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855"/>
      </w:tblGrid>
      <w:tr w:rsidR="00144D97" w:rsidTr="007B72B5">
        <w:trPr>
          <w:trHeight w:val="2880"/>
          <w:jc w:val="center"/>
        </w:trPr>
        <w:tc>
          <w:tcPr>
            <w:tcW w:w="5000" w:type="pct"/>
          </w:tcPr>
          <w:p w:rsidR="00144D97" w:rsidRDefault="00144D97" w:rsidP="00990F38">
            <w:pPr>
              <w:pStyle w:val="afff7"/>
              <w:jc w:val="right"/>
              <w:outlineLvl w:val="0"/>
              <w:rPr>
                <w:rFonts w:asciiTheme="majorHAnsi" w:eastAsiaTheme="majorEastAsia" w:hAnsiTheme="majorHAnsi" w:cstheme="majorBidi"/>
                <w:caps/>
              </w:rPr>
            </w:pPr>
            <w:r>
              <w:rPr>
                <w:rFonts w:asciiTheme="majorHAnsi" w:eastAsiaTheme="majorEastAsia" w:hAnsiTheme="majorHAnsi" w:cstheme="majorBidi" w:hint="eastAsia"/>
                <w:caps/>
              </w:rPr>
              <w:t xml:space="preserve"> </w:t>
            </w:r>
          </w:p>
          <w:p w:rsidR="00144D97" w:rsidRDefault="006F3C3B" w:rsidP="006F3C3B">
            <w:pPr>
              <w:pStyle w:val="afff7"/>
              <w:outlineLvl w:val="0"/>
              <w:rPr>
                <w:rFonts w:asciiTheme="majorHAnsi" w:eastAsiaTheme="majorEastAsia" w:hAnsiTheme="majorHAnsi" w:cstheme="majorBidi"/>
                <w:caps/>
              </w:rPr>
            </w:pPr>
            <w:r>
              <w:rPr>
                <w:noProof/>
              </w:rPr>
              <w:drawing>
                <wp:inline distT="0" distB="0" distL="0" distR="0">
                  <wp:extent cx="2809875" cy="8096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875" cy="809625"/>
                          </a:xfrm>
                          <a:prstGeom prst="rect">
                            <a:avLst/>
                          </a:prstGeom>
                          <a:noFill/>
                          <a:ln>
                            <a:noFill/>
                          </a:ln>
                        </pic:spPr>
                      </pic:pic>
                    </a:graphicData>
                  </a:graphic>
                </wp:inline>
              </w:drawing>
            </w:r>
          </w:p>
          <w:p w:rsidR="00144D97" w:rsidRDefault="00144D97" w:rsidP="00990F38">
            <w:pPr>
              <w:pStyle w:val="afff7"/>
              <w:jc w:val="center"/>
              <w:outlineLvl w:val="0"/>
              <w:rPr>
                <w:rFonts w:asciiTheme="majorHAnsi" w:eastAsiaTheme="majorEastAsia" w:hAnsiTheme="majorHAnsi" w:cstheme="majorBidi"/>
                <w:caps/>
              </w:rPr>
            </w:pPr>
          </w:p>
          <w:p w:rsidR="00144D97" w:rsidRDefault="00144D97" w:rsidP="00990F38">
            <w:pPr>
              <w:pStyle w:val="afff7"/>
              <w:jc w:val="center"/>
              <w:outlineLvl w:val="0"/>
              <w:rPr>
                <w:rFonts w:asciiTheme="majorHAnsi" w:eastAsiaTheme="majorEastAsia" w:hAnsiTheme="majorHAnsi" w:cstheme="majorBidi"/>
                <w:caps/>
              </w:rPr>
            </w:pPr>
          </w:p>
          <w:p w:rsidR="00144D97" w:rsidRDefault="00144D97" w:rsidP="00990F38">
            <w:pPr>
              <w:pStyle w:val="afff7"/>
              <w:jc w:val="center"/>
              <w:outlineLvl w:val="0"/>
              <w:rPr>
                <w:rFonts w:asciiTheme="majorHAnsi" w:eastAsiaTheme="majorEastAsia" w:hAnsiTheme="majorHAnsi" w:cstheme="majorBidi"/>
                <w:caps/>
              </w:rPr>
            </w:pPr>
          </w:p>
          <w:p w:rsidR="00144D97" w:rsidRDefault="00144D97" w:rsidP="00990F38">
            <w:pPr>
              <w:pStyle w:val="afff7"/>
              <w:jc w:val="center"/>
              <w:outlineLvl w:val="0"/>
              <w:rPr>
                <w:rFonts w:asciiTheme="majorHAnsi" w:eastAsiaTheme="majorEastAsia" w:hAnsiTheme="majorHAnsi" w:cstheme="majorBidi"/>
                <w:caps/>
              </w:rPr>
            </w:pPr>
          </w:p>
          <w:p w:rsidR="00144D97" w:rsidRPr="0003358E" w:rsidRDefault="00144D97" w:rsidP="00990F38">
            <w:pPr>
              <w:pStyle w:val="afff7"/>
              <w:jc w:val="center"/>
              <w:outlineLvl w:val="0"/>
              <w:rPr>
                <w:rFonts w:asciiTheme="majorHAnsi" w:eastAsiaTheme="majorEastAsia" w:hAnsiTheme="majorHAnsi" w:cstheme="majorBidi"/>
                <w:b/>
                <w:caps/>
              </w:rPr>
            </w:pPr>
          </w:p>
          <w:p w:rsidR="00144D97" w:rsidRDefault="00144D97" w:rsidP="00990F38">
            <w:pPr>
              <w:pStyle w:val="afff7"/>
              <w:jc w:val="center"/>
              <w:outlineLvl w:val="0"/>
              <w:rPr>
                <w:rFonts w:asciiTheme="majorHAnsi" w:eastAsiaTheme="majorEastAsia" w:hAnsiTheme="majorHAnsi" w:cstheme="majorBidi"/>
                <w:caps/>
              </w:rPr>
            </w:pPr>
          </w:p>
          <w:p w:rsidR="00144D97" w:rsidRDefault="00144D97" w:rsidP="00990F38">
            <w:pPr>
              <w:pStyle w:val="afff7"/>
              <w:jc w:val="center"/>
              <w:outlineLvl w:val="0"/>
              <w:rPr>
                <w:rFonts w:asciiTheme="majorHAnsi" w:eastAsiaTheme="majorEastAsia" w:hAnsiTheme="majorHAnsi" w:cstheme="majorBidi"/>
                <w:caps/>
              </w:rPr>
            </w:pPr>
          </w:p>
          <w:p w:rsidR="00144D97" w:rsidRDefault="00144D97" w:rsidP="00990F38">
            <w:pPr>
              <w:pStyle w:val="afff7"/>
              <w:jc w:val="center"/>
              <w:outlineLvl w:val="0"/>
              <w:rPr>
                <w:rFonts w:asciiTheme="majorHAnsi" w:eastAsiaTheme="majorEastAsia" w:hAnsiTheme="majorHAnsi" w:cstheme="majorBidi"/>
                <w:caps/>
              </w:rPr>
            </w:pPr>
          </w:p>
          <w:p w:rsidR="00144D97" w:rsidRDefault="00144D97" w:rsidP="00990F38">
            <w:pPr>
              <w:pStyle w:val="afff7"/>
              <w:jc w:val="center"/>
              <w:outlineLvl w:val="0"/>
              <w:rPr>
                <w:rFonts w:asciiTheme="majorHAnsi" w:eastAsiaTheme="majorEastAsia" w:hAnsiTheme="majorHAnsi" w:cstheme="majorBidi"/>
                <w:caps/>
              </w:rPr>
            </w:pPr>
          </w:p>
          <w:p w:rsidR="00144D97" w:rsidRPr="00F046A6" w:rsidRDefault="00144D97" w:rsidP="00990F38">
            <w:pPr>
              <w:pStyle w:val="afff7"/>
              <w:jc w:val="center"/>
              <w:outlineLvl w:val="0"/>
              <w:rPr>
                <w:rFonts w:asciiTheme="majorHAnsi" w:eastAsiaTheme="majorEastAsia" w:hAnsiTheme="majorHAnsi" w:cstheme="majorBidi"/>
                <w:b/>
                <w:caps/>
              </w:rPr>
            </w:pPr>
          </w:p>
          <w:p w:rsidR="00144D97" w:rsidRDefault="00144D97" w:rsidP="00990F38">
            <w:pPr>
              <w:pStyle w:val="afff7"/>
              <w:jc w:val="center"/>
              <w:outlineLvl w:val="0"/>
              <w:rPr>
                <w:rFonts w:asciiTheme="majorHAnsi" w:eastAsiaTheme="majorEastAsia" w:hAnsiTheme="majorHAnsi" w:cstheme="majorBidi"/>
                <w:caps/>
              </w:rPr>
            </w:pPr>
          </w:p>
        </w:tc>
      </w:tr>
      <w:tr w:rsidR="00144D97" w:rsidRPr="002A7379" w:rsidTr="007B72B5">
        <w:trPr>
          <w:trHeight w:val="1440"/>
          <w:jc w:val="center"/>
        </w:trPr>
        <w:tc>
          <w:tcPr>
            <w:tcW w:w="5000" w:type="pct"/>
            <w:tcBorders>
              <w:bottom w:val="single" w:sz="4" w:space="0" w:color="4F81BD" w:themeColor="accent1"/>
            </w:tcBorders>
            <w:vAlign w:val="center"/>
          </w:tcPr>
          <w:p w:rsidR="00144D97" w:rsidRPr="002A7379" w:rsidRDefault="00944A04" w:rsidP="00944A04">
            <w:pPr>
              <w:pStyle w:val="afff7"/>
              <w:jc w:val="center"/>
              <w:rPr>
                <w:rFonts w:ascii="微软雅黑" w:eastAsia="微软雅黑" w:hAnsi="微软雅黑" w:cstheme="majorBidi"/>
                <w:b/>
                <w:sz w:val="64"/>
                <w:szCs w:val="64"/>
              </w:rPr>
            </w:pPr>
            <w:r>
              <w:rPr>
                <w:rFonts w:ascii="微软雅黑" w:eastAsia="微软雅黑" w:hAnsi="微软雅黑" w:cstheme="majorBidi" w:hint="eastAsia"/>
                <w:sz w:val="60"/>
                <w:szCs w:val="60"/>
              </w:rPr>
              <w:t>天闻开放平台</w:t>
            </w:r>
          </w:p>
        </w:tc>
      </w:tr>
      <w:tr w:rsidR="00144D97" w:rsidTr="007B72B5">
        <w:trPr>
          <w:trHeight w:val="720"/>
          <w:jc w:val="center"/>
        </w:trPr>
        <w:tc>
          <w:tcPr>
            <w:tcW w:w="5000" w:type="pct"/>
            <w:tcBorders>
              <w:top w:val="single" w:sz="4" w:space="0" w:color="4F81BD" w:themeColor="accent1"/>
            </w:tcBorders>
            <w:vAlign w:val="center"/>
          </w:tcPr>
          <w:p w:rsidR="00144D97" w:rsidRDefault="00EE5FF1" w:rsidP="00D72ADE">
            <w:pPr>
              <w:pStyle w:val="afff7"/>
              <w:jc w:val="center"/>
              <w:rPr>
                <w:rFonts w:asciiTheme="majorHAnsi" w:eastAsiaTheme="majorEastAsia" w:hAnsiTheme="majorHAnsi" w:cstheme="majorBidi"/>
                <w:sz w:val="44"/>
                <w:szCs w:val="44"/>
              </w:rPr>
            </w:pPr>
            <w:sdt>
              <w:sdtPr>
                <w:rPr>
                  <w:rFonts w:ascii="微软雅黑" w:eastAsia="微软雅黑" w:hAnsi="微软雅黑" w:cstheme="majorBidi"/>
                  <w:sz w:val="60"/>
                  <w:szCs w:val="60"/>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r w:rsidR="00D72ADE">
                  <w:rPr>
                    <w:rFonts w:ascii="微软雅黑" w:eastAsia="微软雅黑" w:hAnsi="微软雅黑" w:cstheme="majorBidi" w:hint="eastAsia"/>
                    <w:sz w:val="60"/>
                    <w:szCs w:val="60"/>
                  </w:rPr>
                  <w:t>用户手册</w:t>
                </w:r>
              </w:sdtContent>
            </w:sdt>
          </w:p>
        </w:tc>
      </w:tr>
      <w:tr w:rsidR="00144D97" w:rsidTr="007B72B5">
        <w:trPr>
          <w:trHeight w:val="1040"/>
          <w:jc w:val="center"/>
        </w:trPr>
        <w:tc>
          <w:tcPr>
            <w:tcW w:w="5000" w:type="pct"/>
            <w:vAlign w:val="center"/>
          </w:tcPr>
          <w:p w:rsidR="00144D97" w:rsidRDefault="00144D97" w:rsidP="007B72B5"/>
        </w:tc>
      </w:tr>
    </w:tbl>
    <w:p w:rsidR="00144D97" w:rsidRDefault="00144D97" w:rsidP="00144D97"/>
    <w:tbl>
      <w:tblPr>
        <w:tblpPr w:leftFromText="187" w:rightFromText="187" w:horzAnchor="margin" w:tblpXSpec="center" w:tblpYSpec="bottom"/>
        <w:tblW w:w="5000" w:type="pct"/>
        <w:tblLook w:val="04A0" w:firstRow="1" w:lastRow="0" w:firstColumn="1" w:lastColumn="0" w:noHBand="0" w:noVBand="1"/>
      </w:tblPr>
      <w:tblGrid>
        <w:gridCol w:w="9855"/>
      </w:tblGrid>
      <w:tr w:rsidR="0008415C" w:rsidTr="007B72B5">
        <w:tc>
          <w:tcPr>
            <w:tcW w:w="5000" w:type="pct"/>
          </w:tcPr>
          <w:p w:rsidR="0008415C" w:rsidRPr="0008415C" w:rsidRDefault="0008415C" w:rsidP="00850C63">
            <w:pPr>
              <w:pStyle w:val="afff7"/>
              <w:ind w:firstLineChars="300" w:firstLine="660"/>
              <w:rPr>
                <w:rFonts w:asciiTheme="majorHAnsi" w:eastAsiaTheme="majorEastAsia" w:hAnsiTheme="majorHAnsi" w:cstheme="majorBidi"/>
                <w:caps/>
              </w:rPr>
            </w:pPr>
            <w:r>
              <w:rPr>
                <w:rFonts w:asciiTheme="majorHAnsi" w:eastAsiaTheme="majorEastAsia" w:hAnsiTheme="majorHAnsi" w:cstheme="majorBidi" w:hint="eastAsia"/>
                <w:caps/>
              </w:rPr>
              <w:t>文档版本：</w:t>
            </w:r>
            <w:fldSimple w:instr=" DOCPROPERTY  DocumentVersion ">
              <w:r w:rsidR="000B2873">
                <w:t>02</w:t>
              </w:r>
            </w:fldSimple>
          </w:p>
        </w:tc>
      </w:tr>
      <w:tr w:rsidR="0008415C" w:rsidTr="007B72B5">
        <w:tc>
          <w:tcPr>
            <w:tcW w:w="5000" w:type="pct"/>
          </w:tcPr>
          <w:p w:rsidR="0008415C" w:rsidRPr="0008415C" w:rsidRDefault="0008415C" w:rsidP="00850C63">
            <w:pPr>
              <w:pStyle w:val="afff7"/>
              <w:ind w:firstLineChars="300" w:firstLine="660"/>
              <w:rPr>
                <w:rFonts w:asciiTheme="majorHAnsi" w:eastAsiaTheme="majorEastAsia" w:hAnsiTheme="majorHAnsi" w:cstheme="majorBidi"/>
                <w:caps/>
              </w:rPr>
            </w:pPr>
            <w:r>
              <w:rPr>
                <w:rFonts w:asciiTheme="majorHAnsi" w:eastAsiaTheme="majorEastAsia" w:hAnsiTheme="majorHAnsi" w:cstheme="majorBidi" w:hint="eastAsia"/>
                <w:caps/>
              </w:rPr>
              <w:t>软件版本：</w:t>
            </w:r>
            <w:fldSimple w:instr=" DOCPROPERTY  ProductVersion ">
              <w:r w:rsidR="000B2873">
                <w:t>V001R001C02</w:t>
              </w:r>
            </w:fldSimple>
          </w:p>
        </w:tc>
      </w:tr>
      <w:tr w:rsidR="0008415C" w:rsidTr="007B72B5">
        <w:tc>
          <w:tcPr>
            <w:tcW w:w="5000" w:type="pct"/>
          </w:tcPr>
          <w:p w:rsidR="0008415C" w:rsidRPr="0008415C" w:rsidRDefault="0008415C" w:rsidP="00850C63">
            <w:pPr>
              <w:pStyle w:val="afff7"/>
              <w:ind w:firstLineChars="300" w:firstLine="660"/>
              <w:rPr>
                <w:rFonts w:asciiTheme="majorHAnsi" w:eastAsiaTheme="majorEastAsia" w:hAnsiTheme="majorHAnsi" w:cstheme="majorBidi"/>
                <w:caps/>
              </w:rPr>
            </w:pPr>
            <w:r>
              <w:rPr>
                <w:rFonts w:asciiTheme="majorHAnsi" w:eastAsiaTheme="majorEastAsia" w:hAnsiTheme="majorHAnsi" w:cstheme="majorBidi" w:hint="eastAsia"/>
                <w:caps/>
              </w:rPr>
              <w:t>发布日期：</w:t>
            </w:r>
            <w:fldSimple w:instr=" DOCPROPERTY  ReleaseDate ">
              <w:r w:rsidR="000B2873">
                <w:t>2017-10-30</w:t>
              </w:r>
            </w:fldSimple>
          </w:p>
        </w:tc>
      </w:tr>
      <w:tr w:rsidR="0008415C" w:rsidTr="007B72B5">
        <w:tc>
          <w:tcPr>
            <w:tcW w:w="5000" w:type="pct"/>
          </w:tcPr>
          <w:p w:rsidR="0008415C" w:rsidRPr="0008415C" w:rsidRDefault="0008415C" w:rsidP="0008415C">
            <w:pPr>
              <w:pStyle w:val="afff7"/>
              <w:rPr>
                <w:rFonts w:asciiTheme="majorHAnsi" w:eastAsiaTheme="majorEastAsia" w:hAnsiTheme="majorHAnsi" w:cstheme="majorBidi"/>
                <w:caps/>
              </w:rPr>
            </w:pPr>
          </w:p>
        </w:tc>
      </w:tr>
      <w:tr w:rsidR="00144D97" w:rsidTr="007B72B5">
        <w:tc>
          <w:tcPr>
            <w:tcW w:w="5000" w:type="pct"/>
          </w:tcPr>
          <w:p w:rsidR="00144D97" w:rsidRPr="008D3605" w:rsidRDefault="00144D97" w:rsidP="007B72B5">
            <w:pPr>
              <w:pStyle w:val="afff7"/>
              <w:jc w:val="right"/>
              <w:rPr>
                <w:sz w:val="30"/>
                <w:szCs w:val="30"/>
              </w:rPr>
            </w:pPr>
            <w:r w:rsidRPr="008D3605">
              <w:rPr>
                <w:rFonts w:hint="eastAsia"/>
                <w:sz w:val="30"/>
                <w:szCs w:val="30"/>
              </w:rPr>
              <w:t>天闻数媒科技（北京）有限公司</w:t>
            </w:r>
          </w:p>
        </w:tc>
      </w:tr>
    </w:tbl>
    <w:p w:rsidR="00144D97" w:rsidRDefault="00144D97" w:rsidP="00144D97">
      <w:pPr>
        <w:sectPr w:rsidR="00144D97" w:rsidSect="002057DC">
          <w:headerReference w:type="default" r:id="rId10"/>
          <w:footerReference w:type="default" r:id="rId11"/>
          <w:footerReference w:type="first" r:id="rId12"/>
          <w:pgSz w:w="11907" w:h="16840" w:code="9"/>
          <w:pgMar w:top="1701" w:right="1134" w:bottom="1701" w:left="1134" w:header="567" w:footer="567" w:gutter="0"/>
          <w:pgNumType w:fmt="lowerRoman" w:start="1"/>
          <w:cols w:space="425"/>
          <w:docGrid w:linePitch="312"/>
        </w:sectPr>
      </w:pPr>
    </w:p>
    <w:p w:rsidR="00CA3AE7" w:rsidRDefault="00CA3AE7" w:rsidP="00642E1D">
      <w:pPr>
        <w:pStyle w:val="Contents"/>
        <w:tabs>
          <w:tab w:val="left" w:pos="1995"/>
        </w:tabs>
      </w:pPr>
      <w:r>
        <w:rPr>
          <w:rFonts w:hint="eastAsia"/>
        </w:rPr>
        <w:lastRenderedPageBreak/>
        <w:t>目录</w:t>
      </w:r>
    </w:p>
    <w:p w:rsidR="000B2873" w:rsidRDefault="00BF50E1">
      <w:pPr>
        <w:pStyle w:val="10"/>
        <w:tabs>
          <w:tab w:val="right" w:leader="dot" w:pos="9629"/>
        </w:tabs>
        <w:rPr>
          <w:rFonts w:asciiTheme="minorHAnsi" w:eastAsiaTheme="minorEastAsia" w:hAnsiTheme="minorHAnsi" w:cstheme="minorBidi"/>
          <w:b w:val="0"/>
          <w:bCs w:val="0"/>
          <w:noProof/>
          <w:sz w:val="21"/>
          <w:szCs w:val="22"/>
        </w:rPr>
      </w:pPr>
      <w:r>
        <w:rPr>
          <w:b w:val="0"/>
          <w:bCs w:val="0"/>
        </w:rPr>
        <w:fldChar w:fldCharType="begin"/>
      </w:r>
      <w:r w:rsidR="00CA3AE7">
        <w:rPr>
          <w:b w:val="0"/>
          <w:bCs w:val="0"/>
        </w:rPr>
        <w:instrText xml:space="preserve"> TOC \h \z \t "</w:instrText>
      </w:r>
      <w:r w:rsidR="00CA3AE7">
        <w:rPr>
          <w:b w:val="0"/>
          <w:bCs w:val="0"/>
        </w:rPr>
        <w:instrText>标题</w:instrText>
      </w:r>
      <w:r w:rsidR="00CA3AE7">
        <w:rPr>
          <w:b w:val="0"/>
          <w:bCs w:val="0"/>
        </w:rPr>
        <w:instrText xml:space="preserve"> 1,1,</w:instrText>
      </w:r>
      <w:r w:rsidR="00CA3AE7">
        <w:rPr>
          <w:b w:val="0"/>
          <w:bCs w:val="0"/>
        </w:rPr>
        <w:instrText>标题</w:instrText>
      </w:r>
      <w:r w:rsidR="00CA3AE7">
        <w:rPr>
          <w:b w:val="0"/>
          <w:bCs w:val="0"/>
        </w:rPr>
        <w:instrText xml:space="preserve"> 2,2,</w:instrText>
      </w:r>
      <w:r w:rsidR="00CA3AE7">
        <w:rPr>
          <w:b w:val="0"/>
          <w:bCs w:val="0"/>
        </w:rPr>
        <w:instrText>标题</w:instrText>
      </w:r>
      <w:r w:rsidR="00CA3AE7">
        <w:rPr>
          <w:b w:val="0"/>
          <w:bCs w:val="0"/>
        </w:rPr>
        <w:instrText xml:space="preserve"> 3,3,</w:instrText>
      </w:r>
      <w:r w:rsidR="00CA3AE7">
        <w:rPr>
          <w:b w:val="0"/>
          <w:bCs w:val="0"/>
        </w:rPr>
        <w:instrText>标题</w:instrText>
      </w:r>
      <w:r w:rsidR="00CA3AE7">
        <w:rPr>
          <w:b w:val="0"/>
          <w:bCs w:val="0"/>
        </w:rPr>
        <w:instrText xml:space="preserve"> 7,1,</w:instrText>
      </w:r>
      <w:r w:rsidR="00CA3AE7">
        <w:rPr>
          <w:b w:val="0"/>
          <w:bCs w:val="0"/>
        </w:rPr>
        <w:instrText>标题</w:instrText>
      </w:r>
      <w:r w:rsidR="00CA3AE7">
        <w:rPr>
          <w:b w:val="0"/>
          <w:bCs w:val="0"/>
        </w:rPr>
        <w:instrText xml:space="preserve"> 8,2,</w:instrText>
      </w:r>
      <w:r w:rsidR="00CA3AE7">
        <w:rPr>
          <w:b w:val="0"/>
          <w:bCs w:val="0"/>
        </w:rPr>
        <w:instrText>标题</w:instrText>
      </w:r>
      <w:r w:rsidR="00CA3AE7">
        <w:rPr>
          <w:b w:val="0"/>
          <w:bCs w:val="0"/>
        </w:rPr>
        <w:instrText xml:space="preserve"> 9,3,Heading1 No Number,1" </w:instrText>
      </w:r>
      <w:r>
        <w:rPr>
          <w:b w:val="0"/>
          <w:bCs w:val="0"/>
        </w:rPr>
        <w:fldChar w:fldCharType="separate"/>
      </w:r>
      <w:hyperlink w:anchor="_Toc497408344" w:history="1">
        <w:r w:rsidR="000B2873" w:rsidRPr="0068106F">
          <w:rPr>
            <w:rStyle w:val="ad"/>
            <w:rFonts w:hint="eastAsia"/>
            <w:noProof/>
          </w:rPr>
          <w:t>版权声明</w:t>
        </w:r>
        <w:r w:rsidR="000B2873">
          <w:rPr>
            <w:noProof/>
            <w:webHidden/>
          </w:rPr>
          <w:tab/>
        </w:r>
        <w:r w:rsidR="000B2873">
          <w:rPr>
            <w:noProof/>
            <w:webHidden/>
          </w:rPr>
          <w:fldChar w:fldCharType="begin"/>
        </w:r>
        <w:r w:rsidR="000B2873">
          <w:rPr>
            <w:noProof/>
            <w:webHidden/>
          </w:rPr>
          <w:instrText xml:space="preserve"> PAGEREF _Toc497408344 \h </w:instrText>
        </w:r>
        <w:r w:rsidR="000B2873">
          <w:rPr>
            <w:noProof/>
            <w:webHidden/>
          </w:rPr>
        </w:r>
        <w:r w:rsidR="000B2873">
          <w:rPr>
            <w:noProof/>
            <w:webHidden/>
          </w:rPr>
          <w:fldChar w:fldCharType="separate"/>
        </w:r>
        <w:r w:rsidR="000B2873">
          <w:rPr>
            <w:noProof/>
            <w:webHidden/>
          </w:rPr>
          <w:t>1</w:t>
        </w:r>
        <w:r w:rsidR="000B2873">
          <w:rPr>
            <w:noProof/>
            <w:webHidden/>
          </w:rPr>
          <w:fldChar w:fldCharType="end"/>
        </w:r>
      </w:hyperlink>
    </w:p>
    <w:p w:rsidR="000B2873" w:rsidRDefault="00EE5FF1">
      <w:pPr>
        <w:pStyle w:val="10"/>
        <w:tabs>
          <w:tab w:val="right" w:leader="dot" w:pos="9629"/>
        </w:tabs>
        <w:rPr>
          <w:rFonts w:asciiTheme="minorHAnsi" w:eastAsiaTheme="minorEastAsia" w:hAnsiTheme="minorHAnsi" w:cstheme="minorBidi"/>
          <w:b w:val="0"/>
          <w:bCs w:val="0"/>
          <w:noProof/>
          <w:sz w:val="21"/>
          <w:szCs w:val="22"/>
        </w:rPr>
      </w:pPr>
      <w:hyperlink w:anchor="_Toc497408345" w:history="1">
        <w:r w:rsidR="000B2873" w:rsidRPr="0068106F">
          <w:rPr>
            <w:rStyle w:val="ad"/>
            <w:noProof/>
          </w:rPr>
          <w:t>1</w:t>
        </w:r>
        <w:r w:rsidR="000B2873" w:rsidRPr="0068106F">
          <w:rPr>
            <w:rStyle w:val="ad"/>
            <w:rFonts w:hint="eastAsia"/>
            <w:noProof/>
          </w:rPr>
          <w:t xml:space="preserve"> </w:t>
        </w:r>
        <w:r w:rsidR="000B2873" w:rsidRPr="0068106F">
          <w:rPr>
            <w:rStyle w:val="ad"/>
            <w:rFonts w:hint="eastAsia"/>
            <w:noProof/>
          </w:rPr>
          <w:t>欢迎</w:t>
        </w:r>
        <w:r w:rsidR="000B2873">
          <w:rPr>
            <w:noProof/>
            <w:webHidden/>
          </w:rPr>
          <w:tab/>
        </w:r>
        <w:r w:rsidR="000B2873">
          <w:rPr>
            <w:noProof/>
            <w:webHidden/>
          </w:rPr>
          <w:fldChar w:fldCharType="begin"/>
        </w:r>
        <w:r w:rsidR="000B2873">
          <w:rPr>
            <w:noProof/>
            <w:webHidden/>
          </w:rPr>
          <w:instrText xml:space="preserve"> PAGEREF _Toc497408345 \h </w:instrText>
        </w:r>
        <w:r w:rsidR="000B2873">
          <w:rPr>
            <w:noProof/>
            <w:webHidden/>
          </w:rPr>
        </w:r>
        <w:r w:rsidR="000B2873">
          <w:rPr>
            <w:noProof/>
            <w:webHidden/>
          </w:rPr>
          <w:fldChar w:fldCharType="separate"/>
        </w:r>
        <w:r w:rsidR="000B2873">
          <w:rPr>
            <w:noProof/>
            <w:webHidden/>
          </w:rPr>
          <w:t>2</w:t>
        </w:r>
        <w:r w:rsidR="000B2873">
          <w:rPr>
            <w:noProof/>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46" w:history="1">
        <w:r w:rsidR="000B2873" w:rsidRPr="0068106F">
          <w:rPr>
            <w:rStyle w:val="ad"/>
            <w:snapToGrid w:val="0"/>
          </w:rPr>
          <w:t>1.1</w:t>
        </w:r>
        <w:r w:rsidR="000B2873" w:rsidRPr="0068106F">
          <w:rPr>
            <w:rStyle w:val="ad"/>
            <w:rFonts w:hint="eastAsia"/>
          </w:rPr>
          <w:t xml:space="preserve"> </w:t>
        </w:r>
        <w:r w:rsidR="000B2873" w:rsidRPr="0068106F">
          <w:rPr>
            <w:rStyle w:val="ad"/>
            <w:rFonts w:hint="eastAsia"/>
          </w:rPr>
          <w:t>系统概述</w:t>
        </w:r>
        <w:r w:rsidR="000B2873">
          <w:rPr>
            <w:webHidden/>
          </w:rPr>
          <w:tab/>
        </w:r>
        <w:r w:rsidR="000B2873">
          <w:rPr>
            <w:webHidden/>
          </w:rPr>
          <w:fldChar w:fldCharType="begin"/>
        </w:r>
        <w:r w:rsidR="000B2873">
          <w:rPr>
            <w:webHidden/>
          </w:rPr>
          <w:instrText xml:space="preserve"> PAGEREF _Toc497408346 \h </w:instrText>
        </w:r>
        <w:r w:rsidR="000B2873">
          <w:rPr>
            <w:webHidden/>
          </w:rPr>
        </w:r>
        <w:r w:rsidR="000B2873">
          <w:rPr>
            <w:webHidden/>
          </w:rPr>
          <w:fldChar w:fldCharType="separate"/>
        </w:r>
        <w:r w:rsidR="000B2873">
          <w:rPr>
            <w:webHidden/>
          </w:rPr>
          <w:t>2</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47" w:history="1">
        <w:r w:rsidR="000B2873" w:rsidRPr="0068106F">
          <w:rPr>
            <w:rStyle w:val="ad"/>
            <w:snapToGrid w:val="0"/>
          </w:rPr>
          <w:t>1.2</w:t>
        </w:r>
        <w:r w:rsidR="000B2873" w:rsidRPr="0068106F">
          <w:rPr>
            <w:rStyle w:val="ad"/>
            <w:rFonts w:hint="eastAsia"/>
          </w:rPr>
          <w:t xml:space="preserve"> </w:t>
        </w:r>
        <w:r w:rsidR="000B2873" w:rsidRPr="0068106F">
          <w:rPr>
            <w:rStyle w:val="ad"/>
            <w:rFonts w:hint="eastAsia"/>
          </w:rPr>
          <w:t>适用人群</w:t>
        </w:r>
        <w:r w:rsidR="000B2873">
          <w:rPr>
            <w:webHidden/>
          </w:rPr>
          <w:tab/>
        </w:r>
        <w:r w:rsidR="000B2873">
          <w:rPr>
            <w:webHidden/>
          </w:rPr>
          <w:fldChar w:fldCharType="begin"/>
        </w:r>
        <w:r w:rsidR="000B2873">
          <w:rPr>
            <w:webHidden/>
          </w:rPr>
          <w:instrText xml:space="preserve"> PAGEREF _Toc497408347 \h </w:instrText>
        </w:r>
        <w:r w:rsidR="000B2873">
          <w:rPr>
            <w:webHidden/>
          </w:rPr>
        </w:r>
        <w:r w:rsidR="000B2873">
          <w:rPr>
            <w:webHidden/>
          </w:rPr>
          <w:fldChar w:fldCharType="separate"/>
        </w:r>
        <w:r w:rsidR="000B2873">
          <w:rPr>
            <w:webHidden/>
          </w:rPr>
          <w:t>2</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48" w:history="1">
        <w:r w:rsidR="000B2873" w:rsidRPr="0068106F">
          <w:rPr>
            <w:rStyle w:val="ad"/>
            <w:snapToGrid w:val="0"/>
          </w:rPr>
          <w:t>1.3</w:t>
        </w:r>
        <w:r w:rsidR="000B2873" w:rsidRPr="0068106F">
          <w:rPr>
            <w:rStyle w:val="ad"/>
            <w:rFonts w:hint="eastAsia"/>
          </w:rPr>
          <w:t xml:space="preserve"> </w:t>
        </w:r>
        <w:r w:rsidR="000B2873" w:rsidRPr="0068106F">
          <w:rPr>
            <w:rStyle w:val="ad"/>
            <w:rFonts w:hint="eastAsia"/>
          </w:rPr>
          <w:t>更新记录</w:t>
        </w:r>
        <w:r w:rsidR="000B2873">
          <w:rPr>
            <w:webHidden/>
          </w:rPr>
          <w:tab/>
        </w:r>
        <w:r w:rsidR="000B2873">
          <w:rPr>
            <w:webHidden/>
          </w:rPr>
          <w:fldChar w:fldCharType="begin"/>
        </w:r>
        <w:r w:rsidR="000B2873">
          <w:rPr>
            <w:webHidden/>
          </w:rPr>
          <w:instrText xml:space="preserve"> PAGEREF _Toc497408348 \h </w:instrText>
        </w:r>
        <w:r w:rsidR="000B2873">
          <w:rPr>
            <w:webHidden/>
          </w:rPr>
        </w:r>
        <w:r w:rsidR="000B2873">
          <w:rPr>
            <w:webHidden/>
          </w:rPr>
          <w:fldChar w:fldCharType="separate"/>
        </w:r>
        <w:r w:rsidR="000B2873">
          <w:rPr>
            <w:webHidden/>
          </w:rPr>
          <w:t>2</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49" w:history="1">
        <w:r w:rsidR="000B2873" w:rsidRPr="0068106F">
          <w:rPr>
            <w:rStyle w:val="ad"/>
            <w:snapToGrid w:val="0"/>
          </w:rPr>
          <w:t>1.4</w:t>
        </w:r>
        <w:r w:rsidR="000B2873" w:rsidRPr="0068106F">
          <w:rPr>
            <w:rStyle w:val="ad"/>
            <w:rFonts w:hint="eastAsia"/>
          </w:rPr>
          <w:t xml:space="preserve"> </w:t>
        </w:r>
        <w:r w:rsidR="000B2873" w:rsidRPr="0068106F">
          <w:rPr>
            <w:rStyle w:val="ad"/>
            <w:rFonts w:hint="eastAsia"/>
          </w:rPr>
          <w:t>快速入门</w:t>
        </w:r>
        <w:r w:rsidR="000B2873">
          <w:rPr>
            <w:webHidden/>
          </w:rPr>
          <w:tab/>
        </w:r>
        <w:r w:rsidR="000B2873">
          <w:rPr>
            <w:webHidden/>
          </w:rPr>
          <w:fldChar w:fldCharType="begin"/>
        </w:r>
        <w:r w:rsidR="000B2873">
          <w:rPr>
            <w:webHidden/>
          </w:rPr>
          <w:instrText xml:space="preserve"> PAGEREF _Toc497408349 \h </w:instrText>
        </w:r>
        <w:r w:rsidR="000B2873">
          <w:rPr>
            <w:webHidden/>
          </w:rPr>
        </w:r>
        <w:r w:rsidR="000B2873">
          <w:rPr>
            <w:webHidden/>
          </w:rPr>
          <w:fldChar w:fldCharType="separate"/>
        </w:r>
        <w:r w:rsidR="000B2873">
          <w:rPr>
            <w:webHidden/>
          </w:rPr>
          <w:t>3</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50" w:history="1">
        <w:r w:rsidR="000B2873" w:rsidRPr="0068106F">
          <w:rPr>
            <w:rStyle w:val="ad"/>
            <w:rFonts w:cs="Book Antiqua"/>
            <w:bCs/>
            <w:snapToGrid w:val="0"/>
          </w:rPr>
          <w:t>1.4.1</w:t>
        </w:r>
        <w:r w:rsidR="000B2873" w:rsidRPr="0068106F">
          <w:rPr>
            <w:rStyle w:val="ad"/>
            <w:rFonts w:hint="eastAsia"/>
          </w:rPr>
          <w:t xml:space="preserve"> </w:t>
        </w:r>
        <w:r w:rsidR="000B2873" w:rsidRPr="0068106F">
          <w:rPr>
            <w:rStyle w:val="ad"/>
            <w:rFonts w:hint="eastAsia"/>
          </w:rPr>
          <w:t>如何注册</w:t>
        </w:r>
        <w:r w:rsidR="000B2873">
          <w:rPr>
            <w:webHidden/>
          </w:rPr>
          <w:tab/>
        </w:r>
        <w:r w:rsidR="000B2873">
          <w:rPr>
            <w:webHidden/>
          </w:rPr>
          <w:fldChar w:fldCharType="begin"/>
        </w:r>
        <w:r w:rsidR="000B2873">
          <w:rPr>
            <w:webHidden/>
          </w:rPr>
          <w:instrText xml:space="preserve"> PAGEREF _Toc497408350 \h </w:instrText>
        </w:r>
        <w:r w:rsidR="000B2873">
          <w:rPr>
            <w:webHidden/>
          </w:rPr>
        </w:r>
        <w:r w:rsidR="000B2873">
          <w:rPr>
            <w:webHidden/>
          </w:rPr>
          <w:fldChar w:fldCharType="separate"/>
        </w:r>
        <w:r w:rsidR="000B2873">
          <w:rPr>
            <w:webHidden/>
          </w:rPr>
          <w:t>3</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51" w:history="1">
        <w:r w:rsidR="000B2873" w:rsidRPr="0068106F">
          <w:rPr>
            <w:rStyle w:val="ad"/>
            <w:rFonts w:cs="Book Antiqua"/>
            <w:bCs/>
            <w:snapToGrid w:val="0"/>
          </w:rPr>
          <w:t>1.4.2</w:t>
        </w:r>
        <w:r w:rsidR="000B2873" w:rsidRPr="0068106F">
          <w:rPr>
            <w:rStyle w:val="ad"/>
            <w:rFonts w:hint="eastAsia"/>
          </w:rPr>
          <w:t xml:space="preserve"> </w:t>
        </w:r>
        <w:r w:rsidR="000B2873" w:rsidRPr="0068106F">
          <w:rPr>
            <w:rStyle w:val="ad"/>
            <w:rFonts w:hint="eastAsia"/>
          </w:rPr>
          <w:t>如何登录</w:t>
        </w:r>
        <w:r w:rsidR="000B2873">
          <w:rPr>
            <w:webHidden/>
          </w:rPr>
          <w:tab/>
        </w:r>
        <w:r w:rsidR="000B2873">
          <w:rPr>
            <w:webHidden/>
          </w:rPr>
          <w:fldChar w:fldCharType="begin"/>
        </w:r>
        <w:r w:rsidR="000B2873">
          <w:rPr>
            <w:webHidden/>
          </w:rPr>
          <w:instrText xml:space="preserve"> PAGEREF _Toc497408351 \h </w:instrText>
        </w:r>
        <w:r w:rsidR="000B2873">
          <w:rPr>
            <w:webHidden/>
          </w:rPr>
        </w:r>
        <w:r w:rsidR="000B2873">
          <w:rPr>
            <w:webHidden/>
          </w:rPr>
          <w:fldChar w:fldCharType="separate"/>
        </w:r>
        <w:r w:rsidR="000B2873">
          <w:rPr>
            <w:webHidden/>
          </w:rPr>
          <w:t>4</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52" w:history="1">
        <w:r w:rsidR="000B2873" w:rsidRPr="0068106F">
          <w:rPr>
            <w:rStyle w:val="ad"/>
            <w:rFonts w:cs="Book Antiqua"/>
            <w:bCs/>
            <w:snapToGrid w:val="0"/>
          </w:rPr>
          <w:t>1.4.3</w:t>
        </w:r>
        <w:r w:rsidR="000B2873" w:rsidRPr="0068106F">
          <w:rPr>
            <w:rStyle w:val="ad"/>
            <w:rFonts w:hint="eastAsia"/>
          </w:rPr>
          <w:t xml:space="preserve"> </w:t>
        </w:r>
        <w:r w:rsidR="000B2873" w:rsidRPr="0068106F">
          <w:rPr>
            <w:rStyle w:val="ad"/>
            <w:rFonts w:hint="eastAsia"/>
          </w:rPr>
          <w:t>如何登出</w:t>
        </w:r>
        <w:r w:rsidR="000B2873">
          <w:rPr>
            <w:webHidden/>
          </w:rPr>
          <w:tab/>
        </w:r>
        <w:r w:rsidR="000B2873">
          <w:rPr>
            <w:webHidden/>
          </w:rPr>
          <w:fldChar w:fldCharType="begin"/>
        </w:r>
        <w:r w:rsidR="000B2873">
          <w:rPr>
            <w:webHidden/>
          </w:rPr>
          <w:instrText xml:space="preserve"> PAGEREF _Toc497408352 \h </w:instrText>
        </w:r>
        <w:r w:rsidR="000B2873">
          <w:rPr>
            <w:webHidden/>
          </w:rPr>
        </w:r>
        <w:r w:rsidR="000B2873">
          <w:rPr>
            <w:webHidden/>
          </w:rPr>
          <w:fldChar w:fldCharType="separate"/>
        </w:r>
        <w:r w:rsidR="000B2873">
          <w:rPr>
            <w:webHidden/>
          </w:rPr>
          <w:t>5</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53" w:history="1">
        <w:r w:rsidR="000B2873" w:rsidRPr="0068106F">
          <w:rPr>
            <w:rStyle w:val="ad"/>
            <w:snapToGrid w:val="0"/>
          </w:rPr>
          <w:t>1.5</w:t>
        </w:r>
        <w:r w:rsidR="000B2873" w:rsidRPr="0068106F">
          <w:rPr>
            <w:rStyle w:val="ad"/>
            <w:rFonts w:hint="eastAsia"/>
          </w:rPr>
          <w:t xml:space="preserve"> </w:t>
        </w:r>
        <w:r w:rsidR="000B2873" w:rsidRPr="0068106F">
          <w:rPr>
            <w:rStyle w:val="ad"/>
            <w:rFonts w:hint="eastAsia"/>
          </w:rPr>
          <w:t>流程说明</w:t>
        </w:r>
        <w:r w:rsidR="000B2873">
          <w:rPr>
            <w:webHidden/>
          </w:rPr>
          <w:tab/>
        </w:r>
        <w:r w:rsidR="000B2873">
          <w:rPr>
            <w:webHidden/>
          </w:rPr>
          <w:fldChar w:fldCharType="begin"/>
        </w:r>
        <w:r w:rsidR="000B2873">
          <w:rPr>
            <w:webHidden/>
          </w:rPr>
          <w:instrText xml:space="preserve"> PAGEREF _Toc497408353 \h </w:instrText>
        </w:r>
        <w:r w:rsidR="000B2873">
          <w:rPr>
            <w:webHidden/>
          </w:rPr>
        </w:r>
        <w:r w:rsidR="000B2873">
          <w:rPr>
            <w:webHidden/>
          </w:rPr>
          <w:fldChar w:fldCharType="separate"/>
        </w:r>
        <w:r w:rsidR="000B2873">
          <w:rPr>
            <w:webHidden/>
          </w:rPr>
          <w:t>5</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54" w:history="1">
        <w:r w:rsidR="000B2873" w:rsidRPr="0068106F">
          <w:rPr>
            <w:rStyle w:val="ad"/>
            <w:rFonts w:cs="Book Antiqua"/>
            <w:bCs/>
            <w:snapToGrid w:val="0"/>
          </w:rPr>
          <w:t>1.5.1</w:t>
        </w:r>
        <w:r w:rsidR="000B2873" w:rsidRPr="0068106F">
          <w:rPr>
            <w:rStyle w:val="ad"/>
            <w:rFonts w:hint="eastAsia"/>
          </w:rPr>
          <w:t xml:space="preserve"> </w:t>
        </w:r>
        <w:r w:rsidR="000B2873" w:rsidRPr="0068106F">
          <w:rPr>
            <w:rStyle w:val="ad"/>
            <w:rFonts w:hint="eastAsia"/>
          </w:rPr>
          <w:t>业务流程</w:t>
        </w:r>
        <w:r w:rsidR="000B2873">
          <w:rPr>
            <w:webHidden/>
          </w:rPr>
          <w:tab/>
        </w:r>
        <w:r w:rsidR="000B2873">
          <w:rPr>
            <w:webHidden/>
          </w:rPr>
          <w:fldChar w:fldCharType="begin"/>
        </w:r>
        <w:r w:rsidR="000B2873">
          <w:rPr>
            <w:webHidden/>
          </w:rPr>
          <w:instrText xml:space="preserve"> PAGEREF _Toc497408354 \h </w:instrText>
        </w:r>
        <w:r w:rsidR="000B2873">
          <w:rPr>
            <w:webHidden/>
          </w:rPr>
        </w:r>
        <w:r w:rsidR="000B2873">
          <w:rPr>
            <w:webHidden/>
          </w:rPr>
          <w:fldChar w:fldCharType="separate"/>
        </w:r>
        <w:r w:rsidR="000B2873">
          <w:rPr>
            <w:webHidden/>
          </w:rPr>
          <w:t>5</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55" w:history="1">
        <w:r w:rsidR="000B2873" w:rsidRPr="0068106F">
          <w:rPr>
            <w:rStyle w:val="ad"/>
            <w:rFonts w:cs="Book Antiqua"/>
            <w:bCs/>
            <w:snapToGrid w:val="0"/>
          </w:rPr>
          <w:t>1.5.2</w:t>
        </w:r>
        <w:r w:rsidR="000B2873" w:rsidRPr="0068106F">
          <w:rPr>
            <w:rStyle w:val="ad"/>
            <w:rFonts w:hint="eastAsia"/>
          </w:rPr>
          <w:t xml:space="preserve"> </w:t>
        </w:r>
        <w:r w:rsidR="000B2873" w:rsidRPr="0068106F">
          <w:rPr>
            <w:rStyle w:val="ad"/>
            <w:rFonts w:hint="eastAsia"/>
          </w:rPr>
          <w:t>流程图</w:t>
        </w:r>
        <w:r w:rsidR="000B2873">
          <w:rPr>
            <w:webHidden/>
          </w:rPr>
          <w:tab/>
        </w:r>
        <w:r w:rsidR="000B2873">
          <w:rPr>
            <w:webHidden/>
          </w:rPr>
          <w:fldChar w:fldCharType="begin"/>
        </w:r>
        <w:r w:rsidR="000B2873">
          <w:rPr>
            <w:webHidden/>
          </w:rPr>
          <w:instrText xml:space="preserve"> PAGEREF _Toc497408355 \h </w:instrText>
        </w:r>
        <w:r w:rsidR="000B2873">
          <w:rPr>
            <w:webHidden/>
          </w:rPr>
        </w:r>
        <w:r w:rsidR="000B2873">
          <w:rPr>
            <w:webHidden/>
          </w:rPr>
          <w:fldChar w:fldCharType="separate"/>
        </w:r>
        <w:r w:rsidR="000B2873">
          <w:rPr>
            <w:webHidden/>
          </w:rPr>
          <w:t>6</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56" w:history="1">
        <w:r w:rsidR="000B2873" w:rsidRPr="0068106F">
          <w:rPr>
            <w:rStyle w:val="ad"/>
            <w:rFonts w:cs="Book Antiqua"/>
            <w:bCs/>
            <w:snapToGrid w:val="0"/>
          </w:rPr>
          <w:t>1.5.3</w:t>
        </w:r>
        <w:r w:rsidR="000B2873" w:rsidRPr="0068106F">
          <w:rPr>
            <w:rStyle w:val="ad"/>
            <w:rFonts w:hint="eastAsia"/>
          </w:rPr>
          <w:t xml:space="preserve"> </w:t>
        </w:r>
        <w:r w:rsidR="000B2873" w:rsidRPr="0068106F">
          <w:rPr>
            <w:rStyle w:val="ad"/>
            <w:rFonts w:hint="eastAsia"/>
          </w:rPr>
          <w:t>操作流程</w:t>
        </w:r>
        <w:r w:rsidR="000B2873">
          <w:rPr>
            <w:webHidden/>
          </w:rPr>
          <w:tab/>
        </w:r>
        <w:r w:rsidR="000B2873">
          <w:rPr>
            <w:webHidden/>
          </w:rPr>
          <w:fldChar w:fldCharType="begin"/>
        </w:r>
        <w:r w:rsidR="000B2873">
          <w:rPr>
            <w:webHidden/>
          </w:rPr>
          <w:instrText xml:space="preserve"> PAGEREF _Toc497408356 \h </w:instrText>
        </w:r>
        <w:r w:rsidR="000B2873">
          <w:rPr>
            <w:webHidden/>
          </w:rPr>
        </w:r>
        <w:r w:rsidR="000B2873">
          <w:rPr>
            <w:webHidden/>
          </w:rPr>
          <w:fldChar w:fldCharType="separate"/>
        </w:r>
        <w:r w:rsidR="000B2873">
          <w:rPr>
            <w:webHidden/>
          </w:rPr>
          <w:t>7</w:t>
        </w:r>
        <w:r w:rsidR="000B2873">
          <w:rPr>
            <w:webHidden/>
          </w:rPr>
          <w:fldChar w:fldCharType="end"/>
        </w:r>
      </w:hyperlink>
    </w:p>
    <w:p w:rsidR="000B2873" w:rsidRDefault="00EE5FF1">
      <w:pPr>
        <w:pStyle w:val="10"/>
        <w:tabs>
          <w:tab w:val="right" w:leader="dot" w:pos="9629"/>
        </w:tabs>
        <w:rPr>
          <w:rFonts w:asciiTheme="minorHAnsi" w:eastAsiaTheme="minorEastAsia" w:hAnsiTheme="minorHAnsi" w:cstheme="minorBidi"/>
          <w:b w:val="0"/>
          <w:bCs w:val="0"/>
          <w:noProof/>
          <w:sz w:val="21"/>
          <w:szCs w:val="22"/>
        </w:rPr>
      </w:pPr>
      <w:hyperlink w:anchor="_Toc497408357" w:history="1">
        <w:r w:rsidR="000B2873" w:rsidRPr="0068106F">
          <w:rPr>
            <w:rStyle w:val="ad"/>
            <w:noProof/>
          </w:rPr>
          <w:t>2</w:t>
        </w:r>
        <w:r w:rsidR="000B2873" w:rsidRPr="0068106F">
          <w:rPr>
            <w:rStyle w:val="ad"/>
            <w:rFonts w:hint="eastAsia"/>
            <w:noProof/>
          </w:rPr>
          <w:t xml:space="preserve"> </w:t>
        </w:r>
        <w:r w:rsidR="000B2873" w:rsidRPr="0068106F">
          <w:rPr>
            <w:rStyle w:val="ad"/>
            <w:rFonts w:hint="eastAsia"/>
            <w:noProof/>
          </w:rPr>
          <w:t>应用开发者操作</w:t>
        </w:r>
        <w:r w:rsidR="000B2873">
          <w:rPr>
            <w:noProof/>
            <w:webHidden/>
          </w:rPr>
          <w:tab/>
        </w:r>
        <w:r w:rsidR="000B2873">
          <w:rPr>
            <w:noProof/>
            <w:webHidden/>
          </w:rPr>
          <w:fldChar w:fldCharType="begin"/>
        </w:r>
        <w:r w:rsidR="000B2873">
          <w:rPr>
            <w:noProof/>
            <w:webHidden/>
          </w:rPr>
          <w:instrText xml:space="preserve"> PAGEREF _Toc497408357 \h </w:instrText>
        </w:r>
        <w:r w:rsidR="000B2873">
          <w:rPr>
            <w:noProof/>
            <w:webHidden/>
          </w:rPr>
        </w:r>
        <w:r w:rsidR="000B2873">
          <w:rPr>
            <w:noProof/>
            <w:webHidden/>
          </w:rPr>
          <w:fldChar w:fldCharType="separate"/>
        </w:r>
        <w:r w:rsidR="000B2873">
          <w:rPr>
            <w:noProof/>
            <w:webHidden/>
          </w:rPr>
          <w:t>25</w:t>
        </w:r>
        <w:r w:rsidR="000B2873">
          <w:rPr>
            <w:noProof/>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58" w:history="1">
        <w:r w:rsidR="000B2873" w:rsidRPr="0068106F">
          <w:rPr>
            <w:rStyle w:val="ad"/>
            <w:snapToGrid w:val="0"/>
          </w:rPr>
          <w:t>2.1</w:t>
        </w:r>
        <w:r w:rsidR="000B2873" w:rsidRPr="0068106F">
          <w:rPr>
            <w:rStyle w:val="ad"/>
            <w:rFonts w:hint="eastAsia"/>
          </w:rPr>
          <w:t xml:space="preserve"> </w:t>
        </w:r>
        <w:r w:rsidR="000B2873" w:rsidRPr="0068106F">
          <w:rPr>
            <w:rStyle w:val="ad"/>
            <w:rFonts w:hint="eastAsia"/>
          </w:rPr>
          <w:t>首页</w:t>
        </w:r>
        <w:r w:rsidR="000B2873">
          <w:rPr>
            <w:webHidden/>
          </w:rPr>
          <w:tab/>
        </w:r>
        <w:r w:rsidR="000B2873">
          <w:rPr>
            <w:webHidden/>
          </w:rPr>
          <w:fldChar w:fldCharType="begin"/>
        </w:r>
        <w:r w:rsidR="000B2873">
          <w:rPr>
            <w:webHidden/>
          </w:rPr>
          <w:instrText xml:space="preserve"> PAGEREF _Toc497408358 \h </w:instrText>
        </w:r>
        <w:r w:rsidR="000B2873">
          <w:rPr>
            <w:webHidden/>
          </w:rPr>
        </w:r>
        <w:r w:rsidR="000B2873">
          <w:rPr>
            <w:webHidden/>
          </w:rPr>
          <w:fldChar w:fldCharType="separate"/>
        </w:r>
        <w:r w:rsidR="000B2873">
          <w:rPr>
            <w:webHidden/>
          </w:rPr>
          <w:t>25</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59" w:history="1">
        <w:r w:rsidR="000B2873" w:rsidRPr="0068106F">
          <w:rPr>
            <w:rStyle w:val="ad"/>
            <w:rFonts w:cs="Book Antiqua"/>
            <w:bCs/>
            <w:snapToGrid w:val="0"/>
          </w:rPr>
          <w:t>2.1.1</w:t>
        </w:r>
        <w:r w:rsidR="000B2873" w:rsidRPr="0068106F">
          <w:rPr>
            <w:rStyle w:val="ad"/>
            <w:rFonts w:hint="eastAsia"/>
          </w:rPr>
          <w:t xml:space="preserve"> </w:t>
        </w:r>
        <w:r w:rsidR="000B2873" w:rsidRPr="0068106F">
          <w:rPr>
            <w:rStyle w:val="ad"/>
            <w:rFonts w:hint="eastAsia"/>
          </w:rPr>
          <w:t>教学应用</w:t>
        </w:r>
        <w:r w:rsidR="000B2873">
          <w:rPr>
            <w:webHidden/>
          </w:rPr>
          <w:tab/>
        </w:r>
        <w:r w:rsidR="000B2873">
          <w:rPr>
            <w:webHidden/>
          </w:rPr>
          <w:fldChar w:fldCharType="begin"/>
        </w:r>
        <w:r w:rsidR="000B2873">
          <w:rPr>
            <w:webHidden/>
          </w:rPr>
          <w:instrText xml:space="preserve"> PAGEREF _Toc497408359 \h </w:instrText>
        </w:r>
        <w:r w:rsidR="000B2873">
          <w:rPr>
            <w:webHidden/>
          </w:rPr>
        </w:r>
        <w:r w:rsidR="000B2873">
          <w:rPr>
            <w:webHidden/>
          </w:rPr>
          <w:fldChar w:fldCharType="separate"/>
        </w:r>
        <w:r w:rsidR="000B2873">
          <w:rPr>
            <w:webHidden/>
          </w:rPr>
          <w:t>25</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60" w:history="1">
        <w:r w:rsidR="000B2873" w:rsidRPr="0068106F">
          <w:rPr>
            <w:rStyle w:val="ad"/>
            <w:rFonts w:cs="Book Antiqua"/>
            <w:bCs/>
            <w:snapToGrid w:val="0"/>
          </w:rPr>
          <w:t>2.1.2</w:t>
        </w:r>
        <w:r w:rsidR="000B2873" w:rsidRPr="0068106F">
          <w:rPr>
            <w:rStyle w:val="ad"/>
            <w:rFonts w:hint="eastAsia"/>
          </w:rPr>
          <w:t xml:space="preserve"> </w:t>
        </w:r>
        <w:r w:rsidR="000B2873" w:rsidRPr="0068106F">
          <w:rPr>
            <w:rStyle w:val="ad"/>
            <w:rFonts w:hint="eastAsia"/>
          </w:rPr>
          <w:t>平台能力</w:t>
        </w:r>
        <w:r w:rsidR="000B2873">
          <w:rPr>
            <w:webHidden/>
          </w:rPr>
          <w:tab/>
        </w:r>
        <w:r w:rsidR="000B2873">
          <w:rPr>
            <w:webHidden/>
          </w:rPr>
          <w:fldChar w:fldCharType="begin"/>
        </w:r>
        <w:r w:rsidR="000B2873">
          <w:rPr>
            <w:webHidden/>
          </w:rPr>
          <w:instrText xml:space="preserve"> PAGEREF _Toc497408360 \h </w:instrText>
        </w:r>
        <w:r w:rsidR="000B2873">
          <w:rPr>
            <w:webHidden/>
          </w:rPr>
        </w:r>
        <w:r w:rsidR="000B2873">
          <w:rPr>
            <w:webHidden/>
          </w:rPr>
          <w:fldChar w:fldCharType="separate"/>
        </w:r>
        <w:r w:rsidR="000B2873">
          <w:rPr>
            <w:webHidden/>
          </w:rPr>
          <w:t>25</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61" w:history="1">
        <w:r w:rsidR="000B2873" w:rsidRPr="0068106F">
          <w:rPr>
            <w:rStyle w:val="ad"/>
            <w:rFonts w:cs="Book Antiqua"/>
            <w:bCs/>
            <w:snapToGrid w:val="0"/>
          </w:rPr>
          <w:t>2.1.3</w:t>
        </w:r>
        <w:r w:rsidR="000B2873" w:rsidRPr="0068106F">
          <w:rPr>
            <w:rStyle w:val="ad"/>
            <w:rFonts w:hint="eastAsia"/>
          </w:rPr>
          <w:t xml:space="preserve"> </w:t>
        </w:r>
        <w:r w:rsidR="000B2873" w:rsidRPr="0068106F">
          <w:rPr>
            <w:rStyle w:val="ad"/>
            <w:rFonts w:hint="eastAsia"/>
          </w:rPr>
          <w:t>云环境</w:t>
        </w:r>
        <w:r w:rsidR="000B2873">
          <w:rPr>
            <w:webHidden/>
          </w:rPr>
          <w:tab/>
        </w:r>
        <w:r w:rsidR="000B2873">
          <w:rPr>
            <w:webHidden/>
          </w:rPr>
          <w:fldChar w:fldCharType="begin"/>
        </w:r>
        <w:r w:rsidR="000B2873">
          <w:rPr>
            <w:webHidden/>
          </w:rPr>
          <w:instrText xml:space="preserve"> PAGEREF _Toc497408361 \h </w:instrText>
        </w:r>
        <w:r w:rsidR="000B2873">
          <w:rPr>
            <w:webHidden/>
          </w:rPr>
        </w:r>
        <w:r w:rsidR="000B2873">
          <w:rPr>
            <w:webHidden/>
          </w:rPr>
          <w:fldChar w:fldCharType="separate"/>
        </w:r>
        <w:r w:rsidR="000B2873">
          <w:rPr>
            <w:webHidden/>
          </w:rPr>
          <w:t>26</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62" w:history="1">
        <w:r w:rsidR="000B2873" w:rsidRPr="0068106F">
          <w:rPr>
            <w:rStyle w:val="ad"/>
            <w:rFonts w:cs="Book Antiqua"/>
            <w:bCs/>
            <w:snapToGrid w:val="0"/>
          </w:rPr>
          <w:t>2.1.4</w:t>
        </w:r>
        <w:r w:rsidR="000B2873" w:rsidRPr="0068106F">
          <w:rPr>
            <w:rStyle w:val="ad"/>
            <w:rFonts w:hint="eastAsia"/>
          </w:rPr>
          <w:t xml:space="preserve"> </w:t>
        </w:r>
        <w:r w:rsidR="000B2873" w:rsidRPr="0068106F">
          <w:rPr>
            <w:rStyle w:val="ad"/>
            <w:rFonts w:hint="eastAsia"/>
          </w:rPr>
          <w:t>客户价值</w:t>
        </w:r>
        <w:r w:rsidR="000B2873">
          <w:rPr>
            <w:webHidden/>
          </w:rPr>
          <w:tab/>
        </w:r>
        <w:r w:rsidR="000B2873">
          <w:rPr>
            <w:webHidden/>
          </w:rPr>
          <w:fldChar w:fldCharType="begin"/>
        </w:r>
        <w:r w:rsidR="000B2873">
          <w:rPr>
            <w:webHidden/>
          </w:rPr>
          <w:instrText xml:space="preserve"> PAGEREF _Toc497408362 \h </w:instrText>
        </w:r>
        <w:r w:rsidR="000B2873">
          <w:rPr>
            <w:webHidden/>
          </w:rPr>
        </w:r>
        <w:r w:rsidR="000B2873">
          <w:rPr>
            <w:webHidden/>
          </w:rPr>
          <w:fldChar w:fldCharType="separate"/>
        </w:r>
        <w:r w:rsidR="000B2873">
          <w:rPr>
            <w:webHidden/>
          </w:rPr>
          <w:t>26</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63" w:history="1">
        <w:r w:rsidR="000B2873" w:rsidRPr="0068106F">
          <w:rPr>
            <w:rStyle w:val="ad"/>
            <w:rFonts w:cs="Book Antiqua"/>
            <w:bCs/>
            <w:snapToGrid w:val="0"/>
          </w:rPr>
          <w:t>2.1.5</w:t>
        </w:r>
        <w:r w:rsidR="000B2873" w:rsidRPr="0068106F">
          <w:rPr>
            <w:rStyle w:val="ad"/>
            <w:rFonts w:hint="eastAsia"/>
          </w:rPr>
          <w:t xml:space="preserve"> </w:t>
        </w:r>
        <w:r w:rsidR="000B2873" w:rsidRPr="0068106F">
          <w:rPr>
            <w:rStyle w:val="ad"/>
            <w:rFonts w:hint="eastAsia"/>
          </w:rPr>
          <w:t>统计数据</w:t>
        </w:r>
        <w:r w:rsidR="000B2873">
          <w:rPr>
            <w:webHidden/>
          </w:rPr>
          <w:tab/>
        </w:r>
        <w:r w:rsidR="000B2873">
          <w:rPr>
            <w:webHidden/>
          </w:rPr>
          <w:fldChar w:fldCharType="begin"/>
        </w:r>
        <w:r w:rsidR="000B2873">
          <w:rPr>
            <w:webHidden/>
          </w:rPr>
          <w:instrText xml:space="preserve"> PAGEREF _Toc497408363 \h </w:instrText>
        </w:r>
        <w:r w:rsidR="000B2873">
          <w:rPr>
            <w:webHidden/>
          </w:rPr>
        </w:r>
        <w:r w:rsidR="000B2873">
          <w:rPr>
            <w:webHidden/>
          </w:rPr>
          <w:fldChar w:fldCharType="separate"/>
        </w:r>
        <w:r w:rsidR="000B2873">
          <w:rPr>
            <w:webHidden/>
          </w:rPr>
          <w:t>27</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64" w:history="1">
        <w:r w:rsidR="000B2873" w:rsidRPr="0068106F">
          <w:rPr>
            <w:rStyle w:val="ad"/>
            <w:snapToGrid w:val="0"/>
          </w:rPr>
          <w:t>2.2</w:t>
        </w:r>
        <w:r w:rsidR="000B2873" w:rsidRPr="0068106F">
          <w:rPr>
            <w:rStyle w:val="ad"/>
            <w:rFonts w:hint="eastAsia"/>
          </w:rPr>
          <w:t xml:space="preserve"> </w:t>
        </w:r>
        <w:r w:rsidR="000B2873" w:rsidRPr="0068106F">
          <w:rPr>
            <w:rStyle w:val="ad"/>
            <w:rFonts w:hint="eastAsia"/>
          </w:rPr>
          <w:t>文档中心</w:t>
        </w:r>
        <w:r w:rsidR="000B2873">
          <w:rPr>
            <w:webHidden/>
          </w:rPr>
          <w:tab/>
        </w:r>
        <w:r w:rsidR="000B2873">
          <w:rPr>
            <w:webHidden/>
          </w:rPr>
          <w:fldChar w:fldCharType="begin"/>
        </w:r>
        <w:r w:rsidR="000B2873">
          <w:rPr>
            <w:webHidden/>
          </w:rPr>
          <w:instrText xml:space="preserve"> PAGEREF _Toc497408364 \h </w:instrText>
        </w:r>
        <w:r w:rsidR="000B2873">
          <w:rPr>
            <w:webHidden/>
          </w:rPr>
        </w:r>
        <w:r w:rsidR="000B2873">
          <w:rPr>
            <w:webHidden/>
          </w:rPr>
          <w:fldChar w:fldCharType="separate"/>
        </w:r>
        <w:r w:rsidR="000B2873">
          <w:rPr>
            <w:webHidden/>
          </w:rPr>
          <w:t>27</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65" w:history="1">
        <w:r w:rsidR="000B2873" w:rsidRPr="0068106F">
          <w:rPr>
            <w:rStyle w:val="ad"/>
            <w:rFonts w:cs="Book Antiqua"/>
            <w:bCs/>
            <w:snapToGrid w:val="0"/>
          </w:rPr>
          <w:t>2.2.1</w:t>
        </w:r>
        <w:r w:rsidR="000B2873" w:rsidRPr="0068106F">
          <w:rPr>
            <w:rStyle w:val="ad"/>
            <w:rFonts w:hint="eastAsia"/>
          </w:rPr>
          <w:t xml:space="preserve"> </w:t>
        </w:r>
        <w:r w:rsidR="000B2873" w:rsidRPr="0068106F">
          <w:rPr>
            <w:rStyle w:val="ad"/>
            <w:rFonts w:hint="eastAsia"/>
          </w:rPr>
          <w:t>平台概述</w:t>
        </w:r>
        <w:r w:rsidR="000B2873">
          <w:rPr>
            <w:webHidden/>
          </w:rPr>
          <w:tab/>
        </w:r>
        <w:r w:rsidR="000B2873">
          <w:rPr>
            <w:webHidden/>
          </w:rPr>
          <w:fldChar w:fldCharType="begin"/>
        </w:r>
        <w:r w:rsidR="000B2873">
          <w:rPr>
            <w:webHidden/>
          </w:rPr>
          <w:instrText xml:space="preserve"> PAGEREF _Toc497408365 \h </w:instrText>
        </w:r>
        <w:r w:rsidR="000B2873">
          <w:rPr>
            <w:webHidden/>
          </w:rPr>
        </w:r>
        <w:r w:rsidR="000B2873">
          <w:rPr>
            <w:webHidden/>
          </w:rPr>
          <w:fldChar w:fldCharType="separate"/>
        </w:r>
        <w:r w:rsidR="000B2873">
          <w:rPr>
            <w:webHidden/>
          </w:rPr>
          <w:t>27</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66" w:history="1">
        <w:r w:rsidR="000B2873" w:rsidRPr="0068106F">
          <w:rPr>
            <w:rStyle w:val="ad"/>
            <w:rFonts w:cs="Book Antiqua"/>
            <w:bCs/>
            <w:snapToGrid w:val="0"/>
          </w:rPr>
          <w:t>2.2.2</w:t>
        </w:r>
        <w:r w:rsidR="000B2873" w:rsidRPr="0068106F">
          <w:rPr>
            <w:rStyle w:val="ad"/>
            <w:rFonts w:hint="eastAsia"/>
          </w:rPr>
          <w:t xml:space="preserve"> </w:t>
        </w:r>
        <w:r w:rsidR="000B2873" w:rsidRPr="0068106F">
          <w:rPr>
            <w:rStyle w:val="ad"/>
            <w:rFonts w:hint="eastAsia"/>
          </w:rPr>
          <w:t>开发文档</w:t>
        </w:r>
        <w:r w:rsidR="000B2873">
          <w:rPr>
            <w:webHidden/>
          </w:rPr>
          <w:tab/>
        </w:r>
        <w:r w:rsidR="000B2873">
          <w:rPr>
            <w:webHidden/>
          </w:rPr>
          <w:fldChar w:fldCharType="begin"/>
        </w:r>
        <w:r w:rsidR="000B2873">
          <w:rPr>
            <w:webHidden/>
          </w:rPr>
          <w:instrText xml:space="preserve"> PAGEREF _Toc497408366 \h </w:instrText>
        </w:r>
        <w:r w:rsidR="000B2873">
          <w:rPr>
            <w:webHidden/>
          </w:rPr>
        </w:r>
        <w:r w:rsidR="000B2873">
          <w:rPr>
            <w:webHidden/>
          </w:rPr>
          <w:fldChar w:fldCharType="separate"/>
        </w:r>
        <w:r w:rsidR="000B2873">
          <w:rPr>
            <w:webHidden/>
          </w:rPr>
          <w:t>28</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67" w:history="1">
        <w:r w:rsidR="000B2873" w:rsidRPr="0068106F">
          <w:rPr>
            <w:rStyle w:val="ad"/>
            <w:rFonts w:cs="Book Antiqua"/>
            <w:bCs/>
            <w:snapToGrid w:val="0"/>
          </w:rPr>
          <w:t>2.2.3</w:t>
        </w:r>
        <w:r w:rsidR="000B2873" w:rsidRPr="0068106F">
          <w:rPr>
            <w:rStyle w:val="ad"/>
            <w:rFonts w:hint="eastAsia"/>
          </w:rPr>
          <w:t xml:space="preserve"> </w:t>
        </w:r>
        <w:r w:rsidR="000B2873" w:rsidRPr="0068106F">
          <w:rPr>
            <w:rStyle w:val="ad"/>
            <w:rFonts w:hint="eastAsia"/>
          </w:rPr>
          <w:t>接口文档</w:t>
        </w:r>
        <w:r w:rsidR="000B2873">
          <w:rPr>
            <w:webHidden/>
          </w:rPr>
          <w:tab/>
        </w:r>
        <w:r w:rsidR="000B2873">
          <w:rPr>
            <w:webHidden/>
          </w:rPr>
          <w:fldChar w:fldCharType="begin"/>
        </w:r>
        <w:r w:rsidR="000B2873">
          <w:rPr>
            <w:webHidden/>
          </w:rPr>
          <w:instrText xml:space="preserve"> PAGEREF _Toc497408367 \h </w:instrText>
        </w:r>
        <w:r w:rsidR="000B2873">
          <w:rPr>
            <w:webHidden/>
          </w:rPr>
        </w:r>
        <w:r w:rsidR="000B2873">
          <w:rPr>
            <w:webHidden/>
          </w:rPr>
          <w:fldChar w:fldCharType="separate"/>
        </w:r>
        <w:r w:rsidR="000B2873">
          <w:rPr>
            <w:webHidden/>
          </w:rPr>
          <w:t>28</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68" w:history="1">
        <w:r w:rsidR="000B2873" w:rsidRPr="0068106F">
          <w:rPr>
            <w:rStyle w:val="ad"/>
            <w:snapToGrid w:val="0"/>
          </w:rPr>
          <w:t>2.3</w:t>
        </w:r>
        <w:r w:rsidR="000B2873" w:rsidRPr="0068106F">
          <w:rPr>
            <w:rStyle w:val="ad"/>
            <w:rFonts w:hint="eastAsia"/>
          </w:rPr>
          <w:t xml:space="preserve"> </w:t>
        </w:r>
        <w:r w:rsidR="000B2873" w:rsidRPr="0068106F">
          <w:rPr>
            <w:rStyle w:val="ad"/>
            <w:rFonts w:hint="eastAsia"/>
          </w:rPr>
          <w:t>管理控制台</w:t>
        </w:r>
        <w:r w:rsidR="000B2873">
          <w:rPr>
            <w:webHidden/>
          </w:rPr>
          <w:tab/>
        </w:r>
        <w:r w:rsidR="000B2873">
          <w:rPr>
            <w:webHidden/>
          </w:rPr>
          <w:fldChar w:fldCharType="begin"/>
        </w:r>
        <w:r w:rsidR="000B2873">
          <w:rPr>
            <w:webHidden/>
          </w:rPr>
          <w:instrText xml:space="preserve"> PAGEREF _Toc497408368 \h </w:instrText>
        </w:r>
        <w:r w:rsidR="000B2873">
          <w:rPr>
            <w:webHidden/>
          </w:rPr>
        </w:r>
        <w:r w:rsidR="000B2873">
          <w:rPr>
            <w:webHidden/>
          </w:rPr>
          <w:fldChar w:fldCharType="separate"/>
        </w:r>
        <w:r w:rsidR="000B2873">
          <w:rPr>
            <w:webHidden/>
          </w:rPr>
          <w:t>29</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69" w:history="1">
        <w:r w:rsidR="000B2873" w:rsidRPr="0068106F">
          <w:rPr>
            <w:rStyle w:val="ad"/>
            <w:rFonts w:cs="Book Antiqua"/>
            <w:bCs/>
            <w:snapToGrid w:val="0"/>
          </w:rPr>
          <w:t>2.3.1</w:t>
        </w:r>
        <w:r w:rsidR="000B2873" w:rsidRPr="0068106F">
          <w:rPr>
            <w:rStyle w:val="ad"/>
            <w:rFonts w:hint="eastAsia"/>
          </w:rPr>
          <w:t xml:space="preserve"> </w:t>
        </w:r>
        <w:r w:rsidR="000B2873" w:rsidRPr="0068106F">
          <w:rPr>
            <w:rStyle w:val="ad"/>
            <w:rFonts w:hint="eastAsia"/>
          </w:rPr>
          <w:t>访问统计</w:t>
        </w:r>
        <w:r w:rsidR="000B2873">
          <w:rPr>
            <w:webHidden/>
          </w:rPr>
          <w:tab/>
        </w:r>
        <w:r w:rsidR="000B2873">
          <w:rPr>
            <w:webHidden/>
          </w:rPr>
          <w:fldChar w:fldCharType="begin"/>
        </w:r>
        <w:r w:rsidR="000B2873">
          <w:rPr>
            <w:webHidden/>
          </w:rPr>
          <w:instrText xml:space="preserve"> PAGEREF _Toc497408369 \h </w:instrText>
        </w:r>
        <w:r w:rsidR="000B2873">
          <w:rPr>
            <w:webHidden/>
          </w:rPr>
        </w:r>
        <w:r w:rsidR="000B2873">
          <w:rPr>
            <w:webHidden/>
          </w:rPr>
          <w:fldChar w:fldCharType="separate"/>
        </w:r>
        <w:r w:rsidR="000B2873">
          <w:rPr>
            <w:webHidden/>
          </w:rPr>
          <w:t>29</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70" w:history="1">
        <w:r w:rsidR="000B2873" w:rsidRPr="0068106F">
          <w:rPr>
            <w:rStyle w:val="ad"/>
            <w:rFonts w:cs="Book Antiqua"/>
            <w:bCs/>
            <w:snapToGrid w:val="0"/>
          </w:rPr>
          <w:t>2.3.2</w:t>
        </w:r>
        <w:r w:rsidR="000B2873" w:rsidRPr="0068106F">
          <w:rPr>
            <w:rStyle w:val="ad"/>
            <w:rFonts w:hint="eastAsia"/>
          </w:rPr>
          <w:t xml:space="preserve"> </w:t>
        </w:r>
        <w:r w:rsidR="000B2873" w:rsidRPr="0068106F">
          <w:rPr>
            <w:rStyle w:val="ad"/>
            <w:rFonts w:hint="eastAsia"/>
          </w:rPr>
          <w:t>基础信息</w:t>
        </w:r>
        <w:r w:rsidR="000B2873">
          <w:rPr>
            <w:webHidden/>
          </w:rPr>
          <w:tab/>
        </w:r>
        <w:r w:rsidR="000B2873">
          <w:rPr>
            <w:webHidden/>
          </w:rPr>
          <w:fldChar w:fldCharType="begin"/>
        </w:r>
        <w:r w:rsidR="000B2873">
          <w:rPr>
            <w:webHidden/>
          </w:rPr>
          <w:instrText xml:space="preserve"> PAGEREF _Toc497408370 \h </w:instrText>
        </w:r>
        <w:r w:rsidR="000B2873">
          <w:rPr>
            <w:webHidden/>
          </w:rPr>
        </w:r>
        <w:r w:rsidR="000B2873">
          <w:rPr>
            <w:webHidden/>
          </w:rPr>
          <w:fldChar w:fldCharType="separate"/>
        </w:r>
        <w:r w:rsidR="000B2873">
          <w:rPr>
            <w:webHidden/>
          </w:rPr>
          <w:t>29</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71" w:history="1">
        <w:r w:rsidR="000B2873" w:rsidRPr="0068106F">
          <w:rPr>
            <w:rStyle w:val="ad"/>
            <w:rFonts w:cs="Book Antiqua"/>
            <w:bCs/>
            <w:snapToGrid w:val="0"/>
          </w:rPr>
          <w:t>2.3.3</w:t>
        </w:r>
        <w:r w:rsidR="000B2873" w:rsidRPr="0068106F">
          <w:rPr>
            <w:rStyle w:val="ad"/>
            <w:rFonts w:hint="eastAsia"/>
          </w:rPr>
          <w:t xml:space="preserve"> </w:t>
        </w:r>
        <w:r w:rsidR="000B2873" w:rsidRPr="0068106F">
          <w:rPr>
            <w:rStyle w:val="ad"/>
            <w:rFonts w:hint="eastAsia"/>
          </w:rPr>
          <w:t>我的应用</w:t>
        </w:r>
        <w:r w:rsidR="000B2873">
          <w:rPr>
            <w:webHidden/>
          </w:rPr>
          <w:tab/>
        </w:r>
        <w:r w:rsidR="000B2873">
          <w:rPr>
            <w:webHidden/>
          </w:rPr>
          <w:fldChar w:fldCharType="begin"/>
        </w:r>
        <w:r w:rsidR="000B2873">
          <w:rPr>
            <w:webHidden/>
          </w:rPr>
          <w:instrText xml:space="preserve"> PAGEREF _Toc497408371 \h </w:instrText>
        </w:r>
        <w:r w:rsidR="000B2873">
          <w:rPr>
            <w:webHidden/>
          </w:rPr>
        </w:r>
        <w:r w:rsidR="000B2873">
          <w:rPr>
            <w:webHidden/>
          </w:rPr>
          <w:fldChar w:fldCharType="separate"/>
        </w:r>
        <w:r w:rsidR="000B2873">
          <w:rPr>
            <w:webHidden/>
          </w:rPr>
          <w:t>31</w:t>
        </w:r>
        <w:r w:rsidR="000B2873">
          <w:rPr>
            <w:webHidden/>
          </w:rPr>
          <w:fldChar w:fldCharType="end"/>
        </w:r>
      </w:hyperlink>
    </w:p>
    <w:p w:rsidR="000B2873" w:rsidRDefault="00EE5FF1">
      <w:pPr>
        <w:pStyle w:val="10"/>
        <w:tabs>
          <w:tab w:val="right" w:leader="dot" w:pos="9629"/>
        </w:tabs>
        <w:rPr>
          <w:rFonts w:asciiTheme="minorHAnsi" w:eastAsiaTheme="minorEastAsia" w:hAnsiTheme="minorHAnsi" w:cstheme="minorBidi"/>
          <w:b w:val="0"/>
          <w:bCs w:val="0"/>
          <w:noProof/>
          <w:sz w:val="21"/>
          <w:szCs w:val="22"/>
        </w:rPr>
      </w:pPr>
      <w:hyperlink w:anchor="_Toc497408372" w:history="1">
        <w:r w:rsidR="000B2873" w:rsidRPr="0068106F">
          <w:rPr>
            <w:rStyle w:val="ad"/>
            <w:noProof/>
          </w:rPr>
          <w:t>3</w:t>
        </w:r>
        <w:r w:rsidR="000B2873" w:rsidRPr="0068106F">
          <w:rPr>
            <w:rStyle w:val="ad"/>
            <w:rFonts w:hint="eastAsia"/>
            <w:noProof/>
          </w:rPr>
          <w:t xml:space="preserve"> </w:t>
        </w:r>
        <w:r w:rsidR="000B2873" w:rsidRPr="0068106F">
          <w:rPr>
            <w:rStyle w:val="ad"/>
            <w:rFonts w:hint="eastAsia"/>
            <w:noProof/>
          </w:rPr>
          <w:t>超级管理员操作</w:t>
        </w:r>
        <w:r w:rsidR="000B2873">
          <w:rPr>
            <w:noProof/>
            <w:webHidden/>
          </w:rPr>
          <w:tab/>
        </w:r>
        <w:r w:rsidR="000B2873">
          <w:rPr>
            <w:noProof/>
            <w:webHidden/>
          </w:rPr>
          <w:fldChar w:fldCharType="begin"/>
        </w:r>
        <w:r w:rsidR="000B2873">
          <w:rPr>
            <w:noProof/>
            <w:webHidden/>
          </w:rPr>
          <w:instrText xml:space="preserve"> PAGEREF _Toc497408372 \h </w:instrText>
        </w:r>
        <w:r w:rsidR="000B2873">
          <w:rPr>
            <w:noProof/>
            <w:webHidden/>
          </w:rPr>
        </w:r>
        <w:r w:rsidR="000B2873">
          <w:rPr>
            <w:noProof/>
            <w:webHidden/>
          </w:rPr>
          <w:fldChar w:fldCharType="separate"/>
        </w:r>
        <w:r w:rsidR="000B2873">
          <w:rPr>
            <w:noProof/>
            <w:webHidden/>
          </w:rPr>
          <w:t>32</w:t>
        </w:r>
        <w:r w:rsidR="000B2873">
          <w:rPr>
            <w:noProof/>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73" w:history="1">
        <w:r w:rsidR="000B2873" w:rsidRPr="0068106F">
          <w:rPr>
            <w:rStyle w:val="ad"/>
            <w:snapToGrid w:val="0"/>
          </w:rPr>
          <w:t>3.1</w:t>
        </w:r>
        <w:r w:rsidR="000B2873" w:rsidRPr="0068106F">
          <w:rPr>
            <w:rStyle w:val="ad"/>
            <w:rFonts w:hint="eastAsia"/>
          </w:rPr>
          <w:t xml:space="preserve"> </w:t>
        </w:r>
        <w:r w:rsidR="000B2873" w:rsidRPr="0068106F">
          <w:rPr>
            <w:rStyle w:val="ad"/>
            <w:rFonts w:hint="eastAsia"/>
          </w:rPr>
          <w:t>管理控制台</w:t>
        </w:r>
        <w:r w:rsidR="000B2873">
          <w:rPr>
            <w:webHidden/>
          </w:rPr>
          <w:tab/>
        </w:r>
        <w:r w:rsidR="000B2873">
          <w:rPr>
            <w:webHidden/>
          </w:rPr>
          <w:fldChar w:fldCharType="begin"/>
        </w:r>
        <w:r w:rsidR="000B2873">
          <w:rPr>
            <w:webHidden/>
          </w:rPr>
          <w:instrText xml:space="preserve"> PAGEREF _Toc497408373 \h </w:instrText>
        </w:r>
        <w:r w:rsidR="000B2873">
          <w:rPr>
            <w:webHidden/>
          </w:rPr>
        </w:r>
        <w:r w:rsidR="000B2873">
          <w:rPr>
            <w:webHidden/>
          </w:rPr>
          <w:fldChar w:fldCharType="separate"/>
        </w:r>
        <w:r w:rsidR="000B2873">
          <w:rPr>
            <w:webHidden/>
          </w:rPr>
          <w:t>32</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74" w:history="1">
        <w:r w:rsidR="000B2873" w:rsidRPr="0068106F">
          <w:rPr>
            <w:rStyle w:val="ad"/>
            <w:rFonts w:cs="Book Antiqua"/>
            <w:bCs/>
            <w:snapToGrid w:val="0"/>
          </w:rPr>
          <w:t>3.1.1</w:t>
        </w:r>
        <w:r w:rsidR="000B2873" w:rsidRPr="0068106F">
          <w:rPr>
            <w:rStyle w:val="ad"/>
            <w:rFonts w:hint="eastAsia"/>
          </w:rPr>
          <w:t xml:space="preserve"> </w:t>
        </w:r>
        <w:r w:rsidR="000B2873" w:rsidRPr="0068106F">
          <w:rPr>
            <w:rStyle w:val="ad"/>
            <w:rFonts w:hint="eastAsia"/>
          </w:rPr>
          <w:t>租户管理</w:t>
        </w:r>
        <w:r w:rsidR="000B2873">
          <w:rPr>
            <w:webHidden/>
          </w:rPr>
          <w:tab/>
        </w:r>
        <w:r w:rsidR="000B2873">
          <w:rPr>
            <w:webHidden/>
          </w:rPr>
          <w:fldChar w:fldCharType="begin"/>
        </w:r>
        <w:r w:rsidR="000B2873">
          <w:rPr>
            <w:webHidden/>
          </w:rPr>
          <w:instrText xml:space="preserve"> PAGEREF _Toc497408374 \h </w:instrText>
        </w:r>
        <w:r w:rsidR="000B2873">
          <w:rPr>
            <w:webHidden/>
          </w:rPr>
        </w:r>
        <w:r w:rsidR="000B2873">
          <w:rPr>
            <w:webHidden/>
          </w:rPr>
          <w:fldChar w:fldCharType="separate"/>
        </w:r>
        <w:r w:rsidR="000B2873">
          <w:rPr>
            <w:webHidden/>
          </w:rPr>
          <w:t>32</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75" w:history="1">
        <w:r w:rsidR="000B2873" w:rsidRPr="0068106F">
          <w:rPr>
            <w:rStyle w:val="ad"/>
            <w:rFonts w:cs="Book Antiqua"/>
            <w:bCs/>
            <w:snapToGrid w:val="0"/>
          </w:rPr>
          <w:t>3.1.2</w:t>
        </w:r>
        <w:r w:rsidR="000B2873" w:rsidRPr="0068106F">
          <w:rPr>
            <w:rStyle w:val="ad"/>
            <w:rFonts w:hint="eastAsia"/>
          </w:rPr>
          <w:t xml:space="preserve"> </w:t>
        </w:r>
        <w:r w:rsidR="000B2873" w:rsidRPr="0068106F">
          <w:rPr>
            <w:rStyle w:val="ad"/>
            <w:rFonts w:hint="eastAsia"/>
          </w:rPr>
          <w:t>统计概况</w:t>
        </w:r>
        <w:r w:rsidR="000B2873">
          <w:rPr>
            <w:webHidden/>
          </w:rPr>
          <w:tab/>
        </w:r>
        <w:r w:rsidR="000B2873">
          <w:rPr>
            <w:webHidden/>
          </w:rPr>
          <w:fldChar w:fldCharType="begin"/>
        </w:r>
        <w:r w:rsidR="000B2873">
          <w:rPr>
            <w:webHidden/>
          </w:rPr>
          <w:instrText xml:space="preserve"> PAGEREF _Toc497408375 \h </w:instrText>
        </w:r>
        <w:r w:rsidR="000B2873">
          <w:rPr>
            <w:webHidden/>
          </w:rPr>
        </w:r>
        <w:r w:rsidR="000B2873">
          <w:rPr>
            <w:webHidden/>
          </w:rPr>
          <w:fldChar w:fldCharType="separate"/>
        </w:r>
        <w:r w:rsidR="000B2873">
          <w:rPr>
            <w:webHidden/>
          </w:rPr>
          <w:t>36</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76" w:history="1">
        <w:r w:rsidR="000B2873" w:rsidRPr="0068106F">
          <w:rPr>
            <w:rStyle w:val="ad"/>
            <w:rFonts w:cs="Book Antiqua"/>
            <w:bCs/>
            <w:snapToGrid w:val="0"/>
          </w:rPr>
          <w:t>3.1.3</w:t>
        </w:r>
        <w:r w:rsidR="000B2873" w:rsidRPr="0068106F">
          <w:rPr>
            <w:rStyle w:val="ad"/>
            <w:rFonts w:hint="eastAsia"/>
          </w:rPr>
          <w:t xml:space="preserve"> </w:t>
        </w:r>
        <w:r w:rsidR="000B2873" w:rsidRPr="0068106F">
          <w:rPr>
            <w:rStyle w:val="ad"/>
            <w:rFonts w:hint="eastAsia"/>
          </w:rPr>
          <w:t>账号管理</w:t>
        </w:r>
        <w:r w:rsidR="000B2873">
          <w:rPr>
            <w:webHidden/>
          </w:rPr>
          <w:tab/>
        </w:r>
        <w:r w:rsidR="000B2873">
          <w:rPr>
            <w:webHidden/>
          </w:rPr>
          <w:fldChar w:fldCharType="begin"/>
        </w:r>
        <w:r w:rsidR="000B2873">
          <w:rPr>
            <w:webHidden/>
          </w:rPr>
          <w:instrText xml:space="preserve"> PAGEREF _Toc497408376 \h </w:instrText>
        </w:r>
        <w:r w:rsidR="000B2873">
          <w:rPr>
            <w:webHidden/>
          </w:rPr>
        </w:r>
        <w:r w:rsidR="000B2873">
          <w:rPr>
            <w:webHidden/>
          </w:rPr>
          <w:fldChar w:fldCharType="separate"/>
        </w:r>
        <w:r w:rsidR="000B2873">
          <w:rPr>
            <w:webHidden/>
          </w:rPr>
          <w:t>36</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77" w:history="1">
        <w:r w:rsidR="000B2873" w:rsidRPr="0068106F">
          <w:rPr>
            <w:rStyle w:val="ad"/>
            <w:rFonts w:cs="Book Antiqua"/>
            <w:bCs/>
            <w:snapToGrid w:val="0"/>
          </w:rPr>
          <w:t>3.1.4</w:t>
        </w:r>
        <w:r w:rsidR="000B2873" w:rsidRPr="0068106F">
          <w:rPr>
            <w:rStyle w:val="ad"/>
            <w:rFonts w:hint="eastAsia"/>
          </w:rPr>
          <w:t xml:space="preserve"> </w:t>
        </w:r>
        <w:r w:rsidR="000B2873" w:rsidRPr="0068106F">
          <w:rPr>
            <w:rStyle w:val="ad"/>
            <w:rFonts w:hint="eastAsia"/>
          </w:rPr>
          <w:t>机构管理</w:t>
        </w:r>
        <w:r w:rsidR="000B2873">
          <w:rPr>
            <w:webHidden/>
          </w:rPr>
          <w:tab/>
        </w:r>
        <w:r w:rsidR="000B2873">
          <w:rPr>
            <w:webHidden/>
          </w:rPr>
          <w:fldChar w:fldCharType="begin"/>
        </w:r>
        <w:r w:rsidR="000B2873">
          <w:rPr>
            <w:webHidden/>
          </w:rPr>
          <w:instrText xml:space="preserve"> PAGEREF _Toc497408377 \h </w:instrText>
        </w:r>
        <w:r w:rsidR="000B2873">
          <w:rPr>
            <w:webHidden/>
          </w:rPr>
        </w:r>
        <w:r w:rsidR="000B2873">
          <w:rPr>
            <w:webHidden/>
          </w:rPr>
          <w:fldChar w:fldCharType="separate"/>
        </w:r>
        <w:r w:rsidR="000B2873">
          <w:rPr>
            <w:webHidden/>
          </w:rPr>
          <w:t>37</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78" w:history="1">
        <w:r w:rsidR="000B2873" w:rsidRPr="0068106F">
          <w:rPr>
            <w:rStyle w:val="ad"/>
            <w:rFonts w:cs="Book Antiqua"/>
            <w:bCs/>
            <w:snapToGrid w:val="0"/>
          </w:rPr>
          <w:t>3.1.5</w:t>
        </w:r>
        <w:r w:rsidR="000B2873" w:rsidRPr="0068106F">
          <w:rPr>
            <w:rStyle w:val="ad"/>
            <w:rFonts w:hint="eastAsia"/>
          </w:rPr>
          <w:t xml:space="preserve"> </w:t>
        </w:r>
        <w:r w:rsidR="000B2873" w:rsidRPr="0068106F">
          <w:rPr>
            <w:rStyle w:val="ad"/>
            <w:rFonts w:hint="eastAsia"/>
          </w:rPr>
          <w:t>开发者审核</w:t>
        </w:r>
        <w:r w:rsidR="000B2873">
          <w:rPr>
            <w:webHidden/>
          </w:rPr>
          <w:tab/>
        </w:r>
        <w:r w:rsidR="000B2873">
          <w:rPr>
            <w:webHidden/>
          </w:rPr>
          <w:fldChar w:fldCharType="begin"/>
        </w:r>
        <w:r w:rsidR="000B2873">
          <w:rPr>
            <w:webHidden/>
          </w:rPr>
          <w:instrText xml:space="preserve"> PAGEREF _Toc497408378 \h </w:instrText>
        </w:r>
        <w:r w:rsidR="000B2873">
          <w:rPr>
            <w:webHidden/>
          </w:rPr>
        </w:r>
        <w:r w:rsidR="000B2873">
          <w:rPr>
            <w:webHidden/>
          </w:rPr>
          <w:fldChar w:fldCharType="separate"/>
        </w:r>
        <w:r w:rsidR="000B2873">
          <w:rPr>
            <w:webHidden/>
          </w:rPr>
          <w:t>38</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79" w:history="1">
        <w:r w:rsidR="000B2873" w:rsidRPr="0068106F">
          <w:rPr>
            <w:rStyle w:val="ad"/>
            <w:rFonts w:cs="Book Antiqua"/>
            <w:bCs/>
            <w:snapToGrid w:val="0"/>
          </w:rPr>
          <w:t>3.1.6</w:t>
        </w:r>
        <w:r w:rsidR="000B2873" w:rsidRPr="0068106F">
          <w:rPr>
            <w:rStyle w:val="ad"/>
            <w:rFonts w:hint="eastAsia"/>
          </w:rPr>
          <w:t xml:space="preserve"> </w:t>
        </w:r>
        <w:r w:rsidR="000B2873" w:rsidRPr="0068106F">
          <w:rPr>
            <w:rStyle w:val="ad"/>
            <w:rFonts w:hint="eastAsia"/>
          </w:rPr>
          <w:t>应用审核</w:t>
        </w:r>
        <w:r w:rsidR="000B2873">
          <w:rPr>
            <w:webHidden/>
          </w:rPr>
          <w:tab/>
        </w:r>
        <w:r w:rsidR="000B2873">
          <w:rPr>
            <w:webHidden/>
          </w:rPr>
          <w:fldChar w:fldCharType="begin"/>
        </w:r>
        <w:r w:rsidR="000B2873">
          <w:rPr>
            <w:webHidden/>
          </w:rPr>
          <w:instrText xml:space="preserve"> PAGEREF _Toc497408379 \h </w:instrText>
        </w:r>
        <w:r w:rsidR="000B2873">
          <w:rPr>
            <w:webHidden/>
          </w:rPr>
        </w:r>
        <w:r w:rsidR="000B2873">
          <w:rPr>
            <w:webHidden/>
          </w:rPr>
          <w:fldChar w:fldCharType="separate"/>
        </w:r>
        <w:r w:rsidR="000B2873">
          <w:rPr>
            <w:webHidden/>
          </w:rPr>
          <w:t>39</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80" w:history="1">
        <w:r w:rsidR="000B2873" w:rsidRPr="0068106F">
          <w:rPr>
            <w:rStyle w:val="ad"/>
            <w:rFonts w:cs="Book Antiqua"/>
            <w:bCs/>
            <w:snapToGrid w:val="0"/>
          </w:rPr>
          <w:t>3.1.7</w:t>
        </w:r>
        <w:r w:rsidR="000B2873" w:rsidRPr="0068106F">
          <w:rPr>
            <w:rStyle w:val="ad"/>
            <w:rFonts w:hint="eastAsia"/>
          </w:rPr>
          <w:t xml:space="preserve"> </w:t>
        </w:r>
        <w:r w:rsidR="000B2873" w:rsidRPr="0068106F">
          <w:rPr>
            <w:rStyle w:val="ad"/>
            <w:rFonts w:hint="eastAsia"/>
          </w:rPr>
          <w:t>基础服务</w:t>
        </w:r>
        <w:r w:rsidR="000B2873">
          <w:rPr>
            <w:webHidden/>
          </w:rPr>
          <w:tab/>
        </w:r>
        <w:r w:rsidR="000B2873">
          <w:rPr>
            <w:webHidden/>
          </w:rPr>
          <w:fldChar w:fldCharType="begin"/>
        </w:r>
        <w:r w:rsidR="000B2873">
          <w:rPr>
            <w:webHidden/>
          </w:rPr>
          <w:instrText xml:space="preserve"> PAGEREF _Toc497408380 \h </w:instrText>
        </w:r>
        <w:r w:rsidR="000B2873">
          <w:rPr>
            <w:webHidden/>
          </w:rPr>
        </w:r>
        <w:r w:rsidR="000B2873">
          <w:rPr>
            <w:webHidden/>
          </w:rPr>
          <w:fldChar w:fldCharType="separate"/>
        </w:r>
        <w:r w:rsidR="000B2873">
          <w:rPr>
            <w:webHidden/>
          </w:rPr>
          <w:t>39</w:t>
        </w:r>
        <w:r w:rsidR="000B2873">
          <w:rPr>
            <w:webHidden/>
          </w:rPr>
          <w:fldChar w:fldCharType="end"/>
        </w:r>
      </w:hyperlink>
    </w:p>
    <w:p w:rsidR="000B2873" w:rsidRDefault="00EE5FF1">
      <w:pPr>
        <w:pStyle w:val="10"/>
        <w:tabs>
          <w:tab w:val="right" w:leader="dot" w:pos="9629"/>
        </w:tabs>
        <w:rPr>
          <w:rFonts w:asciiTheme="minorHAnsi" w:eastAsiaTheme="minorEastAsia" w:hAnsiTheme="minorHAnsi" w:cstheme="minorBidi"/>
          <w:b w:val="0"/>
          <w:bCs w:val="0"/>
          <w:noProof/>
          <w:sz w:val="21"/>
          <w:szCs w:val="22"/>
        </w:rPr>
      </w:pPr>
      <w:hyperlink w:anchor="_Toc497408381" w:history="1">
        <w:r w:rsidR="000B2873" w:rsidRPr="0068106F">
          <w:rPr>
            <w:rStyle w:val="ad"/>
            <w:noProof/>
          </w:rPr>
          <w:t>4</w:t>
        </w:r>
        <w:r w:rsidR="000B2873" w:rsidRPr="0068106F">
          <w:rPr>
            <w:rStyle w:val="ad"/>
            <w:rFonts w:hint="eastAsia"/>
            <w:noProof/>
          </w:rPr>
          <w:t xml:space="preserve"> </w:t>
        </w:r>
        <w:r w:rsidR="000B2873" w:rsidRPr="0068106F">
          <w:rPr>
            <w:rStyle w:val="ad"/>
            <w:rFonts w:hint="eastAsia"/>
            <w:noProof/>
          </w:rPr>
          <w:t>区级管理员操作</w:t>
        </w:r>
        <w:r w:rsidR="000B2873">
          <w:rPr>
            <w:noProof/>
            <w:webHidden/>
          </w:rPr>
          <w:tab/>
        </w:r>
        <w:r w:rsidR="000B2873">
          <w:rPr>
            <w:noProof/>
            <w:webHidden/>
          </w:rPr>
          <w:fldChar w:fldCharType="begin"/>
        </w:r>
        <w:r w:rsidR="000B2873">
          <w:rPr>
            <w:noProof/>
            <w:webHidden/>
          </w:rPr>
          <w:instrText xml:space="preserve"> PAGEREF _Toc497408381 \h </w:instrText>
        </w:r>
        <w:r w:rsidR="000B2873">
          <w:rPr>
            <w:noProof/>
            <w:webHidden/>
          </w:rPr>
        </w:r>
        <w:r w:rsidR="000B2873">
          <w:rPr>
            <w:noProof/>
            <w:webHidden/>
          </w:rPr>
          <w:fldChar w:fldCharType="separate"/>
        </w:r>
        <w:r w:rsidR="000B2873">
          <w:rPr>
            <w:noProof/>
            <w:webHidden/>
          </w:rPr>
          <w:t>41</w:t>
        </w:r>
        <w:r w:rsidR="000B2873">
          <w:rPr>
            <w:noProof/>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82" w:history="1">
        <w:r w:rsidR="000B2873" w:rsidRPr="0068106F">
          <w:rPr>
            <w:rStyle w:val="ad"/>
            <w:snapToGrid w:val="0"/>
          </w:rPr>
          <w:t>4.1</w:t>
        </w:r>
        <w:r w:rsidR="000B2873" w:rsidRPr="0068106F">
          <w:rPr>
            <w:rStyle w:val="ad"/>
            <w:rFonts w:hint="eastAsia"/>
          </w:rPr>
          <w:t xml:space="preserve"> </w:t>
        </w:r>
        <w:r w:rsidR="000B2873" w:rsidRPr="0068106F">
          <w:rPr>
            <w:rStyle w:val="ad"/>
            <w:rFonts w:hint="eastAsia"/>
          </w:rPr>
          <w:t>管理控制台</w:t>
        </w:r>
        <w:r w:rsidR="000B2873">
          <w:rPr>
            <w:webHidden/>
          </w:rPr>
          <w:tab/>
        </w:r>
        <w:r w:rsidR="000B2873">
          <w:rPr>
            <w:webHidden/>
          </w:rPr>
          <w:fldChar w:fldCharType="begin"/>
        </w:r>
        <w:r w:rsidR="000B2873">
          <w:rPr>
            <w:webHidden/>
          </w:rPr>
          <w:instrText xml:space="preserve"> PAGEREF _Toc497408382 \h </w:instrText>
        </w:r>
        <w:r w:rsidR="000B2873">
          <w:rPr>
            <w:webHidden/>
          </w:rPr>
        </w:r>
        <w:r w:rsidR="000B2873">
          <w:rPr>
            <w:webHidden/>
          </w:rPr>
          <w:fldChar w:fldCharType="separate"/>
        </w:r>
        <w:r w:rsidR="000B2873">
          <w:rPr>
            <w:webHidden/>
          </w:rPr>
          <w:t>41</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83" w:history="1">
        <w:r w:rsidR="000B2873" w:rsidRPr="0068106F">
          <w:rPr>
            <w:rStyle w:val="ad"/>
            <w:rFonts w:cs="Book Antiqua"/>
            <w:bCs/>
            <w:snapToGrid w:val="0"/>
          </w:rPr>
          <w:t>4.1.1</w:t>
        </w:r>
        <w:r w:rsidR="000B2873" w:rsidRPr="0068106F">
          <w:rPr>
            <w:rStyle w:val="ad"/>
            <w:rFonts w:hint="eastAsia"/>
          </w:rPr>
          <w:t xml:space="preserve"> </w:t>
        </w:r>
        <w:r w:rsidR="000B2873" w:rsidRPr="0068106F">
          <w:rPr>
            <w:rStyle w:val="ad"/>
            <w:rFonts w:hint="eastAsia"/>
          </w:rPr>
          <w:t>统计概况</w:t>
        </w:r>
        <w:r w:rsidR="000B2873">
          <w:rPr>
            <w:webHidden/>
          </w:rPr>
          <w:tab/>
        </w:r>
        <w:r w:rsidR="000B2873">
          <w:rPr>
            <w:webHidden/>
          </w:rPr>
          <w:fldChar w:fldCharType="begin"/>
        </w:r>
        <w:r w:rsidR="000B2873">
          <w:rPr>
            <w:webHidden/>
          </w:rPr>
          <w:instrText xml:space="preserve"> PAGEREF _Toc497408383 \h </w:instrText>
        </w:r>
        <w:r w:rsidR="000B2873">
          <w:rPr>
            <w:webHidden/>
          </w:rPr>
        </w:r>
        <w:r w:rsidR="000B2873">
          <w:rPr>
            <w:webHidden/>
          </w:rPr>
          <w:fldChar w:fldCharType="separate"/>
        </w:r>
        <w:r w:rsidR="000B2873">
          <w:rPr>
            <w:webHidden/>
          </w:rPr>
          <w:t>41</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84" w:history="1">
        <w:r w:rsidR="000B2873" w:rsidRPr="0068106F">
          <w:rPr>
            <w:rStyle w:val="ad"/>
            <w:rFonts w:cs="Book Antiqua"/>
            <w:bCs/>
            <w:snapToGrid w:val="0"/>
          </w:rPr>
          <w:t>4.1.2</w:t>
        </w:r>
        <w:r w:rsidR="000B2873" w:rsidRPr="0068106F">
          <w:rPr>
            <w:rStyle w:val="ad"/>
            <w:rFonts w:hint="eastAsia"/>
          </w:rPr>
          <w:t xml:space="preserve"> </w:t>
        </w:r>
        <w:r w:rsidR="000B2873" w:rsidRPr="0068106F">
          <w:rPr>
            <w:rStyle w:val="ad"/>
            <w:rFonts w:hint="eastAsia"/>
          </w:rPr>
          <w:t>基础信息</w:t>
        </w:r>
        <w:r w:rsidR="000B2873">
          <w:rPr>
            <w:webHidden/>
          </w:rPr>
          <w:tab/>
        </w:r>
        <w:r w:rsidR="000B2873">
          <w:rPr>
            <w:webHidden/>
          </w:rPr>
          <w:fldChar w:fldCharType="begin"/>
        </w:r>
        <w:r w:rsidR="000B2873">
          <w:rPr>
            <w:webHidden/>
          </w:rPr>
          <w:instrText xml:space="preserve"> PAGEREF _Toc497408384 \h </w:instrText>
        </w:r>
        <w:r w:rsidR="000B2873">
          <w:rPr>
            <w:webHidden/>
          </w:rPr>
        </w:r>
        <w:r w:rsidR="000B2873">
          <w:rPr>
            <w:webHidden/>
          </w:rPr>
          <w:fldChar w:fldCharType="separate"/>
        </w:r>
        <w:r w:rsidR="000B2873">
          <w:rPr>
            <w:webHidden/>
          </w:rPr>
          <w:t>42</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85" w:history="1">
        <w:r w:rsidR="000B2873" w:rsidRPr="0068106F">
          <w:rPr>
            <w:rStyle w:val="ad"/>
            <w:rFonts w:cs="Book Antiqua"/>
            <w:bCs/>
            <w:snapToGrid w:val="0"/>
          </w:rPr>
          <w:t>4.1.3</w:t>
        </w:r>
        <w:r w:rsidR="000B2873" w:rsidRPr="0068106F">
          <w:rPr>
            <w:rStyle w:val="ad"/>
            <w:rFonts w:hint="eastAsia"/>
          </w:rPr>
          <w:t xml:space="preserve"> </w:t>
        </w:r>
        <w:r w:rsidR="000B2873" w:rsidRPr="0068106F">
          <w:rPr>
            <w:rStyle w:val="ad"/>
            <w:rFonts w:hint="eastAsia"/>
          </w:rPr>
          <w:t>机构管理</w:t>
        </w:r>
        <w:r w:rsidR="000B2873">
          <w:rPr>
            <w:webHidden/>
          </w:rPr>
          <w:tab/>
        </w:r>
        <w:r w:rsidR="000B2873">
          <w:rPr>
            <w:webHidden/>
          </w:rPr>
          <w:fldChar w:fldCharType="begin"/>
        </w:r>
        <w:r w:rsidR="000B2873">
          <w:rPr>
            <w:webHidden/>
          </w:rPr>
          <w:instrText xml:space="preserve"> PAGEREF _Toc497408385 \h </w:instrText>
        </w:r>
        <w:r w:rsidR="000B2873">
          <w:rPr>
            <w:webHidden/>
          </w:rPr>
        </w:r>
        <w:r w:rsidR="000B2873">
          <w:rPr>
            <w:webHidden/>
          </w:rPr>
          <w:fldChar w:fldCharType="separate"/>
        </w:r>
        <w:r w:rsidR="000B2873">
          <w:rPr>
            <w:webHidden/>
          </w:rPr>
          <w:t>43</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86" w:history="1">
        <w:r w:rsidR="000B2873" w:rsidRPr="0068106F">
          <w:rPr>
            <w:rStyle w:val="ad"/>
            <w:rFonts w:cs="Book Antiqua"/>
            <w:bCs/>
            <w:snapToGrid w:val="0"/>
          </w:rPr>
          <w:t>4.1.4</w:t>
        </w:r>
        <w:r w:rsidR="000B2873" w:rsidRPr="0068106F">
          <w:rPr>
            <w:rStyle w:val="ad"/>
            <w:rFonts w:hint="eastAsia"/>
          </w:rPr>
          <w:t xml:space="preserve"> </w:t>
        </w:r>
        <w:r w:rsidR="000B2873" w:rsidRPr="0068106F">
          <w:rPr>
            <w:rStyle w:val="ad"/>
            <w:rFonts w:hint="eastAsia"/>
          </w:rPr>
          <w:t>账号管理</w:t>
        </w:r>
        <w:r w:rsidR="000B2873">
          <w:rPr>
            <w:webHidden/>
          </w:rPr>
          <w:tab/>
        </w:r>
        <w:r w:rsidR="000B2873">
          <w:rPr>
            <w:webHidden/>
          </w:rPr>
          <w:fldChar w:fldCharType="begin"/>
        </w:r>
        <w:r w:rsidR="000B2873">
          <w:rPr>
            <w:webHidden/>
          </w:rPr>
          <w:instrText xml:space="preserve"> PAGEREF _Toc497408386 \h </w:instrText>
        </w:r>
        <w:r w:rsidR="000B2873">
          <w:rPr>
            <w:webHidden/>
          </w:rPr>
        </w:r>
        <w:r w:rsidR="000B2873">
          <w:rPr>
            <w:webHidden/>
          </w:rPr>
          <w:fldChar w:fldCharType="separate"/>
        </w:r>
        <w:r w:rsidR="000B2873">
          <w:rPr>
            <w:webHidden/>
          </w:rPr>
          <w:t>44</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87" w:history="1">
        <w:r w:rsidR="000B2873" w:rsidRPr="0068106F">
          <w:rPr>
            <w:rStyle w:val="ad"/>
            <w:rFonts w:cs="Book Antiqua"/>
            <w:bCs/>
            <w:snapToGrid w:val="0"/>
          </w:rPr>
          <w:t>4.1.5</w:t>
        </w:r>
        <w:r w:rsidR="000B2873" w:rsidRPr="0068106F">
          <w:rPr>
            <w:rStyle w:val="ad"/>
            <w:rFonts w:hint="eastAsia"/>
          </w:rPr>
          <w:t xml:space="preserve"> </w:t>
        </w:r>
        <w:r w:rsidR="000B2873" w:rsidRPr="0068106F">
          <w:rPr>
            <w:rStyle w:val="ad"/>
            <w:rFonts w:hint="eastAsia"/>
          </w:rPr>
          <w:t>配置项管理</w:t>
        </w:r>
        <w:r w:rsidR="000B2873">
          <w:rPr>
            <w:webHidden/>
          </w:rPr>
          <w:tab/>
        </w:r>
        <w:r w:rsidR="000B2873">
          <w:rPr>
            <w:webHidden/>
          </w:rPr>
          <w:fldChar w:fldCharType="begin"/>
        </w:r>
        <w:r w:rsidR="000B2873">
          <w:rPr>
            <w:webHidden/>
          </w:rPr>
          <w:instrText xml:space="preserve"> PAGEREF _Toc497408387 \h </w:instrText>
        </w:r>
        <w:r w:rsidR="000B2873">
          <w:rPr>
            <w:webHidden/>
          </w:rPr>
        </w:r>
        <w:r w:rsidR="000B2873">
          <w:rPr>
            <w:webHidden/>
          </w:rPr>
          <w:fldChar w:fldCharType="separate"/>
        </w:r>
        <w:r w:rsidR="000B2873">
          <w:rPr>
            <w:webHidden/>
          </w:rPr>
          <w:t>44</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88" w:history="1">
        <w:r w:rsidR="000B2873" w:rsidRPr="0068106F">
          <w:rPr>
            <w:rStyle w:val="ad"/>
            <w:rFonts w:cs="Book Antiqua"/>
            <w:bCs/>
            <w:snapToGrid w:val="0"/>
          </w:rPr>
          <w:t>4.1.6</w:t>
        </w:r>
        <w:r w:rsidR="000B2873" w:rsidRPr="0068106F">
          <w:rPr>
            <w:rStyle w:val="ad"/>
            <w:rFonts w:hint="eastAsia"/>
          </w:rPr>
          <w:t xml:space="preserve"> </w:t>
        </w:r>
        <w:r w:rsidR="000B2873" w:rsidRPr="0068106F">
          <w:rPr>
            <w:rStyle w:val="ad"/>
            <w:rFonts w:hint="eastAsia"/>
          </w:rPr>
          <w:t>字典项管理</w:t>
        </w:r>
        <w:r w:rsidR="000B2873">
          <w:rPr>
            <w:webHidden/>
          </w:rPr>
          <w:tab/>
        </w:r>
        <w:r w:rsidR="000B2873">
          <w:rPr>
            <w:webHidden/>
          </w:rPr>
          <w:fldChar w:fldCharType="begin"/>
        </w:r>
        <w:r w:rsidR="000B2873">
          <w:rPr>
            <w:webHidden/>
          </w:rPr>
          <w:instrText xml:space="preserve"> PAGEREF _Toc497408388 \h </w:instrText>
        </w:r>
        <w:r w:rsidR="000B2873">
          <w:rPr>
            <w:webHidden/>
          </w:rPr>
        </w:r>
        <w:r w:rsidR="000B2873">
          <w:rPr>
            <w:webHidden/>
          </w:rPr>
          <w:fldChar w:fldCharType="separate"/>
        </w:r>
        <w:r w:rsidR="000B2873">
          <w:rPr>
            <w:webHidden/>
          </w:rPr>
          <w:t>45</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89" w:history="1">
        <w:r w:rsidR="000B2873" w:rsidRPr="0068106F">
          <w:rPr>
            <w:rStyle w:val="ad"/>
            <w:rFonts w:cs="Book Antiqua"/>
            <w:bCs/>
            <w:snapToGrid w:val="0"/>
          </w:rPr>
          <w:t>4.1.7</w:t>
        </w:r>
        <w:r w:rsidR="000B2873" w:rsidRPr="0068106F">
          <w:rPr>
            <w:rStyle w:val="ad"/>
            <w:rFonts w:hint="eastAsia"/>
          </w:rPr>
          <w:t xml:space="preserve"> </w:t>
        </w:r>
        <w:r w:rsidR="000B2873" w:rsidRPr="0068106F">
          <w:rPr>
            <w:rStyle w:val="ad"/>
            <w:rFonts w:hint="eastAsia"/>
          </w:rPr>
          <w:t>门户管理</w:t>
        </w:r>
        <w:r w:rsidR="000B2873">
          <w:rPr>
            <w:webHidden/>
          </w:rPr>
          <w:tab/>
        </w:r>
        <w:r w:rsidR="000B2873">
          <w:rPr>
            <w:webHidden/>
          </w:rPr>
          <w:fldChar w:fldCharType="begin"/>
        </w:r>
        <w:r w:rsidR="000B2873">
          <w:rPr>
            <w:webHidden/>
          </w:rPr>
          <w:instrText xml:space="preserve"> PAGEREF _Toc497408389 \h </w:instrText>
        </w:r>
        <w:r w:rsidR="000B2873">
          <w:rPr>
            <w:webHidden/>
          </w:rPr>
        </w:r>
        <w:r w:rsidR="000B2873">
          <w:rPr>
            <w:webHidden/>
          </w:rPr>
          <w:fldChar w:fldCharType="separate"/>
        </w:r>
        <w:r w:rsidR="000B2873">
          <w:rPr>
            <w:webHidden/>
          </w:rPr>
          <w:t>45</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90" w:history="1">
        <w:r w:rsidR="000B2873" w:rsidRPr="0068106F">
          <w:rPr>
            <w:rStyle w:val="ad"/>
            <w:rFonts w:cs="Book Antiqua"/>
            <w:bCs/>
            <w:snapToGrid w:val="0"/>
          </w:rPr>
          <w:t>4.1.8</w:t>
        </w:r>
        <w:r w:rsidR="000B2873" w:rsidRPr="0068106F">
          <w:rPr>
            <w:rStyle w:val="ad"/>
            <w:rFonts w:hint="eastAsia"/>
          </w:rPr>
          <w:t xml:space="preserve"> </w:t>
        </w:r>
        <w:r w:rsidR="000B2873" w:rsidRPr="0068106F">
          <w:rPr>
            <w:rStyle w:val="ad"/>
            <w:rFonts w:hint="eastAsia"/>
          </w:rPr>
          <w:t>应用管理</w:t>
        </w:r>
        <w:r w:rsidR="000B2873">
          <w:rPr>
            <w:webHidden/>
          </w:rPr>
          <w:tab/>
        </w:r>
        <w:r w:rsidR="000B2873">
          <w:rPr>
            <w:webHidden/>
          </w:rPr>
          <w:fldChar w:fldCharType="begin"/>
        </w:r>
        <w:r w:rsidR="000B2873">
          <w:rPr>
            <w:webHidden/>
          </w:rPr>
          <w:instrText xml:space="preserve"> PAGEREF _Toc497408390 \h </w:instrText>
        </w:r>
        <w:r w:rsidR="000B2873">
          <w:rPr>
            <w:webHidden/>
          </w:rPr>
        </w:r>
        <w:r w:rsidR="000B2873">
          <w:rPr>
            <w:webHidden/>
          </w:rPr>
          <w:fldChar w:fldCharType="separate"/>
        </w:r>
        <w:r w:rsidR="000B2873">
          <w:rPr>
            <w:webHidden/>
          </w:rPr>
          <w:t>46</w:t>
        </w:r>
        <w:r w:rsidR="000B2873">
          <w:rPr>
            <w:webHidden/>
          </w:rPr>
          <w:fldChar w:fldCharType="end"/>
        </w:r>
      </w:hyperlink>
    </w:p>
    <w:p w:rsidR="000B2873" w:rsidRDefault="00EE5FF1">
      <w:pPr>
        <w:pStyle w:val="10"/>
        <w:tabs>
          <w:tab w:val="right" w:leader="dot" w:pos="9629"/>
        </w:tabs>
        <w:rPr>
          <w:rFonts w:asciiTheme="minorHAnsi" w:eastAsiaTheme="minorEastAsia" w:hAnsiTheme="minorHAnsi" w:cstheme="minorBidi"/>
          <w:b w:val="0"/>
          <w:bCs w:val="0"/>
          <w:noProof/>
          <w:sz w:val="21"/>
          <w:szCs w:val="22"/>
        </w:rPr>
      </w:pPr>
      <w:hyperlink w:anchor="_Toc497408391" w:history="1">
        <w:r w:rsidR="000B2873" w:rsidRPr="0068106F">
          <w:rPr>
            <w:rStyle w:val="ad"/>
            <w:noProof/>
          </w:rPr>
          <w:t>5</w:t>
        </w:r>
        <w:r w:rsidR="000B2873" w:rsidRPr="0068106F">
          <w:rPr>
            <w:rStyle w:val="ad"/>
            <w:rFonts w:hint="eastAsia"/>
            <w:noProof/>
          </w:rPr>
          <w:t xml:space="preserve"> </w:t>
        </w:r>
        <w:r w:rsidR="000B2873" w:rsidRPr="0068106F">
          <w:rPr>
            <w:rStyle w:val="ad"/>
            <w:rFonts w:hint="eastAsia"/>
            <w:noProof/>
          </w:rPr>
          <w:t>学校管理员操作</w:t>
        </w:r>
        <w:r w:rsidR="000B2873">
          <w:rPr>
            <w:noProof/>
            <w:webHidden/>
          </w:rPr>
          <w:tab/>
        </w:r>
        <w:r w:rsidR="000B2873">
          <w:rPr>
            <w:noProof/>
            <w:webHidden/>
          </w:rPr>
          <w:fldChar w:fldCharType="begin"/>
        </w:r>
        <w:r w:rsidR="000B2873">
          <w:rPr>
            <w:noProof/>
            <w:webHidden/>
          </w:rPr>
          <w:instrText xml:space="preserve"> PAGEREF _Toc497408391 \h </w:instrText>
        </w:r>
        <w:r w:rsidR="000B2873">
          <w:rPr>
            <w:noProof/>
            <w:webHidden/>
          </w:rPr>
        </w:r>
        <w:r w:rsidR="000B2873">
          <w:rPr>
            <w:noProof/>
            <w:webHidden/>
          </w:rPr>
          <w:fldChar w:fldCharType="separate"/>
        </w:r>
        <w:r w:rsidR="000B2873">
          <w:rPr>
            <w:noProof/>
            <w:webHidden/>
          </w:rPr>
          <w:t>48</w:t>
        </w:r>
        <w:r w:rsidR="000B2873">
          <w:rPr>
            <w:noProof/>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92" w:history="1">
        <w:r w:rsidR="000B2873" w:rsidRPr="0068106F">
          <w:rPr>
            <w:rStyle w:val="ad"/>
            <w:snapToGrid w:val="0"/>
          </w:rPr>
          <w:t>5.1</w:t>
        </w:r>
        <w:r w:rsidR="000B2873" w:rsidRPr="0068106F">
          <w:rPr>
            <w:rStyle w:val="ad"/>
            <w:rFonts w:hint="eastAsia"/>
          </w:rPr>
          <w:t xml:space="preserve"> </w:t>
        </w:r>
        <w:r w:rsidR="000B2873" w:rsidRPr="0068106F">
          <w:rPr>
            <w:rStyle w:val="ad"/>
            <w:rFonts w:hint="eastAsia"/>
          </w:rPr>
          <w:t>应用中心</w:t>
        </w:r>
        <w:r w:rsidR="000B2873">
          <w:rPr>
            <w:webHidden/>
          </w:rPr>
          <w:tab/>
        </w:r>
        <w:r w:rsidR="000B2873">
          <w:rPr>
            <w:webHidden/>
          </w:rPr>
          <w:fldChar w:fldCharType="begin"/>
        </w:r>
        <w:r w:rsidR="000B2873">
          <w:rPr>
            <w:webHidden/>
          </w:rPr>
          <w:instrText xml:space="preserve"> PAGEREF _Toc497408392 \h </w:instrText>
        </w:r>
        <w:r w:rsidR="000B2873">
          <w:rPr>
            <w:webHidden/>
          </w:rPr>
        </w:r>
        <w:r w:rsidR="000B2873">
          <w:rPr>
            <w:webHidden/>
          </w:rPr>
          <w:fldChar w:fldCharType="separate"/>
        </w:r>
        <w:r w:rsidR="000B2873">
          <w:rPr>
            <w:webHidden/>
          </w:rPr>
          <w:t>48</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393" w:history="1">
        <w:r w:rsidR="000B2873" w:rsidRPr="0068106F">
          <w:rPr>
            <w:rStyle w:val="ad"/>
            <w:snapToGrid w:val="0"/>
          </w:rPr>
          <w:t>5.2</w:t>
        </w:r>
        <w:r w:rsidR="000B2873" w:rsidRPr="0068106F">
          <w:rPr>
            <w:rStyle w:val="ad"/>
            <w:rFonts w:hint="eastAsia"/>
          </w:rPr>
          <w:t xml:space="preserve"> </w:t>
        </w:r>
        <w:r w:rsidR="000B2873" w:rsidRPr="0068106F">
          <w:rPr>
            <w:rStyle w:val="ad"/>
            <w:rFonts w:hint="eastAsia"/>
          </w:rPr>
          <w:t>管理控制台</w:t>
        </w:r>
        <w:r w:rsidR="000B2873">
          <w:rPr>
            <w:webHidden/>
          </w:rPr>
          <w:tab/>
        </w:r>
        <w:r w:rsidR="000B2873">
          <w:rPr>
            <w:webHidden/>
          </w:rPr>
          <w:fldChar w:fldCharType="begin"/>
        </w:r>
        <w:r w:rsidR="000B2873">
          <w:rPr>
            <w:webHidden/>
          </w:rPr>
          <w:instrText xml:space="preserve"> PAGEREF _Toc497408393 \h </w:instrText>
        </w:r>
        <w:r w:rsidR="000B2873">
          <w:rPr>
            <w:webHidden/>
          </w:rPr>
        </w:r>
        <w:r w:rsidR="000B2873">
          <w:rPr>
            <w:webHidden/>
          </w:rPr>
          <w:fldChar w:fldCharType="separate"/>
        </w:r>
        <w:r w:rsidR="000B2873">
          <w:rPr>
            <w:webHidden/>
          </w:rPr>
          <w:t>48</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94" w:history="1">
        <w:r w:rsidR="000B2873" w:rsidRPr="0068106F">
          <w:rPr>
            <w:rStyle w:val="ad"/>
            <w:rFonts w:cs="Book Antiqua"/>
            <w:bCs/>
            <w:snapToGrid w:val="0"/>
          </w:rPr>
          <w:t>5.2.1</w:t>
        </w:r>
        <w:r w:rsidR="000B2873" w:rsidRPr="0068106F">
          <w:rPr>
            <w:rStyle w:val="ad"/>
            <w:rFonts w:hint="eastAsia"/>
          </w:rPr>
          <w:t xml:space="preserve"> </w:t>
        </w:r>
        <w:r w:rsidR="000B2873" w:rsidRPr="0068106F">
          <w:rPr>
            <w:rStyle w:val="ad"/>
            <w:rFonts w:hint="eastAsia"/>
          </w:rPr>
          <w:t>统计概况</w:t>
        </w:r>
        <w:r w:rsidR="000B2873">
          <w:rPr>
            <w:webHidden/>
          </w:rPr>
          <w:tab/>
        </w:r>
        <w:r w:rsidR="000B2873">
          <w:rPr>
            <w:webHidden/>
          </w:rPr>
          <w:fldChar w:fldCharType="begin"/>
        </w:r>
        <w:r w:rsidR="000B2873">
          <w:rPr>
            <w:webHidden/>
          </w:rPr>
          <w:instrText xml:space="preserve"> PAGEREF _Toc497408394 \h </w:instrText>
        </w:r>
        <w:r w:rsidR="000B2873">
          <w:rPr>
            <w:webHidden/>
          </w:rPr>
        </w:r>
        <w:r w:rsidR="000B2873">
          <w:rPr>
            <w:webHidden/>
          </w:rPr>
          <w:fldChar w:fldCharType="separate"/>
        </w:r>
        <w:r w:rsidR="000B2873">
          <w:rPr>
            <w:webHidden/>
          </w:rPr>
          <w:t>48</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95" w:history="1">
        <w:r w:rsidR="000B2873" w:rsidRPr="0068106F">
          <w:rPr>
            <w:rStyle w:val="ad"/>
            <w:rFonts w:cs="Book Antiqua"/>
            <w:bCs/>
            <w:snapToGrid w:val="0"/>
          </w:rPr>
          <w:t>5.2.2</w:t>
        </w:r>
        <w:r w:rsidR="000B2873" w:rsidRPr="0068106F">
          <w:rPr>
            <w:rStyle w:val="ad"/>
            <w:rFonts w:hint="eastAsia"/>
          </w:rPr>
          <w:t xml:space="preserve"> </w:t>
        </w:r>
        <w:r w:rsidR="000B2873" w:rsidRPr="0068106F">
          <w:rPr>
            <w:rStyle w:val="ad"/>
            <w:rFonts w:hint="eastAsia"/>
          </w:rPr>
          <w:t>基础信息</w:t>
        </w:r>
        <w:r w:rsidR="000B2873">
          <w:rPr>
            <w:webHidden/>
          </w:rPr>
          <w:tab/>
        </w:r>
        <w:r w:rsidR="000B2873">
          <w:rPr>
            <w:webHidden/>
          </w:rPr>
          <w:fldChar w:fldCharType="begin"/>
        </w:r>
        <w:r w:rsidR="000B2873">
          <w:rPr>
            <w:webHidden/>
          </w:rPr>
          <w:instrText xml:space="preserve"> PAGEREF _Toc497408395 \h </w:instrText>
        </w:r>
        <w:r w:rsidR="000B2873">
          <w:rPr>
            <w:webHidden/>
          </w:rPr>
        </w:r>
        <w:r w:rsidR="000B2873">
          <w:rPr>
            <w:webHidden/>
          </w:rPr>
          <w:fldChar w:fldCharType="separate"/>
        </w:r>
        <w:r w:rsidR="000B2873">
          <w:rPr>
            <w:webHidden/>
          </w:rPr>
          <w:t>49</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96" w:history="1">
        <w:r w:rsidR="000B2873" w:rsidRPr="0068106F">
          <w:rPr>
            <w:rStyle w:val="ad"/>
            <w:rFonts w:cs="Book Antiqua"/>
            <w:bCs/>
            <w:snapToGrid w:val="0"/>
          </w:rPr>
          <w:t>5.2.3</w:t>
        </w:r>
        <w:r w:rsidR="000B2873" w:rsidRPr="0068106F">
          <w:rPr>
            <w:rStyle w:val="ad"/>
            <w:rFonts w:hint="eastAsia"/>
          </w:rPr>
          <w:t xml:space="preserve"> </w:t>
        </w:r>
        <w:r w:rsidR="000B2873" w:rsidRPr="0068106F">
          <w:rPr>
            <w:rStyle w:val="ad"/>
            <w:rFonts w:hint="eastAsia"/>
          </w:rPr>
          <w:t>数据管理</w:t>
        </w:r>
        <w:r w:rsidR="000B2873">
          <w:rPr>
            <w:webHidden/>
          </w:rPr>
          <w:tab/>
        </w:r>
        <w:r w:rsidR="000B2873">
          <w:rPr>
            <w:webHidden/>
          </w:rPr>
          <w:fldChar w:fldCharType="begin"/>
        </w:r>
        <w:r w:rsidR="000B2873">
          <w:rPr>
            <w:webHidden/>
          </w:rPr>
          <w:instrText xml:space="preserve"> PAGEREF _Toc497408396 \h </w:instrText>
        </w:r>
        <w:r w:rsidR="000B2873">
          <w:rPr>
            <w:webHidden/>
          </w:rPr>
        </w:r>
        <w:r w:rsidR="000B2873">
          <w:rPr>
            <w:webHidden/>
          </w:rPr>
          <w:fldChar w:fldCharType="separate"/>
        </w:r>
        <w:r w:rsidR="000B2873">
          <w:rPr>
            <w:webHidden/>
          </w:rPr>
          <w:t>51</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97" w:history="1">
        <w:r w:rsidR="000B2873" w:rsidRPr="0068106F">
          <w:rPr>
            <w:rStyle w:val="ad"/>
            <w:rFonts w:cs="Book Antiqua"/>
            <w:bCs/>
            <w:snapToGrid w:val="0"/>
          </w:rPr>
          <w:t>5.2.4</w:t>
        </w:r>
        <w:r w:rsidR="000B2873" w:rsidRPr="0068106F">
          <w:rPr>
            <w:rStyle w:val="ad"/>
            <w:rFonts w:hint="eastAsia"/>
          </w:rPr>
          <w:t xml:space="preserve"> </w:t>
        </w:r>
        <w:r w:rsidR="000B2873" w:rsidRPr="0068106F">
          <w:rPr>
            <w:rStyle w:val="ad"/>
            <w:rFonts w:hint="eastAsia"/>
          </w:rPr>
          <w:t>配置项管理</w:t>
        </w:r>
        <w:r w:rsidR="000B2873">
          <w:rPr>
            <w:webHidden/>
          </w:rPr>
          <w:tab/>
        </w:r>
        <w:r w:rsidR="000B2873">
          <w:rPr>
            <w:webHidden/>
          </w:rPr>
          <w:fldChar w:fldCharType="begin"/>
        </w:r>
        <w:r w:rsidR="000B2873">
          <w:rPr>
            <w:webHidden/>
          </w:rPr>
          <w:instrText xml:space="preserve"> PAGEREF _Toc497408397 \h </w:instrText>
        </w:r>
        <w:r w:rsidR="000B2873">
          <w:rPr>
            <w:webHidden/>
          </w:rPr>
        </w:r>
        <w:r w:rsidR="000B2873">
          <w:rPr>
            <w:webHidden/>
          </w:rPr>
          <w:fldChar w:fldCharType="separate"/>
        </w:r>
        <w:r w:rsidR="000B2873">
          <w:rPr>
            <w:webHidden/>
          </w:rPr>
          <w:t>54</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98" w:history="1">
        <w:r w:rsidR="000B2873" w:rsidRPr="0068106F">
          <w:rPr>
            <w:rStyle w:val="ad"/>
            <w:rFonts w:cs="Book Antiqua"/>
            <w:bCs/>
            <w:snapToGrid w:val="0"/>
          </w:rPr>
          <w:t>5.2.5</w:t>
        </w:r>
        <w:r w:rsidR="000B2873" w:rsidRPr="0068106F">
          <w:rPr>
            <w:rStyle w:val="ad"/>
            <w:rFonts w:hint="eastAsia"/>
          </w:rPr>
          <w:t xml:space="preserve"> </w:t>
        </w:r>
        <w:r w:rsidR="000B2873" w:rsidRPr="0068106F">
          <w:rPr>
            <w:rStyle w:val="ad"/>
            <w:rFonts w:hint="eastAsia"/>
          </w:rPr>
          <w:t>字典项管理</w:t>
        </w:r>
        <w:r w:rsidR="000B2873">
          <w:rPr>
            <w:webHidden/>
          </w:rPr>
          <w:tab/>
        </w:r>
        <w:r w:rsidR="000B2873">
          <w:rPr>
            <w:webHidden/>
          </w:rPr>
          <w:fldChar w:fldCharType="begin"/>
        </w:r>
        <w:r w:rsidR="000B2873">
          <w:rPr>
            <w:webHidden/>
          </w:rPr>
          <w:instrText xml:space="preserve"> PAGEREF _Toc497408398 \h </w:instrText>
        </w:r>
        <w:r w:rsidR="000B2873">
          <w:rPr>
            <w:webHidden/>
          </w:rPr>
        </w:r>
        <w:r w:rsidR="000B2873">
          <w:rPr>
            <w:webHidden/>
          </w:rPr>
          <w:fldChar w:fldCharType="separate"/>
        </w:r>
        <w:r w:rsidR="000B2873">
          <w:rPr>
            <w:webHidden/>
          </w:rPr>
          <w:t>54</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399" w:history="1">
        <w:r w:rsidR="000B2873" w:rsidRPr="0068106F">
          <w:rPr>
            <w:rStyle w:val="ad"/>
            <w:rFonts w:cs="Book Antiqua"/>
            <w:bCs/>
            <w:snapToGrid w:val="0"/>
          </w:rPr>
          <w:t>5.2.6</w:t>
        </w:r>
        <w:r w:rsidR="000B2873" w:rsidRPr="0068106F">
          <w:rPr>
            <w:rStyle w:val="ad"/>
            <w:rFonts w:hint="eastAsia"/>
          </w:rPr>
          <w:t xml:space="preserve"> </w:t>
        </w:r>
        <w:r w:rsidR="000B2873" w:rsidRPr="0068106F">
          <w:rPr>
            <w:rStyle w:val="ad"/>
            <w:rFonts w:hint="eastAsia"/>
          </w:rPr>
          <w:t>门户管理</w:t>
        </w:r>
        <w:r w:rsidR="000B2873">
          <w:rPr>
            <w:webHidden/>
          </w:rPr>
          <w:tab/>
        </w:r>
        <w:r w:rsidR="000B2873">
          <w:rPr>
            <w:webHidden/>
          </w:rPr>
          <w:fldChar w:fldCharType="begin"/>
        </w:r>
        <w:r w:rsidR="000B2873">
          <w:rPr>
            <w:webHidden/>
          </w:rPr>
          <w:instrText xml:space="preserve"> PAGEREF _Toc497408399 \h </w:instrText>
        </w:r>
        <w:r w:rsidR="000B2873">
          <w:rPr>
            <w:webHidden/>
          </w:rPr>
        </w:r>
        <w:r w:rsidR="000B2873">
          <w:rPr>
            <w:webHidden/>
          </w:rPr>
          <w:fldChar w:fldCharType="separate"/>
        </w:r>
        <w:r w:rsidR="000B2873">
          <w:rPr>
            <w:webHidden/>
          </w:rPr>
          <w:t>55</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400" w:history="1">
        <w:r w:rsidR="000B2873" w:rsidRPr="0068106F">
          <w:rPr>
            <w:rStyle w:val="ad"/>
            <w:rFonts w:cs="Book Antiqua"/>
            <w:bCs/>
            <w:snapToGrid w:val="0"/>
          </w:rPr>
          <w:t>5.2.7</w:t>
        </w:r>
        <w:r w:rsidR="000B2873" w:rsidRPr="0068106F">
          <w:rPr>
            <w:rStyle w:val="ad"/>
            <w:rFonts w:hint="eastAsia"/>
          </w:rPr>
          <w:t xml:space="preserve"> </w:t>
        </w:r>
        <w:r w:rsidR="000B2873" w:rsidRPr="0068106F">
          <w:rPr>
            <w:rStyle w:val="ad"/>
            <w:rFonts w:hint="eastAsia"/>
          </w:rPr>
          <w:t>应用管理</w:t>
        </w:r>
        <w:r w:rsidR="000B2873">
          <w:rPr>
            <w:webHidden/>
          </w:rPr>
          <w:tab/>
        </w:r>
        <w:r w:rsidR="000B2873">
          <w:rPr>
            <w:webHidden/>
          </w:rPr>
          <w:fldChar w:fldCharType="begin"/>
        </w:r>
        <w:r w:rsidR="000B2873">
          <w:rPr>
            <w:webHidden/>
          </w:rPr>
          <w:instrText xml:space="preserve"> PAGEREF _Toc497408400 \h </w:instrText>
        </w:r>
        <w:r w:rsidR="000B2873">
          <w:rPr>
            <w:webHidden/>
          </w:rPr>
        </w:r>
        <w:r w:rsidR="000B2873">
          <w:rPr>
            <w:webHidden/>
          </w:rPr>
          <w:fldChar w:fldCharType="separate"/>
        </w:r>
        <w:r w:rsidR="000B2873">
          <w:rPr>
            <w:webHidden/>
          </w:rPr>
          <w:t>56</w:t>
        </w:r>
        <w:r w:rsidR="000B2873">
          <w:rPr>
            <w:webHidden/>
          </w:rPr>
          <w:fldChar w:fldCharType="end"/>
        </w:r>
      </w:hyperlink>
    </w:p>
    <w:p w:rsidR="000B2873" w:rsidRDefault="00EE5FF1">
      <w:pPr>
        <w:pStyle w:val="10"/>
        <w:tabs>
          <w:tab w:val="right" w:leader="dot" w:pos="9629"/>
        </w:tabs>
        <w:rPr>
          <w:rFonts w:asciiTheme="minorHAnsi" w:eastAsiaTheme="minorEastAsia" w:hAnsiTheme="minorHAnsi" w:cstheme="minorBidi"/>
          <w:b w:val="0"/>
          <w:bCs w:val="0"/>
          <w:noProof/>
          <w:sz w:val="21"/>
          <w:szCs w:val="22"/>
        </w:rPr>
      </w:pPr>
      <w:hyperlink w:anchor="_Toc497408401" w:history="1">
        <w:r w:rsidR="000B2873" w:rsidRPr="0068106F">
          <w:rPr>
            <w:rStyle w:val="ad"/>
            <w:noProof/>
          </w:rPr>
          <w:t>6</w:t>
        </w:r>
        <w:r w:rsidR="000B2873" w:rsidRPr="0068106F">
          <w:rPr>
            <w:rStyle w:val="ad"/>
            <w:rFonts w:hint="eastAsia"/>
            <w:noProof/>
          </w:rPr>
          <w:t xml:space="preserve"> </w:t>
        </w:r>
        <w:r w:rsidR="000B2873" w:rsidRPr="0068106F">
          <w:rPr>
            <w:rStyle w:val="ad"/>
            <w:rFonts w:hint="eastAsia"/>
            <w:noProof/>
          </w:rPr>
          <w:t>老师操作</w:t>
        </w:r>
        <w:r w:rsidR="000B2873">
          <w:rPr>
            <w:noProof/>
            <w:webHidden/>
          </w:rPr>
          <w:tab/>
        </w:r>
        <w:r w:rsidR="000B2873">
          <w:rPr>
            <w:noProof/>
            <w:webHidden/>
          </w:rPr>
          <w:fldChar w:fldCharType="begin"/>
        </w:r>
        <w:r w:rsidR="000B2873">
          <w:rPr>
            <w:noProof/>
            <w:webHidden/>
          </w:rPr>
          <w:instrText xml:space="preserve"> PAGEREF _Toc497408401 \h </w:instrText>
        </w:r>
        <w:r w:rsidR="000B2873">
          <w:rPr>
            <w:noProof/>
            <w:webHidden/>
          </w:rPr>
        </w:r>
        <w:r w:rsidR="000B2873">
          <w:rPr>
            <w:noProof/>
            <w:webHidden/>
          </w:rPr>
          <w:fldChar w:fldCharType="separate"/>
        </w:r>
        <w:r w:rsidR="000B2873">
          <w:rPr>
            <w:noProof/>
            <w:webHidden/>
          </w:rPr>
          <w:t>58</w:t>
        </w:r>
        <w:r w:rsidR="000B2873">
          <w:rPr>
            <w:noProof/>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402" w:history="1">
        <w:r w:rsidR="000B2873" w:rsidRPr="0068106F">
          <w:rPr>
            <w:rStyle w:val="ad"/>
            <w:snapToGrid w:val="0"/>
          </w:rPr>
          <w:t>6.1</w:t>
        </w:r>
        <w:r w:rsidR="000B2873" w:rsidRPr="0068106F">
          <w:rPr>
            <w:rStyle w:val="ad"/>
            <w:rFonts w:hint="eastAsia"/>
          </w:rPr>
          <w:t xml:space="preserve"> </w:t>
        </w:r>
        <w:r w:rsidR="000B2873" w:rsidRPr="0068106F">
          <w:rPr>
            <w:rStyle w:val="ad"/>
            <w:rFonts w:hint="eastAsia"/>
          </w:rPr>
          <w:t>应用中心</w:t>
        </w:r>
        <w:r w:rsidR="000B2873">
          <w:rPr>
            <w:webHidden/>
          </w:rPr>
          <w:tab/>
        </w:r>
        <w:r w:rsidR="000B2873">
          <w:rPr>
            <w:webHidden/>
          </w:rPr>
          <w:fldChar w:fldCharType="begin"/>
        </w:r>
        <w:r w:rsidR="000B2873">
          <w:rPr>
            <w:webHidden/>
          </w:rPr>
          <w:instrText xml:space="preserve"> PAGEREF _Toc497408402 \h </w:instrText>
        </w:r>
        <w:r w:rsidR="000B2873">
          <w:rPr>
            <w:webHidden/>
          </w:rPr>
        </w:r>
        <w:r w:rsidR="000B2873">
          <w:rPr>
            <w:webHidden/>
          </w:rPr>
          <w:fldChar w:fldCharType="separate"/>
        </w:r>
        <w:r w:rsidR="000B2873">
          <w:rPr>
            <w:webHidden/>
          </w:rPr>
          <w:t>58</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403" w:history="1">
        <w:r w:rsidR="000B2873" w:rsidRPr="0068106F">
          <w:rPr>
            <w:rStyle w:val="ad"/>
            <w:snapToGrid w:val="0"/>
          </w:rPr>
          <w:t>6.2</w:t>
        </w:r>
        <w:r w:rsidR="000B2873" w:rsidRPr="0068106F">
          <w:rPr>
            <w:rStyle w:val="ad"/>
            <w:rFonts w:hint="eastAsia"/>
          </w:rPr>
          <w:t xml:space="preserve"> </w:t>
        </w:r>
        <w:r w:rsidR="000B2873" w:rsidRPr="0068106F">
          <w:rPr>
            <w:rStyle w:val="ad"/>
            <w:rFonts w:hint="eastAsia"/>
          </w:rPr>
          <w:t>管理控制台</w:t>
        </w:r>
        <w:r w:rsidR="000B2873">
          <w:rPr>
            <w:webHidden/>
          </w:rPr>
          <w:tab/>
        </w:r>
        <w:r w:rsidR="000B2873">
          <w:rPr>
            <w:webHidden/>
          </w:rPr>
          <w:fldChar w:fldCharType="begin"/>
        </w:r>
        <w:r w:rsidR="000B2873">
          <w:rPr>
            <w:webHidden/>
          </w:rPr>
          <w:instrText xml:space="preserve"> PAGEREF _Toc497408403 \h </w:instrText>
        </w:r>
        <w:r w:rsidR="000B2873">
          <w:rPr>
            <w:webHidden/>
          </w:rPr>
        </w:r>
        <w:r w:rsidR="000B2873">
          <w:rPr>
            <w:webHidden/>
          </w:rPr>
          <w:fldChar w:fldCharType="separate"/>
        </w:r>
        <w:r w:rsidR="000B2873">
          <w:rPr>
            <w:webHidden/>
          </w:rPr>
          <w:t>59</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404" w:history="1">
        <w:r w:rsidR="000B2873" w:rsidRPr="0068106F">
          <w:rPr>
            <w:rStyle w:val="ad"/>
            <w:rFonts w:cs="Book Antiqua"/>
            <w:bCs/>
            <w:snapToGrid w:val="0"/>
          </w:rPr>
          <w:t>6.2.1</w:t>
        </w:r>
        <w:r w:rsidR="000B2873" w:rsidRPr="0068106F">
          <w:rPr>
            <w:rStyle w:val="ad"/>
            <w:rFonts w:hint="eastAsia"/>
          </w:rPr>
          <w:t xml:space="preserve"> </w:t>
        </w:r>
        <w:r w:rsidR="000B2873" w:rsidRPr="0068106F">
          <w:rPr>
            <w:rStyle w:val="ad"/>
            <w:rFonts w:hint="eastAsia"/>
          </w:rPr>
          <w:t>修改密码</w:t>
        </w:r>
        <w:r w:rsidR="000B2873">
          <w:rPr>
            <w:webHidden/>
          </w:rPr>
          <w:tab/>
        </w:r>
        <w:r w:rsidR="000B2873">
          <w:rPr>
            <w:webHidden/>
          </w:rPr>
          <w:fldChar w:fldCharType="begin"/>
        </w:r>
        <w:r w:rsidR="000B2873">
          <w:rPr>
            <w:webHidden/>
          </w:rPr>
          <w:instrText xml:space="preserve"> PAGEREF _Toc497408404 \h </w:instrText>
        </w:r>
        <w:r w:rsidR="000B2873">
          <w:rPr>
            <w:webHidden/>
          </w:rPr>
        </w:r>
        <w:r w:rsidR="000B2873">
          <w:rPr>
            <w:webHidden/>
          </w:rPr>
          <w:fldChar w:fldCharType="separate"/>
        </w:r>
        <w:r w:rsidR="000B2873">
          <w:rPr>
            <w:webHidden/>
          </w:rPr>
          <w:t>59</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405" w:history="1">
        <w:r w:rsidR="000B2873" w:rsidRPr="0068106F">
          <w:rPr>
            <w:rStyle w:val="ad"/>
            <w:rFonts w:cs="Book Antiqua"/>
            <w:bCs/>
            <w:snapToGrid w:val="0"/>
          </w:rPr>
          <w:t>6.2.2</w:t>
        </w:r>
        <w:r w:rsidR="000B2873" w:rsidRPr="0068106F">
          <w:rPr>
            <w:rStyle w:val="ad"/>
            <w:rFonts w:hint="eastAsia"/>
          </w:rPr>
          <w:t xml:space="preserve"> </w:t>
        </w:r>
        <w:r w:rsidR="000B2873" w:rsidRPr="0068106F">
          <w:rPr>
            <w:rStyle w:val="ad"/>
            <w:rFonts w:hint="eastAsia"/>
          </w:rPr>
          <w:t>任教班级</w:t>
        </w:r>
        <w:r w:rsidR="000B2873">
          <w:rPr>
            <w:webHidden/>
          </w:rPr>
          <w:tab/>
        </w:r>
        <w:r w:rsidR="000B2873">
          <w:rPr>
            <w:webHidden/>
          </w:rPr>
          <w:fldChar w:fldCharType="begin"/>
        </w:r>
        <w:r w:rsidR="000B2873">
          <w:rPr>
            <w:webHidden/>
          </w:rPr>
          <w:instrText xml:space="preserve"> PAGEREF _Toc497408405 \h </w:instrText>
        </w:r>
        <w:r w:rsidR="000B2873">
          <w:rPr>
            <w:webHidden/>
          </w:rPr>
        </w:r>
        <w:r w:rsidR="000B2873">
          <w:rPr>
            <w:webHidden/>
          </w:rPr>
          <w:fldChar w:fldCharType="separate"/>
        </w:r>
        <w:r w:rsidR="000B2873">
          <w:rPr>
            <w:webHidden/>
          </w:rPr>
          <w:t>60</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406" w:history="1">
        <w:r w:rsidR="000B2873" w:rsidRPr="0068106F">
          <w:rPr>
            <w:rStyle w:val="ad"/>
            <w:rFonts w:cs="Book Antiqua"/>
            <w:bCs/>
            <w:snapToGrid w:val="0"/>
          </w:rPr>
          <w:t>6.2.3</w:t>
        </w:r>
        <w:r w:rsidR="000B2873" w:rsidRPr="0068106F">
          <w:rPr>
            <w:rStyle w:val="ad"/>
            <w:rFonts w:hint="eastAsia"/>
          </w:rPr>
          <w:t xml:space="preserve"> </w:t>
        </w:r>
        <w:r w:rsidR="000B2873" w:rsidRPr="0068106F">
          <w:rPr>
            <w:rStyle w:val="ad"/>
            <w:rFonts w:hint="eastAsia"/>
          </w:rPr>
          <w:t>重置学生密码</w:t>
        </w:r>
        <w:r w:rsidR="000B2873">
          <w:rPr>
            <w:webHidden/>
          </w:rPr>
          <w:tab/>
        </w:r>
        <w:r w:rsidR="000B2873">
          <w:rPr>
            <w:webHidden/>
          </w:rPr>
          <w:fldChar w:fldCharType="begin"/>
        </w:r>
        <w:r w:rsidR="000B2873">
          <w:rPr>
            <w:webHidden/>
          </w:rPr>
          <w:instrText xml:space="preserve"> PAGEREF _Toc497408406 \h </w:instrText>
        </w:r>
        <w:r w:rsidR="000B2873">
          <w:rPr>
            <w:webHidden/>
          </w:rPr>
        </w:r>
        <w:r w:rsidR="000B2873">
          <w:rPr>
            <w:webHidden/>
          </w:rPr>
          <w:fldChar w:fldCharType="separate"/>
        </w:r>
        <w:r w:rsidR="000B2873">
          <w:rPr>
            <w:webHidden/>
          </w:rPr>
          <w:t>61</w:t>
        </w:r>
        <w:r w:rsidR="000B2873">
          <w:rPr>
            <w:webHidden/>
          </w:rPr>
          <w:fldChar w:fldCharType="end"/>
        </w:r>
      </w:hyperlink>
    </w:p>
    <w:p w:rsidR="000B2873" w:rsidRDefault="00EE5FF1">
      <w:pPr>
        <w:pStyle w:val="10"/>
        <w:tabs>
          <w:tab w:val="right" w:leader="dot" w:pos="9629"/>
        </w:tabs>
        <w:rPr>
          <w:rFonts w:asciiTheme="minorHAnsi" w:eastAsiaTheme="minorEastAsia" w:hAnsiTheme="minorHAnsi" w:cstheme="minorBidi"/>
          <w:b w:val="0"/>
          <w:bCs w:val="0"/>
          <w:noProof/>
          <w:sz w:val="21"/>
          <w:szCs w:val="22"/>
        </w:rPr>
      </w:pPr>
      <w:hyperlink w:anchor="_Toc497408407" w:history="1">
        <w:r w:rsidR="000B2873" w:rsidRPr="0068106F">
          <w:rPr>
            <w:rStyle w:val="ad"/>
            <w:noProof/>
          </w:rPr>
          <w:t>7</w:t>
        </w:r>
        <w:r w:rsidR="000B2873" w:rsidRPr="0068106F">
          <w:rPr>
            <w:rStyle w:val="ad"/>
            <w:rFonts w:hint="eastAsia"/>
            <w:noProof/>
          </w:rPr>
          <w:t xml:space="preserve"> </w:t>
        </w:r>
        <w:r w:rsidR="000B2873" w:rsidRPr="0068106F">
          <w:rPr>
            <w:rStyle w:val="ad"/>
            <w:rFonts w:hint="eastAsia"/>
            <w:noProof/>
          </w:rPr>
          <w:t>学生</w:t>
        </w:r>
        <w:r w:rsidR="000B2873" w:rsidRPr="0068106F">
          <w:rPr>
            <w:rStyle w:val="ad"/>
            <w:noProof/>
          </w:rPr>
          <w:t>/</w:t>
        </w:r>
        <w:r w:rsidR="000B2873" w:rsidRPr="0068106F">
          <w:rPr>
            <w:rStyle w:val="ad"/>
            <w:rFonts w:hint="eastAsia"/>
            <w:noProof/>
          </w:rPr>
          <w:t>家长操作</w:t>
        </w:r>
        <w:r w:rsidR="000B2873">
          <w:rPr>
            <w:noProof/>
            <w:webHidden/>
          </w:rPr>
          <w:tab/>
        </w:r>
        <w:r w:rsidR="000B2873">
          <w:rPr>
            <w:noProof/>
            <w:webHidden/>
          </w:rPr>
          <w:fldChar w:fldCharType="begin"/>
        </w:r>
        <w:r w:rsidR="000B2873">
          <w:rPr>
            <w:noProof/>
            <w:webHidden/>
          </w:rPr>
          <w:instrText xml:space="preserve"> PAGEREF _Toc497408407 \h </w:instrText>
        </w:r>
        <w:r w:rsidR="000B2873">
          <w:rPr>
            <w:noProof/>
            <w:webHidden/>
          </w:rPr>
        </w:r>
        <w:r w:rsidR="000B2873">
          <w:rPr>
            <w:noProof/>
            <w:webHidden/>
          </w:rPr>
          <w:fldChar w:fldCharType="separate"/>
        </w:r>
        <w:r w:rsidR="000B2873">
          <w:rPr>
            <w:noProof/>
            <w:webHidden/>
          </w:rPr>
          <w:t>62</w:t>
        </w:r>
        <w:r w:rsidR="000B2873">
          <w:rPr>
            <w:noProof/>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408" w:history="1">
        <w:r w:rsidR="000B2873" w:rsidRPr="0068106F">
          <w:rPr>
            <w:rStyle w:val="ad"/>
            <w:snapToGrid w:val="0"/>
          </w:rPr>
          <w:t>7.1</w:t>
        </w:r>
        <w:r w:rsidR="000B2873" w:rsidRPr="0068106F">
          <w:rPr>
            <w:rStyle w:val="ad"/>
            <w:rFonts w:hint="eastAsia"/>
          </w:rPr>
          <w:t xml:space="preserve"> </w:t>
        </w:r>
        <w:r w:rsidR="000B2873" w:rsidRPr="0068106F">
          <w:rPr>
            <w:rStyle w:val="ad"/>
            <w:rFonts w:hint="eastAsia"/>
          </w:rPr>
          <w:t>应用中心</w:t>
        </w:r>
        <w:r w:rsidR="000B2873">
          <w:rPr>
            <w:webHidden/>
          </w:rPr>
          <w:tab/>
        </w:r>
        <w:r w:rsidR="000B2873">
          <w:rPr>
            <w:webHidden/>
          </w:rPr>
          <w:fldChar w:fldCharType="begin"/>
        </w:r>
        <w:r w:rsidR="000B2873">
          <w:rPr>
            <w:webHidden/>
          </w:rPr>
          <w:instrText xml:space="preserve"> PAGEREF _Toc497408408 \h </w:instrText>
        </w:r>
        <w:r w:rsidR="000B2873">
          <w:rPr>
            <w:webHidden/>
          </w:rPr>
        </w:r>
        <w:r w:rsidR="000B2873">
          <w:rPr>
            <w:webHidden/>
          </w:rPr>
          <w:fldChar w:fldCharType="separate"/>
        </w:r>
        <w:r w:rsidR="000B2873">
          <w:rPr>
            <w:webHidden/>
          </w:rPr>
          <w:t>62</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409" w:history="1">
        <w:r w:rsidR="000B2873" w:rsidRPr="0068106F">
          <w:rPr>
            <w:rStyle w:val="ad"/>
            <w:snapToGrid w:val="0"/>
          </w:rPr>
          <w:t>7.2</w:t>
        </w:r>
        <w:r w:rsidR="000B2873" w:rsidRPr="0068106F">
          <w:rPr>
            <w:rStyle w:val="ad"/>
            <w:rFonts w:hint="eastAsia"/>
          </w:rPr>
          <w:t xml:space="preserve"> </w:t>
        </w:r>
        <w:r w:rsidR="000B2873" w:rsidRPr="0068106F">
          <w:rPr>
            <w:rStyle w:val="ad"/>
            <w:rFonts w:hint="eastAsia"/>
          </w:rPr>
          <w:t>管理控制台</w:t>
        </w:r>
        <w:r w:rsidR="000B2873">
          <w:rPr>
            <w:webHidden/>
          </w:rPr>
          <w:tab/>
        </w:r>
        <w:r w:rsidR="000B2873">
          <w:rPr>
            <w:webHidden/>
          </w:rPr>
          <w:fldChar w:fldCharType="begin"/>
        </w:r>
        <w:r w:rsidR="000B2873">
          <w:rPr>
            <w:webHidden/>
          </w:rPr>
          <w:instrText xml:space="preserve"> PAGEREF _Toc497408409 \h </w:instrText>
        </w:r>
        <w:r w:rsidR="000B2873">
          <w:rPr>
            <w:webHidden/>
          </w:rPr>
        </w:r>
        <w:r w:rsidR="000B2873">
          <w:rPr>
            <w:webHidden/>
          </w:rPr>
          <w:fldChar w:fldCharType="separate"/>
        </w:r>
        <w:r w:rsidR="000B2873">
          <w:rPr>
            <w:webHidden/>
          </w:rPr>
          <w:t>63</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410" w:history="1">
        <w:r w:rsidR="000B2873" w:rsidRPr="0068106F">
          <w:rPr>
            <w:rStyle w:val="ad"/>
            <w:rFonts w:cs="Book Antiqua"/>
            <w:bCs/>
            <w:snapToGrid w:val="0"/>
          </w:rPr>
          <w:t>7.2.1</w:t>
        </w:r>
        <w:r w:rsidR="000B2873" w:rsidRPr="0068106F">
          <w:rPr>
            <w:rStyle w:val="ad"/>
            <w:rFonts w:hint="eastAsia"/>
          </w:rPr>
          <w:t xml:space="preserve"> </w:t>
        </w:r>
        <w:r w:rsidR="000B2873" w:rsidRPr="0068106F">
          <w:rPr>
            <w:rStyle w:val="ad"/>
            <w:rFonts w:hint="eastAsia"/>
          </w:rPr>
          <w:t>修改密码</w:t>
        </w:r>
        <w:r w:rsidR="000B2873">
          <w:rPr>
            <w:webHidden/>
          </w:rPr>
          <w:tab/>
        </w:r>
        <w:r w:rsidR="000B2873">
          <w:rPr>
            <w:webHidden/>
          </w:rPr>
          <w:fldChar w:fldCharType="begin"/>
        </w:r>
        <w:r w:rsidR="000B2873">
          <w:rPr>
            <w:webHidden/>
          </w:rPr>
          <w:instrText xml:space="preserve"> PAGEREF _Toc497408410 \h </w:instrText>
        </w:r>
        <w:r w:rsidR="000B2873">
          <w:rPr>
            <w:webHidden/>
          </w:rPr>
        </w:r>
        <w:r w:rsidR="000B2873">
          <w:rPr>
            <w:webHidden/>
          </w:rPr>
          <w:fldChar w:fldCharType="separate"/>
        </w:r>
        <w:r w:rsidR="000B2873">
          <w:rPr>
            <w:webHidden/>
          </w:rPr>
          <w:t>63</w:t>
        </w:r>
        <w:r w:rsidR="000B2873">
          <w:rPr>
            <w:webHidden/>
          </w:rPr>
          <w:fldChar w:fldCharType="end"/>
        </w:r>
      </w:hyperlink>
    </w:p>
    <w:p w:rsidR="000B2873" w:rsidRDefault="00EE5FF1" w:rsidP="000B2873">
      <w:pPr>
        <w:pStyle w:val="32"/>
        <w:tabs>
          <w:tab w:val="right" w:leader="dot" w:pos="9629"/>
        </w:tabs>
        <w:ind w:left="945"/>
        <w:rPr>
          <w:rFonts w:asciiTheme="minorHAnsi" w:eastAsiaTheme="minorEastAsia" w:hAnsiTheme="minorHAnsi" w:cstheme="minorBidi"/>
          <w:sz w:val="21"/>
          <w:szCs w:val="22"/>
        </w:rPr>
      </w:pPr>
      <w:hyperlink w:anchor="_Toc497408411" w:history="1">
        <w:r w:rsidR="000B2873" w:rsidRPr="0068106F">
          <w:rPr>
            <w:rStyle w:val="ad"/>
            <w:rFonts w:cs="Book Antiqua"/>
            <w:bCs/>
            <w:snapToGrid w:val="0"/>
          </w:rPr>
          <w:t>7.2.2</w:t>
        </w:r>
        <w:r w:rsidR="000B2873" w:rsidRPr="0068106F">
          <w:rPr>
            <w:rStyle w:val="ad"/>
            <w:rFonts w:hint="eastAsia"/>
          </w:rPr>
          <w:t xml:space="preserve"> </w:t>
        </w:r>
        <w:r w:rsidR="000B2873" w:rsidRPr="0068106F">
          <w:rPr>
            <w:rStyle w:val="ad"/>
            <w:rFonts w:hint="eastAsia"/>
          </w:rPr>
          <w:t>查看班级（仅学生操作）</w:t>
        </w:r>
        <w:r w:rsidR="000B2873">
          <w:rPr>
            <w:webHidden/>
          </w:rPr>
          <w:tab/>
        </w:r>
        <w:r w:rsidR="000B2873">
          <w:rPr>
            <w:webHidden/>
          </w:rPr>
          <w:fldChar w:fldCharType="begin"/>
        </w:r>
        <w:r w:rsidR="000B2873">
          <w:rPr>
            <w:webHidden/>
          </w:rPr>
          <w:instrText xml:space="preserve"> PAGEREF _Toc497408411 \h </w:instrText>
        </w:r>
        <w:r w:rsidR="000B2873">
          <w:rPr>
            <w:webHidden/>
          </w:rPr>
        </w:r>
        <w:r w:rsidR="000B2873">
          <w:rPr>
            <w:webHidden/>
          </w:rPr>
          <w:fldChar w:fldCharType="separate"/>
        </w:r>
        <w:r w:rsidR="000B2873">
          <w:rPr>
            <w:webHidden/>
          </w:rPr>
          <w:t>64</w:t>
        </w:r>
        <w:r w:rsidR="000B2873">
          <w:rPr>
            <w:webHidden/>
          </w:rPr>
          <w:fldChar w:fldCharType="end"/>
        </w:r>
      </w:hyperlink>
    </w:p>
    <w:p w:rsidR="000B2873" w:rsidRDefault="00EE5FF1">
      <w:pPr>
        <w:pStyle w:val="10"/>
        <w:tabs>
          <w:tab w:val="right" w:leader="dot" w:pos="9629"/>
        </w:tabs>
        <w:rPr>
          <w:rFonts w:asciiTheme="minorHAnsi" w:eastAsiaTheme="minorEastAsia" w:hAnsiTheme="minorHAnsi" w:cstheme="minorBidi"/>
          <w:b w:val="0"/>
          <w:bCs w:val="0"/>
          <w:noProof/>
          <w:sz w:val="21"/>
          <w:szCs w:val="22"/>
        </w:rPr>
      </w:pPr>
      <w:hyperlink w:anchor="_Toc497408412" w:history="1">
        <w:r w:rsidR="000B2873" w:rsidRPr="0068106F">
          <w:rPr>
            <w:rStyle w:val="ad"/>
            <w:noProof/>
          </w:rPr>
          <w:t>8</w:t>
        </w:r>
        <w:r w:rsidR="000B2873" w:rsidRPr="0068106F">
          <w:rPr>
            <w:rStyle w:val="ad"/>
            <w:rFonts w:hint="eastAsia"/>
            <w:noProof/>
          </w:rPr>
          <w:t xml:space="preserve"> </w:t>
        </w:r>
        <w:r w:rsidR="000B2873" w:rsidRPr="0068106F">
          <w:rPr>
            <w:rStyle w:val="ad"/>
            <w:rFonts w:hint="eastAsia"/>
            <w:noProof/>
          </w:rPr>
          <w:t>如何获取帮助</w:t>
        </w:r>
        <w:r w:rsidR="000B2873">
          <w:rPr>
            <w:noProof/>
            <w:webHidden/>
          </w:rPr>
          <w:tab/>
        </w:r>
        <w:r w:rsidR="000B2873">
          <w:rPr>
            <w:noProof/>
            <w:webHidden/>
          </w:rPr>
          <w:fldChar w:fldCharType="begin"/>
        </w:r>
        <w:r w:rsidR="000B2873">
          <w:rPr>
            <w:noProof/>
            <w:webHidden/>
          </w:rPr>
          <w:instrText xml:space="preserve"> PAGEREF _Toc497408412 \h </w:instrText>
        </w:r>
        <w:r w:rsidR="000B2873">
          <w:rPr>
            <w:noProof/>
            <w:webHidden/>
          </w:rPr>
        </w:r>
        <w:r w:rsidR="000B2873">
          <w:rPr>
            <w:noProof/>
            <w:webHidden/>
          </w:rPr>
          <w:fldChar w:fldCharType="separate"/>
        </w:r>
        <w:r w:rsidR="000B2873">
          <w:rPr>
            <w:noProof/>
            <w:webHidden/>
          </w:rPr>
          <w:t>65</w:t>
        </w:r>
        <w:r w:rsidR="000B2873">
          <w:rPr>
            <w:noProof/>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413" w:history="1">
        <w:r w:rsidR="000B2873" w:rsidRPr="0068106F">
          <w:rPr>
            <w:rStyle w:val="ad"/>
            <w:snapToGrid w:val="0"/>
          </w:rPr>
          <w:t>8.1</w:t>
        </w:r>
        <w:r w:rsidR="000B2873" w:rsidRPr="0068106F">
          <w:rPr>
            <w:rStyle w:val="ad"/>
            <w:rFonts w:hint="eastAsia"/>
          </w:rPr>
          <w:t xml:space="preserve"> </w:t>
        </w:r>
        <w:r w:rsidR="000B2873" w:rsidRPr="0068106F">
          <w:rPr>
            <w:rStyle w:val="ad"/>
            <w:rFonts w:hint="eastAsia"/>
          </w:rPr>
          <w:t>联系天闻前准备</w:t>
        </w:r>
        <w:r w:rsidR="000B2873">
          <w:rPr>
            <w:webHidden/>
          </w:rPr>
          <w:tab/>
        </w:r>
        <w:r w:rsidR="000B2873">
          <w:rPr>
            <w:webHidden/>
          </w:rPr>
          <w:fldChar w:fldCharType="begin"/>
        </w:r>
        <w:r w:rsidR="000B2873">
          <w:rPr>
            <w:webHidden/>
          </w:rPr>
          <w:instrText xml:space="preserve"> PAGEREF _Toc497408413 \h </w:instrText>
        </w:r>
        <w:r w:rsidR="000B2873">
          <w:rPr>
            <w:webHidden/>
          </w:rPr>
        </w:r>
        <w:r w:rsidR="000B2873">
          <w:rPr>
            <w:webHidden/>
          </w:rPr>
          <w:fldChar w:fldCharType="separate"/>
        </w:r>
        <w:r w:rsidR="000B2873">
          <w:rPr>
            <w:webHidden/>
          </w:rPr>
          <w:t>65</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414" w:history="1">
        <w:r w:rsidR="000B2873" w:rsidRPr="0068106F">
          <w:rPr>
            <w:rStyle w:val="ad"/>
            <w:snapToGrid w:val="0"/>
          </w:rPr>
          <w:t>8.2</w:t>
        </w:r>
        <w:r w:rsidR="000B2873" w:rsidRPr="0068106F">
          <w:rPr>
            <w:rStyle w:val="ad"/>
            <w:rFonts w:hint="eastAsia"/>
          </w:rPr>
          <w:t xml:space="preserve"> </w:t>
        </w:r>
        <w:r w:rsidR="000B2873" w:rsidRPr="0068106F">
          <w:rPr>
            <w:rStyle w:val="ad"/>
            <w:rFonts w:hint="eastAsia"/>
          </w:rPr>
          <w:t>如何使用文档</w:t>
        </w:r>
        <w:r w:rsidR="000B2873">
          <w:rPr>
            <w:webHidden/>
          </w:rPr>
          <w:tab/>
        </w:r>
        <w:r w:rsidR="000B2873">
          <w:rPr>
            <w:webHidden/>
          </w:rPr>
          <w:fldChar w:fldCharType="begin"/>
        </w:r>
        <w:r w:rsidR="000B2873">
          <w:rPr>
            <w:webHidden/>
          </w:rPr>
          <w:instrText xml:space="preserve"> PAGEREF _Toc497408414 \h </w:instrText>
        </w:r>
        <w:r w:rsidR="000B2873">
          <w:rPr>
            <w:webHidden/>
          </w:rPr>
        </w:r>
        <w:r w:rsidR="000B2873">
          <w:rPr>
            <w:webHidden/>
          </w:rPr>
          <w:fldChar w:fldCharType="separate"/>
        </w:r>
        <w:r w:rsidR="000B2873">
          <w:rPr>
            <w:webHidden/>
          </w:rPr>
          <w:t>65</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415" w:history="1">
        <w:r w:rsidR="000B2873" w:rsidRPr="0068106F">
          <w:rPr>
            <w:rStyle w:val="ad"/>
            <w:snapToGrid w:val="0"/>
          </w:rPr>
          <w:t>8.3</w:t>
        </w:r>
        <w:r w:rsidR="000B2873" w:rsidRPr="0068106F">
          <w:rPr>
            <w:rStyle w:val="ad"/>
            <w:rFonts w:hint="eastAsia"/>
          </w:rPr>
          <w:t xml:space="preserve"> </w:t>
        </w:r>
        <w:r w:rsidR="000B2873" w:rsidRPr="0068106F">
          <w:rPr>
            <w:rStyle w:val="ad"/>
            <w:rFonts w:hint="eastAsia"/>
          </w:rPr>
          <w:t>获取帮助途径</w:t>
        </w:r>
        <w:r w:rsidR="000B2873">
          <w:rPr>
            <w:webHidden/>
          </w:rPr>
          <w:tab/>
        </w:r>
        <w:r w:rsidR="000B2873">
          <w:rPr>
            <w:webHidden/>
          </w:rPr>
          <w:fldChar w:fldCharType="begin"/>
        </w:r>
        <w:r w:rsidR="000B2873">
          <w:rPr>
            <w:webHidden/>
          </w:rPr>
          <w:instrText xml:space="preserve"> PAGEREF _Toc497408415 \h </w:instrText>
        </w:r>
        <w:r w:rsidR="000B2873">
          <w:rPr>
            <w:webHidden/>
          </w:rPr>
        </w:r>
        <w:r w:rsidR="000B2873">
          <w:rPr>
            <w:webHidden/>
          </w:rPr>
          <w:fldChar w:fldCharType="separate"/>
        </w:r>
        <w:r w:rsidR="000B2873">
          <w:rPr>
            <w:webHidden/>
          </w:rPr>
          <w:t>65</w:t>
        </w:r>
        <w:r w:rsidR="000B2873">
          <w:rPr>
            <w:webHidden/>
          </w:rPr>
          <w:fldChar w:fldCharType="end"/>
        </w:r>
      </w:hyperlink>
    </w:p>
    <w:p w:rsidR="000B2873" w:rsidRDefault="00EE5FF1" w:rsidP="000B2873">
      <w:pPr>
        <w:pStyle w:val="22"/>
        <w:tabs>
          <w:tab w:val="right" w:leader="dot" w:pos="9629"/>
        </w:tabs>
        <w:ind w:left="630"/>
        <w:rPr>
          <w:rFonts w:asciiTheme="minorHAnsi" w:eastAsiaTheme="minorEastAsia" w:hAnsiTheme="minorHAnsi" w:cstheme="minorBidi"/>
          <w:sz w:val="21"/>
          <w:szCs w:val="22"/>
        </w:rPr>
      </w:pPr>
      <w:hyperlink w:anchor="_Toc497408416" w:history="1">
        <w:r w:rsidR="000B2873" w:rsidRPr="0068106F">
          <w:rPr>
            <w:rStyle w:val="ad"/>
            <w:snapToGrid w:val="0"/>
          </w:rPr>
          <w:t>8.4</w:t>
        </w:r>
        <w:r w:rsidR="000B2873" w:rsidRPr="0068106F">
          <w:rPr>
            <w:rStyle w:val="ad"/>
            <w:rFonts w:hint="eastAsia"/>
          </w:rPr>
          <w:t xml:space="preserve"> </w:t>
        </w:r>
        <w:r w:rsidR="000B2873" w:rsidRPr="0068106F">
          <w:rPr>
            <w:rStyle w:val="ad"/>
            <w:rFonts w:hint="eastAsia"/>
          </w:rPr>
          <w:t>联系天闻方法</w:t>
        </w:r>
        <w:r w:rsidR="000B2873">
          <w:rPr>
            <w:webHidden/>
          </w:rPr>
          <w:tab/>
        </w:r>
        <w:r w:rsidR="000B2873">
          <w:rPr>
            <w:webHidden/>
          </w:rPr>
          <w:fldChar w:fldCharType="begin"/>
        </w:r>
        <w:r w:rsidR="000B2873">
          <w:rPr>
            <w:webHidden/>
          </w:rPr>
          <w:instrText xml:space="preserve"> PAGEREF _Toc497408416 \h </w:instrText>
        </w:r>
        <w:r w:rsidR="000B2873">
          <w:rPr>
            <w:webHidden/>
          </w:rPr>
        </w:r>
        <w:r w:rsidR="000B2873">
          <w:rPr>
            <w:webHidden/>
          </w:rPr>
          <w:fldChar w:fldCharType="separate"/>
        </w:r>
        <w:r w:rsidR="000B2873">
          <w:rPr>
            <w:webHidden/>
          </w:rPr>
          <w:t>66</w:t>
        </w:r>
        <w:r w:rsidR="000B2873">
          <w:rPr>
            <w:webHidden/>
          </w:rPr>
          <w:fldChar w:fldCharType="end"/>
        </w:r>
      </w:hyperlink>
    </w:p>
    <w:p w:rsidR="00C00785" w:rsidRDefault="00BF50E1" w:rsidP="00642E1D">
      <w:pPr>
        <w:rPr>
          <w:rFonts w:ascii="Book Antiqua" w:hAnsi="Book Antiqua" w:cs="Book Antiqua"/>
          <w:b/>
          <w:bCs/>
          <w:sz w:val="24"/>
          <w:szCs w:val="24"/>
        </w:rPr>
        <w:sectPr w:rsidR="00C00785" w:rsidSect="002057DC">
          <w:headerReference w:type="default" r:id="rId13"/>
          <w:footerReference w:type="default" r:id="rId14"/>
          <w:pgSz w:w="11907" w:h="16840" w:code="9"/>
          <w:pgMar w:top="1701" w:right="1134" w:bottom="1701" w:left="1134" w:header="567" w:footer="567" w:gutter="0"/>
          <w:pgNumType w:fmt="lowerRoman" w:start="1"/>
          <w:cols w:space="425"/>
          <w:docGrid w:linePitch="312"/>
        </w:sectPr>
      </w:pPr>
      <w:r>
        <w:rPr>
          <w:rFonts w:ascii="Book Antiqua" w:hAnsi="Book Antiqua" w:cs="Book Antiqua"/>
          <w:b/>
          <w:bCs/>
          <w:sz w:val="24"/>
          <w:szCs w:val="24"/>
        </w:rPr>
        <w:fldChar w:fldCharType="end"/>
      </w:r>
    </w:p>
    <w:p w:rsidR="00C159F9" w:rsidRDefault="00C159F9" w:rsidP="00C159F9">
      <w:pPr>
        <w:pStyle w:val="1"/>
        <w:numPr>
          <w:ilvl w:val="0"/>
          <w:numId w:val="0"/>
        </w:numPr>
      </w:pPr>
      <w:bookmarkStart w:id="0" w:name="_Toc497408344"/>
      <w:r>
        <w:rPr>
          <w:rFonts w:hint="eastAsia"/>
        </w:rPr>
        <w:lastRenderedPageBreak/>
        <w:t>版权声明</w:t>
      </w:r>
      <w:bookmarkEnd w:id="0"/>
    </w:p>
    <w:p w:rsidR="00C159F9" w:rsidRPr="009B4441" w:rsidRDefault="00C159F9" w:rsidP="00C159F9">
      <w:pPr>
        <w:rPr>
          <w:b/>
        </w:rPr>
      </w:pPr>
      <w:r w:rsidRPr="009B4441">
        <w:rPr>
          <w:b/>
        </w:rPr>
        <w:t xml:space="preserve">Copyright </w:t>
      </w:r>
      <w:r w:rsidRPr="009B4441">
        <w:rPr>
          <w:rFonts w:hint="eastAsia"/>
          <w:b/>
        </w:rPr>
        <w:t>@201</w:t>
      </w:r>
      <w:r w:rsidR="00916D5A">
        <w:rPr>
          <w:rFonts w:hint="eastAsia"/>
          <w:b/>
        </w:rPr>
        <w:t>7</w:t>
      </w:r>
      <w:r w:rsidRPr="009B4441">
        <w:rPr>
          <w:rFonts w:hint="eastAsia"/>
          <w:b/>
        </w:rPr>
        <w:t xml:space="preserve"> </w:t>
      </w:r>
      <w:r w:rsidRPr="009B4441">
        <w:rPr>
          <w:rFonts w:hint="eastAsia"/>
          <w:b/>
        </w:rPr>
        <w:t>天闻数媒科技（北京）有限公司</w:t>
      </w:r>
      <w:r w:rsidRPr="009B4441">
        <w:rPr>
          <w:rFonts w:hint="eastAsia"/>
          <w:b/>
        </w:rPr>
        <w:t xml:space="preserve">. </w:t>
      </w:r>
    </w:p>
    <w:p w:rsidR="00C159F9" w:rsidRPr="009B4441" w:rsidRDefault="00C159F9" w:rsidP="00C159F9">
      <w:pPr>
        <w:rPr>
          <w:b/>
        </w:rPr>
      </w:pPr>
      <w:r w:rsidRPr="009B4441">
        <w:rPr>
          <w:rFonts w:hint="eastAsia"/>
          <w:b/>
        </w:rPr>
        <w:t>版权所有，保留所有权利</w:t>
      </w:r>
    </w:p>
    <w:p w:rsidR="00C159F9" w:rsidRDefault="00C159F9" w:rsidP="00C159F9"/>
    <w:p w:rsidR="00C159F9" w:rsidRDefault="00C159F9" w:rsidP="00C159F9">
      <w:r>
        <w:rPr>
          <w:rFonts w:hint="eastAsia"/>
        </w:rPr>
        <w:t>未经</w:t>
      </w:r>
      <w:r w:rsidRPr="00F15479">
        <w:rPr>
          <w:rFonts w:hint="eastAsia"/>
        </w:rPr>
        <w:t>天闻数媒科技（北京）有限公司</w:t>
      </w:r>
      <w:r>
        <w:rPr>
          <w:rFonts w:hint="eastAsia"/>
        </w:rPr>
        <w:t>明确书面许可，任何单位或个人不得擅自仿制、复制、誊抄或转译本书部分或全部内容。不得以任何形式或任何方式（电子、机械、影印、录制或其他可能的方式）进行商品传播或用于任何商业、赢利目的。</w:t>
      </w:r>
    </w:p>
    <w:p w:rsidR="00C159F9" w:rsidRDefault="006F3C3B" w:rsidP="00C159F9">
      <w:r>
        <w:rPr>
          <w:noProof/>
        </w:rPr>
        <w:drawing>
          <wp:inline distT="0" distB="0" distL="0" distR="0">
            <wp:extent cx="962025" cy="2762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62025" cy="276225"/>
                    </a:xfrm>
                    <a:prstGeom prst="rect">
                      <a:avLst/>
                    </a:prstGeom>
                    <a:noFill/>
                    <a:ln>
                      <a:noFill/>
                    </a:ln>
                  </pic:spPr>
                </pic:pic>
              </a:graphicData>
            </a:graphic>
          </wp:inline>
        </w:drawing>
      </w:r>
      <w:r w:rsidR="00C159F9">
        <w:rPr>
          <w:rFonts w:hint="eastAsia"/>
        </w:rPr>
        <w:t>为</w:t>
      </w:r>
      <w:r w:rsidR="00C159F9" w:rsidRPr="00F15479">
        <w:rPr>
          <w:rFonts w:hint="eastAsia"/>
        </w:rPr>
        <w:t>天闻数媒科技（北京）有限公司</w:t>
      </w:r>
      <w:r w:rsidR="00C159F9">
        <w:rPr>
          <w:rFonts w:hint="eastAsia"/>
        </w:rPr>
        <w:t>注册商标。本文档提及的其他所有商标或注册商标，由各自的所有人拥有。</w:t>
      </w:r>
    </w:p>
    <w:p w:rsidR="00C159F9" w:rsidRDefault="00C159F9" w:rsidP="00C159F9">
      <w:r>
        <w:rPr>
          <w:rFonts w:hint="eastAsia"/>
        </w:rPr>
        <w:t>本手册所提到的产品规格和资讯仅供参考，如有内容更新，恕不另行通知。除非有特殊约定，本手册仅作为使用指导，本手册中的所有陈述、信息等均不构成任何形式的担保。</w:t>
      </w:r>
    </w:p>
    <w:p w:rsidR="00C159F9" w:rsidRDefault="00C159F9" w:rsidP="00C159F9">
      <w:pPr>
        <w:sectPr w:rsidR="00C159F9" w:rsidSect="00467A4E">
          <w:headerReference w:type="default" r:id="rId16"/>
          <w:pgSz w:w="11907" w:h="16840" w:code="9"/>
          <w:pgMar w:top="1701" w:right="1134" w:bottom="1701" w:left="1134" w:header="567" w:footer="567" w:gutter="0"/>
          <w:pgNumType w:start="1"/>
          <w:cols w:space="425"/>
          <w:docGrid w:linePitch="312"/>
        </w:sectPr>
      </w:pPr>
    </w:p>
    <w:p w:rsidR="00C00785" w:rsidRDefault="000376BE" w:rsidP="00C00785">
      <w:pPr>
        <w:pStyle w:val="1"/>
      </w:pPr>
      <w:bookmarkStart w:id="1" w:name="_Toc497408345"/>
      <w:r>
        <w:rPr>
          <w:rFonts w:hint="eastAsia"/>
        </w:rPr>
        <w:lastRenderedPageBreak/>
        <w:t>欢迎</w:t>
      </w:r>
      <w:bookmarkEnd w:id="1"/>
    </w:p>
    <w:p w:rsidR="00001DFF" w:rsidRDefault="00001DFF" w:rsidP="00001DFF">
      <w:r w:rsidRPr="0064598C">
        <w:rPr>
          <w:rFonts w:hint="eastAsia"/>
        </w:rPr>
        <w:t>欢迎</w:t>
      </w:r>
      <w:r>
        <w:rPr>
          <w:rFonts w:hint="eastAsia"/>
        </w:rPr>
        <w:t>您</w:t>
      </w:r>
      <w:r w:rsidRPr="0064598C">
        <w:rPr>
          <w:rFonts w:hint="eastAsia"/>
        </w:rPr>
        <w:t>使用</w:t>
      </w:r>
      <w:r w:rsidR="00A87B85">
        <w:rPr>
          <w:rFonts w:hint="eastAsia"/>
        </w:rPr>
        <w:t>公共基础平台</w:t>
      </w:r>
      <w:r w:rsidR="0021611B">
        <w:rPr>
          <w:rFonts w:hint="eastAsia"/>
        </w:rPr>
        <w:t>管理</w:t>
      </w:r>
      <w:r w:rsidR="000F55A8">
        <w:rPr>
          <w:rFonts w:hint="eastAsia"/>
        </w:rPr>
        <w:t>系统</w:t>
      </w:r>
      <w:r w:rsidRPr="0064598C">
        <w:rPr>
          <w:rFonts w:hint="eastAsia"/>
        </w:rPr>
        <w:t>！</w:t>
      </w:r>
    </w:p>
    <w:p w:rsidR="00C00785" w:rsidRDefault="00C00785" w:rsidP="00C00785">
      <w:r>
        <w:rPr>
          <w:rFonts w:hint="eastAsia"/>
        </w:rPr>
        <w:t>本手册为</w:t>
      </w:r>
      <w:r w:rsidR="000F55A8">
        <w:rPr>
          <w:rFonts w:hint="eastAsia"/>
        </w:rPr>
        <w:t>系统</w:t>
      </w:r>
      <w:r>
        <w:rPr>
          <w:rFonts w:hint="eastAsia"/>
        </w:rPr>
        <w:t>配套的</w:t>
      </w:r>
      <w:r w:rsidR="000F55A8">
        <w:rPr>
          <w:rFonts w:hint="eastAsia"/>
        </w:rPr>
        <w:t>用户手册</w:t>
      </w:r>
      <w:r>
        <w:rPr>
          <w:rFonts w:hint="eastAsia"/>
        </w:rPr>
        <w:t>，用于指导用户</w:t>
      </w:r>
      <w:r w:rsidR="00154079">
        <w:rPr>
          <w:rFonts w:hint="eastAsia"/>
        </w:rPr>
        <w:t>快速掌握系统的常用功能</w:t>
      </w:r>
      <w:r>
        <w:rPr>
          <w:rFonts w:hint="eastAsia"/>
        </w:rPr>
        <w:t>。</w:t>
      </w:r>
      <w:r w:rsidR="00001DFF">
        <w:rPr>
          <w:rFonts w:hint="eastAsia"/>
        </w:rPr>
        <w:t>使用</w:t>
      </w:r>
      <w:r w:rsidR="00A53273">
        <w:rPr>
          <w:rFonts w:hint="eastAsia"/>
        </w:rPr>
        <w:t>本</w:t>
      </w:r>
      <w:r w:rsidR="00154079">
        <w:rPr>
          <w:rFonts w:hint="eastAsia"/>
        </w:rPr>
        <w:t>系统</w:t>
      </w:r>
      <w:r w:rsidR="00001DFF">
        <w:rPr>
          <w:rFonts w:hint="eastAsia"/>
        </w:rPr>
        <w:t>前请仔细阅读本手册！</w:t>
      </w:r>
    </w:p>
    <w:p w:rsidR="00FA42A9" w:rsidRDefault="00FA42A9" w:rsidP="00FA42A9">
      <w:pPr>
        <w:pStyle w:val="21"/>
      </w:pPr>
      <w:bookmarkStart w:id="2" w:name="_Toc497408346"/>
      <w:r>
        <w:rPr>
          <w:rFonts w:hint="eastAsia"/>
        </w:rPr>
        <w:t>系统概述</w:t>
      </w:r>
      <w:bookmarkEnd w:id="2"/>
    </w:p>
    <w:p w:rsidR="00FA42A9" w:rsidRPr="00FA42A9" w:rsidRDefault="00846BCC" w:rsidP="00C00785">
      <w:r>
        <w:rPr>
          <w:rFonts w:hint="eastAsia"/>
        </w:rPr>
        <w:t>公共基础平台</w:t>
      </w:r>
      <w:r w:rsidR="0030403C">
        <w:rPr>
          <w:rFonts w:hint="eastAsia"/>
        </w:rPr>
        <w:t>面向</w:t>
      </w:r>
      <w:r w:rsidR="005E4B2C">
        <w:rPr>
          <w:rFonts w:hint="eastAsia"/>
        </w:rPr>
        <w:t>天闻</w:t>
      </w:r>
      <w:r w:rsidR="00E67C72">
        <w:rPr>
          <w:rFonts w:hint="eastAsia"/>
        </w:rPr>
        <w:t>系统</w:t>
      </w:r>
      <w:r w:rsidR="0030403C">
        <w:rPr>
          <w:rFonts w:hint="eastAsia"/>
        </w:rPr>
        <w:t>管理人员</w:t>
      </w:r>
      <w:r w:rsidR="00EC26B9">
        <w:rPr>
          <w:rFonts w:hint="eastAsia"/>
        </w:rPr>
        <w:t>及开发人员</w:t>
      </w:r>
      <w:r w:rsidR="00CE321D" w:rsidRPr="00CE321D">
        <w:rPr>
          <w:rFonts w:hint="eastAsia"/>
        </w:rPr>
        <w:t>，</w:t>
      </w:r>
      <w:r w:rsidR="00E67C72">
        <w:rPr>
          <w:rFonts w:hint="eastAsia"/>
        </w:rPr>
        <w:t>以支撑系统管理人员进行</w:t>
      </w:r>
      <w:r w:rsidR="00C04DAF">
        <w:rPr>
          <w:rFonts w:hint="eastAsia"/>
        </w:rPr>
        <w:t>租户</w:t>
      </w:r>
      <w:r w:rsidR="00E67C72">
        <w:rPr>
          <w:rFonts w:hint="eastAsia"/>
        </w:rPr>
        <w:t>管理、权限管理</w:t>
      </w:r>
      <w:r w:rsidR="004174BE">
        <w:rPr>
          <w:rFonts w:hint="eastAsia"/>
        </w:rPr>
        <w:t>、</w:t>
      </w:r>
      <w:r>
        <w:rPr>
          <w:rFonts w:hint="eastAsia"/>
        </w:rPr>
        <w:t>机构</w:t>
      </w:r>
      <w:r w:rsidR="004174BE">
        <w:rPr>
          <w:rFonts w:hint="eastAsia"/>
        </w:rPr>
        <w:t>管理</w:t>
      </w:r>
      <w:r>
        <w:rPr>
          <w:rFonts w:hint="eastAsia"/>
        </w:rPr>
        <w:t>、</w:t>
      </w:r>
      <w:r w:rsidR="00C04DAF">
        <w:rPr>
          <w:rFonts w:hint="eastAsia"/>
        </w:rPr>
        <w:t>用户管理、</w:t>
      </w:r>
      <w:r>
        <w:rPr>
          <w:rFonts w:hint="eastAsia"/>
        </w:rPr>
        <w:t>日志管理</w:t>
      </w:r>
      <w:r w:rsidR="00E67C72">
        <w:rPr>
          <w:rFonts w:hint="eastAsia"/>
        </w:rPr>
        <w:t>等各项系统管理操作</w:t>
      </w:r>
      <w:r w:rsidR="00CE321D" w:rsidRPr="00CE321D">
        <w:rPr>
          <w:rFonts w:hint="eastAsia"/>
        </w:rPr>
        <w:t>。</w:t>
      </w:r>
      <w:r w:rsidR="00EC26B9">
        <w:rPr>
          <w:rFonts w:hint="eastAsia"/>
        </w:rPr>
        <w:t>并提供一个通用的开发框架，</w:t>
      </w:r>
      <w:r w:rsidR="00D732AD">
        <w:rPr>
          <w:rFonts w:hint="eastAsia"/>
        </w:rPr>
        <w:t>应用</w:t>
      </w:r>
      <w:r w:rsidR="00EC26B9">
        <w:rPr>
          <w:rFonts w:hint="eastAsia"/>
        </w:rPr>
        <w:t>开发人员可在此基础上进行快速的二次开发，满足不同业务的系统需要。</w:t>
      </w:r>
    </w:p>
    <w:p w:rsidR="00C00785" w:rsidRDefault="00C00785" w:rsidP="00C00785">
      <w:pPr>
        <w:pStyle w:val="21"/>
        <w:rPr>
          <w:lang w:eastAsia="zh-CN"/>
        </w:rPr>
      </w:pPr>
      <w:bookmarkStart w:id="3" w:name="_Toc324237381"/>
      <w:bookmarkStart w:id="4" w:name="_Toc324237570"/>
      <w:bookmarkStart w:id="5" w:name="_Toc324238490"/>
      <w:bookmarkStart w:id="6" w:name="_Toc324239222"/>
      <w:bookmarkStart w:id="7" w:name="_Toc497408347"/>
      <w:r>
        <w:rPr>
          <w:rFonts w:hint="eastAsia"/>
        </w:rPr>
        <w:t>适用人群</w:t>
      </w:r>
      <w:bookmarkEnd w:id="3"/>
      <w:bookmarkEnd w:id="4"/>
      <w:bookmarkEnd w:id="5"/>
      <w:bookmarkEnd w:id="6"/>
      <w:bookmarkEnd w:id="7"/>
    </w:p>
    <w:p w:rsidR="00FF29DE" w:rsidRPr="00DF5B2F" w:rsidRDefault="00C00785" w:rsidP="00C00785">
      <w:r>
        <w:rPr>
          <w:rFonts w:hint="eastAsia"/>
        </w:rPr>
        <w:t>本手册适用人群如下：</w:t>
      </w:r>
    </w:p>
    <w:p w:rsidR="00451C4A" w:rsidRDefault="00B13170" w:rsidP="00FF29DE">
      <w:pPr>
        <w:pStyle w:val="ItemList"/>
      </w:pPr>
      <w:r>
        <w:rPr>
          <w:rFonts w:hint="eastAsia"/>
        </w:rPr>
        <w:t>应用</w:t>
      </w:r>
      <w:r w:rsidR="00451C4A">
        <w:rPr>
          <w:rFonts w:hint="eastAsia"/>
        </w:rPr>
        <w:t>开发人员</w:t>
      </w:r>
    </w:p>
    <w:p w:rsidR="00B14A64" w:rsidRDefault="00B14A64" w:rsidP="00FF29DE">
      <w:pPr>
        <w:pStyle w:val="ItemList"/>
      </w:pPr>
      <w:r>
        <w:rPr>
          <w:rFonts w:hint="eastAsia"/>
        </w:rPr>
        <w:t>系统</w:t>
      </w:r>
      <w:r w:rsidRPr="00FF29DE">
        <w:rPr>
          <w:rFonts w:hint="eastAsia"/>
        </w:rPr>
        <w:t>管理人员</w:t>
      </w:r>
    </w:p>
    <w:p w:rsidR="000343A6" w:rsidRDefault="008B5976" w:rsidP="00FF29DE">
      <w:pPr>
        <w:pStyle w:val="ItemList"/>
      </w:pPr>
      <w:r>
        <w:rPr>
          <w:rFonts w:hint="eastAsia"/>
        </w:rPr>
        <w:t>区域</w:t>
      </w:r>
      <w:r w:rsidR="000343A6">
        <w:rPr>
          <w:rFonts w:hint="eastAsia"/>
        </w:rPr>
        <w:t>管理员</w:t>
      </w:r>
    </w:p>
    <w:p w:rsidR="000343A6" w:rsidRDefault="000343A6" w:rsidP="00FF29DE">
      <w:pPr>
        <w:pStyle w:val="ItemList"/>
      </w:pPr>
      <w:r>
        <w:rPr>
          <w:rFonts w:hint="eastAsia"/>
        </w:rPr>
        <w:t>学校管理员</w:t>
      </w:r>
    </w:p>
    <w:p w:rsidR="000343A6" w:rsidRDefault="000343A6" w:rsidP="00FF29DE">
      <w:pPr>
        <w:pStyle w:val="ItemList"/>
      </w:pPr>
      <w:r>
        <w:rPr>
          <w:rFonts w:hint="eastAsia"/>
        </w:rPr>
        <w:t>老师</w:t>
      </w:r>
    </w:p>
    <w:p w:rsidR="00B13170" w:rsidRDefault="00B13170" w:rsidP="00FF29DE">
      <w:pPr>
        <w:pStyle w:val="ItemList"/>
      </w:pPr>
      <w:r>
        <w:rPr>
          <w:rFonts w:hint="eastAsia"/>
        </w:rPr>
        <w:t>学生</w:t>
      </w:r>
    </w:p>
    <w:p w:rsidR="00B14A64" w:rsidRDefault="00B14A64" w:rsidP="00FF29DE">
      <w:pPr>
        <w:pStyle w:val="ItemList"/>
      </w:pPr>
      <w:r>
        <w:rPr>
          <w:rFonts w:hint="eastAsia"/>
        </w:rPr>
        <w:t>家长</w:t>
      </w:r>
    </w:p>
    <w:p w:rsidR="00C00785" w:rsidRDefault="00C00785" w:rsidP="00C00785">
      <w:pPr>
        <w:pStyle w:val="21"/>
        <w:rPr>
          <w:lang w:eastAsia="zh-CN"/>
        </w:rPr>
      </w:pPr>
      <w:bookmarkStart w:id="8" w:name="_Toc324237382"/>
      <w:bookmarkStart w:id="9" w:name="_Toc324237571"/>
      <w:bookmarkStart w:id="10" w:name="_Toc324238491"/>
      <w:bookmarkStart w:id="11" w:name="_Toc324239223"/>
      <w:bookmarkStart w:id="12" w:name="_Toc497408348"/>
      <w:r>
        <w:rPr>
          <w:rFonts w:hint="eastAsia"/>
        </w:rPr>
        <w:t>更新</w:t>
      </w:r>
      <w:bookmarkEnd w:id="8"/>
      <w:bookmarkEnd w:id="9"/>
      <w:r>
        <w:rPr>
          <w:rFonts w:hint="eastAsia"/>
          <w:lang w:eastAsia="zh-CN"/>
        </w:rPr>
        <w:t>记录</w:t>
      </w:r>
      <w:bookmarkEnd w:id="10"/>
      <w:bookmarkEnd w:id="11"/>
      <w:bookmarkEnd w:id="12"/>
    </w:p>
    <w:p w:rsidR="00127ABD" w:rsidRDefault="002A6A63" w:rsidP="00127ABD">
      <w:r>
        <w:rPr>
          <w:rFonts w:hint="eastAsia"/>
        </w:rPr>
        <w:t>更新记录累积了每次文档的更新情况。最新文档包含了之前所有版本的文档更新内容。</w:t>
      </w:r>
    </w:p>
    <w:p w:rsidR="000A7415" w:rsidRPr="00DD5468" w:rsidRDefault="000A7415" w:rsidP="000A7415">
      <w:pPr>
        <w:pStyle w:val="BlockLabel"/>
        <w:outlineLvl w:val="9"/>
      </w:pPr>
      <w:r>
        <w:rPr>
          <w:rFonts w:hint="eastAsia"/>
        </w:rPr>
        <w:t>第</w:t>
      </w:r>
      <w:r w:rsidR="00D25AAB">
        <w:rPr>
          <w:rFonts w:hint="eastAsia"/>
        </w:rPr>
        <w:t>1</w:t>
      </w:r>
      <w:r>
        <w:rPr>
          <w:rFonts w:hint="eastAsia"/>
        </w:rPr>
        <w:t>次发布（</w:t>
      </w:r>
      <w:fldSimple w:instr=" DOCPROPERTY  ReleaseDate ">
        <w:r w:rsidR="000B2873">
          <w:t>2017-10-30</w:t>
        </w:r>
      </w:fldSimple>
      <w:r>
        <w:rPr>
          <w:rFonts w:hint="eastAsia"/>
        </w:rPr>
        <w:t>）</w:t>
      </w:r>
    </w:p>
    <w:p w:rsidR="000A7415" w:rsidRDefault="000A7415" w:rsidP="000A7415">
      <w:pPr>
        <w:rPr>
          <w:rFonts w:asciiTheme="majorHAnsi" w:eastAsiaTheme="majorEastAsia" w:hAnsiTheme="majorHAnsi" w:cstheme="majorBidi"/>
          <w:caps/>
        </w:rPr>
      </w:pPr>
      <w:r>
        <w:rPr>
          <w:rFonts w:hint="eastAsia"/>
        </w:rPr>
        <w:t>此为该文档第</w:t>
      </w:r>
      <w:r w:rsidR="00D25AAB">
        <w:rPr>
          <w:rFonts w:hint="eastAsia"/>
        </w:rPr>
        <w:t>1</w:t>
      </w:r>
      <w:r>
        <w:rPr>
          <w:rFonts w:hint="eastAsia"/>
        </w:rPr>
        <w:t>次发布，配套软件版本为</w:t>
      </w:r>
      <w:fldSimple w:instr=" DOCPROPERTY  ProductVersion ">
        <w:r w:rsidR="000B2873">
          <w:t>V001R001C02</w:t>
        </w:r>
      </w:fldSimple>
      <w:r>
        <w:rPr>
          <w:rFonts w:asciiTheme="majorHAnsi" w:eastAsiaTheme="majorEastAsia" w:hAnsiTheme="majorHAnsi" w:cstheme="majorBidi" w:hint="eastAsia"/>
          <w:caps/>
        </w:rPr>
        <w:t>。</w:t>
      </w:r>
    </w:p>
    <w:p w:rsidR="009B0723" w:rsidRPr="004F4460" w:rsidRDefault="009B0723" w:rsidP="00642E1D">
      <w:pPr>
        <w:sectPr w:rsidR="009B0723" w:rsidRPr="004F4460" w:rsidSect="00671AF3">
          <w:pgSz w:w="11907" w:h="16840" w:code="9"/>
          <w:pgMar w:top="1701" w:right="1134" w:bottom="1701" w:left="1134" w:header="567" w:footer="567" w:gutter="0"/>
          <w:cols w:space="425"/>
          <w:docGrid w:linePitch="312"/>
        </w:sectPr>
      </w:pPr>
    </w:p>
    <w:p w:rsidR="006D25C7" w:rsidRPr="00080007" w:rsidRDefault="006D25C7" w:rsidP="006D25C7">
      <w:pPr>
        <w:pStyle w:val="21"/>
      </w:pPr>
      <w:bookmarkStart w:id="13" w:name="_Toc497408349"/>
      <w:bookmarkStart w:id="14" w:name="_Toc403394912"/>
      <w:bookmarkStart w:id="15" w:name="_Toc403555143"/>
      <w:bookmarkStart w:id="16" w:name="_Toc327798980"/>
      <w:r>
        <w:rPr>
          <w:rFonts w:hint="eastAsia"/>
        </w:rPr>
        <w:lastRenderedPageBreak/>
        <w:t>快速入门</w:t>
      </w:r>
      <w:bookmarkEnd w:id="13"/>
    </w:p>
    <w:p w:rsidR="00A55F1C" w:rsidRDefault="00A55F1C" w:rsidP="006D25C7">
      <w:pPr>
        <w:pStyle w:val="31"/>
      </w:pPr>
      <w:bookmarkStart w:id="17" w:name="_Toc497408350"/>
      <w:bookmarkStart w:id="18" w:name="_Toc403394914"/>
      <w:bookmarkStart w:id="19" w:name="_Toc403555145"/>
      <w:r>
        <w:rPr>
          <w:rFonts w:hint="eastAsia"/>
        </w:rPr>
        <w:t>如何注册</w:t>
      </w:r>
      <w:bookmarkEnd w:id="17"/>
    </w:p>
    <w:p w:rsidR="00A55F1C" w:rsidRPr="00A55F1C" w:rsidRDefault="00A55F1C" w:rsidP="00A55F1C">
      <w:r>
        <w:rPr>
          <w:rFonts w:hint="eastAsia"/>
        </w:rPr>
        <w:t>目前支持</w:t>
      </w:r>
      <w:r w:rsidR="00822790">
        <w:rPr>
          <w:rFonts w:hint="eastAsia"/>
        </w:rPr>
        <w:t>用户</w:t>
      </w:r>
      <w:r w:rsidR="006F7182">
        <w:rPr>
          <w:rFonts w:hint="eastAsia"/>
        </w:rPr>
        <w:t>通过天闻开放平台</w:t>
      </w:r>
      <w:r>
        <w:rPr>
          <w:rFonts w:hint="eastAsia"/>
        </w:rPr>
        <w:t>注册</w:t>
      </w:r>
      <w:r w:rsidR="006F7182">
        <w:rPr>
          <w:rFonts w:hint="eastAsia"/>
        </w:rPr>
        <w:t>成为</w:t>
      </w:r>
      <w:r w:rsidR="007D41C0">
        <w:rPr>
          <w:rFonts w:hint="eastAsia"/>
        </w:rPr>
        <w:t>学校老师、学生、</w:t>
      </w:r>
      <w:r w:rsidR="006F7182">
        <w:rPr>
          <w:rFonts w:hint="eastAsia"/>
        </w:rPr>
        <w:t>学校管理员、区域管理员与应用开发者</w:t>
      </w:r>
      <w:r w:rsidR="00822790">
        <w:rPr>
          <w:rFonts w:hint="eastAsia"/>
        </w:rPr>
        <w:t>。</w:t>
      </w:r>
    </w:p>
    <w:p w:rsidR="00A55F1C" w:rsidRDefault="00A55F1C" w:rsidP="00A55F1C">
      <w:r>
        <w:rPr>
          <w:rFonts w:hint="eastAsia"/>
        </w:rPr>
        <w:t>启动浏览器，访问地址：</w:t>
      </w:r>
      <w:r w:rsidR="005A16D4" w:rsidRPr="005A16D4">
        <w:rPr>
          <w:rFonts w:ascii="Microsoft YaHei UI" w:hAnsi="Microsoft YaHei UI"/>
          <w:color w:val="000080"/>
        </w:rPr>
        <w:t>http://open.teewon.net:1000/static/index.html</w:t>
      </w:r>
      <w:r>
        <w:rPr>
          <w:rFonts w:hint="eastAsia"/>
        </w:rPr>
        <w:t>（</w:t>
      </w:r>
      <w:r w:rsidRPr="00B02A8F">
        <w:rPr>
          <w:rFonts w:cs="Times New Roman"/>
          <w:color w:val="FF0000"/>
        </w:rPr>
        <w:t>请根据实际情况配置</w:t>
      </w:r>
      <w:r w:rsidRPr="00B02A8F">
        <w:rPr>
          <w:rFonts w:cs="Times New Roman" w:hint="eastAsia"/>
          <w:color w:val="FF0000"/>
        </w:rPr>
        <w:t>IP</w:t>
      </w:r>
      <w:r w:rsidRPr="00B02A8F">
        <w:rPr>
          <w:rFonts w:cs="Times New Roman" w:hint="eastAsia"/>
          <w:color w:val="FF0000"/>
        </w:rPr>
        <w:t>及端口</w:t>
      </w:r>
      <w:r>
        <w:rPr>
          <w:rFonts w:hint="eastAsia"/>
        </w:rPr>
        <w:t>），进入天闻开放平台首页界面。</w:t>
      </w:r>
    </w:p>
    <w:p w:rsidR="00A55F1C" w:rsidRDefault="00A55F1C" w:rsidP="00A55F1C">
      <w:r>
        <w:rPr>
          <w:rFonts w:hint="eastAsia"/>
        </w:rPr>
        <w:t>单击右上角“</w:t>
      </w:r>
      <w:r>
        <w:rPr>
          <w:rFonts w:hint="eastAsia"/>
          <w:b/>
        </w:rPr>
        <w:t>注册</w:t>
      </w:r>
      <w:r>
        <w:rPr>
          <w:rFonts w:hint="eastAsia"/>
        </w:rPr>
        <w:t>”按钮，</w:t>
      </w:r>
      <w:r w:rsidR="005A16D4">
        <w:rPr>
          <w:rFonts w:hint="eastAsia"/>
        </w:rPr>
        <w:t>选择注册身份类型，</w:t>
      </w:r>
      <w:r w:rsidR="00216C26">
        <w:rPr>
          <w:rFonts w:hint="eastAsia"/>
        </w:rPr>
        <w:t>进入注册界面，</w:t>
      </w:r>
      <w:r>
        <w:rPr>
          <w:rFonts w:hint="eastAsia"/>
        </w:rPr>
        <w:t>输入</w:t>
      </w:r>
      <w:r w:rsidR="00FF760C">
        <w:rPr>
          <w:rFonts w:hint="eastAsia"/>
        </w:rPr>
        <w:t>注册信息</w:t>
      </w:r>
      <w:r>
        <w:rPr>
          <w:rFonts w:hint="eastAsia"/>
        </w:rPr>
        <w:t>，单击“</w:t>
      </w:r>
      <w:r w:rsidR="00FF760C">
        <w:rPr>
          <w:rFonts w:hint="eastAsia"/>
          <w:b/>
        </w:rPr>
        <w:t>同意协议并提交</w:t>
      </w:r>
      <w:r>
        <w:rPr>
          <w:rFonts w:hint="eastAsia"/>
        </w:rPr>
        <w:t>”按钮</w:t>
      </w:r>
      <w:r w:rsidR="00FF760C">
        <w:rPr>
          <w:rFonts w:hint="eastAsia"/>
        </w:rPr>
        <w:t>提交注册，等待审核</w:t>
      </w:r>
      <w:r>
        <w:rPr>
          <w:rFonts w:hint="eastAsia"/>
        </w:rPr>
        <w:t>。</w:t>
      </w:r>
    </w:p>
    <w:p w:rsidR="00A55F1C" w:rsidRDefault="00A55F1C" w:rsidP="00A55F1C">
      <w:pPr>
        <w:pStyle w:val="FigureDescription"/>
      </w:pPr>
      <w:r>
        <w:rPr>
          <w:rFonts w:hint="eastAsia"/>
        </w:rPr>
        <w:t>公共基础平台</w:t>
      </w:r>
    </w:p>
    <w:p w:rsidR="00A55F1C" w:rsidRDefault="005B5D65" w:rsidP="00A55F1C">
      <w:pPr>
        <w:pStyle w:val="Figure"/>
      </w:pPr>
      <w:r>
        <w:rPr>
          <w:noProof/>
        </w:rPr>
        <w:drawing>
          <wp:inline distT="0" distB="0" distL="0" distR="0" wp14:anchorId="1BEA06D8" wp14:editId="7C155D03">
            <wp:extent cx="5486400" cy="317309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173095"/>
                    </a:xfrm>
                    <a:prstGeom prst="rect">
                      <a:avLst/>
                    </a:prstGeom>
                  </pic:spPr>
                </pic:pic>
              </a:graphicData>
            </a:graphic>
          </wp:inline>
        </w:drawing>
      </w:r>
    </w:p>
    <w:p w:rsidR="00A55F1C" w:rsidRDefault="00A55F1C" w:rsidP="00A55F1C"/>
    <w:p w:rsidR="00216C26" w:rsidRPr="00A55F1C" w:rsidRDefault="00216C26" w:rsidP="00A55F1C">
      <w:r>
        <w:rPr>
          <w:noProof/>
        </w:rPr>
        <w:lastRenderedPageBreak/>
        <w:drawing>
          <wp:inline distT="0" distB="0" distL="0" distR="0" wp14:anchorId="5A9E4668" wp14:editId="04FFE99D">
            <wp:extent cx="5486400" cy="51028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5102860"/>
                    </a:xfrm>
                    <a:prstGeom prst="rect">
                      <a:avLst/>
                    </a:prstGeom>
                  </pic:spPr>
                </pic:pic>
              </a:graphicData>
            </a:graphic>
          </wp:inline>
        </w:drawing>
      </w:r>
    </w:p>
    <w:p w:rsidR="006D25C7" w:rsidRDefault="006D25C7" w:rsidP="006D25C7">
      <w:pPr>
        <w:pStyle w:val="31"/>
      </w:pPr>
      <w:bookmarkStart w:id="20" w:name="_Toc497408351"/>
      <w:r>
        <w:rPr>
          <w:rFonts w:hint="eastAsia"/>
        </w:rPr>
        <w:t>如何登录</w:t>
      </w:r>
      <w:bookmarkEnd w:id="18"/>
      <w:bookmarkEnd w:id="19"/>
      <w:bookmarkEnd w:id="20"/>
    </w:p>
    <w:p w:rsidR="006D25C7" w:rsidRDefault="00404359" w:rsidP="006D25C7">
      <w:r>
        <w:rPr>
          <w:rFonts w:hint="eastAsia"/>
        </w:rPr>
        <w:t>单击</w:t>
      </w:r>
      <w:r w:rsidR="004B0620">
        <w:rPr>
          <w:rFonts w:hint="eastAsia"/>
        </w:rPr>
        <w:t>天闻开放平台首页界面</w:t>
      </w:r>
      <w:r>
        <w:rPr>
          <w:rFonts w:hint="eastAsia"/>
        </w:rPr>
        <w:t>右上角“</w:t>
      </w:r>
      <w:r w:rsidRPr="00404359">
        <w:rPr>
          <w:rFonts w:hint="eastAsia"/>
          <w:b/>
        </w:rPr>
        <w:t>登录</w:t>
      </w:r>
      <w:r>
        <w:rPr>
          <w:rFonts w:hint="eastAsia"/>
        </w:rPr>
        <w:t>”按钮，</w:t>
      </w:r>
      <w:r w:rsidR="006D25C7">
        <w:rPr>
          <w:rFonts w:hint="eastAsia"/>
        </w:rPr>
        <w:t>输入账号及密码，单击“</w:t>
      </w:r>
      <w:r w:rsidR="006D25C7" w:rsidRPr="00175ABA">
        <w:rPr>
          <w:rFonts w:hint="eastAsia"/>
          <w:b/>
        </w:rPr>
        <w:t>登录</w:t>
      </w:r>
      <w:r w:rsidR="006D25C7">
        <w:rPr>
          <w:rFonts w:hint="eastAsia"/>
        </w:rPr>
        <w:t>”按钮完成登录。</w:t>
      </w:r>
    </w:p>
    <w:p w:rsidR="006D25C7" w:rsidRDefault="006D25C7" w:rsidP="006D25C7">
      <w:pPr>
        <w:pStyle w:val="FigureDescription"/>
      </w:pPr>
      <w:bookmarkStart w:id="21" w:name="_Ref454187062"/>
      <w:r>
        <w:rPr>
          <w:rFonts w:hint="eastAsia"/>
        </w:rPr>
        <w:lastRenderedPageBreak/>
        <w:t>公共基础平台</w:t>
      </w:r>
      <w:bookmarkEnd w:id="21"/>
    </w:p>
    <w:p w:rsidR="006D25C7" w:rsidRDefault="004B0620" w:rsidP="006D25C7">
      <w:pPr>
        <w:pStyle w:val="Figure"/>
      </w:pPr>
      <w:r>
        <w:rPr>
          <w:noProof/>
        </w:rPr>
        <w:drawing>
          <wp:inline distT="0" distB="0" distL="0" distR="0" wp14:anchorId="68B1D9BD" wp14:editId="09FB2039">
            <wp:extent cx="5486400" cy="24288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428875"/>
                    </a:xfrm>
                    <a:prstGeom prst="rect">
                      <a:avLst/>
                    </a:prstGeom>
                  </pic:spPr>
                </pic:pic>
              </a:graphicData>
            </a:graphic>
          </wp:inline>
        </w:drawing>
      </w:r>
    </w:p>
    <w:p w:rsidR="006D25C7" w:rsidRDefault="006D25C7" w:rsidP="006D25C7"/>
    <w:p w:rsidR="001F343F" w:rsidRPr="00586B71" w:rsidRDefault="001F343F" w:rsidP="001F343F">
      <w:pPr>
        <w:pStyle w:val="31"/>
      </w:pPr>
      <w:bookmarkStart w:id="22" w:name="_Toc497408352"/>
      <w:r>
        <w:rPr>
          <w:rFonts w:hint="eastAsia"/>
        </w:rPr>
        <w:t>如何登出</w:t>
      </w:r>
      <w:bookmarkEnd w:id="22"/>
    </w:p>
    <w:p w:rsidR="001F343F" w:rsidRDefault="003A23A3" w:rsidP="001F343F">
      <w:r>
        <w:rPr>
          <w:rFonts w:hint="eastAsia"/>
        </w:rPr>
        <w:t>应用开发者</w:t>
      </w:r>
      <w:r w:rsidR="005E21F6">
        <w:rPr>
          <w:rFonts w:hint="eastAsia"/>
        </w:rPr>
        <w:t>、超级管理员、区级管理员与学校</w:t>
      </w:r>
      <w:r>
        <w:rPr>
          <w:rFonts w:hint="eastAsia"/>
        </w:rPr>
        <w:t>管理员登录后，</w:t>
      </w:r>
      <w:r w:rsidR="001F343F">
        <w:rPr>
          <w:rFonts w:hint="eastAsia"/>
        </w:rPr>
        <w:t>单击天闻开放平台页面右上角的</w:t>
      </w:r>
      <w:r w:rsidR="001F343F" w:rsidRPr="00404359">
        <w:rPr>
          <w:rFonts w:hint="eastAsia"/>
        </w:rPr>
        <w:t>退出</w:t>
      </w:r>
      <w:r w:rsidR="001F343F">
        <w:rPr>
          <w:rFonts w:hint="eastAsia"/>
        </w:rPr>
        <w:t>按钮“</w:t>
      </w:r>
      <w:r w:rsidR="001F343F">
        <w:rPr>
          <w:noProof/>
        </w:rPr>
        <w:drawing>
          <wp:inline distT="0" distB="0" distL="0" distR="0" wp14:anchorId="020FE827" wp14:editId="3749D18C">
            <wp:extent cx="228571" cy="21904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28571" cy="219048"/>
                    </a:xfrm>
                    <a:prstGeom prst="rect">
                      <a:avLst/>
                    </a:prstGeom>
                  </pic:spPr>
                </pic:pic>
              </a:graphicData>
            </a:graphic>
          </wp:inline>
        </w:drawing>
      </w:r>
      <w:r w:rsidR="001F343F">
        <w:rPr>
          <w:rFonts w:hint="eastAsia"/>
        </w:rPr>
        <w:t>”，退出账号登录。</w:t>
      </w:r>
    </w:p>
    <w:p w:rsidR="003A23A3" w:rsidRPr="003A23A3" w:rsidRDefault="003A23A3" w:rsidP="001F343F">
      <w:r>
        <w:rPr>
          <w:rFonts w:hint="eastAsia"/>
        </w:rPr>
        <w:t>老师、学生及家长登录后，单击天闻开放平台页面右上角的</w:t>
      </w:r>
      <w:r w:rsidR="005E21F6">
        <w:rPr>
          <w:rFonts w:hint="eastAsia"/>
        </w:rPr>
        <w:t>姓名，在下拉框中单击“</w:t>
      </w:r>
      <w:r w:rsidRPr="005E21F6">
        <w:rPr>
          <w:rFonts w:hint="eastAsia"/>
          <w:b/>
        </w:rPr>
        <w:t>退出</w:t>
      </w:r>
      <w:r w:rsidR="005E21F6" w:rsidRPr="005E21F6">
        <w:rPr>
          <w:rFonts w:hint="eastAsia"/>
          <w:b/>
        </w:rPr>
        <w:t>登录</w:t>
      </w:r>
      <w:r w:rsidR="005E21F6">
        <w:rPr>
          <w:rFonts w:hint="eastAsia"/>
        </w:rPr>
        <w:t>”</w:t>
      </w:r>
      <w:r>
        <w:rPr>
          <w:rFonts w:hint="eastAsia"/>
        </w:rPr>
        <w:t>按钮，退出账号登录。</w:t>
      </w:r>
    </w:p>
    <w:p w:rsidR="007E6EB6" w:rsidRDefault="007E6EB6" w:rsidP="001F343F">
      <w:pPr>
        <w:pStyle w:val="21"/>
        <w:rPr>
          <w:lang w:eastAsia="zh-CN"/>
        </w:rPr>
      </w:pPr>
      <w:bookmarkStart w:id="23" w:name="_Toc497408353"/>
      <w:r>
        <w:rPr>
          <w:rFonts w:hint="eastAsia"/>
          <w:lang w:eastAsia="zh-CN"/>
        </w:rPr>
        <w:t>流程说明</w:t>
      </w:r>
      <w:bookmarkEnd w:id="23"/>
    </w:p>
    <w:p w:rsidR="001F343F" w:rsidRDefault="001F343F" w:rsidP="007E6EB6">
      <w:pPr>
        <w:pStyle w:val="31"/>
      </w:pPr>
      <w:bookmarkStart w:id="24" w:name="_Toc497408354"/>
      <w:r>
        <w:rPr>
          <w:rFonts w:hint="eastAsia"/>
        </w:rPr>
        <w:t>业务流程</w:t>
      </w:r>
      <w:bookmarkEnd w:id="24"/>
    </w:p>
    <w:p w:rsidR="001F343F" w:rsidRDefault="001F343F" w:rsidP="001F343F">
      <w:r>
        <w:rPr>
          <w:rFonts w:hint="eastAsia"/>
        </w:rPr>
        <w:t>以</w:t>
      </w:r>
      <w:r>
        <w:rPr>
          <w:rFonts w:hint="eastAsia"/>
        </w:rPr>
        <w:t>Ai</w:t>
      </w:r>
      <w:r>
        <w:rPr>
          <w:rFonts w:hint="eastAsia"/>
        </w:rPr>
        <w:t>作业为例，简单介绍如何使用</w:t>
      </w:r>
      <w:bookmarkStart w:id="25" w:name="OLE_LINK11"/>
      <w:bookmarkStart w:id="26" w:name="OLE_LINK12"/>
      <w:r>
        <w:rPr>
          <w:rFonts w:hint="eastAsia"/>
        </w:rPr>
        <w:t>天闻开放平台</w:t>
      </w:r>
      <w:bookmarkEnd w:id="25"/>
      <w:bookmarkEnd w:id="26"/>
      <w:r>
        <w:rPr>
          <w:rFonts w:hint="eastAsia"/>
        </w:rPr>
        <w:t>上架应用</w:t>
      </w:r>
      <w:r w:rsidR="00843B14">
        <w:rPr>
          <w:rFonts w:hint="eastAsia"/>
        </w:rPr>
        <w:t>、</w:t>
      </w:r>
      <w:r>
        <w:rPr>
          <w:rFonts w:hint="eastAsia"/>
        </w:rPr>
        <w:t>创建用户</w:t>
      </w:r>
      <w:r w:rsidR="00843B14">
        <w:rPr>
          <w:rFonts w:hint="eastAsia"/>
        </w:rPr>
        <w:t>，然后</w:t>
      </w:r>
      <w:r>
        <w:rPr>
          <w:rFonts w:hint="eastAsia"/>
        </w:rPr>
        <w:t>登录</w:t>
      </w:r>
      <w:r w:rsidR="00843B14">
        <w:rPr>
          <w:rFonts w:hint="eastAsia"/>
        </w:rPr>
        <w:t>天闻开放平台</w:t>
      </w:r>
      <w:r>
        <w:rPr>
          <w:rFonts w:hint="eastAsia"/>
        </w:rPr>
        <w:t>使用</w:t>
      </w:r>
      <w:r>
        <w:rPr>
          <w:rFonts w:hint="eastAsia"/>
        </w:rPr>
        <w:t>Ai</w:t>
      </w:r>
      <w:r>
        <w:rPr>
          <w:rFonts w:hint="eastAsia"/>
        </w:rPr>
        <w:t>作业应用</w:t>
      </w:r>
      <w:r w:rsidR="00843B14">
        <w:rPr>
          <w:rFonts w:hint="eastAsia"/>
        </w:rPr>
        <w:t>。</w:t>
      </w:r>
    </w:p>
    <w:p w:rsidR="001F343F" w:rsidRDefault="001F343F" w:rsidP="001F343F">
      <w:r>
        <w:rPr>
          <w:rFonts w:hint="eastAsia"/>
        </w:rPr>
        <w:t>1</w:t>
      </w:r>
      <w:r>
        <w:rPr>
          <w:rFonts w:hint="eastAsia"/>
        </w:rPr>
        <w:t>、</w:t>
      </w:r>
      <w:r>
        <w:rPr>
          <w:rFonts w:hint="eastAsia"/>
        </w:rPr>
        <w:tab/>
      </w:r>
      <w:r>
        <w:rPr>
          <w:rFonts w:hint="eastAsia"/>
        </w:rPr>
        <w:t>部署好</w:t>
      </w:r>
      <w:r w:rsidR="00991D10">
        <w:rPr>
          <w:rFonts w:hint="eastAsia"/>
        </w:rPr>
        <w:t>天闻开放</w:t>
      </w:r>
      <w:r>
        <w:rPr>
          <w:rFonts w:hint="eastAsia"/>
        </w:rPr>
        <w:t>平台环境；</w:t>
      </w:r>
    </w:p>
    <w:p w:rsidR="001F343F" w:rsidRDefault="001F343F" w:rsidP="001F343F">
      <w:r>
        <w:rPr>
          <w:rFonts w:hint="eastAsia"/>
        </w:rPr>
        <w:t>2</w:t>
      </w:r>
      <w:r>
        <w:rPr>
          <w:rFonts w:hint="eastAsia"/>
        </w:rPr>
        <w:t>、</w:t>
      </w:r>
      <w:r>
        <w:rPr>
          <w:rFonts w:hint="eastAsia"/>
        </w:rPr>
        <w:tab/>
      </w:r>
      <w:r>
        <w:rPr>
          <w:rFonts w:hint="eastAsia"/>
        </w:rPr>
        <w:t>访问天闻开放平台，</w:t>
      </w:r>
      <w:r w:rsidR="00557A50">
        <w:rPr>
          <w:rFonts w:hint="eastAsia"/>
        </w:rPr>
        <w:t>在首页</w:t>
      </w:r>
      <w:r>
        <w:rPr>
          <w:rFonts w:hint="eastAsia"/>
        </w:rPr>
        <w:t>注册应用开发者账号</w:t>
      </w:r>
      <w:r w:rsidR="00991D10">
        <w:rPr>
          <w:rFonts w:hint="eastAsia"/>
        </w:rPr>
        <w:t>，由</w:t>
      </w:r>
      <w:r w:rsidR="00212619">
        <w:rPr>
          <w:rFonts w:hint="eastAsia"/>
        </w:rPr>
        <w:t>超级管理员</w:t>
      </w:r>
      <w:r>
        <w:rPr>
          <w:rFonts w:hint="eastAsia"/>
        </w:rPr>
        <w:t>账号</w:t>
      </w:r>
      <w:r w:rsidR="00991D10">
        <w:rPr>
          <w:rFonts w:hint="eastAsia"/>
        </w:rPr>
        <w:t>进行</w:t>
      </w:r>
      <w:r>
        <w:rPr>
          <w:rFonts w:hint="eastAsia"/>
        </w:rPr>
        <w:t>审核</w:t>
      </w:r>
      <w:r w:rsidR="00991D10">
        <w:rPr>
          <w:rFonts w:hint="eastAsia"/>
        </w:rPr>
        <w:t>。</w:t>
      </w:r>
      <w:r>
        <w:rPr>
          <w:rFonts w:hint="eastAsia"/>
        </w:rPr>
        <w:t>应用开发者登录</w:t>
      </w:r>
      <w:r w:rsidR="00991D10">
        <w:rPr>
          <w:rFonts w:hint="eastAsia"/>
        </w:rPr>
        <w:t>天闻开放</w:t>
      </w:r>
      <w:r>
        <w:rPr>
          <w:rFonts w:hint="eastAsia"/>
        </w:rPr>
        <w:t>平台创建应用并提交审核</w:t>
      </w:r>
      <w:r w:rsidR="00991D10">
        <w:rPr>
          <w:rFonts w:hint="eastAsia"/>
        </w:rPr>
        <w:t>，由</w:t>
      </w:r>
      <w:r w:rsidR="00212619">
        <w:rPr>
          <w:rFonts w:hint="eastAsia"/>
        </w:rPr>
        <w:t>超级管理员</w:t>
      </w:r>
      <w:r>
        <w:rPr>
          <w:rFonts w:hint="eastAsia"/>
        </w:rPr>
        <w:t>审核应用并上架；</w:t>
      </w:r>
    </w:p>
    <w:p w:rsidR="001F343F" w:rsidRDefault="001F343F" w:rsidP="001F343F">
      <w:r>
        <w:rPr>
          <w:rFonts w:hint="eastAsia"/>
        </w:rPr>
        <w:t>3</w:t>
      </w:r>
      <w:r>
        <w:rPr>
          <w:rFonts w:hint="eastAsia"/>
        </w:rPr>
        <w:t>、</w:t>
      </w:r>
      <w:r>
        <w:rPr>
          <w:rFonts w:hint="eastAsia"/>
        </w:rPr>
        <w:tab/>
      </w:r>
      <w:r>
        <w:rPr>
          <w:rFonts w:hint="eastAsia"/>
        </w:rPr>
        <w:t>访问天闻开放平台，</w:t>
      </w:r>
      <w:r w:rsidR="00557A50">
        <w:rPr>
          <w:rFonts w:hint="eastAsia"/>
        </w:rPr>
        <w:t>在首页</w:t>
      </w:r>
      <w:r>
        <w:rPr>
          <w:rFonts w:hint="eastAsia"/>
        </w:rPr>
        <w:t>注册区域管理员账号</w:t>
      </w:r>
      <w:r w:rsidR="00991D10">
        <w:rPr>
          <w:rFonts w:hint="eastAsia"/>
        </w:rPr>
        <w:t>，由</w:t>
      </w:r>
      <w:r w:rsidR="00212619">
        <w:rPr>
          <w:rFonts w:hint="eastAsia"/>
        </w:rPr>
        <w:t>超级管理员</w:t>
      </w:r>
      <w:r>
        <w:rPr>
          <w:rFonts w:hint="eastAsia"/>
        </w:rPr>
        <w:t>账号进行审核</w:t>
      </w:r>
      <w:r w:rsidR="00991D10">
        <w:rPr>
          <w:rFonts w:hint="eastAsia"/>
        </w:rPr>
        <w:t>。并由</w:t>
      </w:r>
      <w:r w:rsidR="00212619">
        <w:rPr>
          <w:rFonts w:hint="eastAsia"/>
        </w:rPr>
        <w:t>超级管理员</w:t>
      </w:r>
      <w:r>
        <w:rPr>
          <w:rFonts w:hint="eastAsia"/>
        </w:rPr>
        <w:t>给区域授权应用；</w:t>
      </w:r>
    </w:p>
    <w:p w:rsidR="001F343F" w:rsidRDefault="001F343F" w:rsidP="001F343F">
      <w:r>
        <w:rPr>
          <w:rFonts w:hint="eastAsia"/>
        </w:rPr>
        <w:t>4</w:t>
      </w:r>
      <w:r>
        <w:rPr>
          <w:rFonts w:hint="eastAsia"/>
        </w:rPr>
        <w:t>、</w:t>
      </w:r>
      <w:r>
        <w:rPr>
          <w:rFonts w:hint="eastAsia"/>
        </w:rPr>
        <w:tab/>
      </w:r>
      <w:r>
        <w:rPr>
          <w:rFonts w:hint="eastAsia"/>
        </w:rPr>
        <w:t>区域管理员</w:t>
      </w:r>
      <w:r w:rsidR="00557A50">
        <w:rPr>
          <w:rFonts w:hint="eastAsia"/>
        </w:rPr>
        <w:t>登录天闻开放平台，</w:t>
      </w:r>
      <w:r>
        <w:rPr>
          <w:rFonts w:hint="eastAsia"/>
        </w:rPr>
        <w:t>创建学校机构、学校管理员账号并给学校授权应用；</w:t>
      </w:r>
    </w:p>
    <w:p w:rsidR="001F343F" w:rsidRDefault="001F343F" w:rsidP="001F343F">
      <w:r>
        <w:rPr>
          <w:rFonts w:hint="eastAsia"/>
        </w:rPr>
        <w:t>5</w:t>
      </w:r>
      <w:r>
        <w:rPr>
          <w:rFonts w:hint="eastAsia"/>
        </w:rPr>
        <w:t>、</w:t>
      </w:r>
      <w:r>
        <w:rPr>
          <w:rFonts w:hint="eastAsia"/>
        </w:rPr>
        <w:tab/>
      </w:r>
      <w:r>
        <w:rPr>
          <w:rFonts w:hint="eastAsia"/>
        </w:rPr>
        <w:t>学校管理员</w:t>
      </w:r>
      <w:r w:rsidR="00557A50">
        <w:rPr>
          <w:rFonts w:hint="eastAsia"/>
        </w:rPr>
        <w:t>登录天闻开放平台，</w:t>
      </w:r>
      <w:r>
        <w:rPr>
          <w:rFonts w:hint="eastAsia"/>
        </w:rPr>
        <w:t>创建班级、教师账号、学生账号、家长账号、任教信息、学期并给年级和班级授权应用；</w:t>
      </w:r>
    </w:p>
    <w:p w:rsidR="001F343F" w:rsidRDefault="001F343F" w:rsidP="001F343F">
      <w:r>
        <w:rPr>
          <w:rFonts w:hint="eastAsia"/>
        </w:rPr>
        <w:t>6</w:t>
      </w:r>
      <w:r>
        <w:rPr>
          <w:rFonts w:hint="eastAsia"/>
        </w:rPr>
        <w:t>、</w:t>
      </w:r>
      <w:r>
        <w:rPr>
          <w:rFonts w:hint="eastAsia"/>
        </w:rPr>
        <w:tab/>
      </w:r>
      <w:r w:rsidR="00557A50">
        <w:rPr>
          <w:rFonts w:hint="eastAsia"/>
        </w:rPr>
        <w:t>老师</w:t>
      </w:r>
      <w:r>
        <w:rPr>
          <w:rFonts w:hint="eastAsia"/>
        </w:rPr>
        <w:t>使用教师账号登录</w:t>
      </w:r>
      <w:r w:rsidR="00557A50">
        <w:rPr>
          <w:rFonts w:hint="eastAsia"/>
        </w:rPr>
        <w:t>天闻开放</w:t>
      </w:r>
      <w:r>
        <w:rPr>
          <w:rFonts w:hint="eastAsia"/>
        </w:rPr>
        <w:t>平台，查看并使用应用</w:t>
      </w:r>
      <w:r w:rsidR="00557A50">
        <w:rPr>
          <w:rFonts w:hint="eastAsia"/>
        </w:rPr>
        <w:t>；</w:t>
      </w:r>
    </w:p>
    <w:p w:rsidR="001F343F" w:rsidRDefault="001F343F" w:rsidP="001F343F">
      <w:r>
        <w:rPr>
          <w:rFonts w:hint="eastAsia"/>
        </w:rPr>
        <w:t>7</w:t>
      </w:r>
      <w:r>
        <w:rPr>
          <w:rFonts w:hint="eastAsia"/>
        </w:rPr>
        <w:t>、</w:t>
      </w:r>
      <w:r>
        <w:rPr>
          <w:rFonts w:hint="eastAsia"/>
        </w:rPr>
        <w:tab/>
      </w:r>
      <w:r w:rsidR="00557A50">
        <w:rPr>
          <w:rFonts w:hint="eastAsia"/>
        </w:rPr>
        <w:t>学生</w:t>
      </w:r>
      <w:r>
        <w:rPr>
          <w:rFonts w:hint="eastAsia"/>
        </w:rPr>
        <w:t>使用学生账号登录</w:t>
      </w:r>
      <w:r w:rsidR="00557A50">
        <w:rPr>
          <w:rFonts w:hint="eastAsia"/>
        </w:rPr>
        <w:t>天闻开放</w:t>
      </w:r>
      <w:r>
        <w:rPr>
          <w:rFonts w:hint="eastAsia"/>
        </w:rPr>
        <w:t>平台，查看并使用应用</w:t>
      </w:r>
      <w:r w:rsidR="00557A50">
        <w:rPr>
          <w:rFonts w:hint="eastAsia"/>
        </w:rPr>
        <w:t>；</w:t>
      </w:r>
    </w:p>
    <w:p w:rsidR="001F343F" w:rsidRDefault="001F343F" w:rsidP="001F343F">
      <w:r>
        <w:rPr>
          <w:rFonts w:hint="eastAsia"/>
        </w:rPr>
        <w:lastRenderedPageBreak/>
        <w:t>8</w:t>
      </w:r>
      <w:r>
        <w:rPr>
          <w:rFonts w:hint="eastAsia"/>
        </w:rPr>
        <w:t>、</w:t>
      </w:r>
      <w:r>
        <w:rPr>
          <w:rFonts w:hint="eastAsia"/>
        </w:rPr>
        <w:tab/>
      </w:r>
      <w:r w:rsidR="00557A50">
        <w:rPr>
          <w:rFonts w:hint="eastAsia"/>
        </w:rPr>
        <w:t>家长</w:t>
      </w:r>
      <w:r>
        <w:rPr>
          <w:rFonts w:hint="eastAsia"/>
        </w:rPr>
        <w:t>使用家长账号登录</w:t>
      </w:r>
      <w:r w:rsidR="00557A50">
        <w:rPr>
          <w:rFonts w:hint="eastAsia"/>
        </w:rPr>
        <w:t>天闻开放</w:t>
      </w:r>
      <w:r>
        <w:rPr>
          <w:rFonts w:hint="eastAsia"/>
        </w:rPr>
        <w:t>平台，查看并使用应用。</w:t>
      </w:r>
    </w:p>
    <w:p w:rsidR="001F343F" w:rsidRDefault="001F343F" w:rsidP="001F343F"/>
    <w:p w:rsidR="007E6EB6" w:rsidRPr="00205634" w:rsidRDefault="007E6EB6" w:rsidP="007E6EB6">
      <w:pPr>
        <w:pStyle w:val="31"/>
      </w:pPr>
      <w:bookmarkStart w:id="27" w:name="_Toc497408355"/>
      <w:r>
        <w:rPr>
          <w:rFonts w:hint="eastAsia"/>
        </w:rPr>
        <w:t>流程图</w:t>
      </w:r>
      <w:bookmarkEnd w:id="27"/>
    </w:p>
    <w:p w:rsidR="001F343F" w:rsidRDefault="00205634" w:rsidP="001F343F">
      <w:r>
        <w:rPr>
          <w:rFonts w:hint="eastAsia"/>
        </w:rPr>
        <w:t>业务流程图如下图所示。</w:t>
      </w:r>
    </w:p>
    <w:p w:rsidR="00F363F6" w:rsidRDefault="00CA7657" w:rsidP="001F343F">
      <w:r>
        <w:object w:dxaOrig="8143" w:dyaOrig="129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75pt;height:571.5pt" o:ole="">
            <v:imagedata r:id="rId21" o:title=""/>
          </v:shape>
          <o:OLEObject Type="Embed" ProgID="Visio.Drawing.11" ShapeID="_x0000_i1025" DrawAspect="Content" ObjectID="_1571658566" r:id="rId22"/>
        </w:object>
      </w:r>
    </w:p>
    <w:p w:rsidR="001F343F" w:rsidRDefault="00605541" w:rsidP="007E6EB6">
      <w:pPr>
        <w:pStyle w:val="31"/>
      </w:pPr>
      <w:bookmarkStart w:id="28" w:name="_Toc497408356"/>
      <w:r>
        <w:rPr>
          <w:rFonts w:hint="eastAsia"/>
        </w:rPr>
        <w:lastRenderedPageBreak/>
        <w:t>操作流程</w:t>
      </w:r>
      <w:bookmarkEnd w:id="28"/>
    </w:p>
    <w:p w:rsidR="001F343F" w:rsidRDefault="007E6EB6" w:rsidP="007E6EB6">
      <w:pPr>
        <w:pStyle w:val="BlockLabel"/>
      </w:pPr>
      <w:r>
        <w:rPr>
          <w:rFonts w:hint="eastAsia"/>
        </w:rPr>
        <w:t>步骤</w:t>
      </w:r>
      <w:r w:rsidR="00AC7261">
        <w:rPr>
          <w:rFonts w:hint="eastAsia"/>
        </w:rPr>
        <w:t>1</w:t>
      </w:r>
      <w:r>
        <w:rPr>
          <w:rFonts w:hint="eastAsia"/>
        </w:rPr>
        <w:t>.</w:t>
      </w:r>
      <w:r w:rsidR="001F343F">
        <w:rPr>
          <w:rFonts w:hint="eastAsia"/>
        </w:rPr>
        <w:t>应用开发者注册账号</w:t>
      </w:r>
    </w:p>
    <w:p w:rsidR="001F343F" w:rsidRDefault="001F343F" w:rsidP="001F343F">
      <w:r>
        <w:rPr>
          <w:rFonts w:hint="eastAsia"/>
        </w:rPr>
        <w:t>访问天闻开放平台地址：</w:t>
      </w:r>
      <w:r w:rsidR="00671B7B" w:rsidRPr="005A16D4">
        <w:rPr>
          <w:rFonts w:ascii="Microsoft YaHei UI" w:hAnsi="Microsoft YaHei UI"/>
          <w:color w:val="000080"/>
        </w:rPr>
        <w:t>http://open.teewon.net:1000/static/index.html</w:t>
      </w:r>
      <w:r w:rsidR="00671B7B">
        <w:rPr>
          <w:rFonts w:hint="eastAsia"/>
        </w:rPr>
        <w:t>（</w:t>
      </w:r>
      <w:r w:rsidR="00671B7B" w:rsidRPr="00B02A8F">
        <w:rPr>
          <w:rFonts w:cs="Times New Roman"/>
          <w:color w:val="FF0000"/>
        </w:rPr>
        <w:t>请根据实际情况配置</w:t>
      </w:r>
      <w:r w:rsidR="00671B7B" w:rsidRPr="00B02A8F">
        <w:rPr>
          <w:rFonts w:cs="Times New Roman" w:hint="eastAsia"/>
          <w:color w:val="FF0000"/>
        </w:rPr>
        <w:t>IP</w:t>
      </w:r>
      <w:r w:rsidR="00671B7B" w:rsidRPr="00B02A8F">
        <w:rPr>
          <w:rFonts w:cs="Times New Roman" w:hint="eastAsia"/>
          <w:color w:val="FF0000"/>
        </w:rPr>
        <w:t>及端口</w:t>
      </w:r>
      <w:r w:rsidR="00671B7B">
        <w:rPr>
          <w:rFonts w:hint="eastAsia"/>
        </w:rPr>
        <w:t>）</w:t>
      </w:r>
      <w:r>
        <w:rPr>
          <w:rFonts w:hint="eastAsia"/>
        </w:rPr>
        <w:t>，在</w:t>
      </w:r>
      <w:r w:rsidR="00B13AC5">
        <w:rPr>
          <w:rFonts w:hint="eastAsia"/>
        </w:rPr>
        <w:t>首页</w:t>
      </w:r>
      <w:r w:rsidR="00C722EE">
        <w:rPr>
          <w:rFonts w:hint="eastAsia"/>
        </w:rPr>
        <w:t>单击</w:t>
      </w:r>
      <w:r w:rsidR="00B13AC5">
        <w:rPr>
          <w:rFonts w:hint="eastAsia"/>
        </w:rPr>
        <w:t>“</w:t>
      </w:r>
      <w:r w:rsidR="00B13AC5" w:rsidRPr="00B13AC5">
        <w:rPr>
          <w:rFonts w:hint="eastAsia"/>
          <w:b/>
        </w:rPr>
        <w:t>注册</w:t>
      </w:r>
      <w:r w:rsidR="00B13AC5">
        <w:rPr>
          <w:rFonts w:hint="eastAsia"/>
        </w:rPr>
        <w:t>”</w:t>
      </w:r>
      <w:r>
        <w:rPr>
          <w:rFonts w:hint="eastAsia"/>
        </w:rPr>
        <w:t>按钮，</w:t>
      </w:r>
      <w:r w:rsidR="00B13AC5">
        <w:rPr>
          <w:rFonts w:hint="eastAsia"/>
        </w:rPr>
        <w:t>在“</w:t>
      </w:r>
      <w:r w:rsidRPr="00B13AC5">
        <w:rPr>
          <w:rFonts w:hint="eastAsia"/>
          <w:b/>
        </w:rPr>
        <w:t>我是应用开发者</w:t>
      </w:r>
      <w:r w:rsidR="00B13AC5">
        <w:rPr>
          <w:rFonts w:hint="eastAsia"/>
        </w:rPr>
        <w:t>”框下</w:t>
      </w:r>
      <w:r w:rsidR="00C722EE">
        <w:rPr>
          <w:rFonts w:hint="eastAsia"/>
        </w:rPr>
        <w:t>单击</w:t>
      </w:r>
      <w:r w:rsidR="00B13AC5">
        <w:rPr>
          <w:rFonts w:hint="eastAsia"/>
        </w:rPr>
        <w:t>“</w:t>
      </w:r>
      <w:r w:rsidR="00B13AC5" w:rsidRPr="00B13AC5">
        <w:rPr>
          <w:rFonts w:hint="eastAsia"/>
          <w:b/>
        </w:rPr>
        <w:t>注册</w:t>
      </w:r>
      <w:r w:rsidR="00B13AC5">
        <w:rPr>
          <w:rFonts w:hint="eastAsia"/>
        </w:rPr>
        <w:t>”</w:t>
      </w:r>
      <w:r>
        <w:rPr>
          <w:rFonts w:hint="eastAsia"/>
        </w:rPr>
        <w:t>，输入应用开发者注册信息，</w:t>
      </w:r>
      <w:r w:rsidR="00C722EE">
        <w:rPr>
          <w:rFonts w:hint="eastAsia"/>
        </w:rPr>
        <w:t>单击</w:t>
      </w:r>
      <w:r w:rsidR="00A56A86">
        <w:rPr>
          <w:rFonts w:hint="eastAsia"/>
        </w:rPr>
        <w:t>“</w:t>
      </w:r>
      <w:r w:rsidRPr="00A56A86">
        <w:rPr>
          <w:rFonts w:hint="eastAsia"/>
          <w:b/>
        </w:rPr>
        <w:t>同意协议并提交</w:t>
      </w:r>
      <w:r w:rsidR="00A56A86">
        <w:rPr>
          <w:rFonts w:hint="eastAsia"/>
        </w:rPr>
        <w:t>”按钮</w:t>
      </w:r>
      <w:r w:rsidR="0031782D">
        <w:rPr>
          <w:rFonts w:hint="eastAsia"/>
        </w:rPr>
        <w:t>。</w:t>
      </w:r>
    </w:p>
    <w:p w:rsidR="001F343F" w:rsidRDefault="00605541" w:rsidP="001F343F">
      <w:r>
        <w:rPr>
          <w:noProof/>
        </w:rPr>
        <w:drawing>
          <wp:inline distT="0" distB="0" distL="0" distR="0" wp14:anchorId="25F8B63D" wp14:editId="51740C7D">
            <wp:extent cx="5274310" cy="50044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5004435"/>
                    </a:xfrm>
                    <a:prstGeom prst="rect">
                      <a:avLst/>
                    </a:prstGeom>
                  </pic:spPr>
                </pic:pic>
              </a:graphicData>
            </a:graphic>
          </wp:inline>
        </w:drawing>
      </w:r>
    </w:p>
    <w:p w:rsidR="00376F9B" w:rsidRDefault="00376F9B" w:rsidP="001F343F"/>
    <w:p w:rsidR="001F343F" w:rsidRDefault="007E6EB6" w:rsidP="007E6EB6">
      <w:pPr>
        <w:pStyle w:val="BlockLabel"/>
      </w:pPr>
      <w:r>
        <w:rPr>
          <w:rFonts w:hint="eastAsia"/>
        </w:rPr>
        <w:t>步骤</w:t>
      </w:r>
      <w:r w:rsidR="00AC7261">
        <w:rPr>
          <w:rFonts w:hint="eastAsia"/>
        </w:rPr>
        <w:t>2</w:t>
      </w:r>
      <w:r>
        <w:rPr>
          <w:rFonts w:hint="eastAsia"/>
        </w:rPr>
        <w:t>.</w:t>
      </w:r>
      <w:r w:rsidR="00212619">
        <w:rPr>
          <w:rFonts w:hint="eastAsia"/>
        </w:rPr>
        <w:t>超级管理员</w:t>
      </w:r>
      <w:r w:rsidR="001F343F">
        <w:rPr>
          <w:rFonts w:hint="eastAsia"/>
        </w:rPr>
        <w:t>审核应用开发者账号</w:t>
      </w:r>
    </w:p>
    <w:p w:rsidR="001F343F" w:rsidRDefault="001F343F" w:rsidP="001F343F">
      <w:r>
        <w:rPr>
          <w:rFonts w:hint="eastAsia"/>
        </w:rPr>
        <w:t>使用</w:t>
      </w:r>
      <w:r w:rsidR="00212619">
        <w:rPr>
          <w:rFonts w:hint="eastAsia"/>
        </w:rPr>
        <w:t>超级管理员</w:t>
      </w:r>
      <w:r>
        <w:rPr>
          <w:rFonts w:hint="eastAsia"/>
        </w:rPr>
        <w:t>账号登录</w:t>
      </w:r>
      <w:r w:rsidR="00376F9B">
        <w:rPr>
          <w:rFonts w:hint="eastAsia"/>
        </w:rPr>
        <w:t>天闻开放</w:t>
      </w:r>
      <w:r>
        <w:rPr>
          <w:rFonts w:hint="eastAsia"/>
        </w:rPr>
        <w:t>平台，在</w:t>
      </w:r>
      <w:r w:rsidR="00376F9B">
        <w:rPr>
          <w:rFonts w:hint="eastAsia"/>
        </w:rPr>
        <w:t>“</w:t>
      </w:r>
      <w:r w:rsidRPr="00376F9B">
        <w:rPr>
          <w:rFonts w:hint="eastAsia"/>
          <w:b/>
        </w:rPr>
        <w:t>开发者审核</w:t>
      </w:r>
      <w:r w:rsidR="00376F9B">
        <w:rPr>
          <w:rFonts w:hint="eastAsia"/>
        </w:rPr>
        <w:t>”</w:t>
      </w:r>
      <w:r>
        <w:rPr>
          <w:rFonts w:hint="eastAsia"/>
        </w:rPr>
        <w:t>菜单中勾选</w:t>
      </w:r>
      <w:r w:rsidR="00376F9B">
        <w:rPr>
          <w:rFonts w:hint="eastAsia"/>
        </w:rPr>
        <w:t>要审核的</w:t>
      </w:r>
      <w:r>
        <w:rPr>
          <w:rFonts w:hint="eastAsia"/>
        </w:rPr>
        <w:t>账号</w:t>
      </w:r>
      <w:r w:rsidR="00376F9B">
        <w:rPr>
          <w:rFonts w:hint="eastAsia"/>
        </w:rPr>
        <w:t>，</w:t>
      </w:r>
      <w:r w:rsidR="00C722EE">
        <w:rPr>
          <w:rFonts w:hint="eastAsia"/>
        </w:rPr>
        <w:t>单击</w:t>
      </w:r>
      <w:r w:rsidR="00376F9B">
        <w:rPr>
          <w:rFonts w:hint="eastAsia"/>
        </w:rPr>
        <w:t>“</w:t>
      </w:r>
      <w:r w:rsidRPr="00376F9B">
        <w:rPr>
          <w:rFonts w:hint="eastAsia"/>
          <w:b/>
        </w:rPr>
        <w:t>查看审核</w:t>
      </w:r>
      <w:r w:rsidR="00376F9B">
        <w:rPr>
          <w:rFonts w:hint="eastAsia"/>
        </w:rPr>
        <w:t>”</w:t>
      </w:r>
      <w:r>
        <w:rPr>
          <w:rFonts w:hint="eastAsia"/>
        </w:rPr>
        <w:t>按钮，</w:t>
      </w:r>
      <w:r w:rsidR="00C722EE">
        <w:rPr>
          <w:rFonts w:hint="eastAsia"/>
        </w:rPr>
        <w:t>单击</w:t>
      </w:r>
      <w:r w:rsidR="00376F9B">
        <w:rPr>
          <w:rFonts w:hint="eastAsia"/>
        </w:rPr>
        <w:t>“</w:t>
      </w:r>
      <w:r w:rsidRPr="00376F9B">
        <w:rPr>
          <w:rFonts w:hint="eastAsia"/>
          <w:b/>
        </w:rPr>
        <w:t>审核通过</w:t>
      </w:r>
      <w:r w:rsidR="00376F9B">
        <w:rPr>
          <w:rFonts w:hint="eastAsia"/>
        </w:rPr>
        <w:t>”</w:t>
      </w:r>
      <w:r>
        <w:rPr>
          <w:rFonts w:hint="eastAsia"/>
        </w:rPr>
        <w:t>按钮</w:t>
      </w:r>
      <w:r w:rsidR="0031782D">
        <w:rPr>
          <w:rFonts w:hint="eastAsia"/>
        </w:rPr>
        <w:t>。</w:t>
      </w:r>
    </w:p>
    <w:p w:rsidR="001F343F" w:rsidRDefault="001F343F" w:rsidP="001F343F">
      <w:r>
        <w:lastRenderedPageBreak/>
        <w:t xml:space="preserve"> </w:t>
      </w:r>
      <w:r w:rsidR="00605541">
        <w:rPr>
          <w:noProof/>
        </w:rPr>
        <w:drawing>
          <wp:inline distT="0" distB="0" distL="0" distR="0" wp14:anchorId="6C0FF871" wp14:editId="3BBAE982">
            <wp:extent cx="5274310" cy="243448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434485"/>
                    </a:xfrm>
                    <a:prstGeom prst="rect">
                      <a:avLst/>
                    </a:prstGeom>
                  </pic:spPr>
                </pic:pic>
              </a:graphicData>
            </a:graphic>
          </wp:inline>
        </w:drawing>
      </w:r>
    </w:p>
    <w:p w:rsidR="00376F9B" w:rsidRDefault="00376F9B" w:rsidP="001F343F"/>
    <w:p w:rsidR="001F343F" w:rsidRDefault="00AC7261" w:rsidP="00AC7261">
      <w:pPr>
        <w:pStyle w:val="BlockLabel"/>
      </w:pPr>
      <w:r>
        <w:rPr>
          <w:rFonts w:hint="eastAsia"/>
        </w:rPr>
        <w:t>步骤</w:t>
      </w:r>
      <w:r>
        <w:rPr>
          <w:rFonts w:hint="eastAsia"/>
        </w:rPr>
        <w:t>3.</w:t>
      </w:r>
      <w:r>
        <w:rPr>
          <w:rFonts w:hint="eastAsia"/>
        </w:rPr>
        <w:t>应用开发者</w:t>
      </w:r>
      <w:r w:rsidR="001F343F">
        <w:rPr>
          <w:rFonts w:hint="eastAsia"/>
        </w:rPr>
        <w:t>创建应用</w:t>
      </w:r>
    </w:p>
    <w:p w:rsidR="001F343F" w:rsidRDefault="001F343F" w:rsidP="001F343F">
      <w:r>
        <w:rPr>
          <w:rFonts w:hint="eastAsia"/>
        </w:rPr>
        <w:t>使用应用开发者账号登录</w:t>
      </w:r>
      <w:r w:rsidR="00090F24">
        <w:rPr>
          <w:rFonts w:hint="eastAsia"/>
        </w:rPr>
        <w:t>天闻开放</w:t>
      </w:r>
      <w:r>
        <w:rPr>
          <w:rFonts w:hint="eastAsia"/>
        </w:rPr>
        <w:t>平台，在</w:t>
      </w:r>
      <w:r w:rsidR="00090F24">
        <w:rPr>
          <w:rFonts w:hint="eastAsia"/>
        </w:rPr>
        <w:t>“</w:t>
      </w:r>
      <w:r w:rsidRPr="00090F24">
        <w:rPr>
          <w:rFonts w:hint="eastAsia"/>
          <w:b/>
        </w:rPr>
        <w:t>我的应用</w:t>
      </w:r>
      <w:r w:rsidR="00090F24">
        <w:rPr>
          <w:rFonts w:hint="eastAsia"/>
        </w:rPr>
        <w:t>”</w:t>
      </w:r>
      <w:r>
        <w:rPr>
          <w:rFonts w:hint="eastAsia"/>
        </w:rPr>
        <w:t>菜单页面</w:t>
      </w:r>
      <w:r w:rsidR="00C722EE">
        <w:rPr>
          <w:rFonts w:hint="eastAsia"/>
        </w:rPr>
        <w:t>单击</w:t>
      </w:r>
      <w:r w:rsidR="00090F24">
        <w:rPr>
          <w:rFonts w:hint="eastAsia"/>
        </w:rPr>
        <w:t>“</w:t>
      </w:r>
      <w:r w:rsidRPr="00090F24">
        <w:rPr>
          <w:rFonts w:hint="eastAsia"/>
          <w:b/>
        </w:rPr>
        <w:t>创建应用</w:t>
      </w:r>
      <w:r w:rsidR="00090F24">
        <w:rPr>
          <w:rFonts w:hint="eastAsia"/>
        </w:rPr>
        <w:t>”</w:t>
      </w:r>
      <w:r>
        <w:rPr>
          <w:rFonts w:hint="eastAsia"/>
        </w:rPr>
        <w:t>按钮，完善应用信息，</w:t>
      </w:r>
      <w:r w:rsidR="00C722EE">
        <w:rPr>
          <w:rFonts w:hint="eastAsia"/>
        </w:rPr>
        <w:t>单击</w:t>
      </w:r>
      <w:r w:rsidR="00A56A86">
        <w:rPr>
          <w:rFonts w:hint="eastAsia"/>
        </w:rPr>
        <w:t>“</w:t>
      </w:r>
      <w:r w:rsidRPr="00A56A86">
        <w:rPr>
          <w:rFonts w:hint="eastAsia"/>
          <w:b/>
        </w:rPr>
        <w:t>提交</w:t>
      </w:r>
      <w:r w:rsidR="00A56A86">
        <w:rPr>
          <w:rFonts w:hint="eastAsia"/>
        </w:rPr>
        <w:t>”</w:t>
      </w:r>
      <w:r w:rsidR="0031782D">
        <w:rPr>
          <w:rFonts w:hint="eastAsia"/>
        </w:rPr>
        <w:t>。</w:t>
      </w:r>
    </w:p>
    <w:p w:rsidR="001F343F" w:rsidRDefault="0031782D" w:rsidP="001F343F">
      <w:r>
        <w:rPr>
          <w:noProof/>
        </w:rPr>
        <w:drawing>
          <wp:inline distT="0" distB="0" distL="0" distR="0" wp14:anchorId="0C9CEDC8" wp14:editId="7B5AC50E">
            <wp:extent cx="5274310" cy="3103541"/>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103541"/>
                    </a:xfrm>
                    <a:prstGeom prst="rect">
                      <a:avLst/>
                    </a:prstGeom>
                  </pic:spPr>
                </pic:pic>
              </a:graphicData>
            </a:graphic>
          </wp:inline>
        </w:drawing>
      </w:r>
    </w:p>
    <w:p w:rsidR="001F343F" w:rsidRDefault="001F343F" w:rsidP="001F343F"/>
    <w:p w:rsidR="001F343F" w:rsidRDefault="00AC7261" w:rsidP="00AC7261">
      <w:pPr>
        <w:pStyle w:val="BlockLabel"/>
      </w:pPr>
      <w:r>
        <w:rPr>
          <w:rFonts w:hint="eastAsia"/>
        </w:rPr>
        <w:t>步骤</w:t>
      </w:r>
      <w:r>
        <w:rPr>
          <w:rFonts w:hint="eastAsia"/>
        </w:rPr>
        <w:t>4.</w:t>
      </w:r>
      <w:r w:rsidR="00797E9E">
        <w:rPr>
          <w:rFonts w:hint="eastAsia"/>
        </w:rPr>
        <w:t>应用开发者集成</w:t>
      </w:r>
      <w:r w:rsidR="001F343F">
        <w:rPr>
          <w:rFonts w:hint="eastAsia"/>
        </w:rPr>
        <w:t>应用</w:t>
      </w:r>
      <w:r w:rsidR="00797E9E">
        <w:rPr>
          <w:rFonts w:hint="eastAsia"/>
        </w:rPr>
        <w:t>并</w:t>
      </w:r>
      <w:r w:rsidR="001F343F">
        <w:rPr>
          <w:rFonts w:hint="eastAsia"/>
        </w:rPr>
        <w:t>提交审核</w:t>
      </w:r>
    </w:p>
    <w:p w:rsidR="001F343F" w:rsidRDefault="001F343F" w:rsidP="001F343F">
      <w:r>
        <w:rPr>
          <w:rFonts w:hint="eastAsia"/>
        </w:rPr>
        <w:t>使用应用开发者账号登录</w:t>
      </w:r>
      <w:r w:rsidR="00090F24">
        <w:rPr>
          <w:rFonts w:hint="eastAsia"/>
        </w:rPr>
        <w:t>天闻开放</w:t>
      </w:r>
      <w:r>
        <w:rPr>
          <w:rFonts w:hint="eastAsia"/>
        </w:rPr>
        <w:t>平台，在</w:t>
      </w:r>
      <w:r w:rsidR="00090F24">
        <w:rPr>
          <w:rFonts w:hint="eastAsia"/>
        </w:rPr>
        <w:t>“</w:t>
      </w:r>
      <w:r w:rsidRPr="00090F24">
        <w:rPr>
          <w:rFonts w:hint="eastAsia"/>
          <w:b/>
        </w:rPr>
        <w:t>我的应用</w:t>
      </w:r>
      <w:r w:rsidR="00090F24">
        <w:rPr>
          <w:rFonts w:hint="eastAsia"/>
        </w:rPr>
        <w:t>”</w:t>
      </w:r>
      <w:r>
        <w:rPr>
          <w:rFonts w:hint="eastAsia"/>
        </w:rPr>
        <w:t>菜单页面，</w:t>
      </w:r>
      <w:r w:rsidR="00090F24">
        <w:rPr>
          <w:rFonts w:hint="eastAsia"/>
        </w:rPr>
        <w:t>在“</w:t>
      </w:r>
      <w:r w:rsidR="00090F24">
        <w:rPr>
          <w:rFonts w:hint="eastAsia"/>
        </w:rPr>
        <w:t>Ai</w:t>
      </w:r>
      <w:r w:rsidR="00090F24">
        <w:rPr>
          <w:rFonts w:hint="eastAsia"/>
        </w:rPr>
        <w:t>作业”所在行</w:t>
      </w:r>
      <w:r w:rsidR="00C722EE">
        <w:rPr>
          <w:rFonts w:hint="eastAsia"/>
        </w:rPr>
        <w:t>单击</w:t>
      </w:r>
      <w:r w:rsidR="00090F24">
        <w:rPr>
          <w:rFonts w:hint="eastAsia"/>
        </w:rPr>
        <w:t>“</w:t>
      </w:r>
      <w:r w:rsidR="0031782D" w:rsidRPr="00090F24">
        <w:rPr>
          <w:rFonts w:hint="eastAsia"/>
          <w:b/>
        </w:rPr>
        <w:t>集成</w:t>
      </w:r>
      <w:r w:rsidR="00090F24">
        <w:rPr>
          <w:rFonts w:hint="eastAsia"/>
        </w:rPr>
        <w:t>”按钮</w:t>
      </w:r>
      <w:r w:rsidR="0031782D">
        <w:rPr>
          <w:rFonts w:hint="eastAsia"/>
        </w:rPr>
        <w:t>，进入集成页面。</w:t>
      </w:r>
    </w:p>
    <w:p w:rsidR="001F343F" w:rsidRDefault="0031782D" w:rsidP="001F343F">
      <w:r>
        <w:rPr>
          <w:noProof/>
        </w:rPr>
        <w:lastRenderedPageBreak/>
        <w:drawing>
          <wp:inline distT="0" distB="0" distL="0" distR="0" wp14:anchorId="64469B27" wp14:editId="03BB04C2">
            <wp:extent cx="5274310" cy="242410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424107"/>
                    </a:xfrm>
                    <a:prstGeom prst="rect">
                      <a:avLst/>
                    </a:prstGeom>
                  </pic:spPr>
                </pic:pic>
              </a:graphicData>
            </a:graphic>
          </wp:inline>
        </w:drawing>
      </w:r>
    </w:p>
    <w:p w:rsidR="001F343F" w:rsidRDefault="00090F24" w:rsidP="001F343F">
      <w:r>
        <w:rPr>
          <w:rFonts w:hint="eastAsia"/>
        </w:rPr>
        <w:t>1</w:t>
      </w:r>
      <w:r>
        <w:rPr>
          <w:rFonts w:hint="eastAsia"/>
        </w:rPr>
        <w:t>、</w:t>
      </w:r>
      <w:r w:rsidR="001F343F">
        <w:rPr>
          <w:rFonts w:hint="eastAsia"/>
        </w:rPr>
        <w:t>在准备工作菜单页面</w:t>
      </w:r>
      <w:r w:rsidR="00C722EE">
        <w:rPr>
          <w:rFonts w:hint="eastAsia"/>
        </w:rPr>
        <w:t>单击</w:t>
      </w:r>
      <w:r>
        <w:rPr>
          <w:rFonts w:hint="eastAsia"/>
        </w:rPr>
        <w:t>“</w:t>
      </w:r>
      <w:r w:rsidR="001F343F" w:rsidRPr="00090F24">
        <w:rPr>
          <w:rFonts w:hint="eastAsia"/>
          <w:b/>
        </w:rPr>
        <w:t>下一步</w:t>
      </w:r>
      <w:r>
        <w:rPr>
          <w:rFonts w:hint="eastAsia"/>
        </w:rPr>
        <w:t>”</w:t>
      </w:r>
      <w:r w:rsidR="001F343F">
        <w:rPr>
          <w:rFonts w:hint="eastAsia"/>
        </w:rPr>
        <w:t>按钮</w:t>
      </w:r>
      <w:r>
        <w:rPr>
          <w:rFonts w:hint="eastAsia"/>
        </w:rPr>
        <w:t>；</w:t>
      </w:r>
    </w:p>
    <w:p w:rsidR="001F343F" w:rsidRDefault="0031782D" w:rsidP="001F343F">
      <w:r>
        <w:rPr>
          <w:noProof/>
        </w:rPr>
        <w:drawing>
          <wp:inline distT="0" distB="0" distL="0" distR="0" wp14:anchorId="38B234EF" wp14:editId="27A57FFB">
            <wp:extent cx="5274310" cy="2871569"/>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871569"/>
                    </a:xfrm>
                    <a:prstGeom prst="rect">
                      <a:avLst/>
                    </a:prstGeom>
                  </pic:spPr>
                </pic:pic>
              </a:graphicData>
            </a:graphic>
          </wp:inline>
        </w:drawing>
      </w:r>
    </w:p>
    <w:p w:rsidR="001F343F" w:rsidRDefault="001F343F" w:rsidP="001F343F"/>
    <w:p w:rsidR="001F343F" w:rsidRDefault="00090F24" w:rsidP="001F343F">
      <w:r>
        <w:rPr>
          <w:rFonts w:hint="eastAsia"/>
        </w:rPr>
        <w:t>2</w:t>
      </w:r>
      <w:r>
        <w:rPr>
          <w:rFonts w:hint="eastAsia"/>
        </w:rPr>
        <w:t>、</w:t>
      </w:r>
      <w:r w:rsidR="001F343F">
        <w:rPr>
          <w:rFonts w:hint="eastAsia"/>
        </w:rPr>
        <w:t>在提交审核页面</w:t>
      </w:r>
      <w:r w:rsidR="00C722EE">
        <w:rPr>
          <w:rFonts w:hint="eastAsia"/>
        </w:rPr>
        <w:t>单击</w:t>
      </w:r>
      <w:r>
        <w:rPr>
          <w:rFonts w:hint="eastAsia"/>
        </w:rPr>
        <w:t>“</w:t>
      </w:r>
      <w:r w:rsidR="001F343F" w:rsidRPr="00090F24">
        <w:rPr>
          <w:rFonts w:hint="eastAsia"/>
          <w:b/>
        </w:rPr>
        <w:t>提交审核</w:t>
      </w:r>
      <w:r>
        <w:rPr>
          <w:rFonts w:hint="eastAsia"/>
        </w:rPr>
        <w:t>”</w:t>
      </w:r>
      <w:r w:rsidR="001F343F">
        <w:rPr>
          <w:rFonts w:hint="eastAsia"/>
        </w:rPr>
        <w:t>按钮；</w:t>
      </w:r>
    </w:p>
    <w:p w:rsidR="001F343F" w:rsidRDefault="0031782D" w:rsidP="001F343F">
      <w:r>
        <w:rPr>
          <w:noProof/>
        </w:rPr>
        <w:lastRenderedPageBreak/>
        <w:drawing>
          <wp:inline distT="0" distB="0" distL="0" distR="0" wp14:anchorId="132B7AC8" wp14:editId="0611FFC9">
            <wp:extent cx="5274310" cy="2939329"/>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39329"/>
                    </a:xfrm>
                    <a:prstGeom prst="rect">
                      <a:avLst/>
                    </a:prstGeom>
                  </pic:spPr>
                </pic:pic>
              </a:graphicData>
            </a:graphic>
          </wp:inline>
        </w:drawing>
      </w:r>
    </w:p>
    <w:p w:rsidR="00090F24" w:rsidRDefault="00090F24" w:rsidP="001F343F"/>
    <w:p w:rsidR="001F343F" w:rsidRDefault="00090F24" w:rsidP="001F343F">
      <w:r>
        <w:rPr>
          <w:rFonts w:hint="eastAsia"/>
        </w:rPr>
        <w:t>3</w:t>
      </w:r>
      <w:r>
        <w:rPr>
          <w:rFonts w:hint="eastAsia"/>
        </w:rPr>
        <w:t>、</w:t>
      </w:r>
      <w:r w:rsidR="001F343F">
        <w:rPr>
          <w:rFonts w:hint="eastAsia"/>
        </w:rPr>
        <w:t>在查看操作结果页面查看应用状态及操作记录；</w:t>
      </w:r>
    </w:p>
    <w:p w:rsidR="001F343F" w:rsidRDefault="000301D7" w:rsidP="001F343F">
      <w:r>
        <w:rPr>
          <w:noProof/>
        </w:rPr>
        <w:drawing>
          <wp:inline distT="0" distB="0" distL="0" distR="0" wp14:anchorId="7B8E6D2D" wp14:editId="21FF492A">
            <wp:extent cx="5274310" cy="2648143"/>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648143"/>
                    </a:xfrm>
                    <a:prstGeom prst="rect">
                      <a:avLst/>
                    </a:prstGeom>
                  </pic:spPr>
                </pic:pic>
              </a:graphicData>
            </a:graphic>
          </wp:inline>
        </w:drawing>
      </w:r>
    </w:p>
    <w:p w:rsidR="001F343F" w:rsidRDefault="001F343F" w:rsidP="001F343F"/>
    <w:p w:rsidR="001F343F" w:rsidRDefault="00797E9E" w:rsidP="00797E9E">
      <w:pPr>
        <w:pStyle w:val="BlockLabel"/>
      </w:pPr>
      <w:r>
        <w:rPr>
          <w:rFonts w:hint="eastAsia"/>
        </w:rPr>
        <w:t>步骤</w:t>
      </w:r>
      <w:r>
        <w:rPr>
          <w:rFonts w:hint="eastAsia"/>
        </w:rPr>
        <w:t>5.</w:t>
      </w:r>
      <w:r w:rsidR="00212619">
        <w:rPr>
          <w:rFonts w:hint="eastAsia"/>
        </w:rPr>
        <w:t>超级管理员</w:t>
      </w:r>
      <w:r w:rsidR="001F343F">
        <w:rPr>
          <w:rFonts w:hint="eastAsia"/>
        </w:rPr>
        <w:t>审核应用</w:t>
      </w:r>
    </w:p>
    <w:p w:rsidR="001F343F" w:rsidRDefault="00090F24" w:rsidP="001F343F">
      <w:r>
        <w:rPr>
          <w:rFonts w:hint="eastAsia"/>
        </w:rPr>
        <w:t>由</w:t>
      </w:r>
      <w:r w:rsidR="00212619">
        <w:rPr>
          <w:rFonts w:hint="eastAsia"/>
        </w:rPr>
        <w:t>超级管理员</w:t>
      </w:r>
      <w:r w:rsidR="001F343F">
        <w:rPr>
          <w:rFonts w:hint="eastAsia"/>
        </w:rPr>
        <w:t>账号登录</w:t>
      </w:r>
      <w:r>
        <w:rPr>
          <w:rFonts w:hint="eastAsia"/>
        </w:rPr>
        <w:t>天闻开放</w:t>
      </w:r>
      <w:r w:rsidR="001F343F">
        <w:rPr>
          <w:rFonts w:hint="eastAsia"/>
        </w:rPr>
        <w:t>平台，</w:t>
      </w:r>
      <w:r w:rsidR="00C722EE">
        <w:rPr>
          <w:rFonts w:hint="eastAsia"/>
        </w:rPr>
        <w:t>单击</w:t>
      </w:r>
      <w:r>
        <w:rPr>
          <w:rFonts w:hint="eastAsia"/>
        </w:rPr>
        <w:t>“</w:t>
      </w:r>
      <w:r w:rsidR="001F343F" w:rsidRPr="00090F24">
        <w:rPr>
          <w:rFonts w:hint="eastAsia"/>
          <w:b/>
        </w:rPr>
        <w:t>应用审核</w:t>
      </w:r>
      <w:r>
        <w:rPr>
          <w:rFonts w:hint="eastAsia"/>
        </w:rPr>
        <w:t>”</w:t>
      </w:r>
      <w:r w:rsidR="001F343F">
        <w:rPr>
          <w:rFonts w:hint="eastAsia"/>
        </w:rPr>
        <w:t>菜单，</w:t>
      </w:r>
      <w:r w:rsidR="00C722EE">
        <w:rPr>
          <w:rFonts w:hint="eastAsia"/>
        </w:rPr>
        <w:t>单击</w:t>
      </w:r>
      <w:r w:rsidR="001F343F">
        <w:rPr>
          <w:rFonts w:hint="eastAsia"/>
        </w:rPr>
        <w:t>待审核状态应用对应的</w:t>
      </w:r>
      <w:r>
        <w:rPr>
          <w:rFonts w:hint="eastAsia"/>
        </w:rPr>
        <w:t>“</w:t>
      </w:r>
      <w:r w:rsidR="001F343F" w:rsidRPr="00090F24">
        <w:rPr>
          <w:rFonts w:hint="eastAsia"/>
          <w:b/>
        </w:rPr>
        <w:t>审核</w:t>
      </w:r>
      <w:r>
        <w:rPr>
          <w:rFonts w:hint="eastAsia"/>
        </w:rPr>
        <w:t>”</w:t>
      </w:r>
      <w:r w:rsidR="001F343F">
        <w:rPr>
          <w:rFonts w:hint="eastAsia"/>
        </w:rPr>
        <w:t>按钮；勾选</w:t>
      </w:r>
      <w:r>
        <w:rPr>
          <w:rFonts w:hint="eastAsia"/>
        </w:rPr>
        <w:t>“</w:t>
      </w:r>
      <w:r w:rsidR="001F343F" w:rsidRPr="00090F24">
        <w:rPr>
          <w:rFonts w:hint="eastAsia"/>
          <w:b/>
        </w:rPr>
        <w:t>通过</w:t>
      </w:r>
      <w:r>
        <w:rPr>
          <w:rFonts w:hint="eastAsia"/>
        </w:rPr>
        <w:t>”</w:t>
      </w:r>
      <w:r w:rsidR="001F343F">
        <w:rPr>
          <w:rFonts w:hint="eastAsia"/>
        </w:rPr>
        <w:t>，输入审核意见，</w:t>
      </w:r>
      <w:r w:rsidR="00C722EE">
        <w:rPr>
          <w:rFonts w:hint="eastAsia"/>
        </w:rPr>
        <w:t>单击</w:t>
      </w:r>
      <w:r>
        <w:rPr>
          <w:rFonts w:hint="eastAsia"/>
        </w:rPr>
        <w:t>“</w:t>
      </w:r>
      <w:r w:rsidRPr="00090F24">
        <w:rPr>
          <w:rFonts w:hint="eastAsia"/>
          <w:b/>
        </w:rPr>
        <w:t>确定</w:t>
      </w:r>
      <w:r>
        <w:rPr>
          <w:rFonts w:hint="eastAsia"/>
        </w:rPr>
        <w:t>”</w:t>
      </w:r>
      <w:r w:rsidR="001F343F">
        <w:rPr>
          <w:rFonts w:hint="eastAsia"/>
        </w:rPr>
        <w:t>按钮</w:t>
      </w:r>
      <w:r w:rsidR="000301D7">
        <w:rPr>
          <w:rFonts w:hint="eastAsia"/>
        </w:rPr>
        <w:t>。</w:t>
      </w:r>
    </w:p>
    <w:p w:rsidR="001F343F" w:rsidRDefault="000301D7" w:rsidP="001F343F">
      <w:r>
        <w:rPr>
          <w:noProof/>
        </w:rPr>
        <w:lastRenderedPageBreak/>
        <w:drawing>
          <wp:inline distT="0" distB="0" distL="0" distR="0" wp14:anchorId="59A6A6CC" wp14:editId="6959D871">
            <wp:extent cx="5486400" cy="245300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453005"/>
                    </a:xfrm>
                    <a:prstGeom prst="rect">
                      <a:avLst/>
                    </a:prstGeom>
                  </pic:spPr>
                </pic:pic>
              </a:graphicData>
            </a:graphic>
          </wp:inline>
        </w:drawing>
      </w:r>
    </w:p>
    <w:p w:rsidR="000301D7" w:rsidRDefault="000301D7" w:rsidP="001F343F"/>
    <w:p w:rsidR="001F343F" w:rsidRDefault="00961875" w:rsidP="00961875">
      <w:pPr>
        <w:pStyle w:val="BlockLabel"/>
      </w:pPr>
      <w:r>
        <w:rPr>
          <w:rFonts w:hint="eastAsia"/>
        </w:rPr>
        <w:t>步骤</w:t>
      </w:r>
      <w:r>
        <w:rPr>
          <w:rFonts w:hint="eastAsia"/>
        </w:rPr>
        <w:t>6.</w:t>
      </w:r>
      <w:r w:rsidR="00212619">
        <w:rPr>
          <w:rFonts w:hint="eastAsia"/>
        </w:rPr>
        <w:t>超级管理员</w:t>
      </w:r>
      <w:r>
        <w:rPr>
          <w:rFonts w:hint="eastAsia"/>
        </w:rPr>
        <w:t>上架</w:t>
      </w:r>
      <w:r w:rsidR="001F343F">
        <w:rPr>
          <w:rFonts w:hint="eastAsia"/>
        </w:rPr>
        <w:t>应用</w:t>
      </w:r>
    </w:p>
    <w:p w:rsidR="001F343F" w:rsidRDefault="00212619" w:rsidP="001F343F">
      <w:r>
        <w:rPr>
          <w:rFonts w:hint="eastAsia"/>
        </w:rPr>
        <w:t>超级管理员</w:t>
      </w:r>
      <w:r w:rsidR="001F343F">
        <w:rPr>
          <w:rFonts w:hint="eastAsia"/>
        </w:rPr>
        <w:t>账号登录</w:t>
      </w:r>
      <w:r w:rsidR="00A56A86">
        <w:rPr>
          <w:rFonts w:hint="eastAsia"/>
        </w:rPr>
        <w:t>天闻开放</w:t>
      </w:r>
      <w:r w:rsidR="001F343F">
        <w:rPr>
          <w:rFonts w:hint="eastAsia"/>
        </w:rPr>
        <w:t>平台，</w:t>
      </w:r>
      <w:r w:rsidR="00C722EE">
        <w:rPr>
          <w:rFonts w:hint="eastAsia"/>
        </w:rPr>
        <w:t>单击</w:t>
      </w:r>
      <w:r w:rsidR="00A56A86">
        <w:rPr>
          <w:rFonts w:hint="eastAsia"/>
        </w:rPr>
        <w:t>“</w:t>
      </w:r>
      <w:r w:rsidR="001F343F" w:rsidRPr="00A56A86">
        <w:rPr>
          <w:rFonts w:hint="eastAsia"/>
          <w:b/>
        </w:rPr>
        <w:t>应用审核</w:t>
      </w:r>
      <w:r w:rsidR="00A56A86">
        <w:rPr>
          <w:rFonts w:hint="eastAsia"/>
        </w:rPr>
        <w:t>”</w:t>
      </w:r>
      <w:r w:rsidR="001F343F">
        <w:rPr>
          <w:rFonts w:hint="eastAsia"/>
        </w:rPr>
        <w:t>菜单，</w:t>
      </w:r>
      <w:r w:rsidR="00C722EE">
        <w:rPr>
          <w:rFonts w:hint="eastAsia"/>
        </w:rPr>
        <w:t>单击</w:t>
      </w:r>
      <w:r w:rsidR="001F343F">
        <w:rPr>
          <w:rFonts w:hint="eastAsia"/>
        </w:rPr>
        <w:t>审核通过状态应用对应的</w:t>
      </w:r>
      <w:r w:rsidR="00A56A86">
        <w:rPr>
          <w:rFonts w:hint="eastAsia"/>
        </w:rPr>
        <w:t>“</w:t>
      </w:r>
      <w:r w:rsidR="001F343F" w:rsidRPr="00A56A86">
        <w:rPr>
          <w:rFonts w:hint="eastAsia"/>
          <w:b/>
        </w:rPr>
        <w:t>上架</w:t>
      </w:r>
      <w:r w:rsidR="00A56A86">
        <w:rPr>
          <w:rFonts w:hint="eastAsia"/>
        </w:rPr>
        <w:t>”</w:t>
      </w:r>
      <w:r w:rsidR="001F343F">
        <w:rPr>
          <w:rFonts w:hint="eastAsia"/>
        </w:rPr>
        <w:t>按钮</w:t>
      </w:r>
      <w:r w:rsidR="00A56A86">
        <w:rPr>
          <w:rFonts w:hint="eastAsia"/>
        </w:rPr>
        <w:t>。</w:t>
      </w:r>
    </w:p>
    <w:p w:rsidR="001F343F" w:rsidRDefault="000301D7" w:rsidP="001F343F">
      <w:r>
        <w:rPr>
          <w:noProof/>
        </w:rPr>
        <w:drawing>
          <wp:inline distT="0" distB="0" distL="0" distR="0" wp14:anchorId="36D15C50" wp14:editId="18CF4D2B">
            <wp:extent cx="5486400" cy="17862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786255"/>
                    </a:xfrm>
                    <a:prstGeom prst="rect">
                      <a:avLst/>
                    </a:prstGeom>
                  </pic:spPr>
                </pic:pic>
              </a:graphicData>
            </a:graphic>
          </wp:inline>
        </w:drawing>
      </w:r>
    </w:p>
    <w:p w:rsidR="001F343F" w:rsidRDefault="001F343F" w:rsidP="001F343F"/>
    <w:p w:rsidR="001F343F" w:rsidRDefault="00961875" w:rsidP="00961875">
      <w:pPr>
        <w:pStyle w:val="BlockLabel"/>
      </w:pPr>
      <w:r>
        <w:rPr>
          <w:rFonts w:hint="eastAsia"/>
        </w:rPr>
        <w:t>步骤</w:t>
      </w:r>
      <w:r>
        <w:rPr>
          <w:rFonts w:hint="eastAsia"/>
        </w:rPr>
        <w:t>7.</w:t>
      </w:r>
      <w:r>
        <w:rPr>
          <w:rFonts w:hint="eastAsia"/>
        </w:rPr>
        <w:t>区域管理员</w:t>
      </w:r>
      <w:r w:rsidR="001F343F">
        <w:rPr>
          <w:rFonts w:hint="eastAsia"/>
        </w:rPr>
        <w:t>注册</w:t>
      </w:r>
      <w:r>
        <w:rPr>
          <w:rFonts w:hint="eastAsia"/>
        </w:rPr>
        <w:t>账号</w:t>
      </w:r>
    </w:p>
    <w:p w:rsidR="001F343F" w:rsidRDefault="007E6EB6" w:rsidP="001F343F">
      <w:r>
        <w:rPr>
          <w:rFonts w:hint="eastAsia"/>
        </w:rPr>
        <w:t>在天闻开放平台</w:t>
      </w:r>
      <w:r w:rsidR="001F343F">
        <w:rPr>
          <w:rFonts w:hint="eastAsia"/>
        </w:rPr>
        <w:t>首页</w:t>
      </w:r>
      <w:r w:rsidR="00C722EE">
        <w:rPr>
          <w:rFonts w:hint="eastAsia"/>
        </w:rPr>
        <w:t>单击</w:t>
      </w:r>
      <w:r w:rsidR="00A56A86">
        <w:rPr>
          <w:rFonts w:hint="eastAsia"/>
        </w:rPr>
        <w:t>“</w:t>
      </w:r>
      <w:r w:rsidR="001F343F" w:rsidRPr="00A56A86">
        <w:rPr>
          <w:rFonts w:hint="eastAsia"/>
          <w:b/>
        </w:rPr>
        <w:t>注册</w:t>
      </w:r>
      <w:r w:rsidR="00A56A86">
        <w:rPr>
          <w:rFonts w:hint="eastAsia"/>
        </w:rPr>
        <w:t>”</w:t>
      </w:r>
      <w:r w:rsidR="001F343F">
        <w:rPr>
          <w:rFonts w:hint="eastAsia"/>
        </w:rPr>
        <w:t>按钮——</w:t>
      </w:r>
      <w:r w:rsidR="00C722EE">
        <w:rPr>
          <w:rFonts w:hint="eastAsia"/>
        </w:rPr>
        <w:t>单击</w:t>
      </w:r>
      <w:r w:rsidR="001F343F">
        <w:rPr>
          <w:rFonts w:hint="eastAsia"/>
        </w:rPr>
        <w:t>我是区域管理员对应的</w:t>
      </w:r>
      <w:r w:rsidR="00A56A86">
        <w:rPr>
          <w:rFonts w:hint="eastAsia"/>
        </w:rPr>
        <w:t>“</w:t>
      </w:r>
      <w:r w:rsidR="001F343F" w:rsidRPr="00A56A86">
        <w:rPr>
          <w:rFonts w:hint="eastAsia"/>
          <w:b/>
        </w:rPr>
        <w:t>注册</w:t>
      </w:r>
      <w:r w:rsidR="00A56A86">
        <w:rPr>
          <w:rFonts w:hint="eastAsia"/>
        </w:rPr>
        <w:t>”</w:t>
      </w:r>
      <w:r w:rsidR="001F343F">
        <w:rPr>
          <w:rFonts w:hint="eastAsia"/>
        </w:rPr>
        <w:t>按钮，填写账号信息以及邮箱验证码，</w:t>
      </w:r>
      <w:r w:rsidR="00C722EE">
        <w:rPr>
          <w:rFonts w:hint="eastAsia"/>
        </w:rPr>
        <w:t>单击</w:t>
      </w:r>
      <w:r w:rsidR="00A56A86">
        <w:rPr>
          <w:rFonts w:hint="eastAsia"/>
        </w:rPr>
        <w:t>“</w:t>
      </w:r>
      <w:r w:rsidR="003D6403" w:rsidRPr="00A56A86">
        <w:rPr>
          <w:rFonts w:hint="eastAsia"/>
          <w:b/>
        </w:rPr>
        <w:t>同意协议并提交</w:t>
      </w:r>
      <w:r w:rsidR="00A56A86">
        <w:rPr>
          <w:rFonts w:hint="eastAsia"/>
        </w:rPr>
        <w:t>”</w:t>
      </w:r>
      <w:r w:rsidR="003D6403">
        <w:rPr>
          <w:rFonts w:hint="eastAsia"/>
        </w:rPr>
        <w:t>按钮。</w:t>
      </w:r>
    </w:p>
    <w:p w:rsidR="00AA71A1" w:rsidRDefault="00AA71A1" w:rsidP="001F343F">
      <w:r>
        <w:rPr>
          <w:rFonts w:hint="eastAsia"/>
        </w:rPr>
        <w:t>注册区域管理员账号时，会同时自动创建好租户、机构及区域管理员账号。</w:t>
      </w:r>
    </w:p>
    <w:p w:rsidR="00AA71A1" w:rsidRDefault="002056F5" w:rsidP="001F343F">
      <w:r w:rsidRPr="00EE67F8">
        <w:rPr>
          <w:rFonts w:hint="eastAsia"/>
          <w:b/>
        </w:rPr>
        <w:t>注</w:t>
      </w:r>
      <w:r>
        <w:rPr>
          <w:rFonts w:hint="eastAsia"/>
        </w:rPr>
        <w:t>：</w:t>
      </w:r>
      <w:r w:rsidR="00AA71A1">
        <w:rPr>
          <w:rFonts w:hint="eastAsia"/>
        </w:rPr>
        <w:t>租户、机构即对应注册界面的单位名称。</w:t>
      </w:r>
    </w:p>
    <w:p w:rsidR="001F343F" w:rsidRDefault="003D6403" w:rsidP="001F343F">
      <w:r>
        <w:rPr>
          <w:noProof/>
        </w:rPr>
        <w:lastRenderedPageBreak/>
        <w:drawing>
          <wp:inline distT="0" distB="0" distL="0" distR="0" wp14:anchorId="63D037DF" wp14:editId="45FC4A44">
            <wp:extent cx="4748686" cy="2830664"/>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69145" cy="2842859"/>
                    </a:xfrm>
                    <a:prstGeom prst="rect">
                      <a:avLst/>
                    </a:prstGeom>
                  </pic:spPr>
                </pic:pic>
              </a:graphicData>
            </a:graphic>
          </wp:inline>
        </w:drawing>
      </w:r>
    </w:p>
    <w:p w:rsidR="001F343F" w:rsidRDefault="001F343F" w:rsidP="001F343F"/>
    <w:p w:rsidR="001F343F" w:rsidRDefault="003D6403" w:rsidP="001F343F">
      <w:r>
        <w:rPr>
          <w:noProof/>
        </w:rPr>
        <w:drawing>
          <wp:inline distT="0" distB="0" distL="0" distR="0" wp14:anchorId="7AB9EDE3" wp14:editId="49E81FD7">
            <wp:extent cx="5272595" cy="4794637"/>
            <wp:effectExtent l="0" t="0" r="444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4796197"/>
                    </a:xfrm>
                    <a:prstGeom prst="rect">
                      <a:avLst/>
                    </a:prstGeom>
                  </pic:spPr>
                </pic:pic>
              </a:graphicData>
            </a:graphic>
          </wp:inline>
        </w:drawing>
      </w:r>
    </w:p>
    <w:p w:rsidR="001F343F" w:rsidRDefault="002056F5" w:rsidP="00AA71A1">
      <w:pPr>
        <w:pStyle w:val="BlockLabel"/>
      </w:pPr>
      <w:r>
        <w:rPr>
          <w:rFonts w:hint="eastAsia"/>
        </w:rPr>
        <w:lastRenderedPageBreak/>
        <w:t>步骤</w:t>
      </w:r>
      <w:r w:rsidR="00361682">
        <w:rPr>
          <w:rFonts w:hint="eastAsia"/>
        </w:rPr>
        <w:t>8</w:t>
      </w:r>
      <w:r>
        <w:rPr>
          <w:rFonts w:hint="eastAsia"/>
        </w:rPr>
        <w:t>.</w:t>
      </w:r>
      <w:r w:rsidR="00212619">
        <w:rPr>
          <w:rFonts w:hint="eastAsia"/>
        </w:rPr>
        <w:t>超级管理员</w:t>
      </w:r>
      <w:r w:rsidR="001F343F">
        <w:rPr>
          <w:rFonts w:hint="eastAsia"/>
        </w:rPr>
        <w:t>审核租户</w:t>
      </w:r>
    </w:p>
    <w:p w:rsidR="001F343F" w:rsidRDefault="00212619" w:rsidP="001F343F">
      <w:r>
        <w:rPr>
          <w:rFonts w:hint="eastAsia"/>
        </w:rPr>
        <w:t>超级管理员</w:t>
      </w:r>
      <w:r w:rsidR="001F343F">
        <w:rPr>
          <w:rFonts w:hint="eastAsia"/>
        </w:rPr>
        <w:t>账号审核租户信息，输入数据库所在的服务器</w:t>
      </w:r>
      <w:r w:rsidR="002056F5">
        <w:rPr>
          <w:rFonts w:hint="eastAsia"/>
        </w:rPr>
        <w:t>IP</w:t>
      </w:r>
      <w:r w:rsidR="00361682">
        <w:rPr>
          <w:rFonts w:hint="eastAsia"/>
        </w:rPr>
        <w:t>，</w:t>
      </w:r>
      <w:r w:rsidR="001F343F">
        <w:rPr>
          <w:rFonts w:hint="eastAsia"/>
        </w:rPr>
        <w:t>指定数据库密码</w:t>
      </w:r>
      <w:r w:rsidR="00361682">
        <w:rPr>
          <w:rFonts w:hint="eastAsia"/>
        </w:rPr>
        <w:t>进行</w:t>
      </w:r>
      <w:r w:rsidR="001F343F">
        <w:rPr>
          <w:rFonts w:hint="eastAsia"/>
        </w:rPr>
        <w:t>初始化数据库</w:t>
      </w:r>
      <w:r w:rsidR="00361682">
        <w:rPr>
          <w:rFonts w:hint="eastAsia"/>
        </w:rPr>
        <w:t>，</w:t>
      </w:r>
      <w:r w:rsidR="001F343F">
        <w:rPr>
          <w:rFonts w:hint="eastAsia"/>
        </w:rPr>
        <w:t>初始化脚本并发送审核结果。</w:t>
      </w:r>
    </w:p>
    <w:p w:rsidR="001F343F" w:rsidRDefault="004D0078" w:rsidP="001F343F">
      <w:r>
        <w:rPr>
          <w:noProof/>
        </w:rPr>
        <w:drawing>
          <wp:inline distT="0" distB="0" distL="0" distR="0" wp14:anchorId="691A570A" wp14:editId="328A15F7">
            <wp:extent cx="5275007" cy="4277802"/>
            <wp:effectExtent l="0" t="0" r="1905"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277237"/>
                    </a:xfrm>
                    <a:prstGeom prst="rect">
                      <a:avLst/>
                    </a:prstGeom>
                  </pic:spPr>
                </pic:pic>
              </a:graphicData>
            </a:graphic>
          </wp:inline>
        </w:drawing>
      </w:r>
    </w:p>
    <w:p w:rsidR="001F343F" w:rsidRDefault="001F343F" w:rsidP="001F343F"/>
    <w:p w:rsidR="001F343F" w:rsidRDefault="004D0078" w:rsidP="001F343F">
      <w:r>
        <w:rPr>
          <w:noProof/>
        </w:rPr>
        <w:lastRenderedPageBreak/>
        <w:drawing>
          <wp:inline distT="0" distB="0" distL="0" distR="0" wp14:anchorId="76797DD1" wp14:editId="2DDCBA01">
            <wp:extent cx="5274310" cy="3843409"/>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843409"/>
                    </a:xfrm>
                    <a:prstGeom prst="rect">
                      <a:avLst/>
                    </a:prstGeom>
                  </pic:spPr>
                </pic:pic>
              </a:graphicData>
            </a:graphic>
          </wp:inline>
        </w:drawing>
      </w:r>
    </w:p>
    <w:p w:rsidR="001F343F" w:rsidRDefault="001F343F" w:rsidP="001F343F"/>
    <w:p w:rsidR="001F343F" w:rsidRDefault="004D0078" w:rsidP="001F343F">
      <w:r>
        <w:rPr>
          <w:noProof/>
        </w:rPr>
        <w:drawing>
          <wp:inline distT="0" distB="0" distL="0" distR="0" wp14:anchorId="07D8949B" wp14:editId="1AC9A26D">
            <wp:extent cx="5274310" cy="3883699"/>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83699"/>
                    </a:xfrm>
                    <a:prstGeom prst="rect">
                      <a:avLst/>
                    </a:prstGeom>
                  </pic:spPr>
                </pic:pic>
              </a:graphicData>
            </a:graphic>
          </wp:inline>
        </w:drawing>
      </w:r>
    </w:p>
    <w:p w:rsidR="001F343F" w:rsidRDefault="001F343F" w:rsidP="001F343F"/>
    <w:p w:rsidR="001F343F" w:rsidRDefault="004D0078" w:rsidP="001F343F">
      <w:r>
        <w:rPr>
          <w:noProof/>
        </w:rPr>
        <w:lastRenderedPageBreak/>
        <w:drawing>
          <wp:inline distT="0" distB="0" distL="0" distR="0" wp14:anchorId="4468F834" wp14:editId="0A06BD1C">
            <wp:extent cx="5274310" cy="36962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696290"/>
                    </a:xfrm>
                    <a:prstGeom prst="rect">
                      <a:avLst/>
                    </a:prstGeom>
                  </pic:spPr>
                </pic:pic>
              </a:graphicData>
            </a:graphic>
          </wp:inline>
        </w:drawing>
      </w:r>
    </w:p>
    <w:p w:rsidR="001F343F" w:rsidRDefault="001F343F" w:rsidP="001F343F"/>
    <w:p w:rsidR="001F343F" w:rsidRDefault="00361682" w:rsidP="00AA71A1">
      <w:pPr>
        <w:pStyle w:val="BlockLabel"/>
      </w:pPr>
      <w:r>
        <w:rPr>
          <w:rFonts w:hint="eastAsia"/>
        </w:rPr>
        <w:t>步骤</w:t>
      </w:r>
      <w:r>
        <w:rPr>
          <w:rFonts w:hint="eastAsia"/>
        </w:rPr>
        <w:t>9.</w:t>
      </w:r>
      <w:r w:rsidR="00356C9D">
        <w:rPr>
          <w:rFonts w:hint="eastAsia"/>
        </w:rPr>
        <w:t>区域管理员</w:t>
      </w:r>
      <w:r w:rsidR="001F343F">
        <w:rPr>
          <w:rFonts w:hint="eastAsia"/>
        </w:rPr>
        <w:t>创建学校机构</w:t>
      </w:r>
    </w:p>
    <w:p w:rsidR="001F343F" w:rsidRDefault="001F343F" w:rsidP="001F343F">
      <w:r>
        <w:rPr>
          <w:rFonts w:hint="eastAsia"/>
        </w:rPr>
        <w:t>区域管理员登录天闻开放平台</w:t>
      </w:r>
      <w:r w:rsidR="00490098">
        <w:rPr>
          <w:rFonts w:hint="eastAsia"/>
        </w:rPr>
        <w:t>，在机构管理菜单下创建学校机构。</w:t>
      </w:r>
    </w:p>
    <w:p w:rsidR="001F343F" w:rsidRDefault="004D0078" w:rsidP="001F343F">
      <w:r>
        <w:rPr>
          <w:noProof/>
        </w:rPr>
        <w:drawing>
          <wp:inline distT="0" distB="0" distL="0" distR="0" wp14:anchorId="3F9182F6" wp14:editId="4C59DC27">
            <wp:extent cx="5274310" cy="243448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434485"/>
                    </a:xfrm>
                    <a:prstGeom prst="rect">
                      <a:avLst/>
                    </a:prstGeom>
                  </pic:spPr>
                </pic:pic>
              </a:graphicData>
            </a:graphic>
          </wp:inline>
        </w:drawing>
      </w:r>
    </w:p>
    <w:p w:rsidR="001F343F" w:rsidRDefault="00490098" w:rsidP="00AA71A1">
      <w:pPr>
        <w:pStyle w:val="BlockLabel"/>
      </w:pPr>
      <w:r>
        <w:rPr>
          <w:rFonts w:hint="eastAsia"/>
        </w:rPr>
        <w:t>步骤</w:t>
      </w:r>
      <w:r>
        <w:rPr>
          <w:rFonts w:hint="eastAsia"/>
        </w:rPr>
        <w:t>10.</w:t>
      </w:r>
      <w:r>
        <w:rPr>
          <w:rFonts w:hint="eastAsia"/>
        </w:rPr>
        <w:t>区域管理员</w:t>
      </w:r>
      <w:r w:rsidR="001F343F">
        <w:rPr>
          <w:rFonts w:hint="eastAsia"/>
        </w:rPr>
        <w:t>创建学校管理员账号</w:t>
      </w:r>
    </w:p>
    <w:p w:rsidR="001F343F" w:rsidRDefault="001F343F" w:rsidP="001F343F">
      <w:r>
        <w:rPr>
          <w:rFonts w:hint="eastAsia"/>
        </w:rPr>
        <w:t>区域管理员账号登录天闻开放平台</w:t>
      </w:r>
      <w:r w:rsidR="00490098">
        <w:rPr>
          <w:rFonts w:hint="eastAsia"/>
        </w:rPr>
        <w:t>，在账号管理菜单下创建账号，并关联学校管理员角色。</w:t>
      </w:r>
    </w:p>
    <w:p w:rsidR="001F343F" w:rsidRDefault="004D0078" w:rsidP="001F343F">
      <w:r>
        <w:rPr>
          <w:noProof/>
        </w:rPr>
        <w:lastRenderedPageBreak/>
        <w:drawing>
          <wp:inline distT="0" distB="0" distL="0" distR="0" wp14:anchorId="2E5F9445" wp14:editId="23C7D536">
            <wp:extent cx="5274310" cy="2501024"/>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501024"/>
                    </a:xfrm>
                    <a:prstGeom prst="rect">
                      <a:avLst/>
                    </a:prstGeom>
                  </pic:spPr>
                </pic:pic>
              </a:graphicData>
            </a:graphic>
          </wp:inline>
        </w:drawing>
      </w:r>
    </w:p>
    <w:p w:rsidR="001F343F" w:rsidRDefault="001F343F" w:rsidP="001F343F"/>
    <w:p w:rsidR="004D0078" w:rsidRDefault="004D0078" w:rsidP="001F343F">
      <w:r>
        <w:rPr>
          <w:noProof/>
        </w:rPr>
        <w:drawing>
          <wp:inline distT="0" distB="0" distL="0" distR="0" wp14:anchorId="444B50A8" wp14:editId="18622748">
            <wp:extent cx="5274310" cy="2270883"/>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270883"/>
                    </a:xfrm>
                    <a:prstGeom prst="rect">
                      <a:avLst/>
                    </a:prstGeom>
                  </pic:spPr>
                </pic:pic>
              </a:graphicData>
            </a:graphic>
          </wp:inline>
        </w:drawing>
      </w:r>
    </w:p>
    <w:p w:rsidR="001F343F" w:rsidRDefault="001F343F" w:rsidP="001F343F"/>
    <w:p w:rsidR="001F343F" w:rsidRDefault="00490098" w:rsidP="00AA71A1">
      <w:pPr>
        <w:pStyle w:val="BlockLabel"/>
      </w:pPr>
      <w:r>
        <w:rPr>
          <w:rFonts w:hint="eastAsia"/>
        </w:rPr>
        <w:t>步骤</w:t>
      </w:r>
      <w:r>
        <w:rPr>
          <w:rFonts w:hint="eastAsia"/>
        </w:rPr>
        <w:t>11.</w:t>
      </w:r>
      <w:r>
        <w:rPr>
          <w:rFonts w:hint="eastAsia"/>
        </w:rPr>
        <w:t>区域管理员</w:t>
      </w:r>
      <w:r w:rsidR="001F343F">
        <w:rPr>
          <w:rFonts w:hint="eastAsia"/>
        </w:rPr>
        <w:t>给学校机构授权应用</w:t>
      </w:r>
    </w:p>
    <w:p w:rsidR="001F343F" w:rsidRDefault="001F343F" w:rsidP="001F343F">
      <w:r>
        <w:rPr>
          <w:rFonts w:hint="eastAsia"/>
        </w:rPr>
        <w:t>区域管理员账号登录天闻开放平台，在应用管理</w:t>
      </w:r>
      <w:r w:rsidR="00490098">
        <w:rPr>
          <w:rFonts w:hint="eastAsia"/>
        </w:rPr>
        <w:t>菜单</w:t>
      </w:r>
      <w:r w:rsidR="00B6351A">
        <w:rPr>
          <w:rFonts w:hint="eastAsia"/>
        </w:rPr>
        <w:t>给学校机构设置应用访问权限。</w:t>
      </w:r>
    </w:p>
    <w:p w:rsidR="001F343F" w:rsidRDefault="00CE4789" w:rsidP="001F343F">
      <w:r>
        <w:rPr>
          <w:noProof/>
        </w:rPr>
        <w:drawing>
          <wp:inline distT="0" distB="0" distL="0" distR="0" wp14:anchorId="0889BE5D" wp14:editId="2758BB05">
            <wp:extent cx="5274310" cy="219091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190914"/>
                    </a:xfrm>
                    <a:prstGeom prst="rect">
                      <a:avLst/>
                    </a:prstGeom>
                  </pic:spPr>
                </pic:pic>
              </a:graphicData>
            </a:graphic>
          </wp:inline>
        </w:drawing>
      </w:r>
    </w:p>
    <w:p w:rsidR="001F343F" w:rsidRDefault="001F343F" w:rsidP="001F343F"/>
    <w:p w:rsidR="001F343F" w:rsidRDefault="00CE4789" w:rsidP="001F343F">
      <w:r>
        <w:rPr>
          <w:noProof/>
        </w:rPr>
        <w:drawing>
          <wp:inline distT="0" distB="0" distL="0" distR="0" wp14:anchorId="120B825D" wp14:editId="5E94F191">
            <wp:extent cx="5274310" cy="5405001"/>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5405001"/>
                    </a:xfrm>
                    <a:prstGeom prst="rect">
                      <a:avLst/>
                    </a:prstGeom>
                  </pic:spPr>
                </pic:pic>
              </a:graphicData>
            </a:graphic>
          </wp:inline>
        </w:drawing>
      </w:r>
    </w:p>
    <w:p w:rsidR="001F343F" w:rsidRDefault="001F343F" w:rsidP="001F343F"/>
    <w:p w:rsidR="001F343F" w:rsidRDefault="00490098" w:rsidP="00AA71A1">
      <w:pPr>
        <w:pStyle w:val="BlockLabel"/>
      </w:pPr>
      <w:r>
        <w:rPr>
          <w:rFonts w:hint="eastAsia"/>
        </w:rPr>
        <w:t>步骤</w:t>
      </w:r>
      <w:r>
        <w:rPr>
          <w:rFonts w:hint="eastAsia"/>
        </w:rPr>
        <w:t>12.</w:t>
      </w:r>
      <w:r>
        <w:rPr>
          <w:rFonts w:hint="eastAsia"/>
        </w:rPr>
        <w:t>学校管理员</w:t>
      </w:r>
      <w:r w:rsidR="001F343F">
        <w:rPr>
          <w:rFonts w:hint="eastAsia"/>
        </w:rPr>
        <w:t>创建教师账号</w:t>
      </w:r>
    </w:p>
    <w:p w:rsidR="001F343F" w:rsidRDefault="001F343F" w:rsidP="001F343F">
      <w:r>
        <w:rPr>
          <w:rFonts w:hint="eastAsia"/>
        </w:rPr>
        <w:t>使用学校管理员账号登录</w:t>
      </w:r>
      <w:r w:rsidR="00490098">
        <w:rPr>
          <w:rFonts w:hint="eastAsia"/>
        </w:rPr>
        <w:t>天闻开放</w:t>
      </w:r>
      <w:r>
        <w:rPr>
          <w:rFonts w:hint="eastAsia"/>
        </w:rPr>
        <w:t>平台，在教师管理菜单页面</w:t>
      </w:r>
      <w:r w:rsidR="00A70D96">
        <w:rPr>
          <w:rFonts w:hint="eastAsia"/>
        </w:rPr>
        <w:t>创建</w:t>
      </w:r>
      <w:r>
        <w:rPr>
          <w:rFonts w:hint="eastAsia"/>
        </w:rPr>
        <w:t>教师</w:t>
      </w:r>
      <w:r w:rsidR="00A70D96">
        <w:rPr>
          <w:rFonts w:hint="eastAsia"/>
        </w:rPr>
        <w:t>账号</w:t>
      </w:r>
      <w:r>
        <w:rPr>
          <w:rFonts w:hint="eastAsia"/>
        </w:rPr>
        <w:t>，完善教师个人基本信息和国标属性，</w:t>
      </w:r>
      <w:r w:rsidR="00C722EE">
        <w:rPr>
          <w:rFonts w:hint="eastAsia"/>
        </w:rPr>
        <w:t>单击</w:t>
      </w:r>
      <w:r w:rsidR="00B6351A">
        <w:rPr>
          <w:rFonts w:hint="eastAsia"/>
        </w:rPr>
        <w:t>“</w:t>
      </w:r>
      <w:r w:rsidR="00A23F0D" w:rsidRPr="00B6351A">
        <w:rPr>
          <w:rFonts w:hint="eastAsia"/>
          <w:b/>
        </w:rPr>
        <w:t>保存</w:t>
      </w:r>
      <w:r w:rsidR="00B6351A">
        <w:rPr>
          <w:rFonts w:hint="eastAsia"/>
        </w:rPr>
        <w:t>”</w:t>
      </w:r>
      <w:r w:rsidR="00A23F0D">
        <w:rPr>
          <w:rFonts w:hint="eastAsia"/>
        </w:rPr>
        <w:t>按钮。</w:t>
      </w:r>
    </w:p>
    <w:p w:rsidR="001F343F" w:rsidRDefault="00A23F0D" w:rsidP="001F343F">
      <w:r>
        <w:rPr>
          <w:noProof/>
        </w:rPr>
        <w:lastRenderedPageBreak/>
        <w:drawing>
          <wp:inline distT="0" distB="0" distL="0" distR="0" wp14:anchorId="130421F8" wp14:editId="2097D5DA">
            <wp:extent cx="5486400" cy="36207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620770"/>
                    </a:xfrm>
                    <a:prstGeom prst="rect">
                      <a:avLst/>
                    </a:prstGeom>
                  </pic:spPr>
                </pic:pic>
              </a:graphicData>
            </a:graphic>
          </wp:inline>
        </w:drawing>
      </w:r>
    </w:p>
    <w:p w:rsidR="001F343F" w:rsidRDefault="00A97A63" w:rsidP="00AA71A1">
      <w:pPr>
        <w:pStyle w:val="BlockLabel"/>
      </w:pPr>
      <w:r>
        <w:rPr>
          <w:rFonts w:hint="eastAsia"/>
        </w:rPr>
        <w:t>步骤</w:t>
      </w:r>
      <w:r>
        <w:rPr>
          <w:rFonts w:hint="eastAsia"/>
        </w:rPr>
        <w:t>13.</w:t>
      </w:r>
      <w:r>
        <w:rPr>
          <w:rFonts w:hint="eastAsia"/>
        </w:rPr>
        <w:t>学校管理员</w:t>
      </w:r>
      <w:r w:rsidR="001F343F">
        <w:rPr>
          <w:rFonts w:hint="eastAsia"/>
        </w:rPr>
        <w:t>创建班级</w:t>
      </w:r>
    </w:p>
    <w:p w:rsidR="001F343F" w:rsidRDefault="001F343F" w:rsidP="001F343F">
      <w:r>
        <w:rPr>
          <w:rFonts w:hint="eastAsia"/>
        </w:rPr>
        <w:t>使用学校管理员登录</w:t>
      </w:r>
      <w:r w:rsidR="00CE0B2A">
        <w:rPr>
          <w:rFonts w:hint="eastAsia"/>
        </w:rPr>
        <w:t>天闻开放</w:t>
      </w:r>
      <w:r>
        <w:rPr>
          <w:rFonts w:hint="eastAsia"/>
        </w:rPr>
        <w:t>平台，在班级管理菜单页面</w:t>
      </w:r>
      <w:r w:rsidR="00C722EE">
        <w:rPr>
          <w:rFonts w:hint="eastAsia"/>
        </w:rPr>
        <w:t>单击</w:t>
      </w:r>
      <w:r>
        <w:rPr>
          <w:rFonts w:hint="eastAsia"/>
        </w:rPr>
        <w:t>新增班级按钮，完善班级基本信息和国标属性，</w:t>
      </w:r>
      <w:r w:rsidR="00C722EE">
        <w:rPr>
          <w:rFonts w:hint="eastAsia"/>
        </w:rPr>
        <w:t>单击</w:t>
      </w:r>
      <w:r w:rsidR="00A86553">
        <w:rPr>
          <w:rFonts w:hint="eastAsia"/>
        </w:rPr>
        <w:t>“</w:t>
      </w:r>
      <w:r w:rsidR="00A86553" w:rsidRPr="00B6351A">
        <w:rPr>
          <w:rFonts w:hint="eastAsia"/>
          <w:b/>
        </w:rPr>
        <w:t>保存</w:t>
      </w:r>
      <w:r w:rsidR="00A86553">
        <w:rPr>
          <w:rFonts w:hint="eastAsia"/>
        </w:rPr>
        <w:t>”</w:t>
      </w:r>
      <w:r w:rsidR="00060A78">
        <w:rPr>
          <w:rFonts w:hint="eastAsia"/>
        </w:rPr>
        <w:t>按钮。</w:t>
      </w:r>
    </w:p>
    <w:p w:rsidR="001F343F" w:rsidRDefault="00060A78" w:rsidP="001F343F">
      <w:r>
        <w:rPr>
          <w:noProof/>
        </w:rPr>
        <w:drawing>
          <wp:inline distT="0" distB="0" distL="0" distR="0" wp14:anchorId="7BF3CCDB" wp14:editId="5306E465">
            <wp:extent cx="5486400" cy="361823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618230"/>
                    </a:xfrm>
                    <a:prstGeom prst="rect">
                      <a:avLst/>
                    </a:prstGeom>
                  </pic:spPr>
                </pic:pic>
              </a:graphicData>
            </a:graphic>
          </wp:inline>
        </w:drawing>
      </w:r>
    </w:p>
    <w:p w:rsidR="001F343F" w:rsidRDefault="001F343F" w:rsidP="001F343F"/>
    <w:p w:rsidR="001F343F" w:rsidRDefault="00A97A63" w:rsidP="00AA71A1">
      <w:pPr>
        <w:pStyle w:val="BlockLabel"/>
      </w:pPr>
      <w:r>
        <w:rPr>
          <w:rFonts w:hint="eastAsia"/>
        </w:rPr>
        <w:lastRenderedPageBreak/>
        <w:t>步骤</w:t>
      </w:r>
      <w:r>
        <w:rPr>
          <w:rFonts w:hint="eastAsia"/>
        </w:rPr>
        <w:t>14.</w:t>
      </w:r>
      <w:r>
        <w:rPr>
          <w:rFonts w:hint="eastAsia"/>
        </w:rPr>
        <w:t>学校管理员</w:t>
      </w:r>
      <w:r w:rsidR="001F343F">
        <w:rPr>
          <w:rFonts w:hint="eastAsia"/>
        </w:rPr>
        <w:t>创建学生</w:t>
      </w:r>
    </w:p>
    <w:p w:rsidR="001F343F" w:rsidRDefault="001F343F" w:rsidP="001F343F">
      <w:r>
        <w:rPr>
          <w:rFonts w:hint="eastAsia"/>
        </w:rPr>
        <w:t>使用学校管理员登录</w:t>
      </w:r>
      <w:r w:rsidR="00060A78">
        <w:rPr>
          <w:rFonts w:hint="eastAsia"/>
        </w:rPr>
        <w:t>天闻开放</w:t>
      </w:r>
      <w:r>
        <w:rPr>
          <w:rFonts w:hint="eastAsia"/>
        </w:rPr>
        <w:t>平台，在学生管理菜单页面</w:t>
      </w:r>
      <w:r w:rsidR="00C722EE">
        <w:rPr>
          <w:rFonts w:hint="eastAsia"/>
        </w:rPr>
        <w:t>单击</w:t>
      </w:r>
      <w:r w:rsidR="00ED0592">
        <w:rPr>
          <w:rFonts w:hint="eastAsia"/>
        </w:rPr>
        <w:t>“</w:t>
      </w:r>
      <w:r w:rsidRPr="00ED0592">
        <w:rPr>
          <w:rFonts w:hint="eastAsia"/>
          <w:b/>
        </w:rPr>
        <w:t>新增学生</w:t>
      </w:r>
      <w:r w:rsidR="00ED0592">
        <w:rPr>
          <w:rFonts w:hint="eastAsia"/>
        </w:rPr>
        <w:t>”</w:t>
      </w:r>
      <w:r>
        <w:rPr>
          <w:rFonts w:hint="eastAsia"/>
        </w:rPr>
        <w:t>按钮，完善学生个人基本信息和国标属性，</w:t>
      </w:r>
      <w:r w:rsidR="00C722EE">
        <w:rPr>
          <w:rFonts w:hint="eastAsia"/>
        </w:rPr>
        <w:t>单击</w:t>
      </w:r>
      <w:r w:rsidR="00ED0592">
        <w:rPr>
          <w:rFonts w:hint="eastAsia"/>
        </w:rPr>
        <w:t>“</w:t>
      </w:r>
      <w:r w:rsidR="00ED0592" w:rsidRPr="00B6351A">
        <w:rPr>
          <w:rFonts w:hint="eastAsia"/>
          <w:b/>
        </w:rPr>
        <w:t>保存</w:t>
      </w:r>
      <w:r w:rsidR="00ED0592">
        <w:rPr>
          <w:rFonts w:hint="eastAsia"/>
        </w:rPr>
        <w:t>”</w:t>
      </w:r>
      <w:r w:rsidR="00060A78">
        <w:rPr>
          <w:rFonts w:hint="eastAsia"/>
        </w:rPr>
        <w:t>按钮。</w:t>
      </w:r>
    </w:p>
    <w:p w:rsidR="001F343F" w:rsidRDefault="00060A78" w:rsidP="001F343F">
      <w:r>
        <w:rPr>
          <w:noProof/>
        </w:rPr>
        <w:drawing>
          <wp:inline distT="0" distB="0" distL="0" distR="0" wp14:anchorId="4A74D3D4" wp14:editId="7EEF3D62">
            <wp:extent cx="5486400" cy="34931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493135"/>
                    </a:xfrm>
                    <a:prstGeom prst="rect">
                      <a:avLst/>
                    </a:prstGeom>
                  </pic:spPr>
                </pic:pic>
              </a:graphicData>
            </a:graphic>
          </wp:inline>
        </w:drawing>
      </w:r>
    </w:p>
    <w:p w:rsidR="001F343F" w:rsidRDefault="001F343F" w:rsidP="001F343F">
      <w:r>
        <w:rPr>
          <w:rFonts w:hint="eastAsia"/>
        </w:rPr>
        <w:t>创建学生账号的同时会自动创建一个对应的家长账号；在学生列表中</w:t>
      </w:r>
      <w:r w:rsidR="00C722EE">
        <w:rPr>
          <w:rFonts w:hint="eastAsia"/>
        </w:rPr>
        <w:t>单击</w:t>
      </w:r>
      <w:r w:rsidR="001D5FAD">
        <w:rPr>
          <w:rFonts w:hint="eastAsia"/>
        </w:rPr>
        <w:t>对应的家长按钮查看并管理家长账号信息。</w:t>
      </w:r>
    </w:p>
    <w:p w:rsidR="001F343F" w:rsidRDefault="00060A78" w:rsidP="001F343F">
      <w:r>
        <w:rPr>
          <w:noProof/>
        </w:rPr>
        <w:drawing>
          <wp:inline distT="0" distB="0" distL="0" distR="0" wp14:anchorId="3B12E2D8" wp14:editId="5E955740">
            <wp:extent cx="5486400" cy="226377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263775"/>
                    </a:xfrm>
                    <a:prstGeom prst="rect">
                      <a:avLst/>
                    </a:prstGeom>
                  </pic:spPr>
                </pic:pic>
              </a:graphicData>
            </a:graphic>
          </wp:inline>
        </w:drawing>
      </w:r>
    </w:p>
    <w:p w:rsidR="001F343F" w:rsidRDefault="00A97A63" w:rsidP="00AA71A1">
      <w:pPr>
        <w:pStyle w:val="BlockLabel"/>
      </w:pPr>
      <w:r>
        <w:rPr>
          <w:rFonts w:hint="eastAsia"/>
        </w:rPr>
        <w:t>步骤</w:t>
      </w:r>
      <w:r>
        <w:rPr>
          <w:rFonts w:hint="eastAsia"/>
        </w:rPr>
        <w:t>15.</w:t>
      </w:r>
      <w:r>
        <w:rPr>
          <w:rFonts w:hint="eastAsia"/>
        </w:rPr>
        <w:t>学校管理员</w:t>
      </w:r>
      <w:r w:rsidR="001F343F">
        <w:rPr>
          <w:rFonts w:hint="eastAsia"/>
        </w:rPr>
        <w:t>新增任课</w:t>
      </w:r>
    </w:p>
    <w:p w:rsidR="001F343F" w:rsidRDefault="001F343F" w:rsidP="001F343F">
      <w:r>
        <w:rPr>
          <w:rFonts w:hint="eastAsia"/>
        </w:rPr>
        <w:t>使用学校管理员登录</w:t>
      </w:r>
      <w:r w:rsidR="00060A78">
        <w:rPr>
          <w:rFonts w:hint="eastAsia"/>
        </w:rPr>
        <w:t>天闻开放</w:t>
      </w:r>
      <w:r>
        <w:rPr>
          <w:rFonts w:hint="eastAsia"/>
        </w:rPr>
        <w:t>平台，在任课管理菜单页面</w:t>
      </w:r>
      <w:r w:rsidR="00C722EE">
        <w:rPr>
          <w:rFonts w:hint="eastAsia"/>
        </w:rPr>
        <w:t>单击</w:t>
      </w:r>
      <w:r w:rsidR="001D5FAD">
        <w:rPr>
          <w:rFonts w:hint="eastAsia"/>
        </w:rPr>
        <w:t>“</w:t>
      </w:r>
      <w:r w:rsidRPr="001D5FAD">
        <w:rPr>
          <w:rFonts w:hint="eastAsia"/>
          <w:b/>
        </w:rPr>
        <w:t>新增任课</w:t>
      </w:r>
      <w:r w:rsidR="001D5FAD">
        <w:rPr>
          <w:rFonts w:hint="eastAsia"/>
        </w:rPr>
        <w:t>”</w:t>
      </w:r>
      <w:r>
        <w:rPr>
          <w:rFonts w:hint="eastAsia"/>
        </w:rPr>
        <w:t>按钮，完善任课信息，</w:t>
      </w:r>
      <w:r w:rsidR="00C722EE">
        <w:rPr>
          <w:rFonts w:hint="eastAsia"/>
        </w:rPr>
        <w:t>单击</w:t>
      </w:r>
      <w:r w:rsidR="001D5FAD">
        <w:rPr>
          <w:rFonts w:hint="eastAsia"/>
        </w:rPr>
        <w:t>“</w:t>
      </w:r>
      <w:r w:rsidR="001D5FAD" w:rsidRPr="00B6351A">
        <w:rPr>
          <w:rFonts w:hint="eastAsia"/>
          <w:b/>
        </w:rPr>
        <w:t>保存</w:t>
      </w:r>
      <w:r w:rsidR="001D5FAD">
        <w:rPr>
          <w:rFonts w:hint="eastAsia"/>
        </w:rPr>
        <w:t>”</w:t>
      </w:r>
      <w:r w:rsidR="00060A78">
        <w:rPr>
          <w:rFonts w:hint="eastAsia"/>
        </w:rPr>
        <w:t>按钮。</w:t>
      </w:r>
    </w:p>
    <w:p w:rsidR="001F343F" w:rsidRDefault="00060A78" w:rsidP="001F343F">
      <w:r>
        <w:rPr>
          <w:noProof/>
        </w:rPr>
        <w:lastRenderedPageBreak/>
        <w:drawing>
          <wp:inline distT="0" distB="0" distL="0" distR="0" wp14:anchorId="224129D6" wp14:editId="38EECCB0">
            <wp:extent cx="5486400" cy="272224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722245"/>
                    </a:xfrm>
                    <a:prstGeom prst="rect">
                      <a:avLst/>
                    </a:prstGeom>
                  </pic:spPr>
                </pic:pic>
              </a:graphicData>
            </a:graphic>
          </wp:inline>
        </w:drawing>
      </w:r>
    </w:p>
    <w:p w:rsidR="001F343F" w:rsidRDefault="00A97A63" w:rsidP="00AA71A1">
      <w:pPr>
        <w:pStyle w:val="BlockLabel"/>
      </w:pPr>
      <w:r>
        <w:rPr>
          <w:rFonts w:hint="eastAsia"/>
        </w:rPr>
        <w:t>步骤</w:t>
      </w:r>
      <w:r>
        <w:rPr>
          <w:rFonts w:hint="eastAsia"/>
        </w:rPr>
        <w:t>16.</w:t>
      </w:r>
      <w:r>
        <w:rPr>
          <w:rFonts w:hint="eastAsia"/>
        </w:rPr>
        <w:t>学校管理员</w:t>
      </w:r>
      <w:r w:rsidR="001F343F">
        <w:rPr>
          <w:rFonts w:hint="eastAsia"/>
        </w:rPr>
        <w:t>创建学期</w:t>
      </w:r>
    </w:p>
    <w:p w:rsidR="001F343F" w:rsidRDefault="001F343F" w:rsidP="001F343F">
      <w:r>
        <w:rPr>
          <w:rFonts w:hint="eastAsia"/>
        </w:rPr>
        <w:t>使用学校管理员登录</w:t>
      </w:r>
      <w:r w:rsidR="00060A78">
        <w:rPr>
          <w:rFonts w:hint="eastAsia"/>
        </w:rPr>
        <w:t>天闻开放</w:t>
      </w:r>
      <w:r>
        <w:rPr>
          <w:rFonts w:hint="eastAsia"/>
        </w:rPr>
        <w:t>平台，在学期管理菜单页面</w:t>
      </w:r>
      <w:r w:rsidR="00C722EE">
        <w:rPr>
          <w:rFonts w:hint="eastAsia"/>
        </w:rPr>
        <w:t>单击</w:t>
      </w:r>
      <w:r w:rsidR="001D5FAD">
        <w:rPr>
          <w:rFonts w:hint="eastAsia"/>
        </w:rPr>
        <w:t>“</w:t>
      </w:r>
      <w:r w:rsidRPr="001D5FAD">
        <w:rPr>
          <w:rFonts w:hint="eastAsia"/>
          <w:b/>
        </w:rPr>
        <w:t>添加学期</w:t>
      </w:r>
      <w:r w:rsidR="001D5FAD">
        <w:rPr>
          <w:rFonts w:hint="eastAsia"/>
        </w:rPr>
        <w:t>”</w:t>
      </w:r>
      <w:r>
        <w:rPr>
          <w:rFonts w:hint="eastAsia"/>
        </w:rPr>
        <w:t>按钮，完善学期信息，</w:t>
      </w:r>
      <w:r w:rsidR="00C722EE">
        <w:rPr>
          <w:rFonts w:hint="eastAsia"/>
        </w:rPr>
        <w:t>单击</w:t>
      </w:r>
      <w:r w:rsidR="001D5FAD">
        <w:rPr>
          <w:rFonts w:hint="eastAsia"/>
        </w:rPr>
        <w:t>“</w:t>
      </w:r>
      <w:r w:rsidR="001D5FAD" w:rsidRPr="00B6351A">
        <w:rPr>
          <w:rFonts w:hint="eastAsia"/>
          <w:b/>
        </w:rPr>
        <w:t>保存</w:t>
      </w:r>
      <w:r w:rsidR="001D5FAD">
        <w:rPr>
          <w:rFonts w:hint="eastAsia"/>
        </w:rPr>
        <w:t>”</w:t>
      </w:r>
      <w:r w:rsidR="00060A78">
        <w:rPr>
          <w:rFonts w:hint="eastAsia"/>
        </w:rPr>
        <w:t>按钮。</w:t>
      </w:r>
    </w:p>
    <w:p w:rsidR="001F343F" w:rsidRDefault="00060A78" w:rsidP="001F343F">
      <w:r>
        <w:rPr>
          <w:noProof/>
        </w:rPr>
        <w:drawing>
          <wp:inline distT="0" distB="0" distL="0" distR="0" wp14:anchorId="3C2F3C87" wp14:editId="7B31D08B">
            <wp:extent cx="5486400" cy="31889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188970"/>
                    </a:xfrm>
                    <a:prstGeom prst="rect">
                      <a:avLst/>
                    </a:prstGeom>
                  </pic:spPr>
                </pic:pic>
              </a:graphicData>
            </a:graphic>
          </wp:inline>
        </w:drawing>
      </w:r>
    </w:p>
    <w:p w:rsidR="001F343F" w:rsidRDefault="00A97A63" w:rsidP="00AA71A1">
      <w:pPr>
        <w:pStyle w:val="BlockLabel"/>
      </w:pPr>
      <w:r>
        <w:rPr>
          <w:rFonts w:hint="eastAsia"/>
        </w:rPr>
        <w:t>步骤</w:t>
      </w:r>
      <w:r>
        <w:rPr>
          <w:rFonts w:hint="eastAsia"/>
        </w:rPr>
        <w:t>17.</w:t>
      </w:r>
      <w:r>
        <w:rPr>
          <w:rFonts w:hint="eastAsia"/>
        </w:rPr>
        <w:t>学校管理员</w:t>
      </w:r>
      <w:r w:rsidR="001F343F">
        <w:rPr>
          <w:rFonts w:hint="eastAsia"/>
        </w:rPr>
        <w:t>设置应用访问权限</w:t>
      </w:r>
    </w:p>
    <w:p w:rsidR="001F343F" w:rsidRDefault="001F343F" w:rsidP="001F343F">
      <w:r>
        <w:rPr>
          <w:rFonts w:hint="eastAsia"/>
        </w:rPr>
        <w:t>使用学校管理员登录</w:t>
      </w:r>
      <w:r w:rsidR="00060A78">
        <w:rPr>
          <w:rFonts w:hint="eastAsia"/>
        </w:rPr>
        <w:t>天闻开放</w:t>
      </w:r>
      <w:r>
        <w:rPr>
          <w:rFonts w:hint="eastAsia"/>
        </w:rPr>
        <w:t>平台，在应用管理页面，选择</w:t>
      </w:r>
      <w:r w:rsidR="00873D97">
        <w:rPr>
          <w:rFonts w:hint="eastAsia"/>
        </w:rPr>
        <w:t>“</w:t>
      </w:r>
      <w:r w:rsidR="00873D97" w:rsidRPr="00611D7F">
        <w:rPr>
          <w:rFonts w:hint="eastAsia"/>
          <w:b/>
        </w:rPr>
        <w:t>Ai</w:t>
      </w:r>
      <w:r w:rsidR="00873D97" w:rsidRPr="00611D7F">
        <w:rPr>
          <w:rFonts w:hint="eastAsia"/>
          <w:b/>
        </w:rPr>
        <w:t>作业</w:t>
      </w:r>
      <w:r w:rsidR="00873D97">
        <w:rPr>
          <w:rFonts w:hint="eastAsia"/>
        </w:rPr>
        <w:t>”</w:t>
      </w:r>
      <w:r>
        <w:rPr>
          <w:rFonts w:hint="eastAsia"/>
        </w:rPr>
        <w:t>，</w:t>
      </w:r>
      <w:r w:rsidR="00C722EE">
        <w:rPr>
          <w:rFonts w:hint="eastAsia"/>
        </w:rPr>
        <w:t>单击</w:t>
      </w:r>
      <w:r>
        <w:rPr>
          <w:rFonts w:hint="eastAsia"/>
        </w:rPr>
        <w:t>设置访问权限，设置允许访问的班级，</w:t>
      </w:r>
      <w:r w:rsidR="00C722EE">
        <w:rPr>
          <w:rFonts w:hint="eastAsia"/>
        </w:rPr>
        <w:t>单击</w:t>
      </w:r>
      <w:r w:rsidR="00611D7F">
        <w:rPr>
          <w:rFonts w:hint="eastAsia"/>
        </w:rPr>
        <w:t>“</w:t>
      </w:r>
      <w:r w:rsidR="00611D7F" w:rsidRPr="00B6351A">
        <w:rPr>
          <w:rFonts w:hint="eastAsia"/>
          <w:b/>
        </w:rPr>
        <w:t>保存</w:t>
      </w:r>
      <w:r w:rsidR="00611D7F">
        <w:rPr>
          <w:rFonts w:hint="eastAsia"/>
        </w:rPr>
        <w:t>”按钮</w:t>
      </w:r>
      <w:r>
        <w:rPr>
          <w:rFonts w:hint="eastAsia"/>
        </w:rPr>
        <w:t>。</w:t>
      </w:r>
    </w:p>
    <w:p w:rsidR="001F343F" w:rsidRDefault="00060A78" w:rsidP="001F343F">
      <w:r>
        <w:rPr>
          <w:noProof/>
        </w:rPr>
        <w:lastRenderedPageBreak/>
        <w:drawing>
          <wp:inline distT="0" distB="0" distL="0" distR="0" wp14:anchorId="411A6BF7" wp14:editId="2DACCC28">
            <wp:extent cx="5486400" cy="3609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609340"/>
                    </a:xfrm>
                    <a:prstGeom prst="rect">
                      <a:avLst/>
                    </a:prstGeom>
                  </pic:spPr>
                </pic:pic>
              </a:graphicData>
            </a:graphic>
          </wp:inline>
        </w:drawing>
      </w:r>
    </w:p>
    <w:p w:rsidR="001F343F" w:rsidRDefault="001F343F" w:rsidP="001F343F"/>
    <w:p w:rsidR="001F343F" w:rsidRDefault="00A97A63" w:rsidP="00AA71A1">
      <w:pPr>
        <w:pStyle w:val="BlockLabel"/>
      </w:pPr>
      <w:r>
        <w:rPr>
          <w:rFonts w:hint="eastAsia"/>
        </w:rPr>
        <w:t>步骤</w:t>
      </w:r>
      <w:r>
        <w:rPr>
          <w:rFonts w:hint="eastAsia"/>
        </w:rPr>
        <w:t>18.</w:t>
      </w:r>
      <w:r w:rsidR="001F343F">
        <w:rPr>
          <w:rFonts w:hint="eastAsia"/>
        </w:rPr>
        <w:t>教师</w:t>
      </w:r>
      <w:r>
        <w:rPr>
          <w:rFonts w:hint="eastAsia"/>
        </w:rPr>
        <w:t>注册</w:t>
      </w:r>
      <w:r w:rsidR="001F343F">
        <w:rPr>
          <w:rFonts w:hint="eastAsia"/>
        </w:rPr>
        <w:t>账号</w:t>
      </w:r>
    </w:p>
    <w:p w:rsidR="001F343F" w:rsidRDefault="001F343F" w:rsidP="001F343F">
      <w:r>
        <w:rPr>
          <w:rFonts w:hint="eastAsia"/>
        </w:rPr>
        <w:t>访问天闻开放平台地址，在</w:t>
      </w:r>
      <w:r w:rsidR="0085314F">
        <w:rPr>
          <w:rFonts w:hint="eastAsia"/>
        </w:rPr>
        <w:t>首页</w:t>
      </w:r>
      <w:r w:rsidR="00C722EE">
        <w:rPr>
          <w:rFonts w:hint="eastAsia"/>
        </w:rPr>
        <w:t>单击</w:t>
      </w:r>
      <w:r w:rsidR="0085314F">
        <w:rPr>
          <w:rFonts w:hint="eastAsia"/>
        </w:rPr>
        <w:t>“</w:t>
      </w:r>
      <w:r w:rsidRPr="0085314F">
        <w:rPr>
          <w:rFonts w:hint="eastAsia"/>
          <w:b/>
        </w:rPr>
        <w:t>注册</w:t>
      </w:r>
      <w:r w:rsidR="0085314F">
        <w:rPr>
          <w:rFonts w:hint="eastAsia"/>
        </w:rPr>
        <w:t>”</w:t>
      </w:r>
      <w:r>
        <w:rPr>
          <w:rFonts w:hint="eastAsia"/>
        </w:rPr>
        <w:t>按钮，选择我是老师</w:t>
      </w:r>
      <w:r w:rsidR="00C722EE">
        <w:rPr>
          <w:rFonts w:hint="eastAsia"/>
        </w:rPr>
        <w:t>单击</w:t>
      </w:r>
      <w:r w:rsidR="00884468">
        <w:rPr>
          <w:rFonts w:hint="eastAsia"/>
        </w:rPr>
        <w:t>“</w:t>
      </w:r>
      <w:r w:rsidRPr="00884468">
        <w:rPr>
          <w:rFonts w:hint="eastAsia"/>
          <w:b/>
        </w:rPr>
        <w:t>注册</w:t>
      </w:r>
      <w:r w:rsidR="00884468">
        <w:rPr>
          <w:rFonts w:hint="eastAsia"/>
        </w:rPr>
        <w:t>”按钮</w:t>
      </w:r>
      <w:r>
        <w:rPr>
          <w:rFonts w:hint="eastAsia"/>
        </w:rPr>
        <w:t>，输入教师注册信息，</w:t>
      </w:r>
      <w:r w:rsidR="00C722EE">
        <w:rPr>
          <w:rFonts w:hint="eastAsia"/>
        </w:rPr>
        <w:t>单击</w:t>
      </w:r>
      <w:r w:rsidR="00884468">
        <w:rPr>
          <w:rFonts w:hint="eastAsia"/>
        </w:rPr>
        <w:t>“</w:t>
      </w:r>
      <w:r w:rsidR="00F654DA" w:rsidRPr="00884468">
        <w:rPr>
          <w:rFonts w:hint="eastAsia"/>
          <w:b/>
        </w:rPr>
        <w:t>同意协议并提交</w:t>
      </w:r>
      <w:r w:rsidR="00884468">
        <w:rPr>
          <w:rFonts w:hint="eastAsia"/>
        </w:rPr>
        <w:t>”按钮</w:t>
      </w:r>
      <w:r w:rsidR="00F654DA">
        <w:rPr>
          <w:rFonts w:hint="eastAsia"/>
        </w:rPr>
        <w:t>。</w:t>
      </w:r>
    </w:p>
    <w:p w:rsidR="001F343F" w:rsidRDefault="00F654DA" w:rsidP="001F343F">
      <w:r>
        <w:rPr>
          <w:noProof/>
        </w:rPr>
        <w:lastRenderedPageBreak/>
        <w:drawing>
          <wp:inline distT="0" distB="0" distL="0" distR="0" wp14:anchorId="5920E3CF" wp14:editId="5DD06EC3">
            <wp:extent cx="5274310" cy="4970915"/>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970915"/>
                    </a:xfrm>
                    <a:prstGeom prst="rect">
                      <a:avLst/>
                    </a:prstGeom>
                  </pic:spPr>
                </pic:pic>
              </a:graphicData>
            </a:graphic>
          </wp:inline>
        </w:drawing>
      </w:r>
    </w:p>
    <w:p w:rsidR="001F343F" w:rsidRDefault="00A97A63" w:rsidP="00AA71A1">
      <w:pPr>
        <w:pStyle w:val="BlockLabel"/>
      </w:pPr>
      <w:r>
        <w:rPr>
          <w:rFonts w:hint="eastAsia"/>
        </w:rPr>
        <w:t>步骤</w:t>
      </w:r>
      <w:r>
        <w:rPr>
          <w:rFonts w:hint="eastAsia"/>
        </w:rPr>
        <w:t>19.</w:t>
      </w:r>
      <w:r w:rsidR="001F343F">
        <w:rPr>
          <w:rFonts w:hint="eastAsia"/>
        </w:rPr>
        <w:t>教师访问应用</w:t>
      </w:r>
    </w:p>
    <w:p w:rsidR="001F343F" w:rsidRDefault="001F343F" w:rsidP="001F343F">
      <w:r>
        <w:rPr>
          <w:rFonts w:hint="eastAsia"/>
        </w:rPr>
        <w:t>使用教师账号登录天闻开放平台地址，在应用中心访问</w:t>
      </w:r>
      <w:r>
        <w:rPr>
          <w:rFonts w:hint="eastAsia"/>
        </w:rPr>
        <w:t>AI</w:t>
      </w:r>
      <w:r>
        <w:rPr>
          <w:rFonts w:hint="eastAsia"/>
        </w:rPr>
        <w:t>作业等应用</w:t>
      </w:r>
      <w:r w:rsidR="00C722EE">
        <w:rPr>
          <w:rFonts w:hint="eastAsia"/>
        </w:rPr>
        <w:t>。</w:t>
      </w:r>
    </w:p>
    <w:p w:rsidR="001F343F" w:rsidRDefault="00F654DA" w:rsidP="001F343F">
      <w:r>
        <w:rPr>
          <w:noProof/>
        </w:rPr>
        <w:drawing>
          <wp:inline distT="0" distB="0" distL="0" distR="0" wp14:anchorId="203624A1" wp14:editId="5827FCA5">
            <wp:extent cx="5274310" cy="2669509"/>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669509"/>
                    </a:xfrm>
                    <a:prstGeom prst="rect">
                      <a:avLst/>
                    </a:prstGeom>
                  </pic:spPr>
                </pic:pic>
              </a:graphicData>
            </a:graphic>
          </wp:inline>
        </w:drawing>
      </w:r>
    </w:p>
    <w:p w:rsidR="001F343F" w:rsidRDefault="00A97A63" w:rsidP="00AA71A1">
      <w:pPr>
        <w:pStyle w:val="BlockLabel"/>
      </w:pPr>
      <w:r>
        <w:rPr>
          <w:rFonts w:hint="eastAsia"/>
        </w:rPr>
        <w:lastRenderedPageBreak/>
        <w:t>步骤</w:t>
      </w:r>
      <w:r>
        <w:rPr>
          <w:rFonts w:hint="eastAsia"/>
        </w:rPr>
        <w:t>20.</w:t>
      </w:r>
      <w:r w:rsidR="001F343F">
        <w:rPr>
          <w:rFonts w:hint="eastAsia"/>
        </w:rPr>
        <w:t>学生</w:t>
      </w:r>
      <w:r>
        <w:rPr>
          <w:rFonts w:hint="eastAsia"/>
        </w:rPr>
        <w:t>注册</w:t>
      </w:r>
      <w:r w:rsidR="001F343F">
        <w:rPr>
          <w:rFonts w:hint="eastAsia"/>
        </w:rPr>
        <w:t>账号</w:t>
      </w:r>
    </w:p>
    <w:p w:rsidR="001F343F" w:rsidRDefault="00C722EE" w:rsidP="001F343F">
      <w:r>
        <w:rPr>
          <w:rFonts w:hint="eastAsia"/>
        </w:rPr>
        <w:t>学生</w:t>
      </w:r>
      <w:r w:rsidR="001F343F">
        <w:rPr>
          <w:rFonts w:hint="eastAsia"/>
        </w:rPr>
        <w:t>访问天闻开放平台地址，在</w:t>
      </w:r>
      <w:r w:rsidR="00F51ED3">
        <w:rPr>
          <w:rFonts w:hint="eastAsia"/>
        </w:rPr>
        <w:t>首页</w:t>
      </w:r>
      <w:r>
        <w:rPr>
          <w:rFonts w:hint="eastAsia"/>
        </w:rPr>
        <w:t>单击</w:t>
      </w:r>
      <w:r w:rsidR="00F51ED3">
        <w:rPr>
          <w:rFonts w:hint="eastAsia"/>
        </w:rPr>
        <w:t>“</w:t>
      </w:r>
      <w:r w:rsidR="001F343F" w:rsidRPr="00F51ED3">
        <w:rPr>
          <w:rFonts w:hint="eastAsia"/>
          <w:b/>
        </w:rPr>
        <w:t>注册</w:t>
      </w:r>
      <w:r w:rsidR="00F51ED3">
        <w:rPr>
          <w:rFonts w:hint="eastAsia"/>
        </w:rPr>
        <w:t>”</w:t>
      </w:r>
      <w:r w:rsidR="001F343F">
        <w:rPr>
          <w:rFonts w:hint="eastAsia"/>
        </w:rPr>
        <w:t>按</w:t>
      </w:r>
      <w:r>
        <w:rPr>
          <w:rFonts w:hint="eastAsia"/>
        </w:rPr>
        <w:t>钮，选择我是学生单击</w:t>
      </w:r>
      <w:r w:rsidR="00F51ED3">
        <w:rPr>
          <w:rFonts w:hint="eastAsia"/>
        </w:rPr>
        <w:t>“</w:t>
      </w:r>
      <w:r w:rsidRPr="00F51ED3">
        <w:rPr>
          <w:rFonts w:hint="eastAsia"/>
          <w:b/>
        </w:rPr>
        <w:t>注册</w:t>
      </w:r>
      <w:r w:rsidR="00F51ED3">
        <w:rPr>
          <w:rFonts w:hint="eastAsia"/>
        </w:rPr>
        <w:t>”按钮</w:t>
      </w:r>
      <w:r>
        <w:rPr>
          <w:rFonts w:hint="eastAsia"/>
        </w:rPr>
        <w:t>，输入学生注册信息，单击</w:t>
      </w:r>
      <w:r w:rsidR="00F51ED3">
        <w:rPr>
          <w:rFonts w:hint="eastAsia"/>
        </w:rPr>
        <w:t>“</w:t>
      </w:r>
      <w:r w:rsidRPr="00F51ED3">
        <w:rPr>
          <w:rFonts w:hint="eastAsia"/>
          <w:b/>
        </w:rPr>
        <w:t>同意协议并提交</w:t>
      </w:r>
      <w:r w:rsidR="00F51ED3">
        <w:rPr>
          <w:rFonts w:hint="eastAsia"/>
        </w:rPr>
        <w:t>”按钮</w:t>
      </w:r>
      <w:r>
        <w:rPr>
          <w:rFonts w:hint="eastAsia"/>
        </w:rPr>
        <w:t>。</w:t>
      </w:r>
    </w:p>
    <w:p w:rsidR="001F343F" w:rsidRDefault="00C722EE" w:rsidP="001F343F">
      <w:r>
        <w:rPr>
          <w:noProof/>
        </w:rPr>
        <w:drawing>
          <wp:inline distT="0" distB="0" distL="0" distR="0" wp14:anchorId="11141CB6" wp14:editId="4B9E32A1">
            <wp:extent cx="5274310" cy="5035623"/>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5035623"/>
                    </a:xfrm>
                    <a:prstGeom prst="rect">
                      <a:avLst/>
                    </a:prstGeom>
                  </pic:spPr>
                </pic:pic>
              </a:graphicData>
            </a:graphic>
          </wp:inline>
        </w:drawing>
      </w:r>
    </w:p>
    <w:p w:rsidR="00C722EE" w:rsidRDefault="00C722EE" w:rsidP="001F343F"/>
    <w:p w:rsidR="001F343F" w:rsidRDefault="00A97A63" w:rsidP="00AA71A1">
      <w:pPr>
        <w:pStyle w:val="BlockLabel"/>
      </w:pPr>
      <w:r>
        <w:rPr>
          <w:rFonts w:hint="eastAsia"/>
        </w:rPr>
        <w:t>步骤</w:t>
      </w:r>
      <w:r>
        <w:rPr>
          <w:rFonts w:hint="eastAsia"/>
        </w:rPr>
        <w:t>21.</w:t>
      </w:r>
      <w:r w:rsidR="001F343F">
        <w:rPr>
          <w:rFonts w:hint="eastAsia"/>
        </w:rPr>
        <w:t>学生访问应用</w:t>
      </w:r>
    </w:p>
    <w:p w:rsidR="001F343F" w:rsidRDefault="001F343F" w:rsidP="001F343F">
      <w:r>
        <w:rPr>
          <w:rFonts w:hint="eastAsia"/>
        </w:rPr>
        <w:t>使用学生账号登录天闻开放平台地址，在应用中心访问</w:t>
      </w:r>
      <w:r>
        <w:rPr>
          <w:rFonts w:hint="eastAsia"/>
        </w:rPr>
        <w:t>AI</w:t>
      </w:r>
      <w:r>
        <w:rPr>
          <w:rFonts w:hint="eastAsia"/>
        </w:rPr>
        <w:t>作业等应用</w:t>
      </w:r>
      <w:r w:rsidR="00F654DA">
        <w:rPr>
          <w:rFonts w:hint="eastAsia"/>
        </w:rPr>
        <w:t>。</w:t>
      </w:r>
    </w:p>
    <w:p w:rsidR="001F343F" w:rsidRDefault="00C722EE" w:rsidP="001F343F">
      <w:r>
        <w:rPr>
          <w:noProof/>
        </w:rPr>
        <w:lastRenderedPageBreak/>
        <w:drawing>
          <wp:inline distT="0" distB="0" distL="0" distR="0" wp14:anchorId="0F093364" wp14:editId="6F054231">
            <wp:extent cx="5274310" cy="2054173"/>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54173"/>
                    </a:xfrm>
                    <a:prstGeom prst="rect">
                      <a:avLst/>
                    </a:prstGeom>
                  </pic:spPr>
                </pic:pic>
              </a:graphicData>
            </a:graphic>
          </wp:inline>
        </w:drawing>
      </w:r>
    </w:p>
    <w:p w:rsidR="001F343F" w:rsidRDefault="001F343F" w:rsidP="001F343F"/>
    <w:p w:rsidR="001F343F" w:rsidRDefault="00A97A63" w:rsidP="00AA71A1">
      <w:pPr>
        <w:pStyle w:val="BlockLabel"/>
      </w:pPr>
      <w:r>
        <w:rPr>
          <w:rFonts w:hint="eastAsia"/>
        </w:rPr>
        <w:t>步骤</w:t>
      </w:r>
      <w:r>
        <w:rPr>
          <w:rFonts w:hint="eastAsia"/>
        </w:rPr>
        <w:t>22.</w:t>
      </w:r>
      <w:r w:rsidR="001F343F">
        <w:rPr>
          <w:rFonts w:hint="eastAsia"/>
        </w:rPr>
        <w:t>家长访问应用</w:t>
      </w:r>
    </w:p>
    <w:p w:rsidR="001F343F" w:rsidRDefault="001F343F" w:rsidP="001F343F">
      <w:r>
        <w:rPr>
          <w:rFonts w:hint="eastAsia"/>
        </w:rPr>
        <w:t>使用家长账号登录天闻开放平台地址，在应用中心访问</w:t>
      </w:r>
      <w:r>
        <w:rPr>
          <w:rFonts w:hint="eastAsia"/>
        </w:rPr>
        <w:t>AI</w:t>
      </w:r>
      <w:r>
        <w:rPr>
          <w:rFonts w:hint="eastAsia"/>
        </w:rPr>
        <w:t>作业等应用</w:t>
      </w:r>
      <w:r w:rsidR="00064E1A">
        <w:rPr>
          <w:rFonts w:hint="eastAsia"/>
        </w:rPr>
        <w:t>。</w:t>
      </w:r>
    </w:p>
    <w:p w:rsidR="006D25C7" w:rsidRPr="006365E9" w:rsidRDefault="00064E1A" w:rsidP="006D25C7">
      <w:pPr>
        <w:rPr>
          <w:rFonts w:ascii="宋体" w:cs="宋体"/>
          <w:kern w:val="0"/>
          <w:lang w:val="zh-CN"/>
        </w:rPr>
      </w:pPr>
      <w:r>
        <w:rPr>
          <w:rFonts w:ascii="宋体" w:cs="宋体" w:hint="eastAsia"/>
          <w:kern w:val="0"/>
          <w:sz w:val="18"/>
          <w:szCs w:val="18"/>
          <w:lang w:val="zh-CN"/>
        </w:rPr>
        <w:object w:dxaOrig="8310" w:dyaOrig="3990">
          <v:shape id="_x0000_i1026" type="#_x0000_t75" style="width:415.5pt;height:199.5pt" o:ole="">
            <v:imagedata r:id="rId54" o:title=""/>
          </v:shape>
          <o:OLEObject Type="Embed" ProgID="Picture.PicObj.1" ShapeID="_x0000_i1026" DrawAspect="Content" ObjectID="_1571658567" r:id="rId55"/>
        </w:object>
      </w:r>
    </w:p>
    <w:p w:rsidR="006365E9" w:rsidRPr="006365E9" w:rsidRDefault="006365E9" w:rsidP="006D25C7">
      <w:r w:rsidRPr="006365E9">
        <w:rPr>
          <w:rFonts w:ascii="宋体" w:cs="宋体" w:hint="eastAsia"/>
          <w:kern w:val="0"/>
          <w:lang w:val="zh-CN"/>
        </w:rPr>
        <w:t>------</w:t>
      </w:r>
      <w:r w:rsidRPr="006365E9">
        <w:rPr>
          <w:rFonts w:ascii="宋体" w:cs="宋体" w:hint="eastAsia"/>
          <w:b/>
          <w:kern w:val="0"/>
          <w:lang w:val="zh-CN"/>
        </w:rPr>
        <w:t>结束</w:t>
      </w:r>
    </w:p>
    <w:p w:rsidR="006D25C7" w:rsidRDefault="006D25C7" w:rsidP="006D25C7">
      <w:pPr>
        <w:sectPr w:rsidR="006D25C7" w:rsidSect="005E77B4">
          <w:headerReference w:type="even" r:id="rId56"/>
          <w:pgSz w:w="11907" w:h="16840" w:code="9"/>
          <w:pgMar w:top="1701" w:right="1134" w:bottom="1701" w:left="1134" w:header="567" w:footer="567" w:gutter="0"/>
          <w:cols w:space="425"/>
          <w:docGrid w:linePitch="312"/>
        </w:sectPr>
      </w:pPr>
    </w:p>
    <w:p w:rsidR="005B5617" w:rsidRDefault="00713153" w:rsidP="006D25C7">
      <w:pPr>
        <w:pStyle w:val="1"/>
      </w:pPr>
      <w:bookmarkStart w:id="29" w:name="_Toc497408357"/>
      <w:bookmarkStart w:id="30" w:name="OLE_LINK300"/>
      <w:r>
        <w:rPr>
          <w:rFonts w:hint="eastAsia"/>
        </w:rPr>
        <w:lastRenderedPageBreak/>
        <w:t>应用开发者</w:t>
      </w:r>
      <w:r w:rsidR="005B5617">
        <w:rPr>
          <w:rFonts w:hint="eastAsia"/>
        </w:rPr>
        <w:t>操作</w:t>
      </w:r>
      <w:bookmarkEnd w:id="29"/>
    </w:p>
    <w:p w:rsidR="006162A8" w:rsidRPr="006162A8" w:rsidRDefault="006162A8" w:rsidP="005B5617">
      <w:r w:rsidRPr="0064598C">
        <w:rPr>
          <w:rFonts w:hint="eastAsia"/>
        </w:rPr>
        <w:t>本</w:t>
      </w:r>
      <w:r>
        <w:rPr>
          <w:rFonts w:hint="eastAsia"/>
        </w:rPr>
        <w:t>章将</w:t>
      </w:r>
      <w:r w:rsidRPr="0064598C">
        <w:rPr>
          <w:rFonts w:hint="eastAsia"/>
        </w:rPr>
        <w:t>为您</w:t>
      </w:r>
      <w:r>
        <w:rPr>
          <w:rFonts w:hint="eastAsia"/>
        </w:rPr>
        <w:t>介绍应用开发者在天闻开放平台的常用操作</w:t>
      </w:r>
      <w:r w:rsidRPr="0064598C">
        <w:rPr>
          <w:rFonts w:hint="eastAsia"/>
        </w:rPr>
        <w:t>。</w:t>
      </w:r>
    </w:p>
    <w:p w:rsidR="007A5357" w:rsidRDefault="007A5357" w:rsidP="005B5617">
      <w:pPr>
        <w:pStyle w:val="21"/>
      </w:pPr>
      <w:bookmarkStart w:id="31" w:name="_Toc497408358"/>
      <w:bookmarkEnd w:id="30"/>
      <w:r>
        <w:rPr>
          <w:rFonts w:hint="eastAsia"/>
        </w:rPr>
        <w:t>首页</w:t>
      </w:r>
      <w:bookmarkEnd w:id="31"/>
    </w:p>
    <w:p w:rsidR="007A5357" w:rsidRPr="007A5357" w:rsidRDefault="007A5357" w:rsidP="007A5357">
      <w:r w:rsidRPr="0064598C">
        <w:rPr>
          <w:rFonts w:hint="eastAsia"/>
        </w:rPr>
        <w:t>本</w:t>
      </w:r>
      <w:r>
        <w:rPr>
          <w:rFonts w:hint="eastAsia"/>
        </w:rPr>
        <w:t>章将</w:t>
      </w:r>
      <w:r w:rsidRPr="0064598C">
        <w:rPr>
          <w:rFonts w:hint="eastAsia"/>
        </w:rPr>
        <w:t>为您</w:t>
      </w:r>
      <w:r>
        <w:rPr>
          <w:rFonts w:hint="eastAsia"/>
        </w:rPr>
        <w:t>介绍天闻开放平台的首页界面</w:t>
      </w:r>
      <w:r w:rsidRPr="0064598C">
        <w:rPr>
          <w:rFonts w:hint="eastAsia"/>
        </w:rPr>
        <w:t>。</w:t>
      </w:r>
    </w:p>
    <w:p w:rsidR="007A5357" w:rsidRDefault="007A5357" w:rsidP="005B5617">
      <w:pPr>
        <w:pStyle w:val="31"/>
      </w:pPr>
      <w:bookmarkStart w:id="32" w:name="_Toc497408359"/>
      <w:r>
        <w:rPr>
          <w:rFonts w:hint="eastAsia"/>
        </w:rPr>
        <w:t>教学应用</w:t>
      </w:r>
      <w:bookmarkEnd w:id="32"/>
    </w:p>
    <w:p w:rsidR="007A5357" w:rsidRDefault="007A5357" w:rsidP="007A5357">
      <w:r>
        <w:rPr>
          <w:rFonts w:hint="eastAsia"/>
        </w:rPr>
        <w:t>通过教学应用区域，单击某应用即可直接进入该应用。</w:t>
      </w:r>
    </w:p>
    <w:p w:rsidR="007A5357" w:rsidRDefault="007A5357" w:rsidP="007A5357">
      <w:r>
        <w:rPr>
          <w:noProof/>
        </w:rPr>
        <w:drawing>
          <wp:inline distT="0" distB="0" distL="0" distR="0" wp14:anchorId="37C93ADA" wp14:editId="3DE38A26">
            <wp:extent cx="5486400" cy="14344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434465"/>
                    </a:xfrm>
                    <a:prstGeom prst="rect">
                      <a:avLst/>
                    </a:prstGeom>
                  </pic:spPr>
                </pic:pic>
              </a:graphicData>
            </a:graphic>
          </wp:inline>
        </w:drawing>
      </w:r>
    </w:p>
    <w:p w:rsidR="007A5357" w:rsidRDefault="007A5357" w:rsidP="005B5617">
      <w:pPr>
        <w:pStyle w:val="31"/>
      </w:pPr>
      <w:bookmarkStart w:id="33" w:name="_Toc497408360"/>
      <w:r>
        <w:rPr>
          <w:rFonts w:hint="eastAsia"/>
        </w:rPr>
        <w:t>平台能力</w:t>
      </w:r>
      <w:bookmarkEnd w:id="33"/>
    </w:p>
    <w:p w:rsidR="007A5357" w:rsidRDefault="007A5357" w:rsidP="007A5357">
      <w:r>
        <w:rPr>
          <w:rFonts w:hint="eastAsia"/>
        </w:rPr>
        <w:t>通过平台能力区域，可了解天闻开放平台</w:t>
      </w:r>
      <w:r w:rsidR="004F260E">
        <w:rPr>
          <w:rFonts w:hint="eastAsia"/>
        </w:rPr>
        <w:t>具有</w:t>
      </w:r>
      <w:r>
        <w:rPr>
          <w:rFonts w:hint="eastAsia"/>
        </w:rPr>
        <w:t>哪些功能特性。</w:t>
      </w:r>
    </w:p>
    <w:p w:rsidR="007A5357" w:rsidRPr="004F260E" w:rsidRDefault="004F260E" w:rsidP="007A5357">
      <w:r>
        <w:rPr>
          <w:noProof/>
        </w:rPr>
        <w:lastRenderedPageBreak/>
        <w:drawing>
          <wp:inline distT="0" distB="0" distL="0" distR="0" wp14:anchorId="5D379C2F" wp14:editId="396FA2BF">
            <wp:extent cx="5486400" cy="23545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354580"/>
                    </a:xfrm>
                    <a:prstGeom prst="rect">
                      <a:avLst/>
                    </a:prstGeom>
                  </pic:spPr>
                </pic:pic>
              </a:graphicData>
            </a:graphic>
          </wp:inline>
        </w:drawing>
      </w:r>
    </w:p>
    <w:p w:rsidR="007A5357" w:rsidRDefault="007A5357" w:rsidP="007A5357"/>
    <w:p w:rsidR="007A5357" w:rsidRDefault="007A5357" w:rsidP="005B5617">
      <w:pPr>
        <w:pStyle w:val="31"/>
      </w:pPr>
      <w:bookmarkStart w:id="34" w:name="_Toc497408361"/>
      <w:r>
        <w:rPr>
          <w:rFonts w:hint="eastAsia"/>
        </w:rPr>
        <w:t>云环境</w:t>
      </w:r>
      <w:bookmarkEnd w:id="34"/>
    </w:p>
    <w:p w:rsidR="007A5357" w:rsidRPr="00FC041E" w:rsidRDefault="00FC041E" w:rsidP="007A5357">
      <w:r>
        <w:rPr>
          <w:rFonts w:hint="eastAsia"/>
        </w:rPr>
        <w:t>通过云环境区域，可了解天闻开放平台能提供哪些服务。</w:t>
      </w:r>
    </w:p>
    <w:p w:rsidR="007A5357" w:rsidRDefault="00FC041E" w:rsidP="007A5357">
      <w:r>
        <w:rPr>
          <w:noProof/>
        </w:rPr>
        <w:drawing>
          <wp:inline distT="0" distB="0" distL="0" distR="0" wp14:anchorId="0AC353E7" wp14:editId="02768895">
            <wp:extent cx="5486400" cy="3226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226435"/>
                    </a:xfrm>
                    <a:prstGeom prst="rect">
                      <a:avLst/>
                    </a:prstGeom>
                  </pic:spPr>
                </pic:pic>
              </a:graphicData>
            </a:graphic>
          </wp:inline>
        </w:drawing>
      </w:r>
    </w:p>
    <w:p w:rsidR="007A5357" w:rsidRDefault="007A5357" w:rsidP="007A5357"/>
    <w:p w:rsidR="007A5357" w:rsidRDefault="007A5357" w:rsidP="005B5617">
      <w:pPr>
        <w:pStyle w:val="31"/>
      </w:pPr>
      <w:bookmarkStart w:id="35" w:name="_Toc497408362"/>
      <w:r>
        <w:rPr>
          <w:rFonts w:hint="eastAsia"/>
        </w:rPr>
        <w:t>客户价值</w:t>
      </w:r>
      <w:bookmarkEnd w:id="35"/>
    </w:p>
    <w:p w:rsidR="007A5357" w:rsidRPr="00D433CA" w:rsidRDefault="00D433CA" w:rsidP="007A5357">
      <w:r>
        <w:rPr>
          <w:rFonts w:hint="eastAsia"/>
        </w:rPr>
        <w:t>通过</w:t>
      </w:r>
      <w:r w:rsidR="00125779">
        <w:rPr>
          <w:rFonts w:hint="eastAsia"/>
        </w:rPr>
        <w:t>客户价值</w:t>
      </w:r>
      <w:r>
        <w:rPr>
          <w:rFonts w:hint="eastAsia"/>
        </w:rPr>
        <w:t>区域，可了解天闻开放平台能提供</w:t>
      </w:r>
      <w:r w:rsidR="00125779">
        <w:rPr>
          <w:rFonts w:hint="eastAsia"/>
        </w:rPr>
        <w:t>哪些</w:t>
      </w:r>
      <w:r>
        <w:rPr>
          <w:rFonts w:hint="eastAsia"/>
        </w:rPr>
        <w:t>客户价值。</w:t>
      </w:r>
    </w:p>
    <w:p w:rsidR="007A5357" w:rsidRDefault="00D433CA" w:rsidP="007A5357">
      <w:r>
        <w:rPr>
          <w:noProof/>
        </w:rPr>
        <w:lastRenderedPageBreak/>
        <w:drawing>
          <wp:inline distT="0" distB="0" distL="0" distR="0" wp14:anchorId="1862706E" wp14:editId="137FFD90">
            <wp:extent cx="5486400" cy="25025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502535"/>
                    </a:xfrm>
                    <a:prstGeom prst="rect">
                      <a:avLst/>
                    </a:prstGeom>
                  </pic:spPr>
                </pic:pic>
              </a:graphicData>
            </a:graphic>
          </wp:inline>
        </w:drawing>
      </w:r>
    </w:p>
    <w:p w:rsidR="007A5357" w:rsidRPr="007A5357" w:rsidRDefault="007A5357" w:rsidP="005B5617">
      <w:pPr>
        <w:pStyle w:val="31"/>
      </w:pPr>
      <w:bookmarkStart w:id="36" w:name="_Toc497408363"/>
      <w:r>
        <w:rPr>
          <w:rFonts w:hint="eastAsia"/>
        </w:rPr>
        <w:t>统计数据</w:t>
      </w:r>
      <w:bookmarkEnd w:id="36"/>
    </w:p>
    <w:p w:rsidR="007A5357" w:rsidRPr="00660688" w:rsidRDefault="00660688" w:rsidP="007A5357">
      <w:r>
        <w:rPr>
          <w:rFonts w:hint="eastAsia"/>
        </w:rPr>
        <w:t>通过统计数据区域，可了解天闻开放平台</w:t>
      </w:r>
      <w:r w:rsidR="00AE49AA">
        <w:rPr>
          <w:rFonts w:hint="eastAsia"/>
        </w:rPr>
        <w:t>上已加载应用数量、覆盖城市数量、覆盖地区数量及覆盖用户数量</w:t>
      </w:r>
      <w:r>
        <w:rPr>
          <w:rFonts w:hint="eastAsia"/>
        </w:rPr>
        <w:t>。</w:t>
      </w:r>
    </w:p>
    <w:p w:rsidR="00660688" w:rsidRDefault="00660688" w:rsidP="007A5357">
      <w:r>
        <w:rPr>
          <w:noProof/>
        </w:rPr>
        <w:drawing>
          <wp:inline distT="0" distB="0" distL="0" distR="0" wp14:anchorId="302F4060" wp14:editId="1FC56C28">
            <wp:extent cx="5486400" cy="1260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260475"/>
                    </a:xfrm>
                    <a:prstGeom prst="rect">
                      <a:avLst/>
                    </a:prstGeom>
                  </pic:spPr>
                </pic:pic>
              </a:graphicData>
            </a:graphic>
          </wp:inline>
        </w:drawing>
      </w:r>
    </w:p>
    <w:p w:rsidR="007A5357" w:rsidRDefault="007A5357" w:rsidP="00713153">
      <w:pPr>
        <w:pStyle w:val="21"/>
      </w:pPr>
      <w:bookmarkStart w:id="37" w:name="_Toc497408364"/>
      <w:r>
        <w:rPr>
          <w:rFonts w:hint="eastAsia"/>
        </w:rPr>
        <w:t>文档中心</w:t>
      </w:r>
      <w:bookmarkEnd w:id="37"/>
    </w:p>
    <w:p w:rsidR="000D1366" w:rsidRPr="007A5357" w:rsidRDefault="000D1366" w:rsidP="000D1366">
      <w:r w:rsidRPr="0064598C">
        <w:rPr>
          <w:rFonts w:hint="eastAsia"/>
        </w:rPr>
        <w:t>本</w:t>
      </w:r>
      <w:r>
        <w:rPr>
          <w:rFonts w:hint="eastAsia"/>
        </w:rPr>
        <w:t>章将</w:t>
      </w:r>
      <w:r w:rsidRPr="0064598C">
        <w:rPr>
          <w:rFonts w:hint="eastAsia"/>
        </w:rPr>
        <w:t>为您</w:t>
      </w:r>
      <w:r>
        <w:rPr>
          <w:rFonts w:hint="eastAsia"/>
        </w:rPr>
        <w:t>介绍天闻开放平台的文档中心界面</w:t>
      </w:r>
      <w:r w:rsidRPr="0064598C">
        <w:rPr>
          <w:rFonts w:hint="eastAsia"/>
        </w:rPr>
        <w:t>。</w:t>
      </w:r>
    </w:p>
    <w:p w:rsidR="007A5357" w:rsidRDefault="000D1366" w:rsidP="00713153">
      <w:pPr>
        <w:pStyle w:val="31"/>
      </w:pPr>
      <w:bookmarkStart w:id="38" w:name="_Toc497408365"/>
      <w:r>
        <w:rPr>
          <w:rFonts w:hint="eastAsia"/>
        </w:rPr>
        <w:t>平台概述</w:t>
      </w:r>
      <w:bookmarkEnd w:id="38"/>
    </w:p>
    <w:p w:rsidR="000D1366" w:rsidRPr="000D1366" w:rsidRDefault="000D1366" w:rsidP="000D1366">
      <w:r>
        <w:rPr>
          <w:rFonts w:hint="eastAsia"/>
        </w:rPr>
        <w:t>通过平台概述</w:t>
      </w:r>
      <w:r w:rsidR="004574BD">
        <w:rPr>
          <w:rFonts w:hint="eastAsia"/>
        </w:rPr>
        <w:t>界面</w:t>
      </w:r>
      <w:r>
        <w:rPr>
          <w:rFonts w:hint="eastAsia"/>
        </w:rPr>
        <w:t>，可了解天闻开放平台概述介绍，对该平台有个总体的了解。</w:t>
      </w:r>
    </w:p>
    <w:p w:rsidR="000D1366" w:rsidRDefault="000D1366" w:rsidP="000D1366">
      <w:r>
        <w:rPr>
          <w:noProof/>
        </w:rPr>
        <w:drawing>
          <wp:inline distT="0" distB="0" distL="0" distR="0" wp14:anchorId="73D306BB" wp14:editId="01B629BA">
            <wp:extent cx="5486400" cy="180530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805305"/>
                    </a:xfrm>
                    <a:prstGeom prst="rect">
                      <a:avLst/>
                    </a:prstGeom>
                  </pic:spPr>
                </pic:pic>
              </a:graphicData>
            </a:graphic>
          </wp:inline>
        </w:drawing>
      </w:r>
    </w:p>
    <w:p w:rsidR="000D1366" w:rsidRDefault="000D1366" w:rsidP="00713153">
      <w:pPr>
        <w:pStyle w:val="31"/>
      </w:pPr>
      <w:bookmarkStart w:id="39" w:name="_Toc497408366"/>
      <w:r>
        <w:rPr>
          <w:rFonts w:hint="eastAsia"/>
        </w:rPr>
        <w:lastRenderedPageBreak/>
        <w:t>开发文档</w:t>
      </w:r>
      <w:bookmarkEnd w:id="39"/>
    </w:p>
    <w:p w:rsidR="000D1366" w:rsidRPr="004574BD" w:rsidRDefault="004574BD" w:rsidP="000D1366">
      <w:r>
        <w:rPr>
          <w:rFonts w:hint="eastAsia"/>
        </w:rPr>
        <w:t>通过开发文档界面，可查看相关的开发文档</w:t>
      </w:r>
      <w:r w:rsidR="00D17DAC">
        <w:rPr>
          <w:rFonts w:hint="eastAsia"/>
        </w:rPr>
        <w:t>、经验文档</w:t>
      </w:r>
      <w:r>
        <w:rPr>
          <w:rFonts w:hint="eastAsia"/>
        </w:rPr>
        <w:t>及源码下载。</w:t>
      </w:r>
    </w:p>
    <w:p w:rsidR="000D1366" w:rsidRDefault="004574BD" w:rsidP="000D1366">
      <w:r>
        <w:rPr>
          <w:noProof/>
        </w:rPr>
        <w:drawing>
          <wp:inline distT="0" distB="0" distL="0" distR="0" wp14:anchorId="446B665D" wp14:editId="6742D48D">
            <wp:extent cx="5486400" cy="31165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3116580"/>
                    </a:xfrm>
                    <a:prstGeom prst="rect">
                      <a:avLst/>
                    </a:prstGeom>
                  </pic:spPr>
                </pic:pic>
              </a:graphicData>
            </a:graphic>
          </wp:inline>
        </w:drawing>
      </w:r>
    </w:p>
    <w:p w:rsidR="000D1366" w:rsidRPr="000D1366" w:rsidRDefault="000D1366" w:rsidP="00713153">
      <w:pPr>
        <w:pStyle w:val="31"/>
      </w:pPr>
      <w:bookmarkStart w:id="40" w:name="_Toc497408367"/>
      <w:r>
        <w:rPr>
          <w:rFonts w:hint="eastAsia"/>
        </w:rPr>
        <w:t>接口文档</w:t>
      </w:r>
      <w:bookmarkEnd w:id="40"/>
    </w:p>
    <w:p w:rsidR="00D17DAC" w:rsidRPr="004574BD" w:rsidRDefault="00D17DAC" w:rsidP="00D17DAC">
      <w:r>
        <w:rPr>
          <w:rFonts w:hint="eastAsia"/>
        </w:rPr>
        <w:t>通过接口文档界面，可查看天闻开放平台相关的接口文档，用于第三方应用开发与接入</w:t>
      </w:r>
      <w:r w:rsidR="00DF1728">
        <w:rPr>
          <w:rFonts w:hint="eastAsia"/>
        </w:rPr>
        <w:t>参考</w:t>
      </w:r>
      <w:r>
        <w:rPr>
          <w:rFonts w:hint="eastAsia"/>
        </w:rPr>
        <w:t>。</w:t>
      </w:r>
    </w:p>
    <w:p w:rsidR="000D1366" w:rsidRPr="00DF1728" w:rsidRDefault="00DF1728" w:rsidP="000D1366">
      <w:r>
        <w:rPr>
          <w:noProof/>
        </w:rPr>
        <w:drawing>
          <wp:inline distT="0" distB="0" distL="0" distR="0" wp14:anchorId="09E1231B" wp14:editId="1D0C7C48">
            <wp:extent cx="5486400" cy="31159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115945"/>
                    </a:xfrm>
                    <a:prstGeom prst="rect">
                      <a:avLst/>
                    </a:prstGeom>
                  </pic:spPr>
                </pic:pic>
              </a:graphicData>
            </a:graphic>
          </wp:inline>
        </w:drawing>
      </w:r>
    </w:p>
    <w:p w:rsidR="000D1366" w:rsidRDefault="000D1366" w:rsidP="000D1366"/>
    <w:p w:rsidR="006A68E3" w:rsidRDefault="006A68E3" w:rsidP="006A68E3">
      <w:pPr>
        <w:pStyle w:val="21"/>
        <w:rPr>
          <w:lang w:eastAsia="zh-CN"/>
        </w:rPr>
      </w:pPr>
      <w:bookmarkStart w:id="41" w:name="_Toc497408368"/>
      <w:r>
        <w:rPr>
          <w:rFonts w:hint="eastAsia"/>
        </w:rPr>
        <w:lastRenderedPageBreak/>
        <w:t>管理控制台</w:t>
      </w:r>
      <w:bookmarkEnd w:id="41"/>
    </w:p>
    <w:p w:rsidR="006A68E3" w:rsidRDefault="006A68E3" w:rsidP="006A68E3">
      <w:pPr>
        <w:pStyle w:val="31"/>
      </w:pPr>
      <w:bookmarkStart w:id="42" w:name="_Toc497408369"/>
      <w:r>
        <w:rPr>
          <w:rFonts w:hint="eastAsia"/>
        </w:rPr>
        <w:t>访问统计</w:t>
      </w:r>
      <w:bookmarkEnd w:id="42"/>
    </w:p>
    <w:p w:rsidR="006A68E3" w:rsidRDefault="006A68E3" w:rsidP="006A68E3">
      <w:r>
        <w:rPr>
          <w:rFonts w:hint="eastAsia"/>
        </w:rPr>
        <w:t>访问统计界面如下图所示。</w:t>
      </w:r>
    </w:p>
    <w:p w:rsidR="006A68E3" w:rsidRPr="006A68E3" w:rsidRDefault="006A68E3" w:rsidP="006A68E3">
      <w:r>
        <w:rPr>
          <w:rFonts w:hint="eastAsia"/>
        </w:rPr>
        <w:t>在上方选择要统计的应用，可统计该应用的访问量。还可查看其它应用的访问情况及访问量变化。</w:t>
      </w:r>
    </w:p>
    <w:p w:rsidR="006A68E3" w:rsidRDefault="006A68E3" w:rsidP="006A68E3">
      <w:r>
        <w:rPr>
          <w:noProof/>
        </w:rPr>
        <w:drawing>
          <wp:inline distT="0" distB="0" distL="0" distR="0" wp14:anchorId="030895D9" wp14:editId="7B696871">
            <wp:extent cx="5486400" cy="316166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161665"/>
                    </a:xfrm>
                    <a:prstGeom prst="rect">
                      <a:avLst/>
                    </a:prstGeom>
                  </pic:spPr>
                </pic:pic>
              </a:graphicData>
            </a:graphic>
          </wp:inline>
        </w:drawing>
      </w:r>
    </w:p>
    <w:p w:rsidR="006A68E3" w:rsidRDefault="006A68E3" w:rsidP="006A68E3">
      <w:pPr>
        <w:pStyle w:val="31"/>
      </w:pPr>
      <w:bookmarkStart w:id="43" w:name="_Toc497408370"/>
      <w:r>
        <w:rPr>
          <w:rFonts w:hint="eastAsia"/>
        </w:rPr>
        <w:t>基础信息</w:t>
      </w:r>
      <w:bookmarkEnd w:id="43"/>
    </w:p>
    <w:p w:rsidR="006A68E3" w:rsidRPr="006A68E3" w:rsidRDefault="006A68E3" w:rsidP="006A68E3">
      <w:pPr>
        <w:pStyle w:val="BlockLabel"/>
      </w:pPr>
      <w:r>
        <w:rPr>
          <w:rFonts w:hint="eastAsia"/>
        </w:rPr>
        <w:t>基础信息</w:t>
      </w:r>
    </w:p>
    <w:p w:rsidR="006A68E3" w:rsidRDefault="006A68E3" w:rsidP="006A68E3">
      <w:r>
        <w:rPr>
          <w:rFonts w:hint="eastAsia"/>
        </w:rPr>
        <w:t>基础信息界面如</w:t>
      </w:r>
      <w:r>
        <w:fldChar w:fldCharType="begin"/>
      </w:r>
      <w:r>
        <w:instrText xml:space="preserve"> </w:instrText>
      </w:r>
      <w:r>
        <w:rPr>
          <w:rFonts w:hint="eastAsia"/>
        </w:rPr>
        <w:instrText>REF _Ref495506333 \r \h</w:instrText>
      </w:r>
      <w:r>
        <w:instrText xml:space="preserve"> </w:instrText>
      </w:r>
      <w:r>
        <w:fldChar w:fldCharType="separate"/>
      </w:r>
      <w:r w:rsidR="000B2873">
        <w:rPr>
          <w:rFonts w:hint="eastAsia"/>
        </w:rPr>
        <w:t>图</w:t>
      </w:r>
      <w:r w:rsidR="000B2873">
        <w:rPr>
          <w:rFonts w:hint="eastAsia"/>
        </w:rPr>
        <w:t>4-2</w:t>
      </w:r>
      <w:r>
        <w:fldChar w:fldCharType="end"/>
      </w:r>
      <w:r>
        <w:rPr>
          <w:rFonts w:hint="eastAsia"/>
        </w:rPr>
        <w:t>所示。可在此界面查看与维护用户所属机构的基础信息。</w:t>
      </w:r>
    </w:p>
    <w:p w:rsidR="006A68E3" w:rsidRPr="009F7941" w:rsidRDefault="006A68E3" w:rsidP="006A68E3">
      <w:pPr>
        <w:pStyle w:val="FigureDescription"/>
      </w:pPr>
      <w:r>
        <w:rPr>
          <w:rFonts w:hint="eastAsia"/>
        </w:rPr>
        <w:lastRenderedPageBreak/>
        <w:t>基础信息</w:t>
      </w:r>
    </w:p>
    <w:p w:rsidR="006A68E3" w:rsidRPr="008F0535" w:rsidRDefault="006A68E3" w:rsidP="006A68E3">
      <w:pPr>
        <w:pStyle w:val="Figure"/>
      </w:pPr>
      <w:r>
        <w:rPr>
          <w:noProof/>
        </w:rPr>
        <w:drawing>
          <wp:inline distT="0" distB="0" distL="0" distR="0" wp14:anchorId="15D8A341" wp14:editId="32FBA3E5">
            <wp:extent cx="5486400" cy="37877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787775"/>
                    </a:xfrm>
                    <a:prstGeom prst="rect">
                      <a:avLst/>
                    </a:prstGeom>
                  </pic:spPr>
                </pic:pic>
              </a:graphicData>
            </a:graphic>
          </wp:inline>
        </w:drawing>
      </w:r>
    </w:p>
    <w:p w:rsidR="006A68E3" w:rsidRDefault="006A68E3" w:rsidP="006A68E3"/>
    <w:p w:rsidR="006A68E3" w:rsidRDefault="006A68E3" w:rsidP="006A68E3">
      <w:pPr>
        <w:pStyle w:val="BlockLabel"/>
      </w:pPr>
      <w:r>
        <w:rPr>
          <w:rFonts w:hint="eastAsia"/>
        </w:rPr>
        <w:t>修改密码</w:t>
      </w:r>
    </w:p>
    <w:p w:rsidR="006A68E3" w:rsidRDefault="006A68E3" w:rsidP="006A68E3">
      <w:r>
        <w:rPr>
          <w:rFonts w:hint="eastAsia"/>
        </w:rPr>
        <w:t>修改密码界面如</w:t>
      </w:r>
      <w:r>
        <w:fldChar w:fldCharType="begin"/>
      </w:r>
      <w:r>
        <w:instrText xml:space="preserve"> </w:instrText>
      </w:r>
      <w:r>
        <w:rPr>
          <w:rFonts w:hint="eastAsia"/>
        </w:rPr>
        <w:instrText>REF _Ref495506342 \r \h</w:instrText>
      </w:r>
      <w:r>
        <w:instrText xml:space="preserve"> </w:instrText>
      </w:r>
      <w:r>
        <w:fldChar w:fldCharType="separate"/>
      </w:r>
      <w:r w:rsidR="000B2873">
        <w:rPr>
          <w:rFonts w:hint="eastAsia"/>
        </w:rPr>
        <w:t>图</w:t>
      </w:r>
      <w:r w:rsidR="000B2873">
        <w:rPr>
          <w:rFonts w:hint="eastAsia"/>
        </w:rPr>
        <w:t>4-3</w:t>
      </w:r>
      <w:r>
        <w:fldChar w:fldCharType="end"/>
      </w:r>
      <w:r>
        <w:rPr>
          <w:rFonts w:hint="eastAsia"/>
        </w:rPr>
        <w:t>所示。可在此界面修改登录用户的登录密码。</w:t>
      </w:r>
    </w:p>
    <w:p w:rsidR="006A68E3" w:rsidRDefault="006A68E3" w:rsidP="006A68E3">
      <w:pPr>
        <w:pStyle w:val="FigureDescription"/>
      </w:pPr>
      <w:r>
        <w:rPr>
          <w:rFonts w:hint="eastAsia"/>
        </w:rPr>
        <w:t>修改密码</w:t>
      </w:r>
    </w:p>
    <w:p w:rsidR="006A68E3" w:rsidRPr="00CD20A1" w:rsidRDefault="006A68E3" w:rsidP="006A68E3">
      <w:pPr>
        <w:pStyle w:val="Figure"/>
      </w:pPr>
      <w:r>
        <w:rPr>
          <w:noProof/>
        </w:rPr>
        <w:drawing>
          <wp:inline distT="0" distB="0" distL="0" distR="0" wp14:anchorId="7ACB5344" wp14:editId="6546580E">
            <wp:extent cx="5486400" cy="25565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556510"/>
                    </a:xfrm>
                    <a:prstGeom prst="rect">
                      <a:avLst/>
                    </a:prstGeom>
                  </pic:spPr>
                </pic:pic>
              </a:graphicData>
            </a:graphic>
          </wp:inline>
        </w:drawing>
      </w:r>
    </w:p>
    <w:p w:rsidR="006A68E3" w:rsidRDefault="006A68E3" w:rsidP="006A68E3"/>
    <w:p w:rsidR="006A68E3" w:rsidRDefault="006A68E3" w:rsidP="006A68E3">
      <w:pPr>
        <w:pStyle w:val="31"/>
      </w:pPr>
      <w:bookmarkStart w:id="44" w:name="_Toc497408371"/>
      <w:r>
        <w:rPr>
          <w:rFonts w:hint="eastAsia"/>
        </w:rPr>
        <w:lastRenderedPageBreak/>
        <w:t>我的应用</w:t>
      </w:r>
      <w:bookmarkEnd w:id="44"/>
    </w:p>
    <w:p w:rsidR="003B5296" w:rsidRDefault="003B5296" w:rsidP="003B5296">
      <w:r>
        <w:rPr>
          <w:rFonts w:hint="eastAsia"/>
        </w:rPr>
        <w:t>我的应用界面如下图所示。可在此界面创建新应用，编辑应用及集成应用。</w:t>
      </w:r>
    </w:p>
    <w:p w:rsidR="00BB770C" w:rsidRDefault="00BB770C" w:rsidP="00BB770C">
      <w:pPr>
        <w:pStyle w:val="ItemList"/>
      </w:pPr>
      <w:r>
        <w:rPr>
          <w:rFonts w:hint="eastAsia"/>
        </w:rPr>
        <w:t>单击“</w:t>
      </w:r>
      <w:r w:rsidR="007A4DC1">
        <w:rPr>
          <w:rFonts w:hint="eastAsia"/>
          <w:b/>
        </w:rPr>
        <w:t>创建应用</w:t>
      </w:r>
      <w:r>
        <w:rPr>
          <w:rFonts w:hint="eastAsia"/>
        </w:rPr>
        <w:t>”按钮，在弹窗上输入</w:t>
      </w:r>
      <w:r w:rsidR="007A4DC1">
        <w:rPr>
          <w:rFonts w:hint="eastAsia"/>
        </w:rPr>
        <w:t>应用</w:t>
      </w:r>
      <w:r>
        <w:rPr>
          <w:rFonts w:hint="eastAsia"/>
        </w:rPr>
        <w:t>信息，单击“</w:t>
      </w:r>
      <w:r w:rsidR="007A4DC1">
        <w:rPr>
          <w:rFonts w:hint="eastAsia"/>
          <w:b/>
        </w:rPr>
        <w:t>提交</w:t>
      </w:r>
      <w:r>
        <w:rPr>
          <w:rFonts w:hint="eastAsia"/>
        </w:rPr>
        <w:t>”按钮</w:t>
      </w:r>
      <w:r w:rsidR="007A4DC1">
        <w:rPr>
          <w:rFonts w:hint="eastAsia"/>
        </w:rPr>
        <w:t>提交给管理员进行</w:t>
      </w:r>
      <w:r w:rsidR="00212619">
        <w:rPr>
          <w:rFonts w:hint="eastAsia"/>
        </w:rPr>
        <w:t>超级管理员</w:t>
      </w:r>
      <w:r w:rsidR="007A4DC1">
        <w:rPr>
          <w:rFonts w:hint="eastAsia"/>
        </w:rPr>
        <w:t>进行应用审核</w:t>
      </w:r>
      <w:r>
        <w:rPr>
          <w:rFonts w:hint="eastAsia"/>
        </w:rPr>
        <w:t>。</w:t>
      </w:r>
    </w:p>
    <w:p w:rsidR="00BB770C" w:rsidRDefault="00CC2979" w:rsidP="00BB770C">
      <w:pPr>
        <w:pStyle w:val="ItemList"/>
      </w:pPr>
      <w:r>
        <w:rPr>
          <w:rFonts w:hint="eastAsia"/>
        </w:rPr>
        <w:t>在</w:t>
      </w:r>
      <w:r w:rsidR="00BB770C">
        <w:rPr>
          <w:rFonts w:hint="eastAsia"/>
        </w:rPr>
        <w:t>要修改的应用</w:t>
      </w:r>
      <w:r>
        <w:rPr>
          <w:rFonts w:hint="eastAsia"/>
        </w:rPr>
        <w:t>所在行</w:t>
      </w:r>
      <w:r w:rsidR="00BB770C">
        <w:rPr>
          <w:rFonts w:hint="eastAsia"/>
        </w:rPr>
        <w:t>单击“</w:t>
      </w:r>
      <w:r w:rsidR="00BB770C">
        <w:rPr>
          <w:rFonts w:hint="eastAsia"/>
          <w:b/>
        </w:rPr>
        <w:t>编辑</w:t>
      </w:r>
      <w:r w:rsidR="00BB770C">
        <w:rPr>
          <w:rFonts w:hint="eastAsia"/>
        </w:rPr>
        <w:t>”按钮，可对该应用</w:t>
      </w:r>
      <w:r w:rsidR="00191218">
        <w:rPr>
          <w:rFonts w:hint="eastAsia"/>
        </w:rPr>
        <w:t>属性</w:t>
      </w:r>
      <w:r w:rsidR="00BB770C">
        <w:rPr>
          <w:rFonts w:hint="eastAsia"/>
        </w:rPr>
        <w:t>进行修改。</w:t>
      </w:r>
    </w:p>
    <w:p w:rsidR="006A68E3" w:rsidRPr="00BB770C" w:rsidRDefault="00CC2979" w:rsidP="006A68E3">
      <w:pPr>
        <w:pStyle w:val="ItemList"/>
      </w:pPr>
      <w:r>
        <w:rPr>
          <w:rFonts w:hint="eastAsia"/>
        </w:rPr>
        <w:t>在</w:t>
      </w:r>
      <w:r w:rsidR="00BB770C">
        <w:rPr>
          <w:rFonts w:hint="eastAsia"/>
        </w:rPr>
        <w:t>要</w:t>
      </w:r>
      <w:r>
        <w:rPr>
          <w:rFonts w:hint="eastAsia"/>
        </w:rPr>
        <w:t>提交审核</w:t>
      </w:r>
      <w:r w:rsidR="00BB770C">
        <w:rPr>
          <w:rFonts w:hint="eastAsia"/>
        </w:rPr>
        <w:t>的</w:t>
      </w:r>
      <w:r>
        <w:rPr>
          <w:rFonts w:hint="eastAsia"/>
        </w:rPr>
        <w:t>应用所在行</w:t>
      </w:r>
      <w:r w:rsidR="00BB770C">
        <w:rPr>
          <w:rFonts w:hint="eastAsia"/>
        </w:rPr>
        <w:t>单击“</w:t>
      </w:r>
      <w:r w:rsidRPr="00CC2979">
        <w:rPr>
          <w:rFonts w:hint="eastAsia"/>
          <w:b/>
        </w:rPr>
        <w:t>集成</w:t>
      </w:r>
      <w:r w:rsidR="00BB770C">
        <w:rPr>
          <w:rFonts w:hint="eastAsia"/>
        </w:rPr>
        <w:t>”按钮，可</w:t>
      </w:r>
      <w:r>
        <w:rPr>
          <w:rFonts w:hint="eastAsia"/>
        </w:rPr>
        <w:t>提交审核</w:t>
      </w:r>
      <w:r w:rsidR="00BB770C">
        <w:rPr>
          <w:rFonts w:hint="eastAsia"/>
        </w:rPr>
        <w:t>。</w:t>
      </w:r>
    </w:p>
    <w:p w:rsidR="006A68E3" w:rsidRPr="006A68E3" w:rsidRDefault="003B5296" w:rsidP="006A68E3">
      <w:r>
        <w:rPr>
          <w:noProof/>
        </w:rPr>
        <w:drawing>
          <wp:inline distT="0" distB="0" distL="0" distR="0" wp14:anchorId="56ACF0C5" wp14:editId="439D8DAF">
            <wp:extent cx="4996635" cy="1842405"/>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96635" cy="1842405"/>
                    </a:xfrm>
                    <a:prstGeom prst="rect">
                      <a:avLst/>
                    </a:prstGeom>
                  </pic:spPr>
                </pic:pic>
              </a:graphicData>
            </a:graphic>
          </wp:inline>
        </w:drawing>
      </w:r>
    </w:p>
    <w:p w:rsidR="006A68E3" w:rsidRDefault="006A68E3" w:rsidP="000D1366"/>
    <w:p w:rsidR="00DF1728" w:rsidRDefault="00DF1728" w:rsidP="000D1366">
      <w:pPr>
        <w:sectPr w:rsidR="00DF1728" w:rsidSect="005E77B4">
          <w:pgSz w:w="11907" w:h="16840" w:code="9"/>
          <w:pgMar w:top="1701" w:right="1134" w:bottom="1701" w:left="1134" w:header="567" w:footer="567" w:gutter="0"/>
          <w:cols w:space="425"/>
          <w:docGrid w:linePitch="312"/>
        </w:sectPr>
      </w:pPr>
    </w:p>
    <w:p w:rsidR="00713153" w:rsidRDefault="00212619" w:rsidP="00713153">
      <w:pPr>
        <w:pStyle w:val="1"/>
      </w:pPr>
      <w:bookmarkStart w:id="45" w:name="_Toc497408372"/>
      <w:bookmarkStart w:id="46" w:name="OLE_LINK2"/>
      <w:bookmarkStart w:id="47" w:name="OLE_LINK3"/>
      <w:r>
        <w:rPr>
          <w:rFonts w:hint="eastAsia"/>
        </w:rPr>
        <w:lastRenderedPageBreak/>
        <w:t>超级管理员</w:t>
      </w:r>
      <w:r w:rsidR="00713153">
        <w:rPr>
          <w:rFonts w:hint="eastAsia"/>
        </w:rPr>
        <w:t>操作</w:t>
      </w:r>
      <w:bookmarkEnd w:id="45"/>
    </w:p>
    <w:p w:rsidR="006162A8" w:rsidRPr="006162A8" w:rsidRDefault="006162A8" w:rsidP="00713153">
      <w:r w:rsidRPr="0064598C">
        <w:rPr>
          <w:rFonts w:hint="eastAsia"/>
        </w:rPr>
        <w:t>本</w:t>
      </w:r>
      <w:r>
        <w:rPr>
          <w:rFonts w:hint="eastAsia"/>
        </w:rPr>
        <w:t>章将</w:t>
      </w:r>
      <w:r w:rsidRPr="0064598C">
        <w:rPr>
          <w:rFonts w:hint="eastAsia"/>
        </w:rPr>
        <w:t>为您</w:t>
      </w:r>
      <w:r>
        <w:rPr>
          <w:rFonts w:hint="eastAsia"/>
        </w:rPr>
        <w:t>介绍超级管理员在天闻开放平台的常用操作</w:t>
      </w:r>
      <w:r w:rsidRPr="0064598C">
        <w:rPr>
          <w:rFonts w:hint="eastAsia"/>
        </w:rPr>
        <w:t>。</w:t>
      </w:r>
    </w:p>
    <w:p w:rsidR="00713153" w:rsidRDefault="00AC6DD3" w:rsidP="00AC6DD3">
      <w:pPr>
        <w:pStyle w:val="21"/>
      </w:pPr>
      <w:bookmarkStart w:id="48" w:name="_Toc497408373"/>
      <w:r>
        <w:rPr>
          <w:rFonts w:hint="eastAsia"/>
        </w:rPr>
        <w:t>管理控制台</w:t>
      </w:r>
      <w:bookmarkEnd w:id="48"/>
    </w:p>
    <w:p w:rsidR="00AC6DD3" w:rsidRDefault="00AC6DD3" w:rsidP="00AC6DD3">
      <w:pPr>
        <w:pStyle w:val="31"/>
      </w:pPr>
      <w:bookmarkStart w:id="49" w:name="_Toc497408374"/>
      <w:r>
        <w:rPr>
          <w:rFonts w:hint="eastAsia"/>
        </w:rPr>
        <w:t>租户管理</w:t>
      </w:r>
      <w:bookmarkEnd w:id="49"/>
    </w:p>
    <w:p w:rsidR="00AC6DD3" w:rsidRDefault="00AC6DD3" w:rsidP="00AC6DD3">
      <w:r>
        <w:rPr>
          <w:rFonts w:hint="eastAsia"/>
        </w:rPr>
        <w:t>租户管理界面如下图所示。</w:t>
      </w:r>
    </w:p>
    <w:p w:rsidR="00AC6DD3" w:rsidRDefault="00AC6DD3" w:rsidP="00AC6DD3">
      <w:pPr>
        <w:pStyle w:val="ItemList"/>
      </w:pPr>
      <w:r>
        <w:rPr>
          <w:rFonts w:hint="eastAsia"/>
        </w:rPr>
        <w:t>在上方条件框中输入查询条件（单击“</w:t>
      </w:r>
      <w:r>
        <w:rPr>
          <w:rFonts w:hint="eastAsia"/>
          <w:b/>
        </w:rPr>
        <w:t>重置</w:t>
      </w:r>
      <w:r>
        <w:rPr>
          <w:rFonts w:hint="eastAsia"/>
        </w:rPr>
        <w:t>”按钮可快速清除已设置的查询条件），</w:t>
      </w:r>
    </w:p>
    <w:p w:rsidR="00AC6DD3" w:rsidRDefault="00AC6DD3" w:rsidP="00AC6DD3">
      <w:pPr>
        <w:pStyle w:val="ItemList"/>
      </w:pPr>
      <w:bookmarkStart w:id="50" w:name="OLE_LINK305"/>
      <w:r>
        <w:rPr>
          <w:rFonts w:hint="eastAsia"/>
        </w:rPr>
        <w:t>勾选要审核的租户，单击“</w:t>
      </w:r>
      <w:r>
        <w:rPr>
          <w:rFonts w:hint="eastAsia"/>
          <w:b/>
        </w:rPr>
        <w:t>查看审核</w:t>
      </w:r>
      <w:r>
        <w:rPr>
          <w:rFonts w:hint="eastAsia"/>
        </w:rPr>
        <w:t>”按钮，</w:t>
      </w:r>
      <w:r w:rsidR="00B71F97">
        <w:rPr>
          <w:rFonts w:hint="eastAsia"/>
        </w:rPr>
        <w:t>可进行</w:t>
      </w:r>
      <w:r w:rsidR="002867E2">
        <w:rPr>
          <w:rFonts w:hint="eastAsia"/>
        </w:rPr>
        <w:t>审核租户</w:t>
      </w:r>
      <w:r w:rsidR="00B71F97">
        <w:rPr>
          <w:rFonts w:hint="eastAsia"/>
        </w:rPr>
        <w:t>和数据初始化</w:t>
      </w:r>
      <w:r>
        <w:rPr>
          <w:rFonts w:hint="eastAsia"/>
        </w:rPr>
        <w:t>。</w:t>
      </w:r>
    </w:p>
    <w:bookmarkEnd w:id="50"/>
    <w:p w:rsidR="00AC6DD3" w:rsidRDefault="00AC6DD3" w:rsidP="00AC6DD3">
      <w:pPr>
        <w:pStyle w:val="ItemList"/>
      </w:pPr>
      <w:r>
        <w:rPr>
          <w:rFonts w:hint="eastAsia"/>
        </w:rPr>
        <w:t>勾选要</w:t>
      </w:r>
      <w:r w:rsidR="00C3224A">
        <w:rPr>
          <w:rFonts w:hint="eastAsia"/>
        </w:rPr>
        <w:t>升级脚本</w:t>
      </w:r>
      <w:r>
        <w:rPr>
          <w:rFonts w:hint="eastAsia"/>
        </w:rPr>
        <w:t>的</w:t>
      </w:r>
      <w:r w:rsidR="00C3224A">
        <w:rPr>
          <w:rFonts w:hint="eastAsia"/>
        </w:rPr>
        <w:t>租户</w:t>
      </w:r>
      <w:r>
        <w:rPr>
          <w:rFonts w:hint="eastAsia"/>
        </w:rPr>
        <w:t>，单击“</w:t>
      </w:r>
      <w:r w:rsidR="004B2349">
        <w:rPr>
          <w:rFonts w:hint="eastAsia"/>
          <w:b/>
        </w:rPr>
        <w:t>升级脚本</w:t>
      </w:r>
      <w:r>
        <w:rPr>
          <w:rFonts w:hint="eastAsia"/>
        </w:rPr>
        <w:t>”按钮，选择确定，可对其</w:t>
      </w:r>
      <w:r w:rsidR="00C3224A">
        <w:rPr>
          <w:rFonts w:hint="eastAsia"/>
        </w:rPr>
        <w:t>脚本</w:t>
      </w:r>
      <w:r>
        <w:rPr>
          <w:rFonts w:hint="eastAsia"/>
        </w:rPr>
        <w:t>进行</w:t>
      </w:r>
      <w:r w:rsidR="00C3224A">
        <w:rPr>
          <w:rFonts w:hint="eastAsia"/>
        </w:rPr>
        <w:t>升级更新</w:t>
      </w:r>
      <w:r w:rsidR="00CE2EB4">
        <w:rPr>
          <w:rFonts w:hint="eastAsia"/>
        </w:rPr>
        <w:t>（</w:t>
      </w:r>
      <w:r w:rsidR="00CE2EB4" w:rsidRPr="00CE2EB4">
        <w:rPr>
          <w:rFonts w:hint="eastAsia"/>
          <w:color w:val="FF0000"/>
        </w:rPr>
        <w:t>该功能开发中，暂未实现</w:t>
      </w:r>
      <w:r w:rsidR="00CE2EB4">
        <w:rPr>
          <w:rFonts w:hint="eastAsia"/>
        </w:rPr>
        <w:t>）</w:t>
      </w:r>
      <w:r>
        <w:rPr>
          <w:rFonts w:hint="eastAsia"/>
        </w:rPr>
        <w:t>。</w:t>
      </w:r>
    </w:p>
    <w:p w:rsidR="00AC6DD3" w:rsidRDefault="00AC6DD3" w:rsidP="00AC6DD3">
      <w:pPr>
        <w:pStyle w:val="FigureDescription"/>
      </w:pPr>
      <w:r>
        <w:rPr>
          <w:rFonts w:hint="eastAsia"/>
        </w:rPr>
        <w:t>账号管理</w:t>
      </w:r>
    </w:p>
    <w:p w:rsidR="00AC6DD3" w:rsidRDefault="00AC6DD3" w:rsidP="00AC6DD3">
      <w:pPr>
        <w:pStyle w:val="Figure"/>
      </w:pPr>
      <w:r>
        <w:rPr>
          <w:noProof/>
        </w:rPr>
        <w:drawing>
          <wp:inline distT="0" distB="0" distL="0" distR="0" wp14:anchorId="0E513D6E" wp14:editId="5DAE6A0B">
            <wp:extent cx="5486400" cy="24396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439670"/>
                    </a:xfrm>
                    <a:prstGeom prst="rect">
                      <a:avLst/>
                    </a:prstGeom>
                  </pic:spPr>
                </pic:pic>
              </a:graphicData>
            </a:graphic>
          </wp:inline>
        </w:drawing>
      </w:r>
    </w:p>
    <w:p w:rsidR="00AC6DD3" w:rsidRDefault="00AC6DD3" w:rsidP="00AC6DD3"/>
    <w:p w:rsidR="00B71F97" w:rsidRDefault="00B71F97" w:rsidP="000C3332">
      <w:pPr>
        <w:pStyle w:val="Step"/>
        <w:numPr>
          <w:ilvl w:val="5"/>
          <w:numId w:val="36"/>
        </w:numPr>
        <w:outlineLvl w:val="9"/>
      </w:pPr>
      <w:bookmarkStart w:id="51" w:name="OLE_LINK308"/>
      <w:bookmarkStart w:id="52" w:name="OLE_LINK309"/>
      <w:r>
        <w:rPr>
          <w:rFonts w:hint="eastAsia"/>
        </w:rPr>
        <w:t>勾选要审核的租户，单击“</w:t>
      </w:r>
      <w:r w:rsidRPr="000C3332">
        <w:rPr>
          <w:rFonts w:hint="eastAsia"/>
          <w:b/>
        </w:rPr>
        <w:t>查看审核</w:t>
      </w:r>
      <w:r>
        <w:rPr>
          <w:rFonts w:hint="eastAsia"/>
        </w:rPr>
        <w:t>”按钮，进入租户审核界面，</w:t>
      </w:r>
      <w:r w:rsidR="003220EA">
        <w:rPr>
          <w:rFonts w:hint="eastAsia"/>
        </w:rPr>
        <w:t>对</w:t>
      </w:r>
      <w:r>
        <w:rPr>
          <w:rFonts w:hint="eastAsia"/>
        </w:rPr>
        <w:t>租户</w:t>
      </w:r>
      <w:r w:rsidR="003220EA">
        <w:rPr>
          <w:rFonts w:hint="eastAsia"/>
        </w:rPr>
        <w:t>信息进行审核，并分配域名、租户地址、租户编码和租户</w:t>
      </w:r>
      <w:r w:rsidR="003220EA">
        <w:rPr>
          <w:rFonts w:hint="eastAsia"/>
        </w:rPr>
        <w:t>logo</w:t>
      </w:r>
      <w:r>
        <w:rPr>
          <w:rFonts w:hint="eastAsia"/>
        </w:rPr>
        <w:t>。</w:t>
      </w:r>
    </w:p>
    <w:p w:rsidR="000C3332" w:rsidRDefault="000C3332" w:rsidP="000C3332">
      <w:pPr>
        <w:pStyle w:val="ItemList"/>
      </w:pPr>
      <w:bookmarkStart w:id="53" w:name="OLE_LINK306"/>
      <w:bookmarkStart w:id="54" w:name="OLE_LINK307"/>
      <w:bookmarkStart w:id="55" w:name="OLE_LINK310"/>
      <w:bookmarkEnd w:id="51"/>
      <w:bookmarkEnd w:id="52"/>
      <w:r>
        <w:rPr>
          <w:rFonts w:hint="eastAsia"/>
        </w:rPr>
        <w:lastRenderedPageBreak/>
        <w:t>如果审核不通过，则单击</w:t>
      </w:r>
      <w:bookmarkEnd w:id="53"/>
      <w:bookmarkEnd w:id="54"/>
      <w:r>
        <w:rPr>
          <w:rFonts w:hint="eastAsia"/>
        </w:rPr>
        <w:t>“</w:t>
      </w:r>
      <w:r w:rsidRPr="000C3332">
        <w:rPr>
          <w:rFonts w:hint="eastAsia"/>
          <w:b/>
        </w:rPr>
        <w:t>不通过</w:t>
      </w:r>
      <w:r>
        <w:rPr>
          <w:rFonts w:hint="eastAsia"/>
        </w:rPr>
        <w:t>”按钮，打回给应用开发者进行修改；</w:t>
      </w:r>
    </w:p>
    <w:p w:rsidR="000C3332" w:rsidRDefault="000C3332" w:rsidP="000C3332">
      <w:pPr>
        <w:pStyle w:val="ItemList"/>
      </w:pPr>
      <w:r>
        <w:rPr>
          <w:rFonts w:hint="eastAsia"/>
        </w:rPr>
        <w:t>如果审核通过，则单击“</w:t>
      </w:r>
      <w:r w:rsidRPr="000C3332">
        <w:rPr>
          <w:rFonts w:hint="eastAsia"/>
          <w:b/>
        </w:rPr>
        <w:t>下一步</w:t>
      </w:r>
      <w:r>
        <w:rPr>
          <w:rFonts w:hint="eastAsia"/>
          <w:b/>
        </w:rPr>
        <w:t>”</w:t>
      </w:r>
      <w:r>
        <w:rPr>
          <w:rFonts w:hint="eastAsia"/>
        </w:rPr>
        <w:t>进入下一环节；</w:t>
      </w:r>
    </w:p>
    <w:p w:rsidR="008908B8" w:rsidRPr="00B71F97" w:rsidRDefault="008908B8" w:rsidP="000C3332">
      <w:pPr>
        <w:pStyle w:val="ItemList"/>
      </w:pPr>
      <w:r>
        <w:rPr>
          <w:rFonts w:hint="eastAsia"/>
        </w:rPr>
        <w:t>单击“</w:t>
      </w:r>
      <w:r w:rsidRPr="008908B8">
        <w:rPr>
          <w:rFonts w:hint="eastAsia"/>
          <w:b/>
        </w:rPr>
        <w:t>关闭”</w:t>
      </w:r>
      <w:r w:rsidRPr="008908B8">
        <w:rPr>
          <w:rFonts w:hint="eastAsia"/>
        </w:rPr>
        <w:t>按钮则</w:t>
      </w:r>
      <w:r>
        <w:rPr>
          <w:rFonts w:hint="eastAsia"/>
        </w:rPr>
        <w:t>关闭当前页面。</w:t>
      </w:r>
    </w:p>
    <w:bookmarkEnd w:id="55"/>
    <w:p w:rsidR="00012021" w:rsidRDefault="00012021" w:rsidP="00012021">
      <w:pPr>
        <w:pStyle w:val="FigureDescription"/>
      </w:pPr>
      <w:r>
        <w:rPr>
          <w:rFonts w:hint="eastAsia"/>
        </w:rPr>
        <w:t>审核租户信息</w:t>
      </w:r>
    </w:p>
    <w:p w:rsidR="00012021" w:rsidRDefault="00012021" w:rsidP="00012021">
      <w:pPr>
        <w:pStyle w:val="Figure"/>
      </w:pPr>
      <w:r>
        <w:rPr>
          <w:noProof/>
        </w:rPr>
        <w:drawing>
          <wp:inline distT="0" distB="0" distL="0" distR="0" wp14:anchorId="072713F9" wp14:editId="0135E11F">
            <wp:extent cx="4996920" cy="5519578"/>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96920" cy="5519578"/>
                    </a:xfrm>
                    <a:prstGeom prst="rect">
                      <a:avLst/>
                    </a:prstGeom>
                  </pic:spPr>
                </pic:pic>
              </a:graphicData>
            </a:graphic>
          </wp:inline>
        </w:drawing>
      </w:r>
    </w:p>
    <w:p w:rsidR="003220EA" w:rsidRDefault="003220EA" w:rsidP="003220EA"/>
    <w:p w:rsidR="003220EA" w:rsidRDefault="000C3332" w:rsidP="003220EA">
      <w:pPr>
        <w:pStyle w:val="Step"/>
        <w:numPr>
          <w:ilvl w:val="5"/>
          <w:numId w:val="36"/>
        </w:numPr>
        <w:outlineLvl w:val="9"/>
      </w:pPr>
      <w:r>
        <w:rPr>
          <w:rFonts w:hint="eastAsia"/>
        </w:rPr>
        <w:t>进入数据初始化界面，</w:t>
      </w:r>
      <w:r w:rsidR="00844E29">
        <w:rPr>
          <w:rFonts w:hint="eastAsia"/>
        </w:rPr>
        <w:t>给该</w:t>
      </w:r>
      <w:r>
        <w:rPr>
          <w:rFonts w:hint="eastAsia"/>
        </w:rPr>
        <w:t>租户</w:t>
      </w:r>
      <w:r w:rsidR="00844E29">
        <w:rPr>
          <w:rFonts w:hint="eastAsia"/>
        </w:rPr>
        <w:t>分配主库</w:t>
      </w:r>
      <w:r w:rsidR="00844E29">
        <w:rPr>
          <w:rFonts w:hint="eastAsia"/>
        </w:rPr>
        <w:t>IP</w:t>
      </w:r>
      <w:r w:rsidR="00844E29">
        <w:rPr>
          <w:rFonts w:hint="eastAsia"/>
        </w:rPr>
        <w:t>、从库</w:t>
      </w:r>
      <w:r w:rsidR="00844E29">
        <w:rPr>
          <w:rFonts w:hint="eastAsia"/>
        </w:rPr>
        <w:t>IP</w:t>
      </w:r>
      <w:r w:rsidR="00844E29">
        <w:rPr>
          <w:rFonts w:hint="eastAsia"/>
        </w:rPr>
        <w:t>和库密码</w:t>
      </w:r>
      <w:r>
        <w:rPr>
          <w:rFonts w:hint="eastAsia"/>
        </w:rPr>
        <w:t>。</w:t>
      </w:r>
    </w:p>
    <w:p w:rsidR="008908B8" w:rsidRDefault="008908B8" w:rsidP="008908B8">
      <w:pPr>
        <w:pStyle w:val="ItemList"/>
      </w:pPr>
      <w:r>
        <w:rPr>
          <w:rFonts w:hint="eastAsia"/>
        </w:rPr>
        <w:t>如果希望取消审核，则单击“</w:t>
      </w:r>
      <w:r w:rsidRPr="008908B8">
        <w:rPr>
          <w:rFonts w:hint="eastAsia"/>
          <w:b/>
        </w:rPr>
        <w:t>不通过</w:t>
      </w:r>
      <w:r>
        <w:rPr>
          <w:rFonts w:hint="eastAsia"/>
        </w:rPr>
        <w:t>”按钮，打回给应用开发者进行修改；</w:t>
      </w:r>
    </w:p>
    <w:p w:rsidR="008908B8" w:rsidRDefault="008908B8" w:rsidP="008908B8">
      <w:pPr>
        <w:pStyle w:val="ItemList"/>
      </w:pPr>
      <w:r>
        <w:rPr>
          <w:rFonts w:hint="eastAsia"/>
        </w:rPr>
        <w:t>单击“</w:t>
      </w:r>
      <w:r>
        <w:rPr>
          <w:rFonts w:hint="eastAsia"/>
          <w:b/>
        </w:rPr>
        <w:t>上</w:t>
      </w:r>
      <w:r w:rsidRPr="008908B8">
        <w:rPr>
          <w:rFonts w:hint="eastAsia"/>
          <w:b/>
        </w:rPr>
        <w:t>一步”</w:t>
      </w:r>
      <w:r w:rsidRPr="008908B8">
        <w:rPr>
          <w:rFonts w:hint="eastAsia"/>
        </w:rPr>
        <w:t>则返回</w:t>
      </w:r>
      <w:r>
        <w:rPr>
          <w:rFonts w:hint="eastAsia"/>
        </w:rPr>
        <w:t>上一环节；</w:t>
      </w:r>
    </w:p>
    <w:p w:rsidR="008908B8" w:rsidRDefault="008908B8" w:rsidP="008908B8">
      <w:pPr>
        <w:pStyle w:val="ItemList"/>
      </w:pPr>
      <w:r>
        <w:rPr>
          <w:rFonts w:hint="eastAsia"/>
        </w:rPr>
        <w:t>数据初始化配置好后，单击“</w:t>
      </w:r>
      <w:r w:rsidRPr="008908B8">
        <w:rPr>
          <w:rFonts w:hint="eastAsia"/>
          <w:b/>
        </w:rPr>
        <w:t>通过并进行下一步”</w:t>
      </w:r>
      <w:r>
        <w:rPr>
          <w:rFonts w:hint="eastAsia"/>
        </w:rPr>
        <w:t>进入下一环节；</w:t>
      </w:r>
    </w:p>
    <w:p w:rsidR="008908B8" w:rsidRPr="008908B8" w:rsidRDefault="008908B8" w:rsidP="008908B8">
      <w:pPr>
        <w:pStyle w:val="ItemList"/>
      </w:pPr>
      <w:r>
        <w:rPr>
          <w:rFonts w:hint="eastAsia"/>
        </w:rPr>
        <w:t>单击“</w:t>
      </w:r>
      <w:r>
        <w:rPr>
          <w:rFonts w:hint="eastAsia"/>
          <w:b/>
        </w:rPr>
        <w:t>关闭</w:t>
      </w:r>
      <w:r w:rsidRPr="008908B8">
        <w:rPr>
          <w:rFonts w:hint="eastAsia"/>
          <w:b/>
        </w:rPr>
        <w:t>”</w:t>
      </w:r>
      <w:r w:rsidRPr="008908B8">
        <w:rPr>
          <w:rFonts w:hint="eastAsia"/>
        </w:rPr>
        <w:t>按钮则</w:t>
      </w:r>
      <w:r>
        <w:rPr>
          <w:rFonts w:hint="eastAsia"/>
        </w:rPr>
        <w:t>关闭当前页面；</w:t>
      </w:r>
    </w:p>
    <w:p w:rsidR="000C3332" w:rsidRDefault="000C3332" w:rsidP="003220EA">
      <w:r>
        <w:rPr>
          <w:noProof/>
        </w:rPr>
        <w:lastRenderedPageBreak/>
        <w:drawing>
          <wp:inline distT="0" distB="0" distL="0" distR="0" wp14:anchorId="0B0A1571" wp14:editId="1CE545DA">
            <wp:extent cx="4996387" cy="39863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96387" cy="3986398"/>
                    </a:xfrm>
                    <a:prstGeom prst="rect">
                      <a:avLst/>
                    </a:prstGeom>
                  </pic:spPr>
                </pic:pic>
              </a:graphicData>
            </a:graphic>
          </wp:inline>
        </w:drawing>
      </w:r>
    </w:p>
    <w:p w:rsidR="00844E29" w:rsidRDefault="00844E29" w:rsidP="003220EA"/>
    <w:p w:rsidR="008908B8" w:rsidRDefault="008908B8" w:rsidP="008908B8">
      <w:pPr>
        <w:pStyle w:val="Step"/>
        <w:numPr>
          <w:ilvl w:val="5"/>
          <w:numId w:val="36"/>
        </w:numPr>
        <w:outlineLvl w:val="9"/>
      </w:pPr>
      <w:r>
        <w:rPr>
          <w:rFonts w:hint="eastAsia"/>
        </w:rPr>
        <w:t>进入初始化脚本界面，给该租户</w:t>
      </w:r>
      <w:r w:rsidR="00AC0F84">
        <w:rPr>
          <w:rFonts w:hint="eastAsia"/>
        </w:rPr>
        <w:t>初始化脚本</w:t>
      </w:r>
      <w:r>
        <w:rPr>
          <w:rFonts w:hint="eastAsia"/>
        </w:rPr>
        <w:t>。</w:t>
      </w:r>
    </w:p>
    <w:p w:rsidR="008908B8" w:rsidRDefault="008908B8" w:rsidP="008908B8">
      <w:pPr>
        <w:pStyle w:val="ItemList"/>
      </w:pPr>
      <w:r>
        <w:rPr>
          <w:rFonts w:hint="eastAsia"/>
        </w:rPr>
        <w:t>单击“</w:t>
      </w:r>
      <w:r w:rsidR="00AC0F84">
        <w:rPr>
          <w:rFonts w:hint="eastAsia"/>
          <w:b/>
        </w:rPr>
        <w:t>确定初始化并进行下一步</w:t>
      </w:r>
      <w:r>
        <w:rPr>
          <w:rFonts w:hint="eastAsia"/>
        </w:rPr>
        <w:t>”按钮，</w:t>
      </w:r>
      <w:r w:rsidR="00AC0F84">
        <w:rPr>
          <w:rFonts w:hint="eastAsia"/>
        </w:rPr>
        <w:t>将给该租户初始化脚本</w:t>
      </w:r>
      <w:r>
        <w:rPr>
          <w:rFonts w:hint="eastAsia"/>
        </w:rPr>
        <w:t>；</w:t>
      </w:r>
    </w:p>
    <w:p w:rsidR="00AC0F84" w:rsidRPr="008908B8" w:rsidRDefault="00AC0F84" w:rsidP="00AC0F84">
      <w:pPr>
        <w:pStyle w:val="ItemList"/>
      </w:pPr>
      <w:r>
        <w:rPr>
          <w:rFonts w:hint="eastAsia"/>
        </w:rPr>
        <w:t>单击“</w:t>
      </w:r>
      <w:r>
        <w:rPr>
          <w:rFonts w:hint="eastAsia"/>
          <w:b/>
        </w:rPr>
        <w:t>关闭</w:t>
      </w:r>
      <w:r w:rsidRPr="008908B8">
        <w:rPr>
          <w:rFonts w:hint="eastAsia"/>
          <w:b/>
        </w:rPr>
        <w:t>”</w:t>
      </w:r>
      <w:r w:rsidRPr="008908B8">
        <w:rPr>
          <w:rFonts w:hint="eastAsia"/>
        </w:rPr>
        <w:t>按钮则</w:t>
      </w:r>
      <w:r>
        <w:rPr>
          <w:rFonts w:hint="eastAsia"/>
        </w:rPr>
        <w:t>关闭当前页面；</w:t>
      </w:r>
    </w:p>
    <w:p w:rsidR="008908B8" w:rsidRPr="00AC0F84" w:rsidRDefault="00311C1F" w:rsidP="003220EA">
      <w:r>
        <w:rPr>
          <w:noProof/>
        </w:rPr>
        <w:lastRenderedPageBreak/>
        <w:drawing>
          <wp:inline distT="0" distB="0" distL="0" distR="0" wp14:anchorId="22B58B36" wp14:editId="29AA4BA1">
            <wp:extent cx="4997317" cy="3442791"/>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97317" cy="3442791"/>
                    </a:xfrm>
                    <a:prstGeom prst="rect">
                      <a:avLst/>
                    </a:prstGeom>
                  </pic:spPr>
                </pic:pic>
              </a:graphicData>
            </a:graphic>
          </wp:inline>
        </w:drawing>
      </w:r>
    </w:p>
    <w:p w:rsidR="008908B8" w:rsidRDefault="008908B8" w:rsidP="003220EA"/>
    <w:p w:rsidR="00246296" w:rsidRDefault="00246296" w:rsidP="00246296">
      <w:pPr>
        <w:pStyle w:val="Step"/>
        <w:numPr>
          <w:ilvl w:val="5"/>
          <w:numId w:val="36"/>
        </w:numPr>
        <w:outlineLvl w:val="9"/>
      </w:pPr>
      <w:r>
        <w:rPr>
          <w:rFonts w:hint="eastAsia"/>
        </w:rPr>
        <w:t>初始化脚本完成后，进入结果反馈界面，给该区域管理员发送提醒邮件。</w:t>
      </w:r>
    </w:p>
    <w:p w:rsidR="00246296" w:rsidRDefault="00246296" w:rsidP="00246296">
      <w:pPr>
        <w:pStyle w:val="ItemList"/>
      </w:pPr>
      <w:r>
        <w:rPr>
          <w:rFonts w:hint="eastAsia"/>
        </w:rPr>
        <w:t>单击“</w:t>
      </w:r>
      <w:r>
        <w:rPr>
          <w:rFonts w:hint="eastAsia"/>
          <w:b/>
        </w:rPr>
        <w:t>发送邮件通知</w:t>
      </w:r>
      <w:r>
        <w:rPr>
          <w:rFonts w:hint="eastAsia"/>
        </w:rPr>
        <w:t>”按钮，将</w:t>
      </w:r>
      <w:r w:rsidR="00A16DCA">
        <w:rPr>
          <w:rFonts w:hint="eastAsia"/>
        </w:rPr>
        <w:t>发送邮件通知</w:t>
      </w:r>
      <w:r>
        <w:rPr>
          <w:rFonts w:hint="eastAsia"/>
        </w:rPr>
        <w:t>该租户</w:t>
      </w:r>
      <w:r w:rsidR="00993792">
        <w:rPr>
          <w:rFonts w:hint="eastAsia"/>
        </w:rPr>
        <w:t>所属的区域管理员</w:t>
      </w:r>
      <w:r>
        <w:rPr>
          <w:rFonts w:hint="eastAsia"/>
        </w:rPr>
        <w:t>；</w:t>
      </w:r>
    </w:p>
    <w:p w:rsidR="00246296" w:rsidRPr="008908B8" w:rsidRDefault="00246296" w:rsidP="00246296">
      <w:pPr>
        <w:pStyle w:val="ItemList"/>
      </w:pPr>
      <w:r>
        <w:rPr>
          <w:rFonts w:hint="eastAsia"/>
        </w:rPr>
        <w:t>单击“</w:t>
      </w:r>
      <w:r>
        <w:rPr>
          <w:rFonts w:hint="eastAsia"/>
          <w:b/>
        </w:rPr>
        <w:t>关闭</w:t>
      </w:r>
      <w:r w:rsidRPr="008908B8">
        <w:rPr>
          <w:rFonts w:hint="eastAsia"/>
          <w:b/>
        </w:rPr>
        <w:t>”</w:t>
      </w:r>
      <w:r w:rsidRPr="008908B8">
        <w:rPr>
          <w:rFonts w:hint="eastAsia"/>
        </w:rPr>
        <w:t>按钮则</w:t>
      </w:r>
      <w:r>
        <w:rPr>
          <w:rFonts w:hint="eastAsia"/>
        </w:rPr>
        <w:t>关闭当前页面；</w:t>
      </w:r>
    </w:p>
    <w:p w:rsidR="008908B8" w:rsidRDefault="00246296" w:rsidP="003220EA">
      <w:r>
        <w:rPr>
          <w:noProof/>
        </w:rPr>
        <w:drawing>
          <wp:inline distT="0" distB="0" distL="0" distR="0" wp14:anchorId="052439BE" wp14:editId="59C7EC7A">
            <wp:extent cx="5274310" cy="369629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696290"/>
                    </a:xfrm>
                    <a:prstGeom prst="rect">
                      <a:avLst/>
                    </a:prstGeom>
                  </pic:spPr>
                </pic:pic>
              </a:graphicData>
            </a:graphic>
          </wp:inline>
        </w:drawing>
      </w:r>
    </w:p>
    <w:p w:rsidR="00993792" w:rsidRDefault="00993792" w:rsidP="003220EA"/>
    <w:p w:rsidR="00993792" w:rsidRPr="00246296" w:rsidRDefault="00993792" w:rsidP="003220EA">
      <w:r>
        <w:rPr>
          <w:rFonts w:hint="eastAsia"/>
        </w:rPr>
        <w:lastRenderedPageBreak/>
        <w:t>------</w:t>
      </w:r>
      <w:r w:rsidRPr="00993792">
        <w:rPr>
          <w:rFonts w:hint="eastAsia"/>
          <w:b/>
        </w:rPr>
        <w:t>结束</w:t>
      </w:r>
    </w:p>
    <w:p w:rsidR="00AC6DD3" w:rsidRDefault="00AC6DD3" w:rsidP="00AC6DD3">
      <w:pPr>
        <w:pStyle w:val="31"/>
      </w:pPr>
      <w:bookmarkStart w:id="56" w:name="_Toc497408375"/>
      <w:r>
        <w:rPr>
          <w:rFonts w:hint="eastAsia"/>
        </w:rPr>
        <w:t>统计概况</w:t>
      </w:r>
      <w:bookmarkEnd w:id="56"/>
    </w:p>
    <w:p w:rsidR="00993792" w:rsidRDefault="00993792" w:rsidP="00993792">
      <w:r>
        <w:rPr>
          <w:rFonts w:hint="eastAsia"/>
        </w:rPr>
        <w:t>统计概况界面</w:t>
      </w:r>
      <w:r w:rsidR="007375F8">
        <w:rPr>
          <w:rFonts w:hint="eastAsia"/>
        </w:rPr>
        <w:t>如下图所示</w:t>
      </w:r>
      <w:r>
        <w:rPr>
          <w:rFonts w:hint="eastAsia"/>
        </w:rPr>
        <w:t>。</w:t>
      </w:r>
    </w:p>
    <w:p w:rsidR="00993792" w:rsidRDefault="00993792" w:rsidP="00993792">
      <w:r>
        <w:rPr>
          <w:rFonts w:hint="eastAsia"/>
        </w:rPr>
        <w:t>右侧选择要统计的系统，可统计用户浏览对应系统的统计数据，学生</w:t>
      </w:r>
      <w:r>
        <w:rPr>
          <w:rFonts w:hint="eastAsia"/>
        </w:rPr>
        <w:t>/</w:t>
      </w:r>
      <w:r>
        <w:rPr>
          <w:rFonts w:hint="eastAsia"/>
        </w:rPr>
        <w:t>老师访问情况（本周</w:t>
      </w:r>
      <w:r>
        <w:rPr>
          <w:rFonts w:hint="eastAsia"/>
        </w:rPr>
        <w:t>/</w:t>
      </w:r>
      <w:r>
        <w:rPr>
          <w:rFonts w:hint="eastAsia"/>
        </w:rPr>
        <w:t>本月</w:t>
      </w:r>
      <w:r>
        <w:rPr>
          <w:rFonts w:hint="eastAsia"/>
        </w:rPr>
        <w:t>/</w:t>
      </w:r>
      <w:r>
        <w:rPr>
          <w:rFonts w:hint="eastAsia"/>
        </w:rPr>
        <w:t>本学期），应用访问</w:t>
      </w:r>
      <w:r>
        <w:rPr>
          <w:rFonts w:hint="eastAsia"/>
        </w:rPr>
        <w:t>TOP5</w:t>
      </w:r>
      <w:r>
        <w:rPr>
          <w:rFonts w:hint="eastAsia"/>
        </w:rPr>
        <w:t>（本周</w:t>
      </w:r>
      <w:r>
        <w:rPr>
          <w:rFonts w:hint="eastAsia"/>
        </w:rPr>
        <w:t>/</w:t>
      </w:r>
      <w:r>
        <w:rPr>
          <w:rFonts w:hint="eastAsia"/>
        </w:rPr>
        <w:t>本月</w:t>
      </w:r>
      <w:r>
        <w:rPr>
          <w:rFonts w:hint="eastAsia"/>
        </w:rPr>
        <w:t>/</w:t>
      </w:r>
      <w:r>
        <w:rPr>
          <w:rFonts w:hint="eastAsia"/>
        </w:rPr>
        <w:t>本学期），流量趋势及在线人数统计（本周</w:t>
      </w:r>
      <w:r>
        <w:rPr>
          <w:rFonts w:hint="eastAsia"/>
        </w:rPr>
        <w:t>/</w:t>
      </w:r>
      <w:r>
        <w:rPr>
          <w:rFonts w:hint="eastAsia"/>
        </w:rPr>
        <w:t>本月</w:t>
      </w:r>
      <w:r>
        <w:rPr>
          <w:rFonts w:hint="eastAsia"/>
        </w:rPr>
        <w:t>/</w:t>
      </w:r>
      <w:r>
        <w:rPr>
          <w:rFonts w:hint="eastAsia"/>
        </w:rPr>
        <w:t>本学期），右上角为</w:t>
      </w:r>
      <w:r w:rsidRPr="007054FB">
        <w:rPr>
          <w:rFonts w:hint="eastAsia"/>
        </w:rPr>
        <w:t>退出</w:t>
      </w:r>
      <w:r>
        <w:rPr>
          <w:rFonts w:hint="eastAsia"/>
        </w:rPr>
        <w:t>按钮。</w:t>
      </w:r>
    </w:p>
    <w:p w:rsidR="00993792" w:rsidRDefault="00993792" w:rsidP="00993792">
      <w:pPr>
        <w:pStyle w:val="FigureDescription"/>
      </w:pPr>
      <w:r>
        <w:rPr>
          <w:rFonts w:hint="eastAsia"/>
        </w:rPr>
        <w:t>统计概况</w:t>
      </w:r>
    </w:p>
    <w:p w:rsidR="00993792" w:rsidRDefault="00993792" w:rsidP="00993792">
      <w:r>
        <w:rPr>
          <w:noProof/>
        </w:rPr>
        <w:drawing>
          <wp:inline distT="0" distB="0" distL="0" distR="0" wp14:anchorId="65C7DA39" wp14:editId="3F0BB365">
            <wp:extent cx="4996965" cy="21223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96965" cy="2122344"/>
                    </a:xfrm>
                    <a:prstGeom prst="rect">
                      <a:avLst/>
                    </a:prstGeom>
                  </pic:spPr>
                </pic:pic>
              </a:graphicData>
            </a:graphic>
          </wp:inline>
        </w:drawing>
      </w:r>
    </w:p>
    <w:p w:rsidR="00993792" w:rsidRDefault="00993792" w:rsidP="00AC6DD3"/>
    <w:p w:rsidR="00AC6DD3" w:rsidRDefault="00AC6DD3" w:rsidP="00AC6DD3">
      <w:pPr>
        <w:pStyle w:val="31"/>
      </w:pPr>
      <w:bookmarkStart w:id="57" w:name="_Toc497408376"/>
      <w:r>
        <w:rPr>
          <w:rFonts w:hint="eastAsia"/>
        </w:rPr>
        <w:t>账号管理</w:t>
      </w:r>
      <w:bookmarkEnd w:id="57"/>
    </w:p>
    <w:p w:rsidR="00993792" w:rsidRDefault="00993792" w:rsidP="00993792">
      <w:r>
        <w:rPr>
          <w:rFonts w:hint="eastAsia"/>
        </w:rPr>
        <w:t>账号管理界面</w:t>
      </w:r>
      <w:r w:rsidR="007375F8">
        <w:rPr>
          <w:rFonts w:hint="eastAsia"/>
        </w:rPr>
        <w:t>如下图所示</w:t>
      </w:r>
      <w:r>
        <w:rPr>
          <w:rFonts w:hint="eastAsia"/>
        </w:rPr>
        <w:t>。</w:t>
      </w:r>
    </w:p>
    <w:p w:rsidR="00993792" w:rsidRDefault="00993792" w:rsidP="00993792">
      <w:pPr>
        <w:pStyle w:val="ItemList"/>
      </w:pPr>
      <w:r>
        <w:rPr>
          <w:rFonts w:hint="eastAsia"/>
        </w:rPr>
        <w:t>在上方条件框中输入查询条件（单击“</w:t>
      </w:r>
      <w:r>
        <w:rPr>
          <w:rFonts w:hint="eastAsia"/>
          <w:b/>
        </w:rPr>
        <w:t>重置</w:t>
      </w:r>
      <w:r>
        <w:rPr>
          <w:rFonts w:hint="eastAsia"/>
        </w:rPr>
        <w:t>”按钮可快速清除已设置的查询条件），单击“</w:t>
      </w:r>
      <w:r w:rsidRPr="0011595C">
        <w:rPr>
          <w:rFonts w:hint="eastAsia"/>
          <w:b/>
        </w:rPr>
        <w:t>查询</w:t>
      </w:r>
      <w:r>
        <w:rPr>
          <w:rFonts w:hint="eastAsia"/>
        </w:rPr>
        <w:t>”按钮，可查询对应条件的账号信息。</w:t>
      </w:r>
    </w:p>
    <w:p w:rsidR="00993792" w:rsidRDefault="00993792" w:rsidP="00993792">
      <w:pPr>
        <w:pStyle w:val="ItemList"/>
      </w:pPr>
      <w:r>
        <w:rPr>
          <w:rFonts w:hint="eastAsia"/>
        </w:rPr>
        <w:t>单击“</w:t>
      </w:r>
      <w:r>
        <w:rPr>
          <w:rFonts w:hint="eastAsia"/>
          <w:b/>
        </w:rPr>
        <w:t>新增</w:t>
      </w:r>
      <w:r>
        <w:rPr>
          <w:rFonts w:hint="eastAsia"/>
        </w:rPr>
        <w:t>”按钮，在弹窗上输入账号信息，单击“</w:t>
      </w:r>
      <w:r w:rsidRPr="00152DCE">
        <w:rPr>
          <w:rFonts w:hint="eastAsia"/>
          <w:b/>
        </w:rPr>
        <w:t>保存</w:t>
      </w:r>
      <w:r>
        <w:rPr>
          <w:rFonts w:hint="eastAsia"/>
        </w:rPr>
        <w:t>”按钮完成账号新增。</w:t>
      </w:r>
    </w:p>
    <w:p w:rsidR="00993792" w:rsidRDefault="00993792" w:rsidP="00993792">
      <w:pPr>
        <w:pStyle w:val="ItemList"/>
      </w:pPr>
      <w:r>
        <w:rPr>
          <w:rFonts w:hint="eastAsia"/>
        </w:rPr>
        <w:t>勾选要修改的账号，单击“</w:t>
      </w:r>
      <w:r>
        <w:rPr>
          <w:rFonts w:hint="eastAsia"/>
          <w:b/>
        </w:rPr>
        <w:t>修改</w:t>
      </w:r>
      <w:r>
        <w:rPr>
          <w:rFonts w:hint="eastAsia"/>
        </w:rPr>
        <w:t>”按钮，可对其进行修改。</w:t>
      </w:r>
    </w:p>
    <w:p w:rsidR="00993792" w:rsidRDefault="00993792" w:rsidP="00993792">
      <w:pPr>
        <w:pStyle w:val="ItemList"/>
      </w:pPr>
      <w:r>
        <w:rPr>
          <w:rFonts w:hint="eastAsia"/>
        </w:rPr>
        <w:t>勾选要删除的账号，单击“</w:t>
      </w:r>
      <w:r>
        <w:rPr>
          <w:rFonts w:hint="eastAsia"/>
          <w:b/>
        </w:rPr>
        <w:t>删除</w:t>
      </w:r>
      <w:r>
        <w:rPr>
          <w:rFonts w:hint="eastAsia"/>
        </w:rPr>
        <w:t>”按钮，选择确定，可对其进行删除。</w:t>
      </w:r>
    </w:p>
    <w:p w:rsidR="00993792" w:rsidRDefault="00993792" w:rsidP="00993792">
      <w:pPr>
        <w:pStyle w:val="ItemList"/>
      </w:pPr>
      <w:r>
        <w:rPr>
          <w:rFonts w:hint="eastAsia"/>
        </w:rPr>
        <w:t>单击“</w:t>
      </w:r>
      <w:r>
        <w:rPr>
          <w:rFonts w:hint="eastAsia"/>
          <w:b/>
        </w:rPr>
        <w:t>下载模板</w:t>
      </w:r>
      <w:r>
        <w:rPr>
          <w:rFonts w:hint="eastAsia"/>
        </w:rPr>
        <w:t>”按钮，可下载账号导入模板至本地，通过在模板中填写账号信息来实现账号的批量导入。</w:t>
      </w:r>
    </w:p>
    <w:p w:rsidR="00993792" w:rsidRDefault="00993792" w:rsidP="00993792">
      <w:pPr>
        <w:pStyle w:val="ItemList"/>
      </w:pPr>
      <w:r>
        <w:rPr>
          <w:rFonts w:hint="eastAsia"/>
        </w:rPr>
        <w:t>单击“</w:t>
      </w:r>
      <w:r>
        <w:rPr>
          <w:rFonts w:hint="eastAsia"/>
          <w:b/>
        </w:rPr>
        <w:t>导入</w:t>
      </w:r>
      <w:r>
        <w:rPr>
          <w:rFonts w:hint="eastAsia"/>
        </w:rPr>
        <w:t>”按钮，在本地选择填写好账号信息的模块，批量导入账号。</w:t>
      </w:r>
    </w:p>
    <w:p w:rsidR="00993792" w:rsidRDefault="00993792" w:rsidP="00993792">
      <w:pPr>
        <w:pStyle w:val="ItemList"/>
      </w:pPr>
      <w:r>
        <w:rPr>
          <w:rFonts w:hint="eastAsia"/>
        </w:rPr>
        <w:t>勾选要关联角色的账号，单击“</w:t>
      </w:r>
      <w:r>
        <w:rPr>
          <w:rFonts w:hint="eastAsia"/>
          <w:b/>
        </w:rPr>
        <w:t>关联角色</w:t>
      </w:r>
      <w:r>
        <w:rPr>
          <w:rFonts w:hint="eastAsia"/>
        </w:rPr>
        <w:t>”按钮，勾选要关联的角色，可对相应账号关联角色。</w:t>
      </w:r>
    </w:p>
    <w:p w:rsidR="00993792" w:rsidRDefault="00993792" w:rsidP="00993792">
      <w:pPr>
        <w:pStyle w:val="ItemList"/>
      </w:pPr>
      <w:r>
        <w:rPr>
          <w:rFonts w:hint="eastAsia"/>
        </w:rPr>
        <w:t>勾选要重置密码的账号，单击“</w:t>
      </w:r>
      <w:r w:rsidRPr="00F01769">
        <w:rPr>
          <w:rFonts w:hint="eastAsia"/>
          <w:b/>
        </w:rPr>
        <w:t>重置密码</w:t>
      </w:r>
      <w:r>
        <w:rPr>
          <w:rFonts w:hint="eastAsia"/>
        </w:rPr>
        <w:t>”按钮，可对其进行密码重置。</w:t>
      </w:r>
    </w:p>
    <w:p w:rsidR="00993792" w:rsidRDefault="00993792" w:rsidP="00993792">
      <w:pPr>
        <w:pStyle w:val="FigureDescription"/>
      </w:pPr>
      <w:r>
        <w:rPr>
          <w:rFonts w:hint="eastAsia"/>
        </w:rPr>
        <w:lastRenderedPageBreak/>
        <w:t>账号管理</w:t>
      </w:r>
    </w:p>
    <w:p w:rsidR="00993792" w:rsidRDefault="00993792" w:rsidP="00993792">
      <w:pPr>
        <w:pStyle w:val="Figure"/>
      </w:pPr>
      <w:r>
        <w:rPr>
          <w:noProof/>
        </w:rPr>
        <w:drawing>
          <wp:inline distT="0" distB="0" distL="0" distR="0" wp14:anchorId="3EEDF8BE" wp14:editId="4A6C5CB3">
            <wp:extent cx="5486400" cy="24396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439670"/>
                    </a:xfrm>
                    <a:prstGeom prst="rect">
                      <a:avLst/>
                    </a:prstGeom>
                  </pic:spPr>
                </pic:pic>
              </a:graphicData>
            </a:graphic>
          </wp:inline>
        </w:drawing>
      </w:r>
    </w:p>
    <w:p w:rsidR="00993792" w:rsidRDefault="00993792" w:rsidP="00AC6DD3"/>
    <w:p w:rsidR="00AC6DD3" w:rsidRDefault="00AC6DD3" w:rsidP="00AC6DD3">
      <w:pPr>
        <w:pStyle w:val="31"/>
      </w:pPr>
      <w:bookmarkStart w:id="58" w:name="_Toc497408377"/>
      <w:r>
        <w:rPr>
          <w:rFonts w:hint="eastAsia"/>
        </w:rPr>
        <w:t>机构管理</w:t>
      </w:r>
      <w:bookmarkEnd w:id="58"/>
    </w:p>
    <w:p w:rsidR="008A2BCB" w:rsidRDefault="008A2BCB" w:rsidP="008A2BCB">
      <w:r>
        <w:rPr>
          <w:rFonts w:hint="eastAsia"/>
        </w:rPr>
        <w:t>机构管理界面</w:t>
      </w:r>
      <w:r w:rsidR="007375F8">
        <w:rPr>
          <w:rFonts w:hint="eastAsia"/>
        </w:rPr>
        <w:t>如下图所示</w:t>
      </w:r>
      <w:r>
        <w:rPr>
          <w:rFonts w:hint="eastAsia"/>
        </w:rPr>
        <w:t>。</w:t>
      </w:r>
    </w:p>
    <w:p w:rsidR="008A2BCB" w:rsidRDefault="008A2BCB" w:rsidP="008A2BCB">
      <w:r>
        <w:rPr>
          <w:rFonts w:hint="eastAsia"/>
        </w:rPr>
        <w:t>左侧以树形结构展示了地区层级及地区下创建好的机构，右侧展示左侧已选择地区或机构的详细信息。</w:t>
      </w:r>
    </w:p>
    <w:p w:rsidR="008A2BCB" w:rsidRDefault="008A2BCB" w:rsidP="008A2BCB">
      <w:pPr>
        <w:pStyle w:val="ItemList"/>
      </w:pPr>
      <w:r>
        <w:rPr>
          <w:rFonts w:hint="eastAsia"/>
        </w:rPr>
        <w:t>在左侧树形结构上选择要新增机构的地区，单击“</w:t>
      </w:r>
      <w:r>
        <w:rPr>
          <w:rFonts w:hint="eastAsia"/>
          <w:b/>
        </w:rPr>
        <w:t>新增</w:t>
      </w:r>
      <w:r>
        <w:rPr>
          <w:rFonts w:hint="eastAsia"/>
        </w:rPr>
        <w:t>”按钮，在弹窗上输入机构信息，单击“</w:t>
      </w:r>
      <w:r>
        <w:rPr>
          <w:rFonts w:hint="eastAsia"/>
          <w:b/>
        </w:rPr>
        <w:t>保存</w:t>
      </w:r>
      <w:r>
        <w:rPr>
          <w:rFonts w:hint="eastAsia"/>
        </w:rPr>
        <w:t>”按钮完成机构新增。</w:t>
      </w:r>
    </w:p>
    <w:p w:rsidR="008A2BCB" w:rsidRDefault="008A2BCB" w:rsidP="008A2BCB">
      <w:pPr>
        <w:pStyle w:val="ItemList"/>
      </w:pPr>
      <w:r>
        <w:rPr>
          <w:rFonts w:hint="eastAsia"/>
        </w:rPr>
        <w:t>勾选要修改的机构，单击“</w:t>
      </w:r>
      <w:r>
        <w:rPr>
          <w:rFonts w:hint="eastAsia"/>
          <w:b/>
        </w:rPr>
        <w:t>修改</w:t>
      </w:r>
      <w:r>
        <w:rPr>
          <w:rFonts w:hint="eastAsia"/>
        </w:rPr>
        <w:t>”按钮，可对其进行修改。</w:t>
      </w:r>
    </w:p>
    <w:p w:rsidR="008A2BCB" w:rsidRDefault="008A2BCB" w:rsidP="008A2BCB">
      <w:pPr>
        <w:pStyle w:val="ItemList"/>
      </w:pPr>
      <w:r>
        <w:rPr>
          <w:rFonts w:hint="eastAsia"/>
        </w:rPr>
        <w:t>勾选要删除的记录，单击“</w:t>
      </w:r>
      <w:r>
        <w:rPr>
          <w:rFonts w:hint="eastAsia"/>
          <w:b/>
        </w:rPr>
        <w:t>删除</w:t>
      </w:r>
      <w:r>
        <w:rPr>
          <w:rFonts w:hint="eastAsia"/>
        </w:rPr>
        <w:t>”按钮，选择确定，可对其进行删除。</w:t>
      </w:r>
    </w:p>
    <w:p w:rsidR="008A2BCB" w:rsidRDefault="008A2BCB" w:rsidP="008A2BCB">
      <w:pPr>
        <w:pStyle w:val="FigureDescription"/>
      </w:pPr>
      <w:r>
        <w:rPr>
          <w:rFonts w:hint="eastAsia"/>
        </w:rPr>
        <w:t>机构管理</w:t>
      </w:r>
    </w:p>
    <w:p w:rsidR="008A2BCB" w:rsidRDefault="008A2BCB" w:rsidP="008A2BCB">
      <w:pPr>
        <w:pStyle w:val="Figure"/>
      </w:pPr>
      <w:r>
        <w:rPr>
          <w:noProof/>
        </w:rPr>
        <w:drawing>
          <wp:inline distT="0" distB="0" distL="0" distR="0" wp14:anchorId="3A2D2A66" wp14:editId="71C0700E">
            <wp:extent cx="5486400" cy="225806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258060"/>
                    </a:xfrm>
                    <a:prstGeom prst="rect">
                      <a:avLst/>
                    </a:prstGeom>
                  </pic:spPr>
                </pic:pic>
              </a:graphicData>
            </a:graphic>
          </wp:inline>
        </w:drawing>
      </w:r>
    </w:p>
    <w:p w:rsidR="00AC6DD3" w:rsidRDefault="00AC6DD3" w:rsidP="00AC6DD3"/>
    <w:p w:rsidR="00AC6DD3" w:rsidRDefault="00AC6DD3" w:rsidP="00AC6DD3">
      <w:pPr>
        <w:pStyle w:val="31"/>
      </w:pPr>
      <w:bookmarkStart w:id="59" w:name="_Toc497408378"/>
      <w:r>
        <w:rPr>
          <w:rFonts w:hint="eastAsia"/>
        </w:rPr>
        <w:lastRenderedPageBreak/>
        <w:t>开发者审核</w:t>
      </w:r>
      <w:bookmarkEnd w:id="59"/>
    </w:p>
    <w:p w:rsidR="008A2BCB" w:rsidRDefault="008A2BCB" w:rsidP="008A2BCB">
      <w:r>
        <w:rPr>
          <w:rFonts w:hint="eastAsia"/>
        </w:rPr>
        <w:t>开发者管理界面</w:t>
      </w:r>
      <w:r w:rsidR="007375F8">
        <w:rPr>
          <w:rFonts w:hint="eastAsia"/>
        </w:rPr>
        <w:t>如下图所示</w:t>
      </w:r>
      <w:r>
        <w:rPr>
          <w:rFonts w:hint="eastAsia"/>
        </w:rPr>
        <w:t>。</w:t>
      </w:r>
    </w:p>
    <w:p w:rsidR="008A2BCB" w:rsidRDefault="008A2BCB" w:rsidP="008A2BCB">
      <w:pPr>
        <w:pStyle w:val="ItemList"/>
      </w:pPr>
      <w:r>
        <w:rPr>
          <w:rFonts w:hint="eastAsia"/>
        </w:rPr>
        <w:t>在上方条件框中输入查询条件（单击“</w:t>
      </w:r>
      <w:r>
        <w:rPr>
          <w:rFonts w:hint="eastAsia"/>
          <w:b/>
        </w:rPr>
        <w:t>重置</w:t>
      </w:r>
      <w:r>
        <w:rPr>
          <w:rFonts w:hint="eastAsia"/>
        </w:rPr>
        <w:t>”按钮可快速清除已设置的查询条件），单击“</w:t>
      </w:r>
      <w:r w:rsidRPr="0011595C">
        <w:rPr>
          <w:rFonts w:hint="eastAsia"/>
          <w:b/>
        </w:rPr>
        <w:t>查询</w:t>
      </w:r>
      <w:r>
        <w:rPr>
          <w:rFonts w:hint="eastAsia"/>
        </w:rPr>
        <w:t>”按钮，可查询对应条件的账号信息。</w:t>
      </w:r>
    </w:p>
    <w:p w:rsidR="008A2BCB" w:rsidRDefault="008A2BCB" w:rsidP="008A2BCB">
      <w:pPr>
        <w:pStyle w:val="ItemList"/>
      </w:pPr>
      <w:r>
        <w:rPr>
          <w:rFonts w:hint="eastAsia"/>
        </w:rPr>
        <w:t>勾选要修改的</w:t>
      </w:r>
      <w:r w:rsidR="00215F8B">
        <w:rPr>
          <w:rFonts w:hint="eastAsia"/>
        </w:rPr>
        <w:t>开发者</w:t>
      </w:r>
      <w:r>
        <w:rPr>
          <w:rFonts w:hint="eastAsia"/>
        </w:rPr>
        <w:t>账号，单击“</w:t>
      </w:r>
      <w:r w:rsidR="00215F8B" w:rsidRPr="00E34CD8">
        <w:rPr>
          <w:rFonts w:hint="eastAsia"/>
          <w:b/>
        </w:rPr>
        <w:t>查看审核</w:t>
      </w:r>
      <w:r>
        <w:rPr>
          <w:rFonts w:hint="eastAsia"/>
        </w:rPr>
        <w:t>”按钮，可对</w:t>
      </w:r>
      <w:r w:rsidR="000F446C">
        <w:rPr>
          <w:rFonts w:hint="eastAsia"/>
        </w:rPr>
        <w:t>开发者账号</w:t>
      </w:r>
      <w:r>
        <w:rPr>
          <w:rFonts w:hint="eastAsia"/>
        </w:rPr>
        <w:t>进行</w:t>
      </w:r>
      <w:r w:rsidR="000F446C">
        <w:rPr>
          <w:rFonts w:hint="eastAsia"/>
        </w:rPr>
        <w:t>审核</w:t>
      </w:r>
      <w:r w:rsidR="00E34CD8">
        <w:rPr>
          <w:rFonts w:hint="eastAsia"/>
        </w:rPr>
        <w:t>并填写审核意见</w:t>
      </w:r>
      <w:r>
        <w:rPr>
          <w:rFonts w:hint="eastAsia"/>
        </w:rPr>
        <w:t>。</w:t>
      </w:r>
      <w:r w:rsidR="00E34CD8">
        <w:rPr>
          <w:rFonts w:hint="eastAsia"/>
        </w:rPr>
        <w:t>如果审核通过，则单击“</w:t>
      </w:r>
      <w:r w:rsidR="00E34CD8" w:rsidRPr="00E34CD8">
        <w:rPr>
          <w:rFonts w:hint="eastAsia"/>
          <w:b/>
        </w:rPr>
        <w:t>审核通过</w:t>
      </w:r>
      <w:r w:rsidR="00E34CD8">
        <w:rPr>
          <w:rFonts w:hint="eastAsia"/>
        </w:rPr>
        <w:t>”按钮；如果审核不通过，则单击“</w:t>
      </w:r>
      <w:r w:rsidR="00E34CD8">
        <w:rPr>
          <w:rFonts w:hint="eastAsia"/>
          <w:b/>
        </w:rPr>
        <w:t>审核不通过</w:t>
      </w:r>
      <w:r w:rsidR="00E34CD8" w:rsidRPr="00E34CD8">
        <w:rPr>
          <w:rFonts w:hint="eastAsia"/>
          <w:b/>
        </w:rPr>
        <w:t>”</w:t>
      </w:r>
      <w:r w:rsidR="00E34CD8">
        <w:rPr>
          <w:rFonts w:hint="eastAsia"/>
        </w:rPr>
        <w:t>；</w:t>
      </w:r>
      <w:r w:rsidR="002F0218">
        <w:rPr>
          <w:rFonts w:hint="eastAsia"/>
        </w:rPr>
        <w:t>（系统会发送邮件提醒开发者）</w:t>
      </w:r>
      <w:r w:rsidR="00E1538D">
        <w:rPr>
          <w:rFonts w:hint="eastAsia"/>
        </w:rPr>
        <w:t>。</w:t>
      </w:r>
    </w:p>
    <w:p w:rsidR="00AC6DD3" w:rsidRDefault="007375F8" w:rsidP="00AC6DD3">
      <w:r>
        <w:rPr>
          <w:noProof/>
        </w:rPr>
        <w:drawing>
          <wp:inline distT="0" distB="0" distL="0" distR="0" wp14:anchorId="7E97C397" wp14:editId="1F377776">
            <wp:extent cx="4996726" cy="1561740"/>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96726" cy="1561740"/>
                    </a:xfrm>
                    <a:prstGeom prst="rect">
                      <a:avLst/>
                    </a:prstGeom>
                  </pic:spPr>
                </pic:pic>
              </a:graphicData>
            </a:graphic>
          </wp:inline>
        </w:drawing>
      </w:r>
    </w:p>
    <w:p w:rsidR="000F446C" w:rsidRDefault="000F446C" w:rsidP="00AC6DD3"/>
    <w:p w:rsidR="000F446C" w:rsidRPr="008A2BCB" w:rsidRDefault="000F446C" w:rsidP="00AC6DD3">
      <w:r>
        <w:rPr>
          <w:noProof/>
        </w:rPr>
        <w:drawing>
          <wp:inline distT="0" distB="0" distL="0" distR="0" wp14:anchorId="2DEEAA3B" wp14:editId="38057466">
            <wp:extent cx="4304762" cy="4704762"/>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04762" cy="4704762"/>
                    </a:xfrm>
                    <a:prstGeom prst="rect">
                      <a:avLst/>
                    </a:prstGeom>
                  </pic:spPr>
                </pic:pic>
              </a:graphicData>
            </a:graphic>
          </wp:inline>
        </w:drawing>
      </w:r>
    </w:p>
    <w:p w:rsidR="00AC6DD3" w:rsidRDefault="00AC6DD3" w:rsidP="00AC6DD3">
      <w:pPr>
        <w:pStyle w:val="31"/>
      </w:pPr>
      <w:bookmarkStart w:id="60" w:name="_Toc497408379"/>
      <w:r>
        <w:rPr>
          <w:rFonts w:hint="eastAsia"/>
        </w:rPr>
        <w:lastRenderedPageBreak/>
        <w:t>应用审核</w:t>
      </w:r>
      <w:bookmarkEnd w:id="60"/>
    </w:p>
    <w:p w:rsidR="00345295" w:rsidRDefault="00345295" w:rsidP="00345295">
      <w:r>
        <w:rPr>
          <w:rFonts w:hint="eastAsia"/>
        </w:rPr>
        <w:t>选择菜单“</w:t>
      </w:r>
      <w:r>
        <w:rPr>
          <w:rFonts w:hint="eastAsia"/>
          <w:b/>
        </w:rPr>
        <w:t>应用</w:t>
      </w:r>
      <w:r w:rsidR="005F63E6">
        <w:rPr>
          <w:rFonts w:hint="eastAsia"/>
          <w:b/>
        </w:rPr>
        <w:t>审核</w:t>
      </w:r>
      <w:r>
        <w:rPr>
          <w:rFonts w:hint="eastAsia"/>
        </w:rPr>
        <w:t>”，进入应用</w:t>
      </w:r>
      <w:r w:rsidR="005F63E6">
        <w:rPr>
          <w:rFonts w:hint="eastAsia"/>
        </w:rPr>
        <w:t>审核</w:t>
      </w:r>
      <w:r>
        <w:rPr>
          <w:rFonts w:hint="eastAsia"/>
        </w:rPr>
        <w:t>界面，如下图所示。</w:t>
      </w:r>
    </w:p>
    <w:p w:rsidR="00345295" w:rsidRDefault="00345295" w:rsidP="00345295">
      <w:pPr>
        <w:pStyle w:val="ItemList"/>
      </w:pPr>
      <w:r>
        <w:rPr>
          <w:rFonts w:hint="eastAsia"/>
        </w:rPr>
        <w:t>在上方条件框中输入查询条件（单击“</w:t>
      </w:r>
      <w:r>
        <w:rPr>
          <w:rFonts w:hint="eastAsia"/>
          <w:b/>
        </w:rPr>
        <w:t>重置</w:t>
      </w:r>
      <w:r>
        <w:rPr>
          <w:rFonts w:hint="eastAsia"/>
        </w:rPr>
        <w:t>”按钮可快速清除已设置的查询条件），单击“</w:t>
      </w:r>
      <w:r w:rsidRPr="00E065D4">
        <w:rPr>
          <w:rFonts w:hint="eastAsia"/>
          <w:b/>
        </w:rPr>
        <w:t>查询</w:t>
      </w:r>
      <w:r>
        <w:rPr>
          <w:rFonts w:hint="eastAsia"/>
        </w:rPr>
        <w:t>”按钮，可查询对应时间段内对应用户在系统中的操作记录。</w:t>
      </w:r>
    </w:p>
    <w:p w:rsidR="00A377A9" w:rsidRDefault="00256FA2" w:rsidP="00A377A9">
      <w:pPr>
        <w:pStyle w:val="ItemList"/>
      </w:pPr>
      <w:r>
        <w:rPr>
          <w:rFonts w:hint="eastAsia"/>
        </w:rPr>
        <w:t>在某个应用所在行，</w:t>
      </w:r>
      <w:r w:rsidR="00A377A9">
        <w:rPr>
          <w:rFonts w:hint="eastAsia"/>
        </w:rPr>
        <w:t>单击“</w:t>
      </w:r>
      <w:r w:rsidR="00A377A9">
        <w:rPr>
          <w:rFonts w:hint="eastAsia"/>
          <w:b/>
        </w:rPr>
        <w:t>查看</w:t>
      </w:r>
      <w:r w:rsidR="00A377A9">
        <w:rPr>
          <w:rFonts w:hint="eastAsia"/>
        </w:rPr>
        <w:t>”按钮，可查看该应用的详情信息。</w:t>
      </w:r>
    </w:p>
    <w:p w:rsidR="00256FA2" w:rsidRDefault="00256FA2" w:rsidP="00256FA2">
      <w:pPr>
        <w:pStyle w:val="ItemList"/>
      </w:pPr>
      <w:r>
        <w:rPr>
          <w:rFonts w:hint="eastAsia"/>
        </w:rPr>
        <w:t>在某个待审核的应用所在行，单击“</w:t>
      </w:r>
      <w:r>
        <w:rPr>
          <w:rFonts w:hint="eastAsia"/>
          <w:b/>
        </w:rPr>
        <w:t>审核</w:t>
      </w:r>
      <w:r>
        <w:rPr>
          <w:rFonts w:hint="eastAsia"/>
        </w:rPr>
        <w:t>”按钮，可审核该应用是否通过。</w:t>
      </w:r>
    </w:p>
    <w:p w:rsidR="00256FA2" w:rsidRDefault="00256FA2" w:rsidP="00345295">
      <w:pPr>
        <w:pStyle w:val="ItemList"/>
      </w:pPr>
      <w:r>
        <w:rPr>
          <w:rFonts w:hint="eastAsia"/>
        </w:rPr>
        <w:t>在某个通过审核的应用所在行，单击“</w:t>
      </w:r>
      <w:r w:rsidRPr="00256FA2">
        <w:rPr>
          <w:rFonts w:hint="eastAsia"/>
          <w:b/>
        </w:rPr>
        <w:t>设置权限</w:t>
      </w:r>
      <w:r>
        <w:rPr>
          <w:rFonts w:hint="eastAsia"/>
        </w:rPr>
        <w:t>”按钮，可在弹出框选择有权限访问该应用的租户。</w:t>
      </w:r>
    </w:p>
    <w:p w:rsidR="00F135DF" w:rsidRDefault="00256FA2" w:rsidP="00345295">
      <w:pPr>
        <w:pStyle w:val="ItemList"/>
      </w:pPr>
      <w:r>
        <w:rPr>
          <w:rFonts w:hint="eastAsia"/>
        </w:rPr>
        <w:t>在</w:t>
      </w:r>
      <w:r w:rsidR="00F135DF">
        <w:rPr>
          <w:rFonts w:hint="eastAsia"/>
        </w:rPr>
        <w:t>某个</w:t>
      </w:r>
      <w:r>
        <w:rPr>
          <w:rFonts w:hint="eastAsia"/>
        </w:rPr>
        <w:t>已通过审核且</w:t>
      </w:r>
      <w:r w:rsidR="00F135DF">
        <w:rPr>
          <w:rFonts w:hint="eastAsia"/>
        </w:rPr>
        <w:t>未上架应用，单击“</w:t>
      </w:r>
      <w:r w:rsidR="00F135DF">
        <w:rPr>
          <w:rFonts w:hint="eastAsia"/>
          <w:b/>
        </w:rPr>
        <w:t>上</w:t>
      </w:r>
      <w:r w:rsidR="00F135DF" w:rsidRPr="00F135DF">
        <w:rPr>
          <w:rFonts w:hint="eastAsia"/>
          <w:b/>
        </w:rPr>
        <w:t>架</w:t>
      </w:r>
      <w:r w:rsidR="00F135DF">
        <w:rPr>
          <w:rFonts w:hint="eastAsia"/>
        </w:rPr>
        <w:t>”按钮，可</w:t>
      </w:r>
      <w:r>
        <w:rPr>
          <w:rFonts w:hint="eastAsia"/>
        </w:rPr>
        <w:t>上</w:t>
      </w:r>
      <w:r w:rsidR="00F135DF">
        <w:rPr>
          <w:rFonts w:hint="eastAsia"/>
        </w:rPr>
        <w:t>架该应用。</w:t>
      </w:r>
    </w:p>
    <w:p w:rsidR="00345295" w:rsidRDefault="00256FA2" w:rsidP="00345295">
      <w:pPr>
        <w:pStyle w:val="ItemList"/>
      </w:pPr>
      <w:r>
        <w:rPr>
          <w:rFonts w:hint="eastAsia"/>
        </w:rPr>
        <w:t>在</w:t>
      </w:r>
      <w:r w:rsidR="00A377A9">
        <w:rPr>
          <w:rFonts w:hint="eastAsia"/>
        </w:rPr>
        <w:t>某</w:t>
      </w:r>
      <w:r w:rsidR="00F135DF">
        <w:rPr>
          <w:rFonts w:hint="eastAsia"/>
        </w:rPr>
        <w:t>个</w:t>
      </w:r>
      <w:r>
        <w:rPr>
          <w:rFonts w:hint="eastAsia"/>
        </w:rPr>
        <w:t>已通过审核且</w:t>
      </w:r>
      <w:r w:rsidR="00F135DF">
        <w:rPr>
          <w:rFonts w:hint="eastAsia"/>
        </w:rPr>
        <w:t>已上架</w:t>
      </w:r>
      <w:r w:rsidR="00A377A9">
        <w:rPr>
          <w:rFonts w:hint="eastAsia"/>
        </w:rPr>
        <w:t>应用，</w:t>
      </w:r>
      <w:r w:rsidR="00345295">
        <w:rPr>
          <w:rFonts w:hint="eastAsia"/>
        </w:rPr>
        <w:t>单击“</w:t>
      </w:r>
      <w:r w:rsidR="00A377A9">
        <w:rPr>
          <w:rFonts w:hint="eastAsia"/>
          <w:b/>
        </w:rPr>
        <w:t>下架</w:t>
      </w:r>
      <w:r w:rsidR="00345295">
        <w:rPr>
          <w:rFonts w:hint="eastAsia"/>
        </w:rPr>
        <w:t>”按钮，可</w:t>
      </w:r>
      <w:r w:rsidR="00A377A9">
        <w:rPr>
          <w:rFonts w:hint="eastAsia"/>
        </w:rPr>
        <w:t>下架该</w:t>
      </w:r>
      <w:r w:rsidR="00345295">
        <w:rPr>
          <w:rFonts w:hint="eastAsia"/>
        </w:rPr>
        <w:t>应用。</w:t>
      </w:r>
    </w:p>
    <w:p w:rsidR="00345295" w:rsidRDefault="00345295" w:rsidP="00345295">
      <w:pPr>
        <w:pStyle w:val="FigureDescription"/>
      </w:pPr>
      <w:r>
        <w:rPr>
          <w:rFonts w:hint="eastAsia"/>
        </w:rPr>
        <w:t>应用</w:t>
      </w:r>
      <w:r w:rsidR="00E1538D">
        <w:rPr>
          <w:rFonts w:hint="eastAsia"/>
        </w:rPr>
        <w:t>审核</w:t>
      </w:r>
    </w:p>
    <w:p w:rsidR="00E1538D" w:rsidRPr="00E1538D" w:rsidRDefault="00E1538D" w:rsidP="00E1538D">
      <w:pPr>
        <w:pStyle w:val="Figure"/>
      </w:pPr>
      <w:r>
        <w:rPr>
          <w:noProof/>
        </w:rPr>
        <w:drawing>
          <wp:inline distT="0" distB="0" distL="0" distR="0" wp14:anchorId="444F3429" wp14:editId="2D90F132">
            <wp:extent cx="4996582" cy="1863281"/>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96582" cy="1863281"/>
                    </a:xfrm>
                    <a:prstGeom prst="rect">
                      <a:avLst/>
                    </a:prstGeom>
                  </pic:spPr>
                </pic:pic>
              </a:graphicData>
            </a:graphic>
          </wp:inline>
        </w:drawing>
      </w:r>
    </w:p>
    <w:p w:rsidR="00AC6DD3" w:rsidRDefault="00AC6DD3" w:rsidP="00AC6DD3"/>
    <w:p w:rsidR="00AC6DD3" w:rsidRDefault="00AC6DD3" w:rsidP="00AC6DD3">
      <w:pPr>
        <w:pStyle w:val="31"/>
      </w:pPr>
      <w:bookmarkStart w:id="61" w:name="_Toc497408380"/>
      <w:r>
        <w:rPr>
          <w:rFonts w:hint="eastAsia"/>
        </w:rPr>
        <w:t>基础服务</w:t>
      </w:r>
      <w:bookmarkEnd w:id="61"/>
    </w:p>
    <w:p w:rsidR="00AC6DD3" w:rsidRDefault="00AC6DD3" w:rsidP="00AC6DD3">
      <w:pPr>
        <w:pStyle w:val="BlockLabel"/>
      </w:pPr>
      <w:r>
        <w:rPr>
          <w:rFonts w:hint="eastAsia"/>
        </w:rPr>
        <w:t>文件管理</w:t>
      </w:r>
    </w:p>
    <w:p w:rsidR="00826383" w:rsidRDefault="00826383" w:rsidP="00826383">
      <w:r>
        <w:rPr>
          <w:rFonts w:hint="eastAsia"/>
        </w:rPr>
        <w:t>选择菜单“</w:t>
      </w:r>
      <w:r w:rsidRPr="00826383">
        <w:rPr>
          <w:rFonts w:hint="eastAsia"/>
          <w:b/>
        </w:rPr>
        <w:t>基础服务</w:t>
      </w:r>
      <w:r w:rsidRPr="00826383">
        <w:rPr>
          <w:rFonts w:hint="eastAsia"/>
          <w:b/>
        </w:rPr>
        <w:t xml:space="preserve"> &gt; </w:t>
      </w:r>
      <w:r>
        <w:rPr>
          <w:rFonts w:hint="eastAsia"/>
          <w:b/>
        </w:rPr>
        <w:t>文件管理</w:t>
      </w:r>
      <w:r>
        <w:rPr>
          <w:rFonts w:hint="eastAsia"/>
        </w:rPr>
        <w:t>”，进入</w:t>
      </w:r>
      <w:r w:rsidR="00143148">
        <w:rPr>
          <w:rFonts w:hint="eastAsia"/>
        </w:rPr>
        <w:t>文件管理</w:t>
      </w:r>
      <w:r>
        <w:rPr>
          <w:rFonts w:hint="eastAsia"/>
        </w:rPr>
        <w:t>界面，如下图所示。</w:t>
      </w:r>
    </w:p>
    <w:p w:rsidR="00826383" w:rsidRDefault="00826383" w:rsidP="00826383">
      <w:pPr>
        <w:pStyle w:val="ItemList"/>
      </w:pPr>
      <w:r>
        <w:rPr>
          <w:rFonts w:hint="eastAsia"/>
        </w:rPr>
        <w:t>在上方条件框中输入查询条件，单击“</w:t>
      </w:r>
      <w:r w:rsidRPr="00E065D4">
        <w:rPr>
          <w:rFonts w:hint="eastAsia"/>
          <w:b/>
        </w:rPr>
        <w:t>查询</w:t>
      </w:r>
      <w:r>
        <w:rPr>
          <w:rFonts w:hint="eastAsia"/>
        </w:rPr>
        <w:t>”按钮，可查询对应时间段内对应的记录。</w:t>
      </w:r>
    </w:p>
    <w:p w:rsidR="00826383" w:rsidRDefault="00826383" w:rsidP="0059767C">
      <w:pPr>
        <w:pStyle w:val="ItemList"/>
      </w:pPr>
      <w:r>
        <w:rPr>
          <w:rFonts w:hint="eastAsia"/>
        </w:rPr>
        <w:t>单击“</w:t>
      </w:r>
      <w:r>
        <w:rPr>
          <w:rFonts w:hint="eastAsia"/>
          <w:b/>
        </w:rPr>
        <w:t>查看</w:t>
      </w:r>
      <w:r>
        <w:rPr>
          <w:rFonts w:hint="eastAsia"/>
        </w:rPr>
        <w:t>”按钮，可查看</w:t>
      </w:r>
      <w:r w:rsidR="0059767C">
        <w:rPr>
          <w:rFonts w:hint="eastAsia"/>
        </w:rPr>
        <w:t>该</w:t>
      </w:r>
      <w:r w:rsidR="0059767C" w:rsidRPr="0059767C">
        <w:rPr>
          <w:rFonts w:hint="eastAsia"/>
        </w:rPr>
        <w:t>文件的下载路径，用户可使用该路径下载文件</w:t>
      </w:r>
      <w:r w:rsidR="00E723C7">
        <w:rPr>
          <w:rFonts w:hint="eastAsia"/>
        </w:rPr>
        <w:t>。</w:t>
      </w:r>
    </w:p>
    <w:p w:rsidR="00AC6DD3" w:rsidRDefault="00363B17" w:rsidP="00363B17">
      <w:pPr>
        <w:pStyle w:val="FigureDescription"/>
      </w:pPr>
      <w:r>
        <w:rPr>
          <w:rFonts w:hint="eastAsia"/>
        </w:rPr>
        <w:lastRenderedPageBreak/>
        <w:t>文件管理</w:t>
      </w:r>
    </w:p>
    <w:p w:rsidR="00363B17" w:rsidRPr="00363B17" w:rsidRDefault="00363B17" w:rsidP="00363B17">
      <w:pPr>
        <w:pStyle w:val="Figure"/>
      </w:pPr>
      <w:r>
        <w:rPr>
          <w:noProof/>
        </w:rPr>
        <w:drawing>
          <wp:inline distT="0" distB="0" distL="0" distR="0" wp14:anchorId="32433789" wp14:editId="09E36028">
            <wp:extent cx="4997002" cy="1637181"/>
            <wp:effectExtent l="0" t="0" r="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97002" cy="1637181"/>
                    </a:xfrm>
                    <a:prstGeom prst="rect">
                      <a:avLst/>
                    </a:prstGeom>
                  </pic:spPr>
                </pic:pic>
              </a:graphicData>
            </a:graphic>
          </wp:inline>
        </w:drawing>
      </w:r>
    </w:p>
    <w:p w:rsidR="00AC6DD3" w:rsidRDefault="00AC6DD3" w:rsidP="00AC6DD3"/>
    <w:p w:rsidR="00AC6DD3" w:rsidRDefault="00AC6DD3" w:rsidP="00AC6DD3">
      <w:pPr>
        <w:pStyle w:val="BlockLabel"/>
      </w:pPr>
      <w:r>
        <w:rPr>
          <w:rFonts w:hint="eastAsia"/>
        </w:rPr>
        <w:t>视频管理</w:t>
      </w:r>
    </w:p>
    <w:p w:rsidR="00363B17" w:rsidRDefault="00363B17" w:rsidP="00363B17">
      <w:r>
        <w:rPr>
          <w:rFonts w:hint="eastAsia"/>
        </w:rPr>
        <w:t>选择菜单“</w:t>
      </w:r>
      <w:r w:rsidRPr="00826383">
        <w:rPr>
          <w:rFonts w:hint="eastAsia"/>
          <w:b/>
        </w:rPr>
        <w:t>基础服务</w:t>
      </w:r>
      <w:r w:rsidRPr="00826383">
        <w:rPr>
          <w:rFonts w:hint="eastAsia"/>
          <w:b/>
        </w:rPr>
        <w:t xml:space="preserve"> &gt; </w:t>
      </w:r>
      <w:r>
        <w:rPr>
          <w:rFonts w:hint="eastAsia"/>
          <w:b/>
        </w:rPr>
        <w:t>文件管理</w:t>
      </w:r>
      <w:r>
        <w:rPr>
          <w:rFonts w:hint="eastAsia"/>
        </w:rPr>
        <w:t>”，进入文件管理界面，如下图所示。</w:t>
      </w:r>
    </w:p>
    <w:p w:rsidR="00363B17" w:rsidRDefault="00363B17" w:rsidP="00363B17">
      <w:pPr>
        <w:pStyle w:val="ItemList"/>
      </w:pPr>
      <w:r>
        <w:rPr>
          <w:rFonts w:hint="eastAsia"/>
        </w:rPr>
        <w:t>在上方条件框中输入查询条件，单击“</w:t>
      </w:r>
      <w:r w:rsidRPr="00E065D4">
        <w:rPr>
          <w:rFonts w:hint="eastAsia"/>
          <w:b/>
        </w:rPr>
        <w:t>查询</w:t>
      </w:r>
      <w:r>
        <w:rPr>
          <w:rFonts w:hint="eastAsia"/>
        </w:rPr>
        <w:t>”按钮，可查询对应时间段内对应的记录。</w:t>
      </w:r>
    </w:p>
    <w:p w:rsidR="007C6168" w:rsidRDefault="00363B17" w:rsidP="00E723C7">
      <w:pPr>
        <w:pStyle w:val="ItemList"/>
      </w:pPr>
      <w:r>
        <w:rPr>
          <w:rFonts w:hint="eastAsia"/>
        </w:rPr>
        <w:t>单击“</w:t>
      </w:r>
      <w:r w:rsidRPr="007C6168">
        <w:rPr>
          <w:rFonts w:hint="eastAsia"/>
          <w:b/>
        </w:rPr>
        <w:t>查看</w:t>
      </w:r>
      <w:r>
        <w:rPr>
          <w:rFonts w:hint="eastAsia"/>
        </w:rPr>
        <w:t>”按钮，可</w:t>
      </w:r>
      <w:r w:rsidR="00E723C7" w:rsidRPr="00E723C7">
        <w:rPr>
          <w:rFonts w:hint="eastAsia"/>
        </w:rPr>
        <w:t>在线浏览视频文件</w:t>
      </w:r>
      <w:r w:rsidR="007C6168">
        <w:rPr>
          <w:rFonts w:hint="eastAsia"/>
        </w:rPr>
        <w:t>。</w:t>
      </w:r>
    </w:p>
    <w:p w:rsidR="00AC6DD3" w:rsidRPr="00363B17" w:rsidRDefault="007C6168" w:rsidP="00E723C7">
      <w:pPr>
        <w:pStyle w:val="ItemList"/>
      </w:pPr>
      <w:r>
        <w:rPr>
          <w:rFonts w:hint="eastAsia"/>
        </w:rPr>
        <w:t>勾选要删除的视频文件，单击“</w:t>
      </w:r>
      <w:r>
        <w:rPr>
          <w:rFonts w:hint="eastAsia"/>
          <w:b/>
        </w:rPr>
        <w:t>删除</w:t>
      </w:r>
      <w:r>
        <w:rPr>
          <w:rFonts w:hint="eastAsia"/>
        </w:rPr>
        <w:t>”按钮可</w:t>
      </w:r>
      <w:r w:rsidR="00E723C7" w:rsidRPr="00E723C7">
        <w:rPr>
          <w:rFonts w:hint="eastAsia"/>
        </w:rPr>
        <w:t>删除</w:t>
      </w:r>
      <w:r>
        <w:rPr>
          <w:rFonts w:hint="eastAsia"/>
        </w:rPr>
        <w:t>相应的</w:t>
      </w:r>
      <w:r w:rsidR="00E723C7" w:rsidRPr="00E723C7">
        <w:rPr>
          <w:rFonts w:hint="eastAsia"/>
        </w:rPr>
        <w:t>视频文件</w:t>
      </w:r>
      <w:r>
        <w:rPr>
          <w:rFonts w:hint="eastAsia"/>
        </w:rPr>
        <w:t>。</w:t>
      </w:r>
      <w:r w:rsidR="00E723C7" w:rsidRPr="00363B17">
        <w:t xml:space="preserve"> </w:t>
      </w:r>
    </w:p>
    <w:p w:rsidR="00AC6DD3" w:rsidRDefault="00E723C7" w:rsidP="00363B17">
      <w:pPr>
        <w:pStyle w:val="FigureDescription"/>
      </w:pPr>
      <w:r>
        <w:rPr>
          <w:rFonts w:hint="eastAsia"/>
        </w:rPr>
        <w:t>视频管理</w:t>
      </w:r>
    </w:p>
    <w:p w:rsidR="00363B17" w:rsidRDefault="00363B17" w:rsidP="00363B17">
      <w:pPr>
        <w:pStyle w:val="Figure"/>
      </w:pPr>
      <w:r>
        <w:rPr>
          <w:noProof/>
        </w:rPr>
        <w:drawing>
          <wp:inline distT="0" distB="0" distL="0" distR="0" wp14:anchorId="4F1ABC74" wp14:editId="4FBC9577">
            <wp:extent cx="4996952" cy="1713482"/>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96952" cy="1713482"/>
                    </a:xfrm>
                    <a:prstGeom prst="rect">
                      <a:avLst/>
                    </a:prstGeom>
                  </pic:spPr>
                </pic:pic>
              </a:graphicData>
            </a:graphic>
          </wp:inline>
        </w:drawing>
      </w:r>
    </w:p>
    <w:p w:rsidR="00AC6DD3" w:rsidRDefault="00AC6DD3" w:rsidP="00AC6DD3">
      <w:pPr>
        <w:pStyle w:val="BlockLabel"/>
      </w:pPr>
      <w:r>
        <w:rPr>
          <w:rFonts w:hint="eastAsia"/>
        </w:rPr>
        <w:t>媒体转码</w:t>
      </w:r>
    </w:p>
    <w:p w:rsidR="00143148" w:rsidRDefault="00143148" w:rsidP="00143148">
      <w:r>
        <w:rPr>
          <w:rFonts w:hint="eastAsia"/>
        </w:rPr>
        <w:t>选择菜单“</w:t>
      </w:r>
      <w:r w:rsidRPr="00826383">
        <w:rPr>
          <w:rFonts w:hint="eastAsia"/>
          <w:b/>
        </w:rPr>
        <w:t>基础服务</w:t>
      </w:r>
      <w:r w:rsidRPr="00826383">
        <w:rPr>
          <w:rFonts w:hint="eastAsia"/>
          <w:b/>
        </w:rPr>
        <w:t xml:space="preserve"> &gt; </w:t>
      </w:r>
      <w:r>
        <w:rPr>
          <w:rFonts w:hint="eastAsia"/>
          <w:b/>
        </w:rPr>
        <w:t>媒体转码</w:t>
      </w:r>
      <w:r>
        <w:rPr>
          <w:rFonts w:hint="eastAsia"/>
        </w:rPr>
        <w:t>”，进入媒体转码界面，如下图所示。</w:t>
      </w:r>
    </w:p>
    <w:p w:rsidR="00143148" w:rsidRDefault="00143148" w:rsidP="00957354">
      <w:pPr>
        <w:pStyle w:val="ItemList"/>
      </w:pPr>
      <w:r>
        <w:rPr>
          <w:rFonts w:hint="eastAsia"/>
        </w:rPr>
        <w:t>在上方条件框中输入查询条件，单击“</w:t>
      </w:r>
      <w:r w:rsidRPr="00E065D4">
        <w:rPr>
          <w:rFonts w:hint="eastAsia"/>
          <w:b/>
        </w:rPr>
        <w:t>查询</w:t>
      </w:r>
      <w:r>
        <w:rPr>
          <w:rFonts w:hint="eastAsia"/>
        </w:rPr>
        <w:t>”按钮，可查询对应时间段内对应的</w:t>
      </w:r>
      <w:r w:rsidR="00957354" w:rsidRPr="00957354">
        <w:rPr>
          <w:rFonts w:hint="eastAsia"/>
        </w:rPr>
        <w:t>媒体文件的转码记录和是否转换成功</w:t>
      </w:r>
      <w:r w:rsidR="00957354">
        <w:rPr>
          <w:rFonts w:hint="eastAsia"/>
        </w:rPr>
        <w:t>。</w:t>
      </w:r>
    </w:p>
    <w:p w:rsidR="00143148" w:rsidRDefault="00143148" w:rsidP="00143148">
      <w:pPr>
        <w:pStyle w:val="ItemList"/>
      </w:pPr>
      <w:r>
        <w:rPr>
          <w:rFonts w:hint="eastAsia"/>
        </w:rPr>
        <w:t>勾选要媒体转码的租户，单击“</w:t>
      </w:r>
      <w:r>
        <w:rPr>
          <w:rFonts w:hint="eastAsia"/>
          <w:b/>
        </w:rPr>
        <w:t>转码</w:t>
      </w:r>
      <w:r>
        <w:rPr>
          <w:rFonts w:hint="eastAsia"/>
        </w:rPr>
        <w:t>”按钮，可对该租户的媒体文件进行转码处理。</w:t>
      </w:r>
    </w:p>
    <w:p w:rsidR="00AC0701" w:rsidRDefault="00AC0701" w:rsidP="00AC0701">
      <w:pPr>
        <w:pStyle w:val="FigureDescription"/>
      </w:pPr>
      <w:r>
        <w:rPr>
          <w:rFonts w:hint="eastAsia"/>
        </w:rPr>
        <w:lastRenderedPageBreak/>
        <w:t>媒体转码</w:t>
      </w:r>
    </w:p>
    <w:p w:rsidR="00AC6DD3" w:rsidRPr="00143148" w:rsidRDefault="00AC0701" w:rsidP="00AC0701">
      <w:pPr>
        <w:pStyle w:val="Figure"/>
      </w:pPr>
      <w:r>
        <w:rPr>
          <w:noProof/>
        </w:rPr>
        <w:drawing>
          <wp:inline distT="0" distB="0" distL="0" distR="0" wp14:anchorId="2A650C91" wp14:editId="019FF251">
            <wp:extent cx="4996487" cy="151792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96487" cy="1517920"/>
                    </a:xfrm>
                    <a:prstGeom prst="rect">
                      <a:avLst/>
                    </a:prstGeom>
                  </pic:spPr>
                </pic:pic>
              </a:graphicData>
            </a:graphic>
          </wp:inline>
        </w:drawing>
      </w:r>
    </w:p>
    <w:p w:rsidR="00AC6DD3" w:rsidRDefault="00AC6DD3" w:rsidP="00AC6DD3">
      <w:pPr>
        <w:pStyle w:val="BlockLabel"/>
      </w:pPr>
      <w:r>
        <w:rPr>
          <w:rFonts w:hint="eastAsia"/>
        </w:rPr>
        <w:t>文档转换</w:t>
      </w:r>
    </w:p>
    <w:p w:rsidR="00143148" w:rsidRDefault="00143148" w:rsidP="00143148">
      <w:r>
        <w:rPr>
          <w:rFonts w:hint="eastAsia"/>
        </w:rPr>
        <w:t>选择菜单“</w:t>
      </w:r>
      <w:r w:rsidRPr="00826383">
        <w:rPr>
          <w:rFonts w:hint="eastAsia"/>
          <w:b/>
        </w:rPr>
        <w:t>基础服务</w:t>
      </w:r>
      <w:r w:rsidRPr="00826383">
        <w:rPr>
          <w:rFonts w:hint="eastAsia"/>
          <w:b/>
        </w:rPr>
        <w:t xml:space="preserve"> &gt; </w:t>
      </w:r>
      <w:r>
        <w:rPr>
          <w:rFonts w:hint="eastAsia"/>
          <w:b/>
        </w:rPr>
        <w:t>文档转码</w:t>
      </w:r>
      <w:r>
        <w:rPr>
          <w:rFonts w:hint="eastAsia"/>
        </w:rPr>
        <w:t>”，进入文档转码界面，如下图所示。</w:t>
      </w:r>
    </w:p>
    <w:p w:rsidR="00143148" w:rsidRDefault="00143148" w:rsidP="00957354">
      <w:pPr>
        <w:pStyle w:val="ItemList"/>
      </w:pPr>
      <w:r>
        <w:rPr>
          <w:rFonts w:hint="eastAsia"/>
        </w:rPr>
        <w:t>在上方条件框中输入查询条件，单击“</w:t>
      </w:r>
      <w:r w:rsidRPr="00E065D4">
        <w:rPr>
          <w:rFonts w:hint="eastAsia"/>
          <w:b/>
        </w:rPr>
        <w:t>查询</w:t>
      </w:r>
      <w:r>
        <w:rPr>
          <w:rFonts w:hint="eastAsia"/>
        </w:rPr>
        <w:t>”按钮，可查询对应时间段内对应的</w:t>
      </w:r>
      <w:r w:rsidR="00957354" w:rsidRPr="00957354">
        <w:rPr>
          <w:rFonts w:hint="eastAsia"/>
        </w:rPr>
        <w:t>文档文件的转换记录和是否转换成功</w:t>
      </w:r>
      <w:r w:rsidR="00957354">
        <w:rPr>
          <w:rFonts w:hint="eastAsia"/>
        </w:rPr>
        <w:t>。</w:t>
      </w:r>
    </w:p>
    <w:p w:rsidR="00143148" w:rsidRDefault="00143148" w:rsidP="00143148">
      <w:pPr>
        <w:pStyle w:val="ItemList"/>
      </w:pPr>
      <w:r>
        <w:rPr>
          <w:rFonts w:hint="eastAsia"/>
        </w:rPr>
        <w:t>勾选要文档转码的租户，单击“</w:t>
      </w:r>
      <w:r>
        <w:rPr>
          <w:rFonts w:hint="eastAsia"/>
          <w:b/>
        </w:rPr>
        <w:t>转码</w:t>
      </w:r>
      <w:r>
        <w:rPr>
          <w:rFonts w:hint="eastAsia"/>
        </w:rPr>
        <w:t>”按钮，可对该租户的文档文件进行转码处理。</w:t>
      </w:r>
    </w:p>
    <w:p w:rsidR="00AC6DD3" w:rsidRDefault="00FE7596" w:rsidP="00FE7596">
      <w:pPr>
        <w:pStyle w:val="FigureDescription"/>
      </w:pPr>
      <w:r>
        <w:rPr>
          <w:rFonts w:hint="eastAsia"/>
        </w:rPr>
        <w:t>文档转换</w:t>
      </w:r>
    </w:p>
    <w:p w:rsidR="00FE7596" w:rsidRPr="00FE7596" w:rsidRDefault="00363B17" w:rsidP="00FE7596">
      <w:pPr>
        <w:pStyle w:val="Figure"/>
      </w:pPr>
      <w:r>
        <w:rPr>
          <w:noProof/>
        </w:rPr>
        <w:drawing>
          <wp:inline distT="0" distB="0" distL="0" distR="0" wp14:anchorId="18907B7A" wp14:editId="79DDB32F">
            <wp:extent cx="4996846" cy="127865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96846" cy="1278654"/>
                    </a:xfrm>
                    <a:prstGeom prst="rect">
                      <a:avLst/>
                    </a:prstGeom>
                  </pic:spPr>
                </pic:pic>
              </a:graphicData>
            </a:graphic>
          </wp:inline>
        </w:drawing>
      </w:r>
    </w:p>
    <w:p w:rsidR="00AC6DD3" w:rsidRPr="006A68E3" w:rsidRDefault="00AC6DD3" w:rsidP="00713153">
      <w:pPr>
        <w:sectPr w:rsidR="00AC6DD3" w:rsidRPr="006A68E3" w:rsidSect="005E77B4">
          <w:pgSz w:w="11907" w:h="16840" w:code="9"/>
          <w:pgMar w:top="1701" w:right="1134" w:bottom="1701" w:left="1134" w:header="567" w:footer="567" w:gutter="0"/>
          <w:cols w:space="425"/>
          <w:docGrid w:linePitch="312"/>
        </w:sectPr>
      </w:pPr>
    </w:p>
    <w:p w:rsidR="00F20B6A" w:rsidRDefault="007613F9" w:rsidP="007A5357">
      <w:pPr>
        <w:pStyle w:val="1"/>
      </w:pPr>
      <w:bookmarkStart w:id="62" w:name="_Toc497408381"/>
      <w:bookmarkEnd w:id="14"/>
      <w:bookmarkEnd w:id="15"/>
      <w:r>
        <w:rPr>
          <w:rFonts w:hint="eastAsia"/>
        </w:rPr>
        <w:lastRenderedPageBreak/>
        <w:t>区级管理员</w:t>
      </w:r>
      <w:r w:rsidR="00212619">
        <w:rPr>
          <w:rFonts w:hint="eastAsia"/>
        </w:rPr>
        <w:t>操作</w:t>
      </w:r>
      <w:bookmarkEnd w:id="62"/>
    </w:p>
    <w:p w:rsidR="00F20B6A" w:rsidRDefault="00080007" w:rsidP="00F20B6A">
      <w:r w:rsidRPr="0064598C">
        <w:rPr>
          <w:rFonts w:hint="eastAsia"/>
        </w:rPr>
        <w:t>本</w:t>
      </w:r>
      <w:r>
        <w:rPr>
          <w:rFonts w:hint="eastAsia"/>
        </w:rPr>
        <w:t>章将</w:t>
      </w:r>
      <w:r w:rsidRPr="0064598C">
        <w:rPr>
          <w:rFonts w:hint="eastAsia"/>
        </w:rPr>
        <w:t>为您</w:t>
      </w:r>
      <w:r>
        <w:rPr>
          <w:rFonts w:hint="eastAsia"/>
        </w:rPr>
        <w:t>介绍</w:t>
      </w:r>
      <w:r w:rsidR="00FF2F4E">
        <w:rPr>
          <w:rFonts w:hint="eastAsia"/>
        </w:rPr>
        <w:t>区级管理员在</w:t>
      </w:r>
      <w:r w:rsidR="006162A8">
        <w:rPr>
          <w:rFonts w:hint="eastAsia"/>
        </w:rPr>
        <w:t>天闻开放平台</w:t>
      </w:r>
      <w:r>
        <w:rPr>
          <w:rFonts w:hint="eastAsia"/>
        </w:rPr>
        <w:t>的常用操作</w:t>
      </w:r>
      <w:r w:rsidRPr="0064598C">
        <w:rPr>
          <w:rFonts w:hint="eastAsia"/>
        </w:rPr>
        <w:t>。</w:t>
      </w:r>
    </w:p>
    <w:p w:rsidR="00212619" w:rsidRDefault="00212619" w:rsidP="00212619">
      <w:pPr>
        <w:pStyle w:val="21"/>
      </w:pPr>
      <w:bookmarkStart w:id="63" w:name="_Toc497408382"/>
      <w:r>
        <w:rPr>
          <w:rFonts w:hint="eastAsia"/>
        </w:rPr>
        <w:t>管理控制台</w:t>
      </w:r>
      <w:bookmarkEnd w:id="63"/>
    </w:p>
    <w:p w:rsidR="00596245" w:rsidRPr="00412A33" w:rsidRDefault="004B0620" w:rsidP="00212619">
      <w:pPr>
        <w:pStyle w:val="31"/>
      </w:pPr>
      <w:bookmarkStart w:id="64" w:name="_Toc497408383"/>
      <w:bookmarkStart w:id="65" w:name="_Toc403394916"/>
      <w:r>
        <w:rPr>
          <w:rFonts w:hint="eastAsia"/>
        </w:rPr>
        <w:t>统计概况</w:t>
      </w:r>
      <w:bookmarkEnd w:id="64"/>
    </w:p>
    <w:p w:rsidR="006A3446" w:rsidRDefault="00067625" w:rsidP="00596245">
      <w:bookmarkStart w:id="66" w:name="OLE_LINK69"/>
      <w:bookmarkStart w:id="67" w:name="OLE_LINK70"/>
      <w:bookmarkStart w:id="68" w:name="OLE_LINK71"/>
      <w:r>
        <w:rPr>
          <w:rFonts w:hint="eastAsia"/>
        </w:rPr>
        <w:t>统计概况</w:t>
      </w:r>
      <w:r w:rsidR="00596245">
        <w:rPr>
          <w:rFonts w:hint="eastAsia"/>
        </w:rPr>
        <w:t>界面如</w:t>
      </w:r>
      <w:r w:rsidR="00596245">
        <w:fldChar w:fldCharType="begin"/>
      </w:r>
      <w:r w:rsidR="00596245">
        <w:instrText xml:space="preserve"> </w:instrText>
      </w:r>
      <w:r w:rsidR="00596245">
        <w:rPr>
          <w:rFonts w:hint="eastAsia"/>
        </w:rPr>
        <w:instrText>REF _Ref421712899 \r \h</w:instrText>
      </w:r>
      <w:r w:rsidR="00596245">
        <w:instrText xml:space="preserve"> </w:instrText>
      </w:r>
      <w:r w:rsidR="00596245">
        <w:fldChar w:fldCharType="separate"/>
      </w:r>
      <w:r w:rsidR="000B2873">
        <w:rPr>
          <w:rFonts w:hint="eastAsia"/>
        </w:rPr>
        <w:t>图</w:t>
      </w:r>
      <w:r w:rsidR="000B2873">
        <w:rPr>
          <w:rFonts w:hint="eastAsia"/>
        </w:rPr>
        <w:t>4-1</w:t>
      </w:r>
      <w:r w:rsidR="00596245">
        <w:fldChar w:fldCharType="end"/>
      </w:r>
      <w:r w:rsidR="00596245">
        <w:rPr>
          <w:rFonts w:hint="eastAsia"/>
        </w:rPr>
        <w:t>所示。左侧为菜单栏，右侧</w:t>
      </w:r>
      <w:r w:rsidR="007C146C">
        <w:rPr>
          <w:rFonts w:hint="eastAsia"/>
        </w:rPr>
        <w:t>从上至下依次</w:t>
      </w:r>
      <w:r w:rsidR="00596245">
        <w:rPr>
          <w:rFonts w:hint="eastAsia"/>
        </w:rPr>
        <w:t>展示了</w:t>
      </w:r>
      <w:r w:rsidR="007C146C">
        <w:rPr>
          <w:rFonts w:hint="eastAsia"/>
        </w:rPr>
        <w:t>本平台包含的学校数、应用数、学生数与老师数量</w:t>
      </w:r>
      <w:r w:rsidR="006A3446">
        <w:rPr>
          <w:rFonts w:hint="eastAsia"/>
        </w:rPr>
        <w:t>。</w:t>
      </w:r>
    </w:p>
    <w:p w:rsidR="00596245" w:rsidRDefault="006A3446" w:rsidP="00596245">
      <w:r>
        <w:rPr>
          <w:rFonts w:hint="eastAsia"/>
        </w:rPr>
        <w:t>右侧选择要统计的系统，可统计</w:t>
      </w:r>
      <w:r w:rsidR="007C146C">
        <w:rPr>
          <w:rFonts w:hint="eastAsia"/>
        </w:rPr>
        <w:t>用户浏览</w:t>
      </w:r>
      <w:r>
        <w:rPr>
          <w:rFonts w:hint="eastAsia"/>
        </w:rPr>
        <w:t>对应系统</w:t>
      </w:r>
      <w:r w:rsidR="007C146C">
        <w:rPr>
          <w:rFonts w:hint="eastAsia"/>
        </w:rPr>
        <w:t>的统计数据，学生</w:t>
      </w:r>
      <w:r w:rsidR="007C146C">
        <w:rPr>
          <w:rFonts w:hint="eastAsia"/>
        </w:rPr>
        <w:t>/</w:t>
      </w:r>
      <w:r w:rsidR="007C146C">
        <w:rPr>
          <w:rFonts w:hint="eastAsia"/>
        </w:rPr>
        <w:t>老师访问情况</w:t>
      </w:r>
      <w:bookmarkStart w:id="69" w:name="OLE_LINK66"/>
      <w:bookmarkStart w:id="70" w:name="OLE_LINK67"/>
      <w:bookmarkStart w:id="71" w:name="OLE_LINK68"/>
      <w:r w:rsidR="00885A11">
        <w:rPr>
          <w:rFonts w:hint="eastAsia"/>
        </w:rPr>
        <w:t>（本周</w:t>
      </w:r>
      <w:r w:rsidR="00885A11">
        <w:rPr>
          <w:rFonts w:hint="eastAsia"/>
        </w:rPr>
        <w:t>/</w:t>
      </w:r>
      <w:r w:rsidR="00885A11">
        <w:rPr>
          <w:rFonts w:hint="eastAsia"/>
        </w:rPr>
        <w:t>本月</w:t>
      </w:r>
      <w:r w:rsidR="00885A11">
        <w:rPr>
          <w:rFonts w:hint="eastAsia"/>
        </w:rPr>
        <w:t>/</w:t>
      </w:r>
      <w:r w:rsidR="00885A11">
        <w:rPr>
          <w:rFonts w:hint="eastAsia"/>
        </w:rPr>
        <w:t>本学期）</w:t>
      </w:r>
      <w:bookmarkEnd w:id="69"/>
      <w:bookmarkEnd w:id="70"/>
      <w:bookmarkEnd w:id="71"/>
      <w:r w:rsidR="007C146C">
        <w:rPr>
          <w:rFonts w:hint="eastAsia"/>
        </w:rPr>
        <w:t>，应用访问</w:t>
      </w:r>
      <w:r w:rsidR="007C146C">
        <w:rPr>
          <w:rFonts w:hint="eastAsia"/>
        </w:rPr>
        <w:t>TOP5</w:t>
      </w:r>
      <w:r w:rsidR="00885A11">
        <w:rPr>
          <w:rFonts w:hint="eastAsia"/>
        </w:rPr>
        <w:t>（本周</w:t>
      </w:r>
      <w:r w:rsidR="00885A11">
        <w:rPr>
          <w:rFonts w:hint="eastAsia"/>
        </w:rPr>
        <w:t>/</w:t>
      </w:r>
      <w:r w:rsidR="00885A11">
        <w:rPr>
          <w:rFonts w:hint="eastAsia"/>
        </w:rPr>
        <w:t>本月</w:t>
      </w:r>
      <w:r w:rsidR="00885A11">
        <w:rPr>
          <w:rFonts w:hint="eastAsia"/>
        </w:rPr>
        <w:t>/</w:t>
      </w:r>
      <w:r w:rsidR="00885A11">
        <w:rPr>
          <w:rFonts w:hint="eastAsia"/>
        </w:rPr>
        <w:t>本学期）</w:t>
      </w:r>
      <w:r w:rsidR="007C146C">
        <w:rPr>
          <w:rFonts w:hint="eastAsia"/>
        </w:rPr>
        <w:t>，流量趋势及在线人数统计</w:t>
      </w:r>
      <w:r w:rsidR="00885A11">
        <w:rPr>
          <w:rFonts w:hint="eastAsia"/>
        </w:rPr>
        <w:t>（本周</w:t>
      </w:r>
      <w:r w:rsidR="00885A11">
        <w:rPr>
          <w:rFonts w:hint="eastAsia"/>
        </w:rPr>
        <w:t>/</w:t>
      </w:r>
      <w:r w:rsidR="00885A11">
        <w:rPr>
          <w:rFonts w:hint="eastAsia"/>
        </w:rPr>
        <w:t>本月</w:t>
      </w:r>
      <w:r w:rsidR="00885A11">
        <w:rPr>
          <w:rFonts w:hint="eastAsia"/>
        </w:rPr>
        <w:t>/</w:t>
      </w:r>
      <w:r w:rsidR="00885A11">
        <w:rPr>
          <w:rFonts w:hint="eastAsia"/>
        </w:rPr>
        <w:t>本学期）</w:t>
      </w:r>
      <w:r w:rsidR="00596245">
        <w:rPr>
          <w:rFonts w:hint="eastAsia"/>
        </w:rPr>
        <w:t>，右上角为</w:t>
      </w:r>
      <w:r w:rsidR="00596245" w:rsidRPr="007054FB">
        <w:rPr>
          <w:rFonts w:hint="eastAsia"/>
        </w:rPr>
        <w:t>退出</w:t>
      </w:r>
      <w:r w:rsidR="00596245">
        <w:rPr>
          <w:rFonts w:hint="eastAsia"/>
        </w:rPr>
        <w:t>按钮。</w:t>
      </w:r>
    </w:p>
    <w:p w:rsidR="00596245" w:rsidRDefault="00D65A44" w:rsidP="00596245">
      <w:pPr>
        <w:pStyle w:val="FigureDescription"/>
      </w:pPr>
      <w:bookmarkStart w:id="72" w:name="_Ref421712899"/>
      <w:bookmarkEnd w:id="66"/>
      <w:bookmarkEnd w:id="67"/>
      <w:bookmarkEnd w:id="68"/>
      <w:r>
        <w:rPr>
          <w:rFonts w:hint="eastAsia"/>
        </w:rPr>
        <w:t>统计概况</w:t>
      </w:r>
      <w:bookmarkEnd w:id="72"/>
    </w:p>
    <w:p w:rsidR="00596245" w:rsidRDefault="007C146C" w:rsidP="00596245">
      <w:r>
        <w:rPr>
          <w:noProof/>
        </w:rPr>
        <w:drawing>
          <wp:inline distT="0" distB="0" distL="0" distR="0" wp14:anchorId="2C81DF03" wp14:editId="0D553362">
            <wp:extent cx="5486400" cy="264223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642235"/>
                    </a:xfrm>
                    <a:prstGeom prst="rect">
                      <a:avLst/>
                    </a:prstGeom>
                  </pic:spPr>
                </pic:pic>
              </a:graphicData>
            </a:graphic>
          </wp:inline>
        </w:drawing>
      </w:r>
    </w:p>
    <w:p w:rsidR="00570C0E" w:rsidRPr="00596245" w:rsidRDefault="00570C0E" w:rsidP="00596245"/>
    <w:p w:rsidR="004B0620" w:rsidRDefault="004B0620" w:rsidP="00212619">
      <w:pPr>
        <w:pStyle w:val="31"/>
      </w:pPr>
      <w:bookmarkStart w:id="73" w:name="_Toc497408384"/>
      <w:r>
        <w:rPr>
          <w:rFonts w:hint="eastAsia"/>
        </w:rPr>
        <w:lastRenderedPageBreak/>
        <w:t>基础信息</w:t>
      </w:r>
      <w:bookmarkEnd w:id="73"/>
    </w:p>
    <w:p w:rsidR="004B0620" w:rsidRDefault="00731376" w:rsidP="00212619">
      <w:pPr>
        <w:pStyle w:val="BlockLabel"/>
      </w:pPr>
      <w:r>
        <w:rPr>
          <w:rFonts w:hint="eastAsia"/>
        </w:rPr>
        <w:t>基础信息</w:t>
      </w:r>
    </w:p>
    <w:p w:rsidR="00ED56D7" w:rsidRDefault="00782741" w:rsidP="008F0535">
      <w:bookmarkStart w:id="74" w:name="OLE_LINK72"/>
      <w:bookmarkStart w:id="75" w:name="OLE_LINK73"/>
      <w:bookmarkStart w:id="76" w:name="OLE_LINK74"/>
      <w:r>
        <w:rPr>
          <w:rFonts w:hint="eastAsia"/>
        </w:rPr>
        <w:t>基础信息</w:t>
      </w:r>
      <w:r w:rsidR="00ED56D7">
        <w:rPr>
          <w:rFonts w:hint="eastAsia"/>
        </w:rPr>
        <w:t>界面如</w:t>
      </w:r>
      <w:r w:rsidR="003C3F54">
        <w:fldChar w:fldCharType="begin"/>
      </w:r>
      <w:r w:rsidR="003C3F54">
        <w:instrText xml:space="preserve"> </w:instrText>
      </w:r>
      <w:r w:rsidR="003C3F54">
        <w:rPr>
          <w:rFonts w:hint="eastAsia"/>
        </w:rPr>
        <w:instrText>REF _Ref495506333 \r \h</w:instrText>
      </w:r>
      <w:r w:rsidR="003C3F54">
        <w:instrText xml:space="preserve"> </w:instrText>
      </w:r>
      <w:r w:rsidR="003C3F54">
        <w:fldChar w:fldCharType="separate"/>
      </w:r>
      <w:r w:rsidR="000B2873">
        <w:rPr>
          <w:rFonts w:hint="eastAsia"/>
        </w:rPr>
        <w:t>图</w:t>
      </w:r>
      <w:r w:rsidR="000B2873">
        <w:rPr>
          <w:rFonts w:hint="eastAsia"/>
        </w:rPr>
        <w:t>4-2</w:t>
      </w:r>
      <w:r w:rsidR="003C3F54">
        <w:fldChar w:fldCharType="end"/>
      </w:r>
      <w:r w:rsidR="00ED56D7">
        <w:rPr>
          <w:rFonts w:hint="eastAsia"/>
        </w:rPr>
        <w:t>所示。</w:t>
      </w:r>
      <w:r w:rsidR="008F0535">
        <w:rPr>
          <w:rFonts w:hint="eastAsia"/>
        </w:rPr>
        <w:t>可在此界面查看与维护用户</w:t>
      </w:r>
      <w:r w:rsidR="00B7627C">
        <w:rPr>
          <w:rFonts w:hint="eastAsia"/>
        </w:rPr>
        <w:t>所属机构</w:t>
      </w:r>
      <w:r w:rsidR="008F0535">
        <w:rPr>
          <w:rFonts w:hint="eastAsia"/>
        </w:rPr>
        <w:t>的基础信息</w:t>
      </w:r>
      <w:r w:rsidR="00ED56D7">
        <w:rPr>
          <w:rFonts w:hint="eastAsia"/>
        </w:rPr>
        <w:t>。</w:t>
      </w:r>
    </w:p>
    <w:p w:rsidR="009F7941" w:rsidRPr="009F7941" w:rsidRDefault="009F7941" w:rsidP="009F7941">
      <w:pPr>
        <w:pStyle w:val="FigureDescription"/>
      </w:pPr>
      <w:bookmarkStart w:id="77" w:name="_Ref495506333"/>
      <w:bookmarkEnd w:id="74"/>
      <w:bookmarkEnd w:id="75"/>
      <w:bookmarkEnd w:id="76"/>
      <w:r>
        <w:rPr>
          <w:rFonts w:hint="eastAsia"/>
        </w:rPr>
        <w:t>基础信息</w:t>
      </w:r>
      <w:bookmarkEnd w:id="77"/>
    </w:p>
    <w:p w:rsidR="00731376" w:rsidRPr="008F0535" w:rsidRDefault="008F0535" w:rsidP="009F7941">
      <w:pPr>
        <w:pStyle w:val="Figure"/>
      </w:pPr>
      <w:r>
        <w:rPr>
          <w:noProof/>
        </w:rPr>
        <w:drawing>
          <wp:inline distT="0" distB="0" distL="0" distR="0" wp14:anchorId="18A10069" wp14:editId="73996C65">
            <wp:extent cx="5486400" cy="37877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787775"/>
                    </a:xfrm>
                    <a:prstGeom prst="rect">
                      <a:avLst/>
                    </a:prstGeom>
                  </pic:spPr>
                </pic:pic>
              </a:graphicData>
            </a:graphic>
          </wp:inline>
        </w:drawing>
      </w:r>
    </w:p>
    <w:p w:rsidR="00C02C54" w:rsidRDefault="00C02C54" w:rsidP="00731376"/>
    <w:p w:rsidR="00731376" w:rsidRDefault="00731376" w:rsidP="00212619">
      <w:pPr>
        <w:pStyle w:val="BlockLabel"/>
      </w:pPr>
      <w:r>
        <w:rPr>
          <w:rFonts w:hint="eastAsia"/>
        </w:rPr>
        <w:t>修改密码</w:t>
      </w:r>
    </w:p>
    <w:p w:rsidR="009F7941" w:rsidRDefault="009F7941" w:rsidP="009F7941">
      <w:r>
        <w:rPr>
          <w:rFonts w:hint="eastAsia"/>
        </w:rPr>
        <w:t>修改密码界面如</w:t>
      </w:r>
      <w:r w:rsidR="003C3F54">
        <w:fldChar w:fldCharType="begin"/>
      </w:r>
      <w:r w:rsidR="003C3F54">
        <w:instrText xml:space="preserve"> </w:instrText>
      </w:r>
      <w:r w:rsidR="003C3F54">
        <w:rPr>
          <w:rFonts w:hint="eastAsia"/>
        </w:rPr>
        <w:instrText>REF _Ref495506342 \r \h</w:instrText>
      </w:r>
      <w:r w:rsidR="003C3F54">
        <w:instrText xml:space="preserve"> </w:instrText>
      </w:r>
      <w:r w:rsidR="003C3F54">
        <w:fldChar w:fldCharType="separate"/>
      </w:r>
      <w:r w:rsidR="000B2873">
        <w:rPr>
          <w:rFonts w:hint="eastAsia"/>
        </w:rPr>
        <w:t>图</w:t>
      </w:r>
      <w:r w:rsidR="000B2873">
        <w:rPr>
          <w:rFonts w:hint="eastAsia"/>
        </w:rPr>
        <w:t>4-3</w:t>
      </w:r>
      <w:r w:rsidR="003C3F54">
        <w:fldChar w:fldCharType="end"/>
      </w:r>
      <w:r>
        <w:rPr>
          <w:rFonts w:hint="eastAsia"/>
        </w:rPr>
        <w:t>所示。可在此界面修改登录用户的登录密码。</w:t>
      </w:r>
    </w:p>
    <w:p w:rsidR="00731376" w:rsidRDefault="00CD20A1" w:rsidP="00CD20A1">
      <w:pPr>
        <w:pStyle w:val="FigureDescription"/>
      </w:pPr>
      <w:bookmarkStart w:id="78" w:name="_Ref495506342"/>
      <w:r>
        <w:rPr>
          <w:rFonts w:hint="eastAsia"/>
        </w:rPr>
        <w:lastRenderedPageBreak/>
        <w:t>修改密码</w:t>
      </w:r>
      <w:bookmarkEnd w:id="78"/>
    </w:p>
    <w:p w:rsidR="00CD20A1" w:rsidRPr="00CD20A1" w:rsidRDefault="00CD20A1" w:rsidP="00CD20A1">
      <w:pPr>
        <w:pStyle w:val="Figure"/>
      </w:pPr>
      <w:r>
        <w:rPr>
          <w:noProof/>
        </w:rPr>
        <w:drawing>
          <wp:inline distT="0" distB="0" distL="0" distR="0" wp14:anchorId="5FE05DFE" wp14:editId="3D82CA7E">
            <wp:extent cx="5486400" cy="25565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556510"/>
                    </a:xfrm>
                    <a:prstGeom prst="rect">
                      <a:avLst/>
                    </a:prstGeom>
                  </pic:spPr>
                </pic:pic>
              </a:graphicData>
            </a:graphic>
          </wp:inline>
        </w:drawing>
      </w:r>
    </w:p>
    <w:p w:rsidR="0003338D" w:rsidRDefault="0003338D" w:rsidP="004B0620"/>
    <w:p w:rsidR="0003338D" w:rsidRDefault="0003338D" w:rsidP="00212619">
      <w:pPr>
        <w:pStyle w:val="31"/>
      </w:pPr>
      <w:bookmarkStart w:id="79" w:name="_Toc497408385"/>
      <w:r>
        <w:rPr>
          <w:rFonts w:hint="eastAsia"/>
        </w:rPr>
        <w:t>机构管理</w:t>
      </w:r>
      <w:bookmarkEnd w:id="79"/>
    </w:p>
    <w:p w:rsidR="0003338D" w:rsidRDefault="0003338D" w:rsidP="0003338D">
      <w:r>
        <w:rPr>
          <w:rFonts w:hint="eastAsia"/>
        </w:rPr>
        <w:t>机构管理界面如</w:t>
      </w:r>
      <w:r>
        <w:fldChar w:fldCharType="begin"/>
      </w:r>
      <w:r>
        <w:instrText xml:space="preserve"> </w:instrText>
      </w:r>
      <w:r>
        <w:rPr>
          <w:rFonts w:hint="eastAsia"/>
        </w:rPr>
        <w:instrText>REF _Ref454187063 \r \h</w:instrText>
      </w:r>
      <w:r>
        <w:instrText xml:space="preserve"> </w:instrText>
      </w:r>
      <w:r>
        <w:fldChar w:fldCharType="separate"/>
      </w:r>
      <w:r w:rsidR="000B2873">
        <w:rPr>
          <w:rFonts w:hint="eastAsia"/>
        </w:rPr>
        <w:t>图</w:t>
      </w:r>
      <w:r w:rsidR="000B2873">
        <w:rPr>
          <w:rFonts w:hint="eastAsia"/>
        </w:rPr>
        <w:t>4-4</w:t>
      </w:r>
      <w:r>
        <w:fldChar w:fldCharType="end"/>
      </w:r>
      <w:r>
        <w:rPr>
          <w:rFonts w:hint="eastAsia"/>
        </w:rPr>
        <w:t>所示。</w:t>
      </w:r>
    </w:p>
    <w:p w:rsidR="0003338D" w:rsidRDefault="0003338D" w:rsidP="0003338D">
      <w:r>
        <w:rPr>
          <w:rFonts w:hint="eastAsia"/>
        </w:rPr>
        <w:t>左侧以树形结构展示了地区层级及地区下创建好的机构，右侧展示左侧已选择地区或机构的详细信息。</w:t>
      </w:r>
    </w:p>
    <w:p w:rsidR="0003338D" w:rsidRDefault="0003338D" w:rsidP="0003338D">
      <w:pPr>
        <w:pStyle w:val="ItemList"/>
      </w:pPr>
      <w:r>
        <w:rPr>
          <w:rFonts w:hint="eastAsia"/>
        </w:rPr>
        <w:t>在左侧树形结构上选择要新增机构的地区，单击“</w:t>
      </w:r>
      <w:r>
        <w:rPr>
          <w:rFonts w:hint="eastAsia"/>
          <w:b/>
        </w:rPr>
        <w:t>新增</w:t>
      </w:r>
      <w:r>
        <w:rPr>
          <w:rFonts w:hint="eastAsia"/>
        </w:rPr>
        <w:t>”按钮，在弹窗上输入机构信息，单击“</w:t>
      </w:r>
      <w:r>
        <w:rPr>
          <w:rFonts w:hint="eastAsia"/>
          <w:b/>
        </w:rPr>
        <w:t>保存</w:t>
      </w:r>
      <w:r>
        <w:rPr>
          <w:rFonts w:hint="eastAsia"/>
        </w:rPr>
        <w:t>”按钮完成机构新增。</w:t>
      </w:r>
    </w:p>
    <w:p w:rsidR="0003338D" w:rsidRDefault="0003338D" w:rsidP="0003338D">
      <w:pPr>
        <w:pStyle w:val="ItemList"/>
      </w:pPr>
      <w:r>
        <w:rPr>
          <w:rFonts w:hint="eastAsia"/>
        </w:rPr>
        <w:t>勾选要修改的机构，单击“</w:t>
      </w:r>
      <w:r>
        <w:rPr>
          <w:rFonts w:hint="eastAsia"/>
          <w:b/>
        </w:rPr>
        <w:t>修改</w:t>
      </w:r>
      <w:r>
        <w:rPr>
          <w:rFonts w:hint="eastAsia"/>
        </w:rPr>
        <w:t>”按钮，可对其进行修改。</w:t>
      </w:r>
    </w:p>
    <w:p w:rsidR="0003338D" w:rsidRDefault="0003338D" w:rsidP="0003338D">
      <w:pPr>
        <w:pStyle w:val="ItemList"/>
      </w:pPr>
      <w:r>
        <w:rPr>
          <w:rFonts w:hint="eastAsia"/>
        </w:rPr>
        <w:t>勾选要删除的记录，单击“</w:t>
      </w:r>
      <w:r>
        <w:rPr>
          <w:rFonts w:hint="eastAsia"/>
          <w:b/>
        </w:rPr>
        <w:t>删除</w:t>
      </w:r>
      <w:r>
        <w:rPr>
          <w:rFonts w:hint="eastAsia"/>
        </w:rPr>
        <w:t>”按钮，选择确定，可对其进行删除。</w:t>
      </w:r>
    </w:p>
    <w:p w:rsidR="0003338D" w:rsidRDefault="0003338D" w:rsidP="0003338D">
      <w:pPr>
        <w:pStyle w:val="FigureDescription"/>
      </w:pPr>
      <w:bookmarkStart w:id="80" w:name="_Ref454187063"/>
      <w:r>
        <w:rPr>
          <w:rFonts w:hint="eastAsia"/>
        </w:rPr>
        <w:t>机构管理</w:t>
      </w:r>
      <w:bookmarkEnd w:id="80"/>
    </w:p>
    <w:p w:rsidR="0003338D" w:rsidRDefault="00730F1B" w:rsidP="0003338D">
      <w:pPr>
        <w:pStyle w:val="Figure"/>
      </w:pPr>
      <w:r>
        <w:rPr>
          <w:noProof/>
        </w:rPr>
        <w:drawing>
          <wp:inline distT="0" distB="0" distL="0" distR="0" wp14:anchorId="5D9F08DB" wp14:editId="3923A588">
            <wp:extent cx="5486400" cy="22580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258060"/>
                    </a:xfrm>
                    <a:prstGeom prst="rect">
                      <a:avLst/>
                    </a:prstGeom>
                  </pic:spPr>
                </pic:pic>
              </a:graphicData>
            </a:graphic>
          </wp:inline>
        </w:drawing>
      </w:r>
    </w:p>
    <w:p w:rsidR="0003338D" w:rsidRPr="00FE5BE9" w:rsidRDefault="0003338D" w:rsidP="0003338D"/>
    <w:p w:rsidR="00025321" w:rsidRDefault="004B0620" w:rsidP="00212619">
      <w:pPr>
        <w:pStyle w:val="31"/>
      </w:pPr>
      <w:bookmarkStart w:id="81" w:name="_Toc403394936"/>
      <w:bookmarkStart w:id="82" w:name="_Toc403555159"/>
      <w:bookmarkStart w:id="83" w:name="_Toc497408386"/>
      <w:bookmarkEnd w:id="65"/>
      <w:r>
        <w:rPr>
          <w:rFonts w:hint="eastAsia"/>
        </w:rPr>
        <w:lastRenderedPageBreak/>
        <w:t>账号</w:t>
      </w:r>
      <w:r w:rsidR="00223303">
        <w:rPr>
          <w:rFonts w:hint="eastAsia"/>
        </w:rPr>
        <w:t>管理</w:t>
      </w:r>
      <w:bookmarkEnd w:id="81"/>
      <w:bookmarkEnd w:id="82"/>
      <w:bookmarkEnd w:id="83"/>
    </w:p>
    <w:p w:rsidR="002673FB" w:rsidRDefault="00570C0E" w:rsidP="002673FB">
      <w:bookmarkStart w:id="84" w:name="OLE_LINK301"/>
      <w:bookmarkStart w:id="85" w:name="OLE_LINK302"/>
      <w:r>
        <w:rPr>
          <w:rFonts w:hint="eastAsia"/>
        </w:rPr>
        <w:t>账号</w:t>
      </w:r>
      <w:r w:rsidR="002673FB">
        <w:rPr>
          <w:rFonts w:hint="eastAsia"/>
        </w:rPr>
        <w:t>管理界面如</w:t>
      </w:r>
      <w:r w:rsidR="008A6003">
        <w:fldChar w:fldCharType="begin"/>
      </w:r>
      <w:r w:rsidR="008A6003">
        <w:instrText xml:space="preserve"> </w:instrText>
      </w:r>
      <w:r w:rsidR="008A6003">
        <w:rPr>
          <w:rFonts w:hint="eastAsia"/>
        </w:rPr>
        <w:instrText>REF _Ref447614961 \r \h</w:instrText>
      </w:r>
      <w:r w:rsidR="008A6003">
        <w:instrText xml:space="preserve"> </w:instrText>
      </w:r>
      <w:r w:rsidR="008A6003">
        <w:fldChar w:fldCharType="separate"/>
      </w:r>
      <w:r w:rsidR="000B2873">
        <w:rPr>
          <w:rFonts w:hint="eastAsia"/>
        </w:rPr>
        <w:t>图</w:t>
      </w:r>
      <w:r w:rsidR="000B2873">
        <w:rPr>
          <w:rFonts w:hint="eastAsia"/>
        </w:rPr>
        <w:t>4-5</w:t>
      </w:r>
      <w:r w:rsidR="008A6003">
        <w:fldChar w:fldCharType="end"/>
      </w:r>
      <w:r w:rsidR="002673FB">
        <w:rPr>
          <w:rFonts w:hint="eastAsia"/>
        </w:rPr>
        <w:t>所示。</w:t>
      </w:r>
    </w:p>
    <w:p w:rsidR="0011595C" w:rsidRDefault="0011595C" w:rsidP="002673FB">
      <w:pPr>
        <w:pStyle w:val="ItemList"/>
      </w:pPr>
      <w:r>
        <w:rPr>
          <w:rFonts w:hint="eastAsia"/>
        </w:rPr>
        <w:t>在上方条件框中输入查询条件</w:t>
      </w:r>
      <w:r w:rsidR="00292747">
        <w:rPr>
          <w:rFonts w:hint="eastAsia"/>
        </w:rPr>
        <w:t>（单击“</w:t>
      </w:r>
      <w:r w:rsidR="00292747">
        <w:rPr>
          <w:rFonts w:hint="eastAsia"/>
          <w:b/>
        </w:rPr>
        <w:t>重置</w:t>
      </w:r>
      <w:r w:rsidR="00292747">
        <w:rPr>
          <w:rFonts w:hint="eastAsia"/>
        </w:rPr>
        <w:t>”按钮可快速清除已设置的查询条件）</w:t>
      </w:r>
      <w:r>
        <w:rPr>
          <w:rFonts w:hint="eastAsia"/>
        </w:rPr>
        <w:t>，单击“</w:t>
      </w:r>
      <w:r w:rsidRPr="0011595C">
        <w:rPr>
          <w:rFonts w:hint="eastAsia"/>
          <w:b/>
        </w:rPr>
        <w:t>查询</w:t>
      </w:r>
      <w:r>
        <w:rPr>
          <w:rFonts w:hint="eastAsia"/>
        </w:rPr>
        <w:t>”按钮，可查询对应条件的账号信息。</w:t>
      </w:r>
    </w:p>
    <w:p w:rsidR="002673FB" w:rsidRDefault="002673FB" w:rsidP="002673FB">
      <w:pPr>
        <w:pStyle w:val="ItemList"/>
      </w:pPr>
      <w:bookmarkStart w:id="86" w:name="OLE_LINK488"/>
      <w:bookmarkStart w:id="87" w:name="OLE_LINK489"/>
      <w:r>
        <w:rPr>
          <w:rFonts w:hint="eastAsia"/>
        </w:rPr>
        <w:t>单击“</w:t>
      </w:r>
      <w:r>
        <w:rPr>
          <w:rFonts w:hint="eastAsia"/>
          <w:b/>
        </w:rPr>
        <w:t>新增</w:t>
      </w:r>
      <w:r>
        <w:rPr>
          <w:rFonts w:hint="eastAsia"/>
        </w:rPr>
        <w:t>”按钮，在弹窗上输入</w:t>
      </w:r>
      <w:r w:rsidR="00322854">
        <w:rPr>
          <w:rFonts w:hint="eastAsia"/>
        </w:rPr>
        <w:t>账号</w:t>
      </w:r>
      <w:r>
        <w:rPr>
          <w:rFonts w:hint="eastAsia"/>
        </w:rPr>
        <w:t>信息，</w:t>
      </w:r>
      <w:r w:rsidR="00630BCE">
        <w:rPr>
          <w:rFonts w:hint="eastAsia"/>
        </w:rPr>
        <w:t>单击“</w:t>
      </w:r>
      <w:r w:rsidR="00152DCE" w:rsidRPr="00152DCE">
        <w:rPr>
          <w:rFonts w:hint="eastAsia"/>
          <w:b/>
        </w:rPr>
        <w:t>保存</w:t>
      </w:r>
      <w:r w:rsidR="00630BCE">
        <w:rPr>
          <w:rFonts w:hint="eastAsia"/>
        </w:rPr>
        <w:t>”按钮</w:t>
      </w:r>
      <w:r>
        <w:rPr>
          <w:rFonts w:hint="eastAsia"/>
        </w:rPr>
        <w:t>完成</w:t>
      </w:r>
      <w:r w:rsidR="00152DCE">
        <w:rPr>
          <w:rFonts w:hint="eastAsia"/>
        </w:rPr>
        <w:t>账号</w:t>
      </w:r>
      <w:r>
        <w:rPr>
          <w:rFonts w:hint="eastAsia"/>
        </w:rPr>
        <w:t>新增。</w:t>
      </w:r>
    </w:p>
    <w:p w:rsidR="002673FB" w:rsidRDefault="002673FB" w:rsidP="002673FB">
      <w:pPr>
        <w:pStyle w:val="ItemList"/>
      </w:pPr>
      <w:r>
        <w:rPr>
          <w:rFonts w:hint="eastAsia"/>
        </w:rPr>
        <w:t>勾选要修改的</w:t>
      </w:r>
      <w:r w:rsidR="0033635B">
        <w:rPr>
          <w:rFonts w:hint="eastAsia"/>
        </w:rPr>
        <w:t>账号</w:t>
      </w:r>
      <w:r>
        <w:rPr>
          <w:rFonts w:hint="eastAsia"/>
        </w:rPr>
        <w:t>，单击“</w:t>
      </w:r>
      <w:r>
        <w:rPr>
          <w:rFonts w:hint="eastAsia"/>
          <w:b/>
        </w:rPr>
        <w:t>修改</w:t>
      </w:r>
      <w:r>
        <w:rPr>
          <w:rFonts w:hint="eastAsia"/>
        </w:rPr>
        <w:t>”按钮，可对其进行修改。</w:t>
      </w:r>
    </w:p>
    <w:p w:rsidR="002673FB" w:rsidRDefault="002673FB" w:rsidP="002673FB">
      <w:pPr>
        <w:pStyle w:val="ItemList"/>
      </w:pPr>
      <w:bookmarkStart w:id="88" w:name="OLE_LINK75"/>
      <w:bookmarkStart w:id="89" w:name="OLE_LINK76"/>
      <w:r>
        <w:rPr>
          <w:rFonts w:hint="eastAsia"/>
        </w:rPr>
        <w:t>勾选要删除的</w:t>
      </w:r>
      <w:r w:rsidR="0033635B">
        <w:rPr>
          <w:rFonts w:hint="eastAsia"/>
        </w:rPr>
        <w:t>账号</w:t>
      </w:r>
      <w:r>
        <w:rPr>
          <w:rFonts w:hint="eastAsia"/>
        </w:rPr>
        <w:t>，单击“</w:t>
      </w:r>
      <w:r>
        <w:rPr>
          <w:rFonts w:hint="eastAsia"/>
          <w:b/>
        </w:rPr>
        <w:t>删除</w:t>
      </w:r>
      <w:r>
        <w:rPr>
          <w:rFonts w:hint="eastAsia"/>
        </w:rPr>
        <w:t>”按钮，</w:t>
      </w:r>
      <w:r w:rsidR="00911DC8">
        <w:rPr>
          <w:rFonts w:hint="eastAsia"/>
        </w:rPr>
        <w:t>选择确定，</w:t>
      </w:r>
      <w:r>
        <w:rPr>
          <w:rFonts w:hint="eastAsia"/>
        </w:rPr>
        <w:t>可对其进行删除。</w:t>
      </w:r>
      <w:bookmarkEnd w:id="88"/>
      <w:bookmarkEnd w:id="89"/>
    </w:p>
    <w:p w:rsidR="00730F1B" w:rsidRDefault="00730F1B" w:rsidP="002673FB">
      <w:pPr>
        <w:pStyle w:val="ItemList"/>
      </w:pPr>
      <w:bookmarkStart w:id="90" w:name="OLE_LINK77"/>
      <w:bookmarkEnd w:id="86"/>
      <w:bookmarkEnd w:id="87"/>
      <w:r>
        <w:rPr>
          <w:rFonts w:hint="eastAsia"/>
        </w:rPr>
        <w:t>单击“</w:t>
      </w:r>
      <w:r>
        <w:rPr>
          <w:rFonts w:hint="eastAsia"/>
          <w:b/>
        </w:rPr>
        <w:t>下载模板</w:t>
      </w:r>
      <w:r>
        <w:rPr>
          <w:rFonts w:hint="eastAsia"/>
        </w:rPr>
        <w:t>”按钮，可下载账号导入模板至本地，</w:t>
      </w:r>
      <w:r w:rsidR="005E28F6">
        <w:rPr>
          <w:rFonts w:hint="eastAsia"/>
        </w:rPr>
        <w:t>通过在模板中填写账号信息来实现账号的批量导入</w:t>
      </w:r>
      <w:r>
        <w:rPr>
          <w:rFonts w:hint="eastAsia"/>
        </w:rPr>
        <w:t>。</w:t>
      </w:r>
    </w:p>
    <w:p w:rsidR="006A1F49" w:rsidRDefault="006A1F49" w:rsidP="002673FB">
      <w:pPr>
        <w:pStyle w:val="ItemList"/>
      </w:pPr>
      <w:r>
        <w:rPr>
          <w:rFonts w:hint="eastAsia"/>
        </w:rPr>
        <w:t>单击“</w:t>
      </w:r>
      <w:r>
        <w:rPr>
          <w:rFonts w:hint="eastAsia"/>
          <w:b/>
        </w:rPr>
        <w:t>导入</w:t>
      </w:r>
      <w:r>
        <w:rPr>
          <w:rFonts w:hint="eastAsia"/>
        </w:rPr>
        <w:t>”按钮，在</w:t>
      </w:r>
      <w:r w:rsidR="002D239E">
        <w:rPr>
          <w:rFonts w:hint="eastAsia"/>
        </w:rPr>
        <w:t>本地选择</w:t>
      </w:r>
      <w:r>
        <w:rPr>
          <w:rFonts w:hint="eastAsia"/>
        </w:rPr>
        <w:t>填写</w:t>
      </w:r>
      <w:r w:rsidR="002D239E">
        <w:rPr>
          <w:rFonts w:hint="eastAsia"/>
        </w:rPr>
        <w:t>好</w:t>
      </w:r>
      <w:r>
        <w:rPr>
          <w:rFonts w:hint="eastAsia"/>
        </w:rPr>
        <w:t>账号信息</w:t>
      </w:r>
      <w:r w:rsidR="002D239E">
        <w:rPr>
          <w:rFonts w:hint="eastAsia"/>
        </w:rPr>
        <w:t>的模块，</w:t>
      </w:r>
      <w:r>
        <w:rPr>
          <w:rFonts w:hint="eastAsia"/>
        </w:rPr>
        <w:t>批量导入</w:t>
      </w:r>
      <w:r w:rsidR="002D239E">
        <w:rPr>
          <w:rFonts w:hint="eastAsia"/>
        </w:rPr>
        <w:t>账号</w:t>
      </w:r>
      <w:r>
        <w:rPr>
          <w:rFonts w:hint="eastAsia"/>
        </w:rPr>
        <w:t>。</w:t>
      </w:r>
    </w:p>
    <w:p w:rsidR="003631D4" w:rsidRDefault="003631D4" w:rsidP="002673FB">
      <w:pPr>
        <w:pStyle w:val="ItemList"/>
      </w:pPr>
      <w:r>
        <w:rPr>
          <w:rFonts w:hint="eastAsia"/>
        </w:rPr>
        <w:t>勾选要关联角色的账号，单击“</w:t>
      </w:r>
      <w:r>
        <w:rPr>
          <w:rFonts w:hint="eastAsia"/>
          <w:b/>
        </w:rPr>
        <w:t>关联角色</w:t>
      </w:r>
      <w:r>
        <w:rPr>
          <w:rFonts w:hint="eastAsia"/>
        </w:rPr>
        <w:t>”按钮，</w:t>
      </w:r>
      <w:r w:rsidR="00E56557">
        <w:rPr>
          <w:rFonts w:hint="eastAsia"/>
        </w:rPr>
        <w:t>勾选要关联的角色，</w:t>
      </w:r>
      <w:r>
        <w:rPr>
          <w:rFonts w:hint="eastAsia"/>
        </w:rPr>
        <w:t>可</w:t>
      </w:r>
      <w:r w:rsidR="00E56557">
        <w:rPr>
          <w:rFonts w:hint="eastAsia"/>
        </w:rPr>
        <w:t>对相应账号关联角色</w:t>
      </w:r>
      <w:r>
        <w:rPr>
          <w:rFonts w:hint="eastAsia"/>
        </w:rPr>
        <w:t>。</w:t>
      </w:r>
    </w:p>
    <w:bookmarkEnd w:id="90"/>
    <w:p w:rsidR="000464BE" w:rsidRDefault="0033635B" w:rsidP="000464BE">
      <w:pPr>
        <w:pStyle w:val="ItemList"/>
      </w:pPr>
      <w:r>
        <w:rPr>
          <w:rFonts w:hint="eastAsia"/>
        </w:rPr>
        <w:t>勾选要重置密码的账号</w:t>
      </w:r>
      <w:r w:rsidR="000464BE">
        <w:rPr>
          <w:rFonts w:hint="eastAsia"/>
        </w:rPr>
        <w:t>，单击“</w:t>
      </w:r>
      <w:r w:rsidR="000464BE" w:rsidRPr="00F01769">
        <w:rPr>
          <w:rFonts w:hint="eastAsia"/>
          <w:b/>
        </w:rPr>
        <w:t>重置密码</w:t>
      </w:r>
      <w:r w:rsidR="000464BE">
        <w:rPr>
          <w:rFonts w:hint="eastAsia"/>
        </w:rPr>
        <w:t>”按钮，可对其进行密码重置。</w:t>
      </w:r>
    </w:p>
    <w:p w:rsidR="002673FB" w:rsidRDefault="00570C0E" w:rsidP="002673FB">
      <w:pPr>
        <w:pStyle w:val="FigureDescription"/>
      </w:pPr>
      <w:bookmarkStart w:id="91" w:name="_Ref447614961"/>
      <w:r>
        <w:rPr>
          <w:rFonts w:hint="eastAsia"/>
        </w:rPr>
        <w:t>账号</w:t>
      </w:r>
      <w:r w:rsidR="002673FB">
        <w:rPr>
          <w:rFonts w:hint="eastAsia"/>
        </w:rPr>
        <w:t>管理</w:t>
      </w:r>
      <w:bookmarkEnd w:id="91"/>
    </w:p>
    <w:p w:rsidR="002673FB" w:rsidRDefault="00730F1B" w:rsidP="002673FB">
      <w:pPr>
        <w:pStyle w:val="Figure"/>
      </w:pPr>
      <w:r>
        <w:rPr>
          <w:noProof/>
        </w:rPr>
        <w:drawing>
          <wp:inline distT="0" distB="0" distL="0" distR="0" wp14:anchorId="2792226E" wp14:editId="2C3FAF80">
            <wp:extent cx="5486400" cy="24396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439670"/>
                    </a:xfrm>
                    <a:prstGeom prst="rect">
                      <a:avLst/>
                    </a:prstGeom>
                  </pic:spPr>
                </pic:pic>
              </a:graphicData>
            </a:graphic>
          </wp:inline>
        </w:drawing>
      </w:r>
    </w:p>
    <w:p w:rsidR="00AD301A" w:rsidRDefault="00AD301A" w:rsidP="00AD301A"/>
    <w:p w:rsidR="00EB1C6C" w:rsidRDefault="00EB1C6C" w:rsidP="00212619">
      <w:pPr>
        <w:pStyle w:val="31"/>
      </w:pPr>
      <w:bookmarkStart w:id="92" w:name="_Toc497408387"/>
      <w:bookmarkEnd w:id="84"/>
      <w:bookmarkEnd w:id="85"/>
      <w:r>
        <w:rPr>
          <w:rFonts w:hint="eastAsia"/>
        </w:rPr>
        <w:t>配置项管理</w:t>
      </w:r>
      <w:bookmarkEnd w:id="92"/>
    </w:p>
    <w:p w:rsidR="00EB1C6C" w:rsidRDefault="00EB1C6C" w:rsidP="00EB1C6C">
      <w:r>
        <w:rPr>
          <w:rFonts w:hint="eastAsia"/>
        </w:rPr>
        <w:t>配置项管理界面如</w:t>
      </w:r>
      <w:r>
        <w:fldChar w:fldCharType="begin"/>
      </w:r>
      <w:r>
        <w:instrText xml:space="preserve"> </w:instrText>
      </w:r>
      <w:r>
        <w:rPr>
          <w:rFonts w:hint="eastAsia"/>
        </w:rPr>
        <w:instrText>REF _Ref472603350 \r \h</w:instrText>
      </w:r>
      <w:r>
        <w:instrText xml:space="preserve"> </w:instrText>
      </w:r>
      <w:r>
        <w:fldChar w:fldCharType="separate"/>
      </w:r>
      <w:r w:rsidR="000B2873">
        <w:rPr>
          <w:rFonts w:hint="eastAsia"/>
        </w:rPr>
        <w:t>图</w:t>
      </w:r>
      <w:r w:rsidR="000B2873">
        <w:rPr>
          <w:rFonts w:hint="eastAsia"/>
        </w:rPr>
        <w:t>4-6</w:t>
      </w:r>
      <w:r>
        <w:fldChar w:fldCharType="end"/>
      </w:r>
      <w:r>
        <w:rPr>
          <w:rFonts w:hint="eastAsia"/>
        </w:rPr>
        <w:t>所示。</w:t>
      </w:r>
    </w:p>
    <w:p w:rsidR="00EB1C6C" w:rsidRDefault="00EB1C6C" w:rsidP="00EB1C6C">
      <w:pPr>
        <w:pStyle w:val="ItemList"/>
      </w:pPr>
      <w:r>
        <w:rPr>
          <w:rFonts w:hint="eastAsia"/>
        </w:rPr>
        <w:t>在上方条件框中输入查询条件（单击“</w:t>
      </w:r>
      <w:r>
        <w:rPr>
          <w:rFonts w:hint="eastAsia"/>
          <w:b/>
        </w:rPr>
        <w:t>重置</w:t>
      </w:r>
      <w:r>
        <w:rPr>
          <w:rFonts w:hint="eastAsia"/>
        </w:rPr>
        <w:t>”按钮可快速清除已设置的查询条件），单击“</w:t>
      </w:r>
      <w:r w:rsidRPr="0011595C">
        <w:rPr>
          <w:rFonts w:hint="eastAsia"/>
          <w:b/>
        </w:rPr>
        <w:t>查询</w:t>
      </w:r>
      <w:r>
        <w:rPr>
          <w:rFonts w:hint="eastAsia"/>
        </w:rPr>
        <w:t>”按钮，可查询对应条件的配置项信息。</w:t>
      </w:r>
    </w:p>
    <w:p w:rsidR="00640FC3" w:rsidRDefault="00640FC3" w:rsidP="00640FC3">
      <w:pPr>
        <w:pStyle w:val="ItemList"/>
      </w:pPr>
      <w:bookmarkStart w:id="93" w:name="OLE_LINK490"/>
      <w:bookmarkStart w:id="94" w:name="OLE_LINK491"/>
      <w:r>
        <w:rPr>
          <w:rFonts w:hint="eastAsia"/>
        </w:rPr>
        <w:t>单击“</w:t>
      </w:r>
      <w:r>
        <w:rPr>
          <w:rFonts w:hint="eastAsia"/>
          <w:b/>
        </w:rPr>
        <w:t>新增</w:t>
      </w:r>
      <w:r>
        <w:rPr>
          <w:rFonts w:hint="eastAsia"/>
        </w:rPr>
        <w:t>”按钮，在弹窗上输入配置项信息，单击“</w:t>
      </w:r>
      <w:r w:rsidRPr="00152DCE">
        <w:rPr>
          <w:rFonts w:hint="eastAsia"/>
          <w:b/>
        </w:rPr>
        <w:t>保存</w:t>
      </w:r>
      <w:r>
        <w:rPr>
          <w:rFonts w:hint="eastAsia"/>
        </w:rPr>
        <w:t>”按钮完成配置项新增。</w:t>
      </w:r>
    </w:p>
    <w:p w:rsidR="00640FC3" w:rsidRDefault="00640FC3" w:rsidP="00640FC3">
      <w:pPr>
        <w:pStyle w:val="ItemList"/>
      </w:pPr>
      <w:r>
        <w:rPr>
          <w:rFonts w:hint="eastAsia"/>
        </w:rPr>
        <w:t>勾选要修改的账号，单击“</w:t>
      </w:r>
      <w:r>
        <w:rPr>
          <w:rFonts w:hint="eastAsia"/>
          <w:b/>
        </w:rPr>
        <w:t>修改</w:t>
      </w:r>
      <w:r>
        <w:rPr>
          <w:rFonts w:hint="eastAsia"/>
        </w:rPr>
        <w:t>”按钮，可对其进行修改。</w:t>
      </w:r>
    </w:p>
    <w:p w:rsidR="00EB1C6C" w:rsidRPr="0011595C" w:rsidRDefault="00640FC3" w:rsidP="00EB1C6C">
      <w:pPr>
        <w:pStyle w:val="ItemList"/>
      </w:pPr>
      <w:r>
        <w:rPr>
          <w:rFonts w:hint="eastAsia"/>
        </w:rPr>
        <w:t>勾选要删除的账号，单击“</w:t>
      </w:r>
      <w:r w:rsidRPr="00E57B52">
        <w:rPr>
          <w:rFonts w:hint="eastAsia"/>
          <w:b/>
        </w:rPr>
        <w:t>删除</w:t>
      </w:r>
      <w:r>
        <w:rPr>
          <w:rFonts w:hint="eastAsia"/>
        </w:rPr>
        <w:t>”按钮，选择确定，可对其进行删除。</w:t>
      </w:r>
    </w:p>
    <w:p w:rsidR="00EB1C6C" w:rsidRDefault="00EB1C6C" w:rsidP="00EB1C6C">
      <w:pPr>
        <w:pStyle w:val="FigureDescription"/>
      </w:pPr>
      <w:bookmarkStart w:id="95" w:name="_Ref472603350"/>
      <w:bookmarkEnd w:id="93"/>
      <w:bookmarkEnd w:id="94"/>
      <w:r>
        <w:rPr>
          <w:rFonts w:hint="eastAsia"/>
        </w:rPr>
        <w:lastRenderedPageBreak/>
        <w:t>配置项管理</w:t>
      </w:r>
      <w:bookmarkEnd w:id="95"/>
    </w:p>
    <w:p w:rsidR="00EB1C6C" w:rsidRPr="00DB4DEE" w:rsidRDefault="00EB1C6C" w:rsidP="00EB1C6C">
      <w:pPr>
        <w:pStyle w:val="Figure"/>
      </w:pPr>
      <w:r>
        <w:rPr>
          <w:noProof/>
        </w:rPr>
        <w:drawing>
          <wp:inline distT="0" distB="0" distL="0" distR="0" wp14:anchorId="223C9DAA" wp14:editId="0A794646">
            <wp:extent cx="5486400" cy="13379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1337945"/>
                    </a:xfrm>
                    <a:prstGeom prst="rect">
                      <a:avLst/>
                    </a:prstGeom>
                  </pic:spPr>
                </pic:pic>
              </a:graphicData>
            </a:graphic>
          </wp:inline>
        </w:drawing>
      </w:r>
    </w:p>
    <w:p w:rsidR="00EB1C6C" w:rsidRPr="00817695" w:rsidRDefault="00EB1C6C" w:rsidP="00AD301A"/>
    <w:p w:rsidR="00DF3830" w:rsidRDefault="00DF3830" w:rsidP="00212619">
      <w:pPr>
        <w:pStyle w:val="31"/>
      </w:pPr>
      <w:bookmarkStart w:id="96" w:name="_Toc497408388"/>
      <w:r>
        <w:rPr>
          <w:rFonts w:hint="eastAsia"/>
        </w:rPr>
        <w:t>字典项管理</w:t>
      </w:r>
      <w:bookmarkEnd w:id="96"/>
    </w:p>
    <w:p w:rsidR="00CE6157" w:rsidRDefault="00A4152E" w:rsidP="00CE6157">
      <w:r>
        <w:rPr>
          <w:rFonts w:hint="eastAsia"/>
        </w:rPr>
        <w:t>字典项管理</w:t>
      </w:r>
      <w:r w:rsidR="00CE6157">
        <w:rPr>
          <w:rFonts w:hint="eastAsia"/>
        </w:rPr>
        <w:t>界面如</w:t>
      </w:r>
      <w:r w:rsidR="007253FD">
        <w:fldChar w:fldCharType="begin"/>
      </w:r>
      <w:r w:rsidR="007253FD">
        <w:instrText xml:space="preserve"> </w:instrText>
      </w:r>
      <w:r w:rsidR="007253FD">
        <w:rPr>
          <w:rFonts w:hint="eastAsia"/>
        </w:rPr>
        <w:instrText>REF _Ref454187119 \r \h</w:instrText>
      </w:r>
      <w:r w:rsidR="007253FD">
        <w:instrText xml:space="preserve"> </w:instrText>
      </w:r>
      <w:r w:rsidR="007253FD">
        <w:fldChar w:fldCharType="separate"/>
      </w:r>
      <w:r w:rsidR="000B2873">
        <w:rPr>
          <w:rFonts w:hint="eastAsia"/>
        </w:rPr>
        <w:t>图</w:t>
      </w:r>
      <w:r w:rsidR="000B2873">
        <w:rPr>
          <w:rFonts w:hint="eastAsia"/>
        </w:rPr>
        <w:t>4-7</w:t>
      </w:r>
      <w:r w:rsidR="007253FD">
        <w:fldChar w:fldCharType="end"/>
      </w:r>
      <w:r w:rsidR="00CE6157">
        <w:rPr>
          <w:rFonts w:hint="eastAsia"/>
        </w:rPr>
        <w:t>所示。</w:t>
      </w:r>
    </w:p>
    <w:p w:rsidR="00CE6157" w:rsidRDefault="00CE6157" w:rsidP="00CE6157">
      <w:r>
        <w:rPr>
          <w:rFonts w:hint="eastAsia"/>
        </w:rPr>
        <w:t>左侧以树形结构展示了</w:t>
      </w:r>
      <w:r w:rsidR="002A2DB1">
        <w:rPr>
          <w:rFonts w:hint="eastAsia"/>
        </w:rPr>
        <w:t>各个字典项</w:t>
      </w:r>
      <w:r>
        <w:rPr>
          <w:rFonts w:hint="eastAsia"/>
        </w:rPr>
        <w:t>，右侧展示</w:t>
      </w:r>
      <w:r w:rsidR="004D1738">
        <w:rPr>
          <w:rFonts w:hint="eastAsia"/>
        </w:rPr>
        <w:t>了</w:t>
      </w:r>
      <w:r>
        <w:rPr>
          <w:rFonts w:hint="eastAsia"/>
        </w:rPr>
        <w:t>左侧已选择</w:t>
      </w:r>
      <w:r w:rsidR="002A2DB1">
        <w:rPr>
          <w:rFonts w:hint="eastAsia"/>
        </w:rPr>
        <w:t>字典项</w:t>
      </w:r>
      <w:r>
        <w:rPr>
          <w:rFonts w:hint="eastAsia"/>
        </w:rPr>
        <w:t>的详细信息。</w:t>
      </w:r>
    </w:p>
    <w:p w:rsidR="00E57B52" w:rsidRDefault="00E57B52" w:rsidP="00E57B52">
      <w:pPr>
        <w:pStyle w:val="ItemList"/>
      </w:pPr>
      <w:r>
        <w:rPr>
          <w:rFonts w:hint="eastAsia"/>
        </w:rPr>
        <w:t>在左侧选择一级目录，单击“</w:t>
      </w:r>
      <w:r>
        <w:rPr>
          <w:rFonts w:hint="eastAsia"/>
          <w:b/>
        </w:rPr>
        <w:t>新增</w:t>
      </w:r>
      <w:r>
        <w:rPr>
          <w:rFonts w:hint="eastAsia"/>
        </w:rPr>
        <w:t>”按钮，在弹窗上输入字典项信息，单击“</w:t>
      </w:r>
      <w:r w:rsidRPr="00152DCE">
        <w:rPr>
          <w:rFonts w:hint="eastAsia"/>
          <w:b/>
        </w:rPr>
        <w:t>保存</w:t>
      </w:r>
      <w:r>
        <w:rPr>
          <w:rFonts w:hint="eastAsia"/>
        </w:rPr>
        <w:t>”按钮完成</w:t>
      </w:r>
      <w:bookmarkStart w:id="97" w:name="OLE_LINK492"/>
      <w:bookmarkStart w:id="98" w:name="OLE_LINK493"/>
      <w:bookmarkStart w:id="99" w:name="OLE_LINK494"/>
      <w:bookmarkStart w:id="100" w:name="OLE_LINK495"/>
      <w:r>
        <w:rPr>
          <w:rFonts w:hint="eastAsia"/>
        </w:rPr>
        <w:t>字典项</w:t>
      </w:r>
      <w:bookmarkEnd w:id="97"/>
      <w:bookmarkEnd w:id="98"/>
      <w:bookmarkEnd w:id="99"/>
      <w:bookmarkEnd w:id="100"/>
      <w:r>
        <w:rPr>
          <w:rFonts w:hint="eastAsia"/>
        </w:rPr>
        <w:t>新增。</w:t>
      </w:r>
    </w:p>
    <w:p w:rsidR="00E57B52" w:rsidRDefault="00E57B52" w:rsidP="00E57B52">
      <w:pPr>
        <w:pStyle w:val="ItemList"/>
      </w:pPr>
      <w:r>
        <w:rPr>
          <w:rFonts w:hint="eastAsia"/>
        </w:rPr>
        <w:t>勾选要修改的</w:t>
      </w:r>
      <w:r w:rsidR="00850272">
        <w:rPr>
          <w:rFonts w:hint="eastAsia"/>
        </w:rPr>
        <w:t>字典项</w:t>
      </w:r>
      <w:r>
        <w:rPr>
          <w:rFonts w:hint="eastAsia"/>
        </w:rPr>
        <w:t>，单击“</w:t>
      </w:r>
      <w:r>
        <w:rPr>
          <w:rFonts w:hint="eastAsia"/>
          <w:b/>
        </w:rPr>
        <w:t>修改</w:t>
      </w:r>
      <w:r>
        <w:rPr>
          <w:rFonts w:hint="eastAsia"/>
        </w:rPr>
        <w:t>”按钮，可对其进行修改。</w:t>
      </w:r>
    </w:p>
    <w:p w:rsidR="00E57B52" w:rsidRPr="00E57B52" w:rsidRDefault="00E57B52" w:rsidP="00CE6157">
      <w:pPr>
        <w:pStyle w:val="ItemList"/>
      </w:pPr>
      <w:r>
        <w:rPr>
          <w:rFonts w:hint="eastAsia"/>
        </w:rPr>
        <w:t>勾选要删除的</w:t>
      </w:r>
      <w:r w:rsidR="00850272">
        <w:rPr>
          <w:rFonts w:hint="eastAsia"/>
        </w:rPr>
        <w:t>字典项</w:t>
      </w:r>
      <w:r>
        <w:rPr>
          <w:rFonts w:hint="eastAsia"/>
        </w:rPr>
        <w:t>，单击“</w:t>
      </w:r>
      <w:r w:rsidRPr="00E57B52">
        <w:rPr>
          <w:rFonts w:hint="eastAsia"/>
          <w:b/>
        </w:rPr>
        <w:t>删除</w:t>
      </w:r>
      <w:r>
        <w:rPr>
          <w:rFonts w:hint="eastAsia"/>
        </w:rPr>
        <w:t>”按钮，选择确定，可对其进行删除。</w:t>
      </w:r>
    </w:p>
    <w:p w:rsidR="00CE6157" w:rsidRPr="00CE6157" w:rsidRDefault="00AC68A7" w:rsidP="00AC68A7">
      <w:pPr>
        <w:pStyle w:val="FigureDescription"/>
      </w:pPr>
      <w:bookmarkStart w:id="101" w:name="_Ref454187119"/>
      <w:r>
        <w:rPr>
          <w:rFonts w:hint="eastAsia"/>
        </w:rPr>
        <w:t>字典项管理</w:t>
      </w:r>
      <w:bookmarkEnd w:id="101"/>
    </w:p>
    <w:p w:rsidR="00CE6157" w:rsidRDefault="00E57B52" w:rsidP="00AC68A7">
      <w:pPr>
        <w:pStyle w:val="Figure"/>
      </w:pPr>
      <w:r>
        <w:rPr>
          <w:noProof/>
        </w:rPr>
        <w:drawing>
          <wp:inline distT="0" distB="0" distL="0" distR="0" wp14:anchorId="698991CA" wp14:editId="5DAAF295">
            <wp:extent cx="5486400" cy="26346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634615"/>
                    </a:xfrm>
                    <a:prstGeom prst="rect">
                      <a:avLst/>
                    </a:prstGeom>
                  </pic:spPr>
                </pic:pic>
              </a:graphicData>
            </a:graphic>
          </wp:inline>
        </w:drawing>
      </w:r>
    </w:p>
    <w:p w:rsidR="006C6D50" w:rsidRDefault="006C6D50" w:rsidP="008A7132"/>
    <w:p w:rsidR="0013423E" w:rsidRDefault="0013423E" w:rsidP="00212619">
      <w:pPr>
        <w:pStyle w:val="31"/>
      </w:pPr>
      <w:bookmarkStart w:id="102" w:name="_Toc403394947"/>
      <w:bookmarkStart w:id="103" w:name="_Toc403555166"/>
      <w:bookmarkStart w:id="104" w:name="_Toc497408389"/>
      <w:r>
        <w:rPr>
          <w:rFonts w:hint="eastAsia"/>
        </w:rPr>
        <w:t>门户管理</w:t>
      </w:r>
      <w:bookmarkEnd w:id="102"/>
      <w:bookmarkEnd w:id="103"/>
      <w:bookmarkEnd w:id="104"/>
    </w:p>
    <w:p w:rsidR="0013423E" w:rsidRDefault="00C91C33" w:rsidP="0013423E">
      <w:r>
        <w:rPr>
          <w:rFonts w:hint="eastAsia"/>
        </w:rPr>
        <w:t>门户管理</w:t>
      </w:r>
      <w:r w:rsidR="0013423E">
        <w:rPr>
          <w:rFonts w:hint="eastAsia"/>
        </w:rPr>
        <w:t>界面如</w:t>
      </w:r>
      <w:r w:rsidR="0013423E">
        <w:fldChar w:fldCharType="begin"/>
      </w:r>
      <w:r w:rsidR="0013423E">
        <w:instrText xml:space="preserve"> </w:instrText>
      </w:r>
      <w:r w:rsidR="0013423E">
        <w:rPr>
          <w:rFonts w:hint="eastAsia"/>
        </w:rPr>
        <w:instrText>REF _Ref447614982 \r \h</w:instrText>
      </w:r>
      <w:r w:rsidR="0013423E">
        <w:instrText xml:space="preserve"> </w:instrText>
      </w:r>
      <w:r w:rsidR="0013423E">
        <w:fldChar w:fldCharType="separate"/>
      </w:r>
      <w:r w:rsidR="000B2873">
        <w:rPr>
          <w:rFonts w:hint="eastAsia"/>
        </w:rPr>
        <w:t>图</w:t>
      </w:r>
      <w:r w:rsidR="000B2873">
        <w:rPr>
          <w:rFonts w:hint="eastAsia"/>
        </w:rPr>
        <w:t>4-8</w:t>
      </w:r>
      <w:r w:rsidR="0013423E">
        <w:fldChar w:fldCharType="end"/>
      </w:r>
      <w:r w:rsidR="0013423E">
        <w:rPr>
          <w:rFonts w:hint="eastAsia"/>
        </w:rPr>
        <w:t>所示。</w:t>
      </w:r>
    </w:p>
    <w:p w:rsidR="0013423E" w:rsidRDefault="0013423E" w:rsidP="00A42122">
      <w:pPr>
        <w:pStyle w:val="ItemList"/>
      </w:pPr>
      <w:r>
        <w:rPr>
          <w:rFonts w:hint="eastAsia"/>
        </w:rPr>
        <w:t>单击“</w:t>
      </w:r>
      <w:r w:rsidR="00C91C33">
        <w:rPr>
          <w:rFonts w:hint="eastAsia"/>
          <w:b/>
        </w:rPr>
        <w:t>上传</w:t>
      </w:r>
      <w:r w:rsidR="00C91C33">
        <w:rPr>
          <w:rFonts w:hint="eastAsia"/>
          <w:b/>
        </w:rPr>
        <w:t>LOGO</w:t>
      </w:r>
      <w:r>
        <w:rPr>
          <w:rFonts w:hint="eastAsia"/>
        </w:rPr>
        <w:t>”按钮</w:t>
      </w:r>
      <w:r w:rsidR="000058E8">
        <w:rPr>
          <w:rFonts w:hint="eastAsia"/>
        </w:rPr>
        <w:t>，</w:t>
      </w:r>
      <w:r w:rsidR="00A42122">
        <w:rPr>
          <w:rFonts w:hint="eastAsia"/>
        </w:rPr>
        <w:t>选择本地的图片（</w:t>
      </w:r>
      <w:r w:rsidR="00A42122" w:rsidRPr="00A42122">
        <w:rPr>
          <w:rFonts w:hint="eastAsia"/>
        </w:rPr>
        <w:t>只能上传</w:t>
      </w:r>
      <w:r w:rsidR="00A42122" w:rsidRPr="00A42122">
        <w:rPr>
          <w:rFonts w:hint="eastAsia"/>
        </w:rPr>
        <w:t>jpg/png</w:t>
      </w:r>
      <w:r w:rsidR="00A42122" w:rsidRPr="00A42122">
        <w:rPr>
          <w:rFonts w:hint="eastAsia"/>
        </w:rPr>
        <w:t>文件，且不超过</w:t>
      </w:r>
      <w:r w:rsidR="00A42122" w:rsidRPr="00A42122">
        <w:rPr>
          <w:rFonts w:hint="eastAsia"/>
        </w:rPr>
        <w:t>2M</w:t>
      </w:r>
      <w:r w:rsidR="00A42122">
        <w:rPr>
          <w:rFonts w:hint="eastAsia"/>
        </w:rPr>
        <w:t>），</w:t>
      </w:r>
      <w:r>
        <w:rPr>
          <w:rFonts w:hint="eastAsia"/>
        </w:rPr>
        <w:t>可</w:t>
      </w:r>
      <w:r w:rsidR="00A42122">
        <w:rPr>
          <w:rFonts w:hint="eastAsia"/>
        </w:rPr>
        <w:t>设置门户</w:t>
      </w:r>
      <w:r w:rsidR="00A42122">
        <w:rPr>
          <w:rFonts w:hint="eastAsia"/>
        </w:rPr>
        <w:t>logo</w:t>
      </w:r>
      <w:r>
        <w:rPr>
          <w:rFonts w:hint="eastAsia"/>
        </w:rPr>
        <w:t>。</w:t>
      </w:r>
    </w:p>
    <w:p w:rsidR="0013423E" w:rsidRDefault="00314F92" w:rsidP="00102423">
      <w:pPr>
        <w:pStyle w:val="ItemList"/>
      </w:pPr>
      <w:r>
        <w:rPr>
          <w:rFonts w:hint="eastAsia"/>
        </w:rPr>
        <w:lastRenderedPageBreak/>
        <w:t>在域名地址栏输入地址，</w:t>
      </w:r>
      <w:r w:rsidR="0013423E">
        <w:rPr>
          <w:rFonts w:hint="eastAsia"/>
        </w:rPr>
        <w:t>单击“</w:t>
      </w:r>
      <w:r w:rsidR="0013423E" w:rsidRPr="00BA6503">
        <w:rPr>
          <w:rFonts w:hint="eastAsia"/>
          <w:b/>
        </w:rPr>
        <w:t>保存</w:t>
      </w:r>
      <w:r w:rsidR="0013423E">
        <w:rPr>
          <w:rFonts w:hint="eastAsia"/>
        </w:rPr>
        <w:t>”按钮完成</w:t>
      </w:r>
      <w:r>
        <w:rPr>
          <w:rFonts w:hint="eastAsia"/>
        </w:rPr>
        <w:t>域名地址的设置</w:t>
      </w:r>
      <w:r w:rsidR="0013423E">
        <w:rPr>
          <w:rFonts w:hint="eastAsia"/>
        </w:rPr>
        <w:t>。</w:t>
      </w:r>
      <w:r w:rsidR="00102423" w:rsidRPr="00102423">
        <w:rPr>
          <w:rFonts w:hint="eastAsia"/>
        </w:rPr>
        <w:t>区域下的学生、老师</w:t>
      </w:r>
      <w:r w:rsidR="000219F0">
        <w:rPr>
          <w:rFonts w:hint="eastAsia"/>
        </w:rPr>
        <w:t>将能够通过</w:t>
      </w:r>
      <w:r w:rsidR="00102423" w:rsidRPr="00102423">
        <w:rPr>
          <w:rFonts w:hint="eastAsia"/>
        </w:rPr>
        <w:t>如上域名访问平台中的应用</w:t>
      </w:r>
      <w:r w:rsidR="00102423">
        <w:rPr>
          <w:rFonts w:hint="eastAsia"/>
        </w:rPr>
        <w:t>。</w:t>
      </w:r>
    </w:p>
    <w:p w:rsidR="0013423E" w:rsidRDefault="00C91C33" w:rsidP="0013423E">
      <w:pPr>
        <w:pStyle w:val="FigureDescription"/>
      </w:pPr>
      <w:bookmarkStart w:id="105" w:name="_Ref447614982"/>
      <w:r>
        <w:rPr>
          <w:rFonts w:hint="eastAsia"/>
        </w:rPr>
        <w:t>门户</w:t>
      </w:r>
      <w:r w:rsidR="0013423E">
        <w:rPr>
          <w:rFonts w:hint="eastAsia"/>
        </w:rPr>
        <w:t>管理</w:t>
      </w:r>
      <w:bookmarkEnd w:id="105"/>
    </w:p>
    <w:p w:rsidR="0013423E" w:rsidRDefault="00C91C33" w:rsidP="0013423E">
      <w:pPr>
        <w:pStyle w:val="Figure"/>
      </w:pPr>
      <w:r>
        <w:rPr>
          <w:noProof/>
        </w:rPr>
        <w:drawing>
          <wp:inline distT="0" distB="0" distL="0" distR="0" wp14:anchorId="0229362B" wp14:editId="020FC2A7">
            <wp:extent cx="5486400" cy="20396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039620"/>
                    </a:xfrm>
                    <a:prstGeom prst="rect">
                      <a:avLst/>
                    </a:prstGeom>
                  </pic:spPr>
                </pic:pic>
              </a:graphicData>
            </a:graphic>
          </wp:inline>
        </w:drawing>
      </w:r>
    </w:p>
    <w:p w:rsidR="0013423E" w:rsidRPr="00001F45" w:rsidRDefault="0013423E" w:rsidP="0013423E"/>
    <w:p w:rsidR="0013423E" w:rsidRDefault="0013423E" w:rsidP="00212619">
      <w:pPr>
        <w:pStyle w:val="31"/>
      </w:pPr>
      <w:bookmarkStart w:id="106" w:name="_Toc497408390"/>
      <w:r>
        <w:rPr>
          <w:rFonts w:hint="eastAsia"/>
        </w:rPr>
        <w:t>应用管理</w:t>
      </w:r>
      <w:bookmarkEnd w:id="106"/>
    </w:p>
    <w:p w:rsidR="0013423E" w:rsidRDefault="0013423E" w:rsidP="0013423E">
      <w:r>
        <w:rPr>
          <w:rFonts w:hint="eastAsia"/>
        </w:rPr>
        <w:t>选择菜单“</w:t>
      </w:r>
      <w:r w:rsidR="002B2386">
        <w:rPr>
          <w:rFonts w:hint="eastAsia"/>
          <w:b/>
        </w:rPr>
        <w:t>应用</w:t>
      </w:r>
      <w:r>
        <w:rPr>
          <w:rFonts w:hint="eastAsia"/>
          <w:b/>
        </w:rPr>
        <w:t>管理</w:t>
      </w:r>
      <w:r>
        <w:rPr>
          <w:rFonts w:hint="eastAsia"/>
        </w:rPr>
        <w:t>”，进入</w:t>
      </w:r>
      <w:r w:rsidR="00842D61">
        <w:rPr>
          <w:rFonts w:hint="eastAsia"/>
        </w:rPr>
        <w:t>应用</w:t>
      </w:r>
      <w:r>
        <w:rPr>
          <w:rFonts w:hint="eastAsia"/>
        </w:rPr>
        <w:t>管理界面，如</w:t>
      </w:r>
      <w:r w:rsidR="00EC74C4">
        <w:fldChar w:fldCharType="begin"/>
      </w:r>
      <w:r w:rsidR="00EC74C4">
        <w:instrText xml:space="preserve"> </w:instrText>
      </w:r>
      <w:r w:rsidR="00EC74C4">
        <w:rPr>
          <w:rFonts w:hint="eastAsia"/>
        </w:rPr>
        <w:instrText>REF _Ref495506277 \r \h</w:instrText>
      </w:r>
      <w:r w:rsidR="00EC74C4">
        <w:instrText xml:space="preserve"> </w:instrText>
      </w:r>
      <w:r w:rsidR="00EC74C4">
        <w:fldChar w:fldCharType="separate"/>
      </w:r>
      <w:r w:rsidR="000B2873">
        <w:rPr>
          <w:rFonts w:hint="eastAsia"/>
        </w:rPr>
        <w:t>图</w:t>
      </w:r>
      <w:r w:rsidR="000B2873">
        <w:rPr>
          <w:rFonts w:hint="eastAsia"/>
        </w:rPr>
        <w:t>4-9</w:t>
      </w:r>
      <w:r w:rsidR="00EC74C4">
        <w:fldChar w:fldCharType="end"/>
      </w:r>
      <w:r>
        <w:rPr>
          <w:rFonts w:hint="eastAsia"/>
        </w:rPr>
        <w:t>所示。</w:t>
      </w:r>
    </w:p>
    <w:p w:rsidR="0013423E" w:rsidRDefault="0013423E" w:rsidP="0013423E">
      <w:pPr>
        <w:pStyle w:val="ItemList"/>
      </w:pPr>
      <w:r>
        <w:rPr>
          <w:rFonts w:hint="eastAsia"/>
        </w:rPr>
        <w:t>在上方条件框中输入查询条件（单击“</w:t>
      </w:r>
      <w:r>
        <w:rPr>
          <w:rFonts w:hint="eastAsia"/>
          <w:b/>
        </w:rPr>
        <w:t>重置</w:t>
      </w:r>
      <w:r>
        <w:rPr>
          <w:rFonts w:hint="eastAsia"/>
        </w:rPr>
        <w:t>”按钮可快速清除已设置的查询条件），单击“</w:t>
      </w:r>
      <w:r w:rsidRPr="00E065D4">
        <w:rPr>
          <w:rFonts w:hint="eastAsia"/>
          <w:b/>
        </w:rPr>
        <w:t>查询</w:t>
      </w:r>
      <w:r>
        <w:rPr>
          <w:rFonts w:hint="eastAsia"/>
        </w:rPr>
        <w:t>”按钮，可查询对应时间段内对应用户在系统中的操作记录。</w:t>
      </w:r>
    </w:p>
    <w:p w:rsidR="0013423E" w:rsidRDefault="0013423E" w:rsidP="0013423E">
      <w:pPr>
        <w:pStyle w:val="ItemList"/>
      </w:pPr>
      <w:r>
        <w:rPr>
          <w:rFonts w:hint="eastAsia"/>
        </w:rPr>
        <w:t>单击“</w:t>
      </w:r>
      <w:r w:rsidR="007D3EA2">
        <w:rPr>
          <w:rFonts w:hint="eastAsia"/>
          <w:b/>
        </w:rPr>
        <w:t>设置访问权限</w:t>
      </w:r>
      <w:r>
        <w:rPr>
          <w:rFonts w:hint="eastAsia"/>
        </w:rPr>
        <w:t>”按钮，</w:t>
      </w:r>
      <w:r w:rsidR="00315462">
        <w:rPr>
          <w:rFonts w:hint="eastAsia"/>
        </w:rPr>
        <w:t>可在弹出框</w:t>
      </w:r>
      <w:r>
        <w:rPr>
          <w:rFonts w:hint="eastAsia"/>
        </w:rPr>
        <w:t>选择</w:t>
      </w:r>
      <w:r w:rsidR="00315462">
        <w:rPr>
          <w:rFonts w:hint="eastAsia"/>
        </w:rPr>
        <w:t>有权限访问该应用的学校</w:t>
      </w:r>
      <w:r>
        <w:rPr>
          <w:rFonts w:hint="eastAsia"/>
        </w:rPr>
        <w:t>。</w:t>
      </w:r>
    </w:p>
    <w:p w:rsidR="0013423E" w:rsidRDefault="00EF58B2" w:rsidP="0013423E">
      <w:pPr>
        <w:pStyle w:val="FigureDescription"/>
      </w:pPr>
      <w:bookmarkStart w:id="107" w:name="_Ref495506277"/>
      <w:r>
        <w:rPr>
          <w:rFonts w:hint="eastAsia"/>
        </w:rPr>
        <w:t>应用</w:t>
      </w:r>
      <w:r w:rsidR="0013423E">
        <w:rPr>
          <w:rFonts w:hint="eastAsia"/>
        </w:rPr>
        <w:t>管理</w:t>
      </w:r>
      <w:bookmarkEnd w:id="107"/>
    </w:p>
    <w:p w:rsidR="0013423E" w:rsidRDefault="00EF58B2" w:rsidP="0013423E">
      <w:pPr>
        <w:pStyle w:val="Figure"/>
      </w:pPr>
      <w:r>
        <w:rPr>
          <w:noProof/>
        </w:rPr>
        <w:drawing>
          <wp:inline distT="0" distB="0" distL="0" distR="0" wp14:anchorId="31AB2889" wp14:editId="0E3ECC29">
            <wp:extent cx="5486400" cy="30562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3056255"/>
                    </a:xfrm>
                    <a:prstGeom prst="rect">
                      <a:avLst/>
                    </a:prstGeom>
                  </pic:spPr>
                </pic:pic>
              </a:graphicData>
            </a:graphic>
          </wp:inline>
        </w:drawing>
      </w:r>
    </w:p>
    <w:p w:rsidR="006E0E11" w:rsidRPr="006E0E11" w:rsidRDefault="006E0E11" w:rsidP="006E0E11"/>
    <w:p w:rsidR="007A12AA" w:rsidRDefault="00315462" w:rsidP="008A7132">
      <w:r>
        <w:rPr>
          <w:noProof/>
        </w:rPr>
        <w:lastRenderedPageBreak/>
        <w:drawing>
          <wp:inline distT="0" distB="0" distL="0" distR="0" wp14:anchorId="1A2AFC2A" wp14:editId="7E18A4BB">
            <wp:extent cx="3876675" cy="4474978"/>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876191" cy="4474419"/>
                    </a:xfrm>
                    <a:prstGeom prst="rect">
                      <a:avLst/>
                    </a:prstGeom>
                  </pic:spPr>
                </pic:pic>
              </a:graphicData>
            </a:graphic>
          </wp:inline>
        </w:drawing>
      </w:r>
    </w:p>
    <w:bookmarkEnd w:id="46"/>
    <w:bookmarkEnd w:id="47"/>
    <w:p w:rsidR="00315462" w:rsidRPr="001B0695" w:rsidRDefault="00315462" w:rsidP="008A7132">
      <w:pPr>
        <w:sectPr w:rsidR="00315462" w:rsidRPr="001B0695" w:rsidSect="005E77B4">
          <w:pgSz w:w="11907" w:h="16840" w:code="9"/>
          <w:pgMar w:top="1701" w:right="1134" w:bottom="1701" w:left="1134" w:header="567" w:footer="567" w:gutter="0"/>
          <w:cols w:space="425"/>
          <w:docGrid w:linePitch="312"/>
        </w:sectPr>
      </w:pPr>
    </w:p>
    <w:p w:rsidR="000710CF" w:rsidRDefault="000710CF" w:rsidP="000710CF">
      <w:pPr>
        <w:pStyle w:val="1"/>
      </w:pPr>
      <w:bookmarkStart w:id="108" w:name="_Toc497408391"/>
      <w:bookmarkStart w:id="109" w:name="_Toc346524301"/>
      <w:bookmarkStart w:id="110" w:name="_Toc346526018"/>
      <w:bookmarkEnd w:id="16"/>
      <w:r>
        <w:rPr>
          <w:rFonts w:hint="eastAsia"/>
        </w:rPr>
        <w:lastRenderedPageBreak/>
        <w:t>学校管理员</w:t>
      </w:r>
      <w:r w:rsidR="00212619">
        <w:rPr>
          <w:rFonts w:hint="eastAsia"/>
        </w:rPr>
        <w:t>操作</w:t>
      </w:r>
      <w:bookmarkEnd w:id="108"/>
    </w:p>
    <w:p w:rsidR="000710CF" w:rsidRDefault="000710CF" w:rsidP="000710CF">
      <w:r w:rsidRPr="0064598C">
        <w:rPr>
          <w:rFonts w:hint="eastAsia"/>
        </w:rPr>
        <w:t>本</w:t>
      </w:r>
      <w:r>
        <w:rPr>
          <w:rFonts w:hint="eastAsia"/>
        </w:rPr>
        <w:t>章将</w:t>
      </w:r>
      <w:r w:rsidRPr="0064598C">
        <w:rPr>
          <w:rFonts w:hint="eastAsia"/>
        </w:rPr>
        <w:t>为您</w:t>
      </w:r>
      <w:r>
        <w:rPr>
          <w:rFonts w:hint="eastAsia"/>
        </w:rPr>
        <w:t>介绍学校管理员在</w:t>
      </w:r>
      <w:r w:rsidR="00144857">
        <w:rPr>
          <w:rFonts w:hint="eastAsia"/>
        </w:rPr>
        <w:t>天闻开放平台</w:t>
      </w:r>
      <w:r>
        <w:rPr>
          <w:rFonts w:hint="eastAsia"/>
        </w:rPr>
        <w:t>的常用操作</w:t>
      </w:r>
      <w:r w:rsidRPr="0064598C">
        <w:rPr>
          <w:rFonts w:hint="eastAsia"/>
        </w:rPr>
        <w:t>。</w:t>
      </w:r>
    </w:p>
    <w:p w:rsidR="000B1EA3" w:rsidRDefault="000B1EA3" w:rsidP="00212619">
      <w:pPr>
        <w:pStyle w:val="21"/>
        <w:rPr>
          <w:lang w:eastAsia="zh-CN"/>
        </w:rPr>
      </w:pPr>
      <w:bookmarkStart w:id="111" w:name="_Toc497408392"/>
      <w:r>
        <w:rPr>
          <w:rFonts w:hint="eastAsia"/>
          <w:lang w:eastAsia="zh-CN"/>
        </w:rPr>
        <w:t>应用中心</w:t>
      </w:r>
      <w:bookmarkEnd w:id="111"/>
    </w:p>
    <w:p w:rsidR="000B1EA3" w:rsidRDefault="000B1EA3" w:rsidP="000B1EA3">
      <w:bookmarkStart w:id="112" w:name="OLE_LINK314"/>
      <w:bookmarkStart w:id="113" w:name="OLE_LINK315"/>
      <w:r>
        <w:rPr>
          <w:rFonts w:hint="eastAsia"/>
        </w:rPr>
        <w:t>在应用中心，展示了学校管理员有权限查看到的所有应用。单击应用即可进入该应用。</w:t>
      </w:r>
    </w:p>
    <w:p w:rsidR="000B1EA3" w:rsidRDefault="000B1EA3" w:rsidP="000B1EA3">
      <w:pPr>
        <w:pStyle w:val="FigureDescription"/>
      </w:pPr>
      <w:r>
        <w:rPr>
          <w:rFonts w:hint="eastAsia"/>
        </w:rPr>
        <w:t>应用中心</w:t>
      </w:r>
    </w:p>
    <w:bookmarkEnd w:id="112"/>
    <w:bookmarkEnd w:id="113"/>
    <w:p w:rsidR="000B1EA3" w:rsidRPr="000B1EA3" w:rsidRDefault="000B1EA3" w:rsidP="000B1EA3">
      <w:pPr>
        <w:pStyle w:val="Figure"/>
      </w:pPr>
      <w:r>
        <w:rPr>
          <w:noProof/>
        </w:rPr>
        <w:drawing>
          <wp:inline distT="0" distB="0" distL="0" distR="0" wp14:anchorId="0A78321A" wp14:editId="4026C22C">
            <wp:extent cx="5486400" cy="27247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724785"/>
                    </a:xfrm>
                    <a:prstGeom prst="rect">
                      <a:avLst/>
                    </a:prstGeom>
                  </pic:spPr>
                </pic:pic>
              </a:graphicData>
            </a:graphic>
          </wp:inline>
        </w:drawing>
      </w:r>
    </w:p>
    <w:p w:rsidR="00212619" w:rsidRDefault="00212619" w:rsidP="00212619">
      <w:pPr>
        <w:pStyle w:val="21"/>
      </w:pPr>
      <w:bookmarkStart w:id="114" w:name="_Toc497408393"/>
      <w:r>
        <w:rPr>
          <w:rFonts w:hint="eastAsia"/>
        </w:rPr>
        <w:t>管理控制台</w:t>
      </w:r>
      <w:bookmarkEnd w:id="114"/>
    </w:p>
    <w:p w:rsidR="000710CF" w:rsidRPr="00412A33" w:rsidRDefault="000710CF" w:rsidP="00212619">
      <w:pPr>
        <w:pStyle w:val="31"/>
      </w:pPr>
      <w:bookmarkStart w:id="115" w:name="_Toc497408394"/>
      <w:r>
        <w:rPr>
          <w:rFonts w:hint="eastAsia"/>
        </w:rPr>
        <w:t>统计概况</w:t>
      </w:r>
      <w:bookmarkEnd w:id="115"/>
    </w:p>
    <w:p w:rsidR="000710CF" w:rsidRDefault="000710CF" w:rsidP="000710CF">
      <w:r>
        <w:rPr>
          <w:rFonts w:hint="eastAsia"/>
        </w:rPr>
        <w:t>统计概况界面如</w:t>
      </w:r>
      <w:r w:rsidR="00EE29D4">
        <w:fldChar w:fldCharType="begin"/>
      </w:r>
      <w:r w:rsidR="00EE29D4">
        <w:instrText xml:space="preserve"> </w:instrText>
      </w:r>
      <w:r w:rsidR="00EE29D4">
        <w:rPr>
          <w:rFonts w:hint="eastAsia"/>
        </w:rPr>
        <w:instrText>REF _Ref495571040 \r \h</w:instrText>
      </w:r>
      <w:r w:rsidR="00EE29D4">
        <w:instrText xml:space="preserve"> </w:instrText>
      </w:r>
      <w:r w:rsidR="00EE29D4">
        <w:fldChar w:fldCharType="separate"/>
      </w:r>
      <w:r w:rsidR="000B2873">
        <w:rPr>
          <w:rFonts w:hint="eastAsia"/>
        </w:rPr>
        <w:t>图</w:t>
      </w:r>
      <w:r w:rsidR="000B2873">
        <w:rPr>
          <w:rFonts w:hint="eastAsia"/>
        </w:rPr>
        <w:t>5-2</w:t>
      </w:r>
      <w:r w:rsidR="00EE29D4">
        <w:fldChar w:fldCharType="end"/>
      </w:r>
      <w:r>
        <w:rPr>
          <w:rFonts w:hint="eastAsia"/>
        </w:rPr>
        <w:t>所示。左侧为菜单栏，右侧从上至下依次展示了本平台包含的应用数、学生数与老师数量。</w:t>
      </w:r>
    </w:p>
    <w:p w:rsidR="000710CF" w:rsidRDefault="000710CF" w:rsidP="000710CF">
      <w:r>
        <w:rPr>
          <w:rFonts w:hint="eastAsia"/>
        </w:rPr>
        <w:lastRenderedPageBreak/>
        <w:t>右侧选择要统计的系统，可统计用户浏览对应系统的统计数据，学生</w:t>
      </w:r>
      <w:r>
        <w:rPr>
          <w:rFonts w:hint="eastAsia"/>
        </w:rPr>
        <w:t>/</w:t>
      </w:r>
      <w:r>
        <w:rPr>
          <w:rFonts w:hint="eastAsia"/>
        </w:rPr>
        <w:t>老师访问情况（本周</w:t>
      </w:r>
      <w:r>
        <w:rPr>
          <w:rFonts w:hint="eastAsia"/>
        </w:rPr>
        <w:t>/</w:t>
      </w:r>
      <w:r>
        <w:rPr>
          <w:rFonts w:hint="eastAsia"/>
        </w:rPr>
        <w:t>本月</w:t>
      </w:r>
      <w:r>
        <w:rPr>
          <w:rFonts w:hint="eastAsia"/>
        </w:rPr>
        <w:t>/</w:t>
      </w:r>
      <w:r>
        <w:rPr>
          <w:rFonts w:hint="eastAsia"/>
        </w:rPr>
        <w:t>本学期），应用访问</w:t>
      </w:r>
      <w:r>
        <w:rPr>
          <w:rFonts w:hint="eastAsia"/>
        </w:rPr>
        <w:t>TOP5</w:t>
      </w:r>
      <w:r>
        <w:rPr>
          <w:rFonts w:hint="eastAsia"/>
        </w:rPr>
        <w:t>（本周</w:t>
      </w:r>
      <w:r>
        <w:rPr>
          <w:rFonts w:hint="eastAsia"/>
        </w:rPr>
        <w:t>/</w:t>
      </w:r>
      <w:r>
        <w:rPr>
          <w:rFonts w:hint="eastAsia"/>
        </w:rPr>
        <w:t>本月</w:t>
      </w:r>
      <w:r>
        <w:rPr>
          <w:rFonts w:hint="eastAsia"/>
        </w:rPr>
        <w:t>/</w:t>
      </w:r>
      <w:r>
        <w:rPr>
          <w:rFonts w:hint="eastAsia"/>
        </w:rPr>
        <w:t>本学期），流量趋势及在线人数统计（本周</w:t>
      </w:r>
      <w:r>
        <w:rPr>
          <w:rFonts w:hint="eastAsia"/>
        </w:rPr>
        <w:t>/</w:t>
      </w:r>
      <w:r>
        <w:rPr>
          <w:rFonts w:hint="eastAsia"/>
        </w:rPr>
        <w:t>本月</w:t>
      </w:r>
      <w:r>
        <w:rPr>
          <w:rFonts w:hint="eastAsia"/>
        </w:rPr>
        <w:t>/</w:t>
      </w:r>
      <w:r>
        <w:rPr>
          <w:rFonts w:hint="eastAsia"/>
        </w:rPr>
        <w:t>本学期），右上角为</w:t>
      </w:r>
      <w:r w:rsidRPr="007054FB">
        <w:rPr>
          <w:rFonts w:hint="eastAsia"/>
        </w:rPr>
        <w:t>退出</w:t>
      </w:r>
      <w:r>
        <w:rPr>
          <w:rFonts w:hint="eastAsia"/>
        </w:rPr>
        <w:t>按钮。</w:t>
      </w:r>
    </w:p>
    <w:p w:rsidR="000710CF" w:rsidRDefault="000710CF" w:rsidP="000710CF">
      <w:pPr>
        <w:pStyle w:val="FigureDescription"/>
      </w:pPr>
      <w:bookmarkStart w:id="116" w:name="_Ref495571040"/>
      <w:r>
        <w:rPr>
          <w:rFonts w:hint="eastAsia"/>
        </w:rPr>
        <w:t>统计概况</w:t>
      </w:r>
      <w:bookmarkEnd w:id="116"/>
    </w:p>
    <w:p w:rsidR="000710CF" w:rsidRDefault="00B7627C" w:rsidP="000710CF">
      <w:r>
        <w:rPr>
          <w:noProof/>
        </w:rPr>
        <w:drawing>
          <wp:inline distT="0" distB="0" distL="0" distR="0" wp14:anchorId="4FE83328" wp14:editId="19FF70AE">
            <wp:extent cx="5486400" cy="257111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571115"/>
                    </a:xfrm>
                    <a:prstGeom prst="rect">
                      <a:avLst/>
                    </a:prstGeom>
                  </pic:spPr>
                </pic:pic>
              </a:graphicData>
            </a:graphic>
          </wp:inline>
        </w:drawing>
      </w:r>
    </w:p>
    <w:p w:rsidR="000710CF" w:rsidRPr="00596245" w:rsidRDefault="000710CF" w:rsidP="000710CF"/>
    <w:p w:rsidR="000710CF" w:rsidRDefault="000710CF" w:rsidP="00212619">
      <w:pPr>
        <w:pStyle w:val="31"/>
      </w:pPr>
      <w:bookmarkStart w:id="117" w:name="_Toc497408395"/>
      <w:r>
        <w:rPr>
          <w:rFonts w:hint="eastAsia"/>
        </w:rPr>
        <w:t>基础信息</w:t>
      </w:r>
      <w:bookmarkEnd w:id="117"/>
    </w:p>
    <w:p w:rsidR="000710CF" w:rsidRDefault="000710CF" w:rsidP="00212619">
      <w:pPr>
        <w:pStyle w:val="BlockLabel"/>
      </w:pPr>
      <w:r>
        <w:rPr>
          <w:rFonts w:hint="eastAsia"/>
        </w:rPr>
        <w:t>基础信息</w:t>
      </w:r>
    </w:p>
    <w:p w:rsidR="000710CF" w:rsidRDefault="000710CF" w:rsidP="000710CF">
      <w:r>
        <w:rPr>
          <w:rFonts w:hint="eastAsia"/>
        </w:rPr>
        <w:t>基础信息界面如</w:t>
      </w:r>
      <w:r w:rsidR="00EE29D4">
        <w:fldChar w:fldCharType="begin"/>
      </w:r>
      <w:r w:rsidR="00EE29D4">
        <w:instrText xml:space="preserve"> </w:instrText>
      </w:r>
      <w:r w:rsidR="00EE29D4">
        <w:rPr>
          <w:rFonts w:hint="eastAsia"/>
        </w:rPr>
        <w:instrText>REF _Ref495571041 \r \h</w:instrText>
      </w:r>
      <w:r w:rsidR="00EE29D4">
        <w:instrText xml:space="preserve"> </w:instrText>
      </w:r>
      <w:r w:rsidR="00EE29D4">
        <w:fldChar w:fldCharType="separate"/>
      </w:r>
      <w:r w:rsidR="000B2873">
        <w:rPr>
          <w:rFonts w:hint="eastAsia"/>
        </w:rPr>
        <w:t>图</w:t>
      </w:r>
      <w:r w:rsidR="000B2873">
        <w:rPr>
          <w:rFonts w:hint="eastAsia"/>
        </w:rPr>
        <w:t>5-3</w:t>
      </w:r>
      <w:r w:rsidR="00EE29D4">
        <w:fldChar w:fldCharType="end"/>
      </w:r>
      <w:r>
        <w:rPr>
          <w:rFonts w:hint="eastAsia"/>
        </w:rPr>
        <w:t>所示。可在此界面查看与维护用户</w:t>
      </w:r>
      <w:bookmarkStart w:id="118" w:name="OLE_LINK4"/>
      <w:bookmarkStart w:id="119" w:name="OLE_LINK5"/>
      <w:bookmarkStart w:id="120" w:name="OLE_LINK6"/>
      <w:r w:rsidR="00B7627C">
        <w:rPr>
          <w:rFonts w:hint="eastAsia"/>
        </w:rPr>
        <w:t>所属机构</w:t>
      </w:r>
      <w:bookmarkEnd w:id="118"/>
      <w:bookmarkEnd w:id="119"/>
      <w:bookmarkEnd w:id="120"/>
      <w:r>
        <w:rPr>
          <w:rFonts w:hint="eastAsia"/>
        </w:rPr>
        <w:t>的基础信息。</w:t>
      </w:r>
    </w:p>
    <w:p w:rsidR="000710CF" w:rsidRPr="009F7941" w:rsidRDefault="000710CF" w:rsidP="000710CF">
      <w:pPr>
        <w:pStyle w:val="FigureDescription"/>
      </w:pPr>
      <w:bookmarkStart w:id="121" w:name="_Ref495571041"/>
      <w:r>
        <w:rPr>
          <w:rFonts w:hint="eastAsia"/>
        </w:rPr>
        <w:lastRenderedPageBreak/>
        <w:t>基础信息</w:t>
      </w:r>
      <w:bookmarkEnd w:id="121"/>
    </w:p>
    <w:p w:rsidR="000710CF" w:rsidRPr="008F0535" w:rsidRDefault="00B7627C" w:rsidP="000710CF">
      <w:pPr>
        <w:pStyle w:val="Figure"/>
      </w:pPr>
      <w:r>
        <w:rPr>
          <w:noProof/>
        </w:rPr>
        <w:drawing>
          <wp:inline distT="0" distB="0" distL="0" distR="0" wp14:anchorId="7792934E" wp14:editId="4D2A1E35">
            <wp:extent cx="5486400" cy="42652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4265295"/>
                    </a:xfrm>
                    <a:prstGeom prst="rect">
                      <a:avLst/>
                    </a:prstGeom>
                  </pic:spPr>
                </pic:pic>
              </a:graphicData>
            </a:graphic>
          </wp:inline>
        </w:drawing>
      </w:r>
    </w:p>
    <w:p w:rsidR="000710CF" w:rsidRDefault="000710CF" w:rsidP="000710CF"/>
    <w:p w:rsidR="000710CF" w:rsidRDefault="000710CF" w:rsidP="00212619">
      <w:pPr>
        <w:pStyle w:val="BlockLabel"/>
      </w:pPr>
      <w:r>
        <w:rPr>
          <w:rFonts w:hint="eastAsia"/>
        </w:rPr>
        <w:t>修改密码</w:t>
      </w:r>
    </w:p>
    <w:p w:rsidR="000710CF" w:rsidRDefault="000710CF" w:rsidP="000710CF">
      <w:r>
        <w:rPr>
          <w:rFonts w:hint="eastAsia"/>
        </w:rPr>
        <w:t>修改密码界面如</w:t>
      </w:r>
      <w:r w:rsidR="00EE29D4">
        <w:fldChar w:fldCharType="begin"/>
      </w:r>
      <w:r w:rsidR="00EE29D4">
        <w:instrText xml:space="preserve"> </w:instrText>
      </w:r>
      <w:r w:rsidR="00EE29D4">
        <w:rPr>
          <w:rFonts w:hint="eastAsia"/>
        </w:rPr>
        <w:instrText>REF _Ref495571042 \r \h</w:instrText>
      </w:r>
      <w:r w:rsidR="00EE29D4">
        <w:instrText xml:space="preserve"> </w:instrText>
      </w:r>
      <w:r w:rsidR="00EE29D4">
        <w:fldChar w:fldCharType="separate"/>
      </w:r>
      <w:r w:rsidR="000B2873">
        <w:rPr>
          <w:rFonts w:hint="eastAsia"/>
        </w:rPr>
        <w:t>图</w:t>
      </w:r>
      <w:r w:rsidR="000B2873">
        <w:rPr>
          <w:rFonts w:hint="eastAsia"/>
        </w:rPr>
        <w:t>5-4</w:t>
      </w:r>
      <w:r w:rsidR="00EE29D4">
        <w:fldChar w:fldCharType="end"/>
      </w:r>
      <w:r>
        <w:rPr>
          <w:rFonts w:hint="eastAsia"/>
        </w:rPr>
        <w:t>所示。可在此界面修改登录用户的登录密码。</w:t>
      </w:r>
    </w:p>
    <w:p w:rsidR="000710CF" w:rsidRDefault="000710CF" w:rsidP="000710CF">
      <w:pPr>
        <w:pStyle w:val="FigureDescription"/>
      </w:pPr>
      <w:bookmarkStart w:id="122" w:name="_Ref495571042"/>
      <w:r>
        <w:rPr>
          <w:rFonts w:hint="eastAsia"/>
        </w:rPr>
        <w:lastRenderedPageBreak/>
        <w:t>修改密码</w:t>
      </w:r>
      <w:bookmarkEnd w:id="122"/>
    </w:p>
    <w:p w:rsidR="000710CF" w:rsidRPr="00CD20A1" w:rsidRDefault="000710CF" w:rsidP="000710CF">
      <w:pPr>
        <w:pStyle w:val="Figure"/>
      </w:pPr>
      <w:r>
        <w:rPr>
          <w:noProof/>
        </w:rPr>
        <w:drawing>
          <wp:inline distT="0" distB="0" distL="0" distR="0" wp14:anchorId="63D5AF4B" wp14:editId="17B2BA7F">
            <wp:extent cx="5486400" cy="25565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556510"/>
                    </a:xfrm>
                    <a:prstGeom prst="rect">
                      <a:avLst/>
                    </a:prstGeom>
                  </pic:spPr>
                </pic:pic>
              </a:graphicData>
            </a:graphic>
          </wp:inline>
        </w:drawing>
      </w:r>
    </w:p>
    <w:p w:rsidR="000710CF" w:rsidRDefault="000710CF" w:rsidP="000710CF"/>
    <w:p w:rsidR="000710CF" w:rsidRDefault="00B7627C" w:rsidP="00212619">
      <w:pPr>
        <w:pStyle w:val="31"/>
      </w:pPr>
      <w:bookmarkStart w:id="123" w:name="_Toc497408396"/>
      <w:r>
        <w:rPr>
          <w:rFonts w:hint="eastAsia"/>
        </w:rPr>
        <w:t>数据</w:t>
      </w:r>
      <w:r w:rsidR="000710CF">
        <w:rPr>
          <w:rFonts w:hint="eastAsia"/>
        </w:rPr>
        <w:t>管理</w:t>
      </w:r>
      <w:bookmarkEnd w:id="123"/>
    </w:p>
    <w:p w:rsidR="00F7782A" w:rsidRPr="00F7782A" w:rsidRDefault="00F7782A" w:rsidP="00212619">
      <w:pPr>
        <w:pStyle w:val="BlockLabel"/>
      </w:pPr>
      <w:r>
        <w:rPr>
          <w:rFonts w:hint="eastAsia"/>
        </w:rPr>
        <w:t>班级管理</w:t>
      </w:r>
    </w:p>
    <w:p w:rsidR="000710CF" w:rsidRDefault="00C16FC6" w:rsidP="000710CF">
      <w:r>
        <w:rPr>
          <w:rFonts w:hint="eastAsia"/>
        </w:rPr>
        <w:t>班级</w:t>
      </w:r>
      <w:r w:rsidR="000710CF">
        <w:rPr>
          <w:rFonts w:hint="eastAsia"/>
        </w:rPr>
        <w:t>管理界面如</w:t>
      </w:r>
      <w:r w:rsidR="00EE29D4">
        <w:fldChar w:fldCharType="begin"/>
      </w:r>
      <w:r w:rsidR="00EE29D4">
        <w:instrText xml:space="preserve"> </w:instrText>
      </w:r>
      <w:r w:rsidR="00EE29D4">
        <w:rPr>
          <w:rFonts w:hint="eastAsia"/>
        </w:rPr>
        <w:instrText>REF _Ref495571043 \r \h</w:instrText>
      </w:r>
      <w:r w:rsidR="00EE29D4">
        <w:instrText xml:space="preserve"> </w:instrText>
      </w:r>
      <w:r w:rsidR="00EE29D4">
        <w:fldChar w:fldCharType="separate"/>
      </w:r>
      <w:r w:rsidR="000B2873">
        <w:rPr>
          <w:rFonts w:hint="eastAsia"/>
        </w:rPr>
        <w:t>图</w:t>
      </w:r>
      <w:r w:rsidR="000B2873">
        <w:rPr>
          <w:rFonts w:hint="eastAsia"/>
        </w:rPr>
        <w:t>5-5</w:t>
      </w:r>
      <w:r w:rsidR="00EE29D4">
        <w:fldChar w:fldCharType="end"/>
      </w:r>
      <w:r w:rsidR="000710CF">
        <w:rPr>
          <w:rFonts w:hint="eastAsia"/>
        </w:rPr>
        <w:t>所示。</w:t>
      </w:r>
    </w:p>
    <w:p w:rsidR="00C16FC6" w:rsidRDefault="00C16FC6" w:rsidP="00C16FC6">
      <w:pPr>
        <w:pStyle w:val="ItemList"/>
      </w:pPr>
      <w:r>
        <w:rPr>
          <w:rFonts w:hint="eastAsia"/>
        </w:rPr>
        <w:t>在上方条件框中输入查询条件（单击“</w:t>
      </w:r>
      <w:r>
        <w:rPr>
          <w:rFonts w:hint="eastAsia"/>
          <w:b/>
        </w:rPr>
        <w:t>重置</w:t>
      </w:r>
      <w:r>
        <w:rPr>
          <w:rFonts w:hint="eastAsia"/>
        </w:rPr>
        <w:t>”按钮可快速清除已设置的查询条件），单击“</w:t>
      </w:r>
      <w:r w:rsidRPr="0011595C">
        <w:rPr>
          <w:rFonts w:hint="eastAsia"/>
          <w:b/>
        </w:rPr>
        <w:t>查询</w:t>
      </w:r>
      <w:r>
        <w:rPr>
          <w:rFonts w:hint="eastAsia"/>
        </w:rPr>
        <w:t>”按钮，可查询对应条件的</w:t>
      </w:r>
      <w:r w:rsidR="00653A77">
        <w:rPr>
          <w:rFonts w:hint="eastAsia"/>
        </w:rPr>
        <w:t>班级</w:t>
      </w:r>
      <w:r>
        <w:rPr>
          <w:rFonts w:hint="eastAsia"/>
        </w:rPr>
        <w:t>信息。</w:t>
      </w:r>
    </w:p>
    <w:p w:rsidR="000710CF" w:rsidRDefault="000710CF" w:rsidP="000710CF">
      <w:pPr>
        <w:pStyle w:val="ItemList"/>
      </w:pPr>
      <w:r>
        <w:rPr>
          <w:rFonts w:hint="eastAsia"/>
        </w:rPr>
        <w:t>单击“</w:t>
      </w:r>
      <w:r>
        <w:rPr>
          <w:rFonts w:hint="eastAsia"/>
          <w:b/>
        </w:rPr>
        <w:t>新增</w:t>
      </w:r>
      <w:r>
        <w:rPr>
          <w:rFonts w:hint="eastAsia"/>
        </w:rPr>
        <w:t>”按钮，在弹窗上输入</w:t>
      </w:r>
      <w:r w:rsidR="00C16FC6">
        <w:rPr>
          <w:rFonts w:hint="eastAsia"/>
        </w:rPr>
        <w:t>班级</w:t>
      </w:r>
      <w:r>
        <w:rPr>
          <w:rFonts w:hint="eastAsia"/>
        </w:rPr>
        <w:t>信息，单击“</w:t>
      </w:r>
      <w:r>
        <w:rPr>
          <w:rFonts w:hint="eastAsia"/>
          <w:b/>
        </w:rPr>
        <w:t>保存</w:t>
      </w:r>
      <w:r>
        <w:rPr>
          <w:rFonts w:hint="eastAsia"/>
        </w:rPr>
        <w:t>”按钮完成</w:t>
      </w:r>
      <w:r w:rsidR="00C16FC6">
        <w:rPr>
          <w:rFonts w:hint="eastAsia"/>
        </w:rPr>
        <w:t>班级</w:t>
      </w:r>
      <w:r>
        <w:rPr>
          <w:rFonts w:hint="eastAsia"/>
        </w:rPr>
        <w:t>新增。</w:t>
      </w:r>
    </w:p>
    <w:p w:rsidR="000710CF" w:rsidRDefault="000710CF" w:rsidP="000710CF">
      <w:pPr>
        <w:pStyle w:val="ItemList"/>
      </w:pPr>
      <w:r>
        <w:rPr>
          <w:rFonts w:hint="eastAsia"/>
        </w:rPr>
        <w:t>勾选要修改的</w:t>
      </w:r>
      <w:r w:rsidR="00C16FC6">
        <w:rPr>
          <w:rFonts w:hint="eastAsia"/>
        </w:rPr>
        <w:t>班级</w:t>
      </w:r>
      <w:r>
        <w:rPr>
          <w:rFonts w:hint="eastAsia"/>
        </w:rPr>
        <w:t>，单击“</w:t>
      </w:r>
      <w:r>
        <w:rPr>
          <w:rFonts w:hint="eastAsia"/>
          <w:b/>
        </w:rPr>
        <w:t>修改</w:t>
      </w:r>
      <w:r>
        <w:rPr>
          <w:rFonts w:hint="eastAsia"/>
        </w:rPr>
        <w:t>”按钮，可对其进行修改。</w:t>
      </w:r>
    </w:p>
    <w:p w:rsidR="000710CF" w:rsidRDefault="000710CF" w:rsidP="00EE1866">
      <w:pPr>
        <w:pStyle w:val="ItemList"/>
      </w:pPr>
      <w:r>
        <w:rPr>
          <w:rFonts w:hint="eastAsia"/>
        </w:rPr>
        <w:t>勾选要</w:t>
      </w:r>
      <w:r w:rsidR="00C16FC6">
        <w:rPr>
          <w:rFonts w:hint="eastAsia"/>
        </w:rPr>
        <w:t>禁用</w:t>
      </w:r>
      <w:r>
        <w:rPr>
          <w:rFonts w:hint="eastAsia"/>
        </w:rPr>
        <w:t>的</w:t>
      </w:r>
      <w:r w:rsidR="00C16FC6">
        <w:rPr>
          <w:rFonts w:hint="eastAsia"/>
        </w:rPr>
        <w:t>班级</w:t>
      </w:r>
      <w:r>
        <w:rPr>
          <w:rFonts w:hint="eastAsia"/>
        </w:rPr>
        <w:t>，单击“</w:t>
      </w:r>
      <w:r w:rsidR="00C16FC6">
        <w:rPr>
          <w:rFonts w:hint="eastAsia"/>
          <w:b/>
        </w:rPr>
        <w:t>禁用</w:t>
      </w:r>
      <w:r>
        <w:rPr>
          <w:rFonts w:hint="eastAsia"/>
        </w:rPr>
        <w:t>”按钮，选择确定，可对其进行</w:t>
      </w:r>
      <w:r w:rsidR="00C16FC6">
        <w:rPr>
          <w:rFonts w:hint="eastAsia"/>
        </w:rPr>
        <w:t>禁用</w:t>
      </w:r>
      <w:r>
        <w:rPr>
          <w:rFonts w:hint="eastAsia"/>
        </w:rPr>
        <w:t>。</w:t>
      </w:r>
      <w:r w:rsidR="00EE1866">
        <w:rPr>
          <w:rFonts w:hint="eastAsia"/>
        </w:rPr>
        <w:t>（</w:t>
      </w:r>
      <w:r w:rsidR="00EE1866" w:rsidRPr="00EE1866">
        <w:rPr>
          <w:rFonts w:hint="eastAsia"/>
          <w:color w:val="FF0000"/>
        </w:rPr>
        <w:t>注：</w:t>
      </w:r>
      <w:r w:rsidR="00EE1866">
        <w:rPr>
          <w:rFonts w:hint="eastAsia"/>
          <w:color w:val="FF0000"/>
        </w:rPr>
        <w:t>班级被</w:t>
      </w:r>
      <w:r w:rsidR="00EE1866" w:rsidRPr="00EE1866">
        <w:rPr>
          <w:rFonts w:hint="eastAsia"/>
          <w:color w:val="FF0000"/>
        </w:rPr>
        <w:t>禁用后不能启用</w:t>
      </w:r>
      <w:r w:rsidR="00EE1866">
        <w:rPr>
          <w:rFonts w:hint="eastAsia"/>
        </w:rPr>
        <w:t>）</w:t>
      </w:r>
    </w:p>
    <w:p w:rsidR="000710CF" w:rsidRDefault="004B651D" w:rsidP="000710CF">
      <w:pPr>
        <w:pStyle w:val="FigureDescription"/>
      </w:pPr>
      <w:bookmarkStart w:id="124" w:name="_Ref495571043"/>
      <w:r>
        <w:rPr>
          <w:rFonts w:hint="eastAsia"/>
        </w:rPr>
        <w:t>班级</w:t>
      </w:r>
      <w:r w:rsidR="000710CF">
        <w:rPr>
          <w:rFonts w:hint="eastAsia"/>
        </w:rPr>
        <w:t>管理</w:t>
      </w:r>
      <w:bookmarkEnd w:id="124"/>
    </w:p>
    <w:p w:rsidR="000710CF" w:rsidRDefault="004B651D" w:rsidP="000710CF">
      <w:pPr>
        <w:pStyle w:val="Figure"/>
      </w:pPr>
      <w:r>
        <w:rPr>
          <w:noProof/>
        </w:rPr>
        <w:drawing>
          <wp:inline distT="0" distB="0" distL="0" distR="0" wp14:anchorId="3EA96358" wp14:editId="0354EC35">
            <wp:extent cx="5486400" cy="21278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127885"/>
                    </a:xfrm>
                    <a:prstGeom prst="rect">
                      <a:avLst/>
                    </a:prstGeom>
                  </pic:spPr>
                </pic:pic>
              </a:graphicData>
            </a:graphic>
          </wp:inline>
        </w:drawing>
      </w:r>
    </w:p>
    <w:p w:rsidR="000710CF" w:rsidRDefault="000710CF" w:rsidP="000710CF"/>
    <w:p w:rsidR="00F7782A" w:rsidRDefault="00F7782A" w:rsidP="00212619">
      <w:pPr>
        <w:pStyle w:val="BlockLabel"/>
      </w:pPr>
      <w:r>
        <w:rPr>
          <w:rFonts w:hint="eastAsia"/>
        </w:rPr>
        <w:lastRenderedPageBreak/>
        <w:t>学生管理</w:t>
      </w:r>
    </w:p>
    <w:p w:rsidR="004B651D" w:rsidRDefault="00210D3A" w:rsidP="004B651D">
      <w:bookmarkStart w:id="125" w:name="OLE_LINK10"/>
      <w:r>
        <w:rPr>
          <w:rFonts w:hint="eastAsia"/>
        </w:rPr>
        <w:t>学生</w:t>
      </w:r>
      <w:r w:rsidR="004B651D">
        <w:rPr>
          <w:rFonts w:hint="eastAsia"/>
        </w:rPr>
        <w:t>管理界面如</w:t>
      </w:r>
      <w:r w:rsidR="00EE29D4">
        <w:fldChar w:fldCharType="begin"/>
      </w:r>
      <w:r w:rsidR="00EE29D4">
        <w:instrText xml:space="preserve"> </w:instrText>
      </w:r>
      <w:r w:rsidR="00EE29D4">
        <w:rPr>
          <w:rFonts w:hint="eastAsia"/>
        </w:rPr>
        <w:instrText>REF _Ref495571044 \r \h</w:instrText>
      </w:r>
      <w:r w:rsidR="00EE29D4">
        <w:instrText xml:space="preserve"> </w:instrText>
      </w:r>
      <w:r w:rsidR="00EE29D4">
        <w:fldChar w:fldCharType="separate"/>
      </w:r>
      <w:r w:rsidR="000B2873">
        <w:rPr>
          <w:rFonts w:hint="eastAsia"/>
        </w:rPr>
        <w:t>图</w:t>
      </w:r>
      <w:r w:rsidR="000B2873">
        <w:rPr>
          <w:rFonts w:hint="eastAsia"/>
        </w:rPr>
        <w:t>5-6</w:t>
      </w:r>
      <w:r w:rsidR="00EE29D4">
        <w:fldChar w:fldCharType="end"/>
      </w:r>
      <w:r w:rsidR="004B651D">
        <w:rPr>
          <w:rFonts w:hint="eastAsia"/>
        </w:rPr>
        <w:t>所示。</w:t>
      </w:r>
    </w:p>
    <w:p w:rsidR="004B651D" w:rsidRDefault="004B651D" w:rsidP="004B651D">
      <w:pPr>
        <w:pStyle w:val="ItemList"/>
      </w:pPr>
      <w:bookmarkStart w:id="126" w:name="OLE_LINK8"/>
      <w:bookmarkStart w:id="127" w:name="OLE_LINK9"/>
      <w:r>
        <w:rPr>
          <w:rFonts w:hint="eastAsia"/>
        </w:rPr>
        <w:t>在上方条件框中输入查询条件（单击“</w:t>
      </w:r>
      <w:r>
        <w:rPr>
          <w:rFonts w:hint="eastAsia"/>
          <w:b/>
        </w:rPr>
        <w:t>重置</w:t>
      </w:r>
      <w:r>
        <w:rPr>
          <w:rFonts w:hint="eastAsia"/>
        </w:rPr>
        <w:t>”按钮可快速清除已设置的查询条件），单击“</w:t>
      </w:r>
      <w:r w:rsidRPr="0011595C">
        <w:rPr>
          <w:rFonts w:hint="eastAsia"/>
          <w:b/>
        </w:rPr>
        <w:t>查询</w:t>
      </w:r>
      <w:r>
        <w:rPr>
          <w:rFonts w:hint="eastAsia"/>
        </w:rPr>
        <w:t>”按钮，可查询对应条件的账号信息。</w:t>
      </w:r>
    </w:p>
    <w:bookmarkEnd w:id="126"/>
    <w:bookmarkEnd w:id="127"/>
    <w:p w:rsidR="00210D3A" w:rsidRDefault="00210D3A" w:rsidP="00210D3A">
      <w:pPr>
        <w:pStyle w:val="ItemList"/>
      </w:pPr>
      <w:r>
        <w:rPr>
          <w:rFonts w:hint="eastAsia"/>
        </w:rPr>
        <w:t>单击“</w:t>
      </w:r>
      <w:r>
        <w:rPr>
          <w:rFonts w:hint="eastAsia"/>
          <w:b/>
        </w:rPr>
        <w:t>下载模板</w:t>
      </w:r>
      <w:r>
        <w:rPr>
          <w:rFonts w:hint="eastAsia"/>
        </w:rPr>
        <w:t>”按钮，可下载账号导入模板至本地，通过在模板中填写账号信息来实现账号的批量导入。</w:t>
      </w:r>
    </w:p>
    <w:p w:rsidR="00210D3A" w:rsidRDefault="00210D3A" w:rsidP="004B651D">
      <w:pPr>
        <w:pStyle w:val="ItemList"/>
      </w:pPr>
      <w:r>
        <w:rPr>
          <w:rFonts w:hint="eastAsia"/>
        </w:rPr>
        <w:t>单击“</w:t>
      </w:r>
      <w:r w:rsidR="00AE2BB5" w:rsidRPr="00AE2BB5">
        <w:rPr>
          <w:rFonts w:hint="eastAsia"/>
          <w:b/>
        </w:rPr>
        <w:t>批量</w:t>
      </w:r>
      <w:r w:rsidRPr="00210D3A">
        <w:rPr>
          <w:rFonts w:hint="eastAsia"/>
          <w:b/>
        </w:rPr>
        <w:t>导入</w:t>
      </w:r>
      <w:r>
        <w:rPr>
          <w:rFonts w:hint="eastAsia"/>
        </w:rPr>
        <w:t>”按钮，在本地选择填写好账号信息的模块，批量导入账号。</w:t>
      </w:r>
    </w:p>
    <w:p w:rsidR="004B651D" w:rsidRDefault="004B651D" w:rsidP="004B651D">
      <w:pPr>
        <w:pStyle w:val="ItemList"/>
      </w:pPr>
      <w:r>
        <w:rPr>
          <w:rFonts w:hint="eastAsia"/>
        </w:rPr>
        <w:t>单击“</w:t>
      </w:r>
      <w:r>
        <w:rPr>
          <w:rFonts w:hint="eastAsia"/>
          <w:b/>
        </w:rPr>
        <w:t>新增</w:t>
      </w:r>
      <w:r>
        <w:rPr>
          <w:rFonts w:hint="eastAsia"/>
        </w:rPr>
        <w:t>”按钮，在弹窗上输入账号信息，单击“</w:t>
      </w:r>
      <w:r w:rsidRPr="00152DCE">
        <w:rPr>
          <w:rFonts w:hint="eastAsia"/>
          <w:b/>
        </w:rPr>
        <w:t>保存</w:t>
      </w:r>
      <w:r>
        <w:rPr>
          <w:rFonts w:hint="eastAsia"/>
        </w:rPr>
        <w:t>”按钮完成账号新增。</w:t>
      </w:r>
    </w:p>
    <w:p w:rsidR="004B651D" w:rsidRDefault="004B651D" w:rsidP="004B651D">
      <w:pPr>
        <w:pStyle w:val="ItemList"/>
      </w:pPr>
      <w:r>
        <w:rPr>
          <w:rFonts w:hint="eastAsia"/>
        </w:rPr>
        <w:t>勾选要修改的账号，单击“</w:t>
      </w:r>
      <w:r>
        <w:rPr>
          <w:rFonts w:hint="eastAsia"/>
          <w:b/>
        </w:rPr>
        <w:t>修改</w:t>
      </w:r>
      <w:r>
        <w:rPr>
          <w:rFonts w:hint="eastAsia"/>
        </w:rPr>
        <w:t>”按钮，可对其进行修改。</w:t>
      </w:r>
    </w:p>
    <w:p w:rsidR="004B651D" w:rsidRDefault="004B651D" w:rsidP="004B651D">
      <w:pPr>
        <w:pStyle w:val="ItemList"/>
      </w:pPr>
      <w:r>
        <w:rPr>
          <w:rFonts w:hint="eastAsia"/>
        </w:rPr>
        <w:t>勾选要删除的账号，单击“</w:t>
      </w:r>
      <w:r>
        <w:rPr>
          <w:rFonts w:hint="eastAsia"/>
          <w:b/>
        </w:rPr>
        <w:t>删除</w:t>
      </w:r>
      <w:r>
        <w:rPr>
          <w:rFonts w:hint="eastAsia"/>
        </w:rPr>
        <w:t>”按钮，选择确定，可对其进行删除。</w:t>
      </w:r>
    </w:p>
    <w:p w:rsidR="004B651D" w:rsidRDefault="004B651D" w:rsidP="004B651D">
      <w:pPr>
        <w:pStyle w:val="ItemList"/>
      </w:pPr>
      <w:r>
        <w:rPr>
          <w:rFonts w:hint="eastAsia"/>
        </w:rPr>
        <w:t>勾选要重置密码的账号，单击“</w:t>
      </w:r>
      <w:r w:rsidRPr="00F01769">
        <w:rPr>
          <w:rFonts w:hint="eastAsia"/>
          <w:b/>
        </w:rPr>
        <w:t>重置密码</w:t>
      </w:r>
      <w:r>
        <w:rPr>
          <w:rFonts w:hint="eastAsia"/>
        </w:rPr>
        <w:t>”按钮，可对其进行密码重置。</w:t>
      </w:r>
    </w:p>
    <w:p w:rsidR="004B651D" w:rsidRDefault="00210D3A" w:rsidP="004B651D">
      <w:pPr>
        <w:pStyle w:val="FigureDescription"/>
      </w:pPr>
      <w:bookmarkStart w:id="128" w:name="_Ref495571044"/>
      <w:r>
        <w:rPr>
          <w:rFonts w:hint="eastAsia"/>
        </w:rPr>
        <w:t>学生</w:t>
      </w:r>
      <w:r w:rsidR="004B651D">
        <w:rPr>
          <w:rFonts w:hint="eastAsia"/>
        </w:rPr>
        <w:t>管理</w:t>
      </w:r>
      <w:bookmarkEnd w:id="128"/>
    </w:p>
    <w:p w:rsidR="004B651D" w:rsidRDefault="00210D3A" w:rsidP="004B651D">
      <w:pPr>
        <w:pStyle w:val="Figure"/>
      </w:pPr>
      <w:r>
        <w:rPr>
          <w:noProof/>
        </w:rPr>
        <w:drawing>
          <wp:inline distT="0" distB="0" distL="0" distR="0" wp14:anchorId="6BF65A6F" wp14:editId="64F84278">
            <wp:extent cx="5486400" cy="21361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136140"/>
                    </a:xfrm>
                    <a:prstGeom prst="rect">
                      <a:avLst/>
                    </a:prstGeom>
                  </pic:spPr>
                </pic:pic>
              </a:graphicData>
            </a:graphic>
          </wp:inline>
        </w:drawing>
      </w:r>
    </w:p>
    <w:bookmarkEnd w:id="125"/>
    <w:p w:rsidR="00F7782A" w:rsidRDefault="00F7782A" w:rsidP="00F7782A"/>
    <w:p w:rsidR="00F7782A" w:rsidRDefault="00BE3651" w:rsidP="00212619">
      <w:pPr>
        <w:pStyle w:val="BlockLabel"/>
      </w:pPr>
      <w:r>
        <w:rPr>
          <w:rFonts w:hint="eastAsia"/>
        </w:rPr>
        <w:t>教师管理</w:t>
      </w:r>
    </w:p>
    <w:p w:rsidR="00210D3A" w:rsidRDefault="00911D1A" w:rsidP="00210D3A">
      <w:r>
        <w:rPr>
          <w:rFonts w:hint="eastAsia"/>
        </w:rPr>
        <w:t>教师</w:t>
      </w:r>
      <w:r w:rsidR="00210D3A">
        <w:rPr>
          <w:rFonts w:hint="eastAsia"/>
        </w:rPr>
        <w:t>管理界面如</w:t>
      </w:r>
      <w:r w:rsidR="00EE29D4">
        <w:fldChar w:fldCharType="begin"/>
      </w:r>
      <w:r w:rsidR="00EE29D4">
        <w:instrText xml:space="preserve"> </w:instrText>
      </w:r>
      <w:r w:rsidR="00EE29D4">
        <w:rPr>
          <w:rFonts w:hint="eastAsia"/>
        </w:rPr>
        <w:instrText>REF _Ref495571045 \r \h</w:instrText>
      </w:r>
      <w:r w:rsidR="00EE29D4">
        <w:instrText xml:space="preserve"> </w:instrText>
      </w:r>
      <w:r w:rsidR="00EE29D4">
        <w:fldChar w:fldCharType="separate"/>
      </w:r>
      <w:r w:rsidR="000B2873">
        <w:rPr>
          <w:rFonts w:hint="eastAsia"/>
        </w:rPr>
        <w:t>图</w:t>
      </w:r>
      <w:r w:rsidR="000B2873">
        <w:rPr>
          <w:rFonts w:hint="eastAsia"/>
        </w:rPr>
        <w:t>5-7</w:t>
      </w:r>
      <w:r w:rsidR="00EE29D4">
        <w:fldChar w:fldCharType="end"/>
      </w:r>
      <w:r w:rsidR="00210D3A">
        <w:rPr>
          <w:rFonts w:hint="eastAsia"/>
        </w:rPr>
        <w:t>所示。</w:t>
      </w:r>
    </w:p>
    <w:p w:rsidR="00210D3A" w:rsidRDefault="00210D3A" w:rsidP="00210D3A">
      <w:pPr>
        <w:pStyle w:val="ItemList"/>
      </w:pPr>
      <w:r>
        <w:rPr>
          <w:rFonts w:hint="eastAsia"/>
        </w:rPr>
        <w:t>在上方条件框中输入查询条件（单击“</w:t>
      </w:r>
      <w:r>
        <w:rPr>
          <w:rFonts w:hint="eastAsia"/>
          <w:b/>
        </w:rPr>
        <w:t>重置</w:t>
      </w:r>
      <w:r>
        <w:rPr>
          <w:rFonts w:hint="eastAsia"/>
        </w:rPr>
        <w:t>”按钮可快速清除已设置的查询条件），单击“</w:t>
      </w:r>
      <w:r w:rsidRPr="0011595C">
        <w:rPr>
          <w:rFonts w:hint="eastAsia"/>
          <w:b/>
        </w:rPr>
        <w:t>查询</w:t>
      </w:r>
      <w:r>
        <w:rPr>
          <w:rFonts w:hint="eastAsia"/>
        </w:rPr>
        <w:t>”按钮，可查询对应条件的账号信息。</w:t>
      </w:r>
    </w:p>
    <w:p w:rsidR="00210D3A" w:rsidRDefault="00210D3A" w:rsidP="00210D3A">
      <w:pPr>
        <w:pStyle w:val="ItemList"/>
      </w:pPr>
      <w:r>
        <w:rPr>
          <w:rFonts w:hint="eastAsia"/>
        </w:rPr>
        <w:t>单击“</w:t>
      </w:r>
      <w:r>
        <w:rPr>
          <w:rFonts w:hint="eastAsia"/>
          <w:b/>
        </w:rPr>
        <w:t>下载模板</w:t>
      </w:r>
      <w:r>
        <w:rPr>
          <w:rFonts w:hint="eastAsia"/>
        </w:rPr>
        <w:t>”按钮，可下载账号导入模板至本地，通过在模板中填写账号信息来实现账号的批量导入。</w:t>
      </w:r>
    </w:p>
    <w:p w:rsidR="00210D3A" w:rsidRDefault="00210D3A" w:rsidP="00210D3A">
      <w:pPr>
        <w:pStyle w:val="ItemList"/>
      </w:pPr>
      <w:r>
        <w:rPr>
          <w:rFonts w:hint="eastAsia"/>
        </w:rPr>
        <w:t>单击“</w:t>
      </w:r>
      <w:r w:rsidR="00AE2BB5" w:rsidRPr="00AE2BB5">
        <w:rPr>
          <w:rFonts w:hint="eastAsia"/>
          <w:b/>
        </w:rPr>
        <w:t>批量</w:t>
      </w:r>
      <w:r w:rsidRPr="00210D3A">
        <w:rPr>
          <w:rFonts w:hint="eastAsia"/>
          <w:b/>
        </w:rPr>
        <w:t>导入</w:t>
      </w:r>
      <w:r>
        <w:rPr>
          <w:rFonts w:hint="eastAsia"/>
        </w:rPr>
        <w:t>”按钮，在本地选择填写好账号信息的模块，批量导入账号。</w:t>
      </w:r>
    </w:p>
    <w:p w:rsidR="00210D3A" w:rsidRDefault="00210D3A" w:rsidP="00210D3A">
      <w:pPr>
        <w:pStyle w:val="ItemList"/>
      </w:pPr>
      <w:r>
        <w:rPr>
          <w:rFonts w:hint="eastAsia"/>
        </w:rPr>
        <w:t>单击“</w:t>
      </w:r>
      <w:r>
        <w:rPr>
          <w:rFonts w:hint="eastAsia"/>
          <w:b/>
        </w:rPr>
        <w:t>新增</w:t>
      </w:r>
      <w:r>
        <w:rPr>
          <w:rFonts w:hint="eastAsia"/>
        </w:rPr>
        <w:t>”按钮，在弹窗上输入账号信息，单击“</w:t>
      </w:r>
      <w:r w:rsidRPr="00152DCE">
        <w:rPr>
          <w:rFonts w:hint="eastAsia"/>
          <w:b/>
        </w:rPr>
        <w:t>保存</w:t>
      </w:r>
      <w:r>
        <w:rPr>
          <w:rFonts w:hint="eastAsia"/>
        </w:rPr>
        <w:t>”按钮完成账号新增。</w:t>
      </w:r>
    </w:p>
    <w:p w:rsidR="00210D3A" w:rsidRDefault="00210D3A" w:rsidP="00210D3A">
      <w:pPr>
        <w:pStyle w:val="ItemList"/>
      </w:pPr>
      <w:r>
        <w:rPr>
          <w:rFonts w:hint="eastAsia"/>
        </w:rPr>
        <w:t>勾选要修改的账号，单击“</w:t>
      </w:r>
      <w:r>
        <w:rPr>
          <w:rFonts w:hint="eastAsia"/>
          <w:b/>
        </w:rPr>
        <w:t>修改</w:t>
      </w:r>
      <w:r>
        <w:rPr>
          <w:rFonts w:hint="eastAsia"/>
        </w:rPr>
        <w:t>”按钮，可对其进行修改。</w:t>
      </w:r>
    </w:p>
    <w:p w:rsidR="00210D3A" w:rsidRDefault="00210D3A" w:rsidP="00210D3A">
      <w:pPr>
        <w:pStyle w:val="ItemList"/>
      </w:pPr>
      <w:r>
        <w:rPr>
          <w:rFonts w:hint="eastAsia"/>
        </w:rPr>
        <w:t>勾选要删除的账号，单击“</w:t>
      </w:r>
      <w:r>
        <w:rPr>
          <w:rFonts w:hint="eastAsia"/>
          <w:b/>
        </w:rPr>
        <w:t>删除</w:t>
      </w:r>
      <w:r>
        <w:rPr>
          <w:rFonts w:hint="eastAsia"/>
        </w:rPr>
        <w:t>”按钮，选择确定，可对其进行删除。</w:t>
      </w:r>
    </w:p>
    <w:p w:rsidR="00210D3A" w:rsidRDefault="004D64DA" w:rsidP="00210D3A">
      <w:pPr>
        <w:pStyle w:val="FigureDescription"/>
      </w:pPr>
      <w:bookmarkStart w:id="129" w:name="_Ref495571045"/>
      <w:r>
        <w:rPr>
          <w:rFonts w:hint="eastAsia"/>
        </w:rPr>
        <w:lastRenderedPageBreak/>
        <w:t>教师</w:t>
      </w:r>
      <w:r w:rsidR="00210D3A">
        <w:rPr>
          <w:rFonts w:hint="eastAsia"/>
        </w:rPr>
        <w:t>管理</w:t>
      </w:r>
      <w:bookmarkEnd w:id="129"/>
    </w:p>
    <w:p w:rsidR="00210D3A" w:rsidRDefault="004D64DA" w:rsidP="00210D3A">
      <w:pPr>
        <w:pStyle w:val="Figure"/>
      </w:pPr>
      <w:r>
        <w:rPr>
          <w:noProof/>
        </w:rPr>
        <w:drawing>
          <wp:inline distT="0" distB="0" distL="0" distR="0" wp14:anchorId="231AE6F6" wp14:editId="5A1B3E63">
            <wp:extent cx="5486400" cy="188150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1881505"/>
                    </a:xfrm>
                    <a:prstGeom prst="rect">
                      <a:avLst/>
                    </a:prstGeom>
                  </pic:spPr>
                </pic:pic>
              </a:graphicData>
            </a:graphic>
          </wp:inline>
        </w:drawing>
      </w:r>
    </w:p>
    <w:p w:rsidR="00BE3651" w:rsidRDefault="00BE3651" w:rsidP="00BE3651"/>
    <w:p w:rsidR="00BE3651" w:rsidRDefault="00BE3651" w:rsidP="00212619">
      <w:pPr>
        <w:pStyle w:val="BlockLabel"/>
      </w:pPr>
      <w:r>
        <w:rPr>
          <w:rFonts w:hint="eastAsia"/>
        </w:rPr>
        <w:t>任教管理</w:t>
      </w:r>
    </w:p>
    <w:p w:rsidR="00B05F72" w:rsidRDefault="00B05F72" w:rsidP="00B05F72">
      <w:r>
        <w:rPr>
          <w:rFonts w:hint="eastAsia"/>
        </w:rPr>
        <w:t>任教管理界面如</w:t>
      </w:r>
      <w:r w:rsidR="00EE29D4">
        <w:fldChar w:fldCharType="begin"/>
      </w:r>
      <w:r w:rsidR="00EE29D4">
        <w:instrText xml:space="preserve"> </w:instrText>
      </w:r>
      <w:r w:rsidR="00EE29D4">
        <w:rPr>
          <w:rFonts w:hint="eastAsia"/>
        </w:rPr>
        <w:instrText>REF _Ref495571046 \r \h</w:instrText>
      </w:r>
      <w:r w:rsidR="00EE29D4">
        <w:instrText xml:space="preserve"> </w:instrText>
      </w:r>
      <w:r w:rsidR="00EE29D4">
        <w:fldChar w:fldCharType="separate"/>
      </w:r>
      <w:r w:rsidR="000B2873">
        <w:rPr>
          <w:rFonts w:hint="eastAsia"/>
        </w:rPr>
        <w:t>图</w:t>
      </w:r>
      <w:r w:rsidR="000B2873">
        <w:rPr>
          <w:rFonts w:hint="eastAsia"/>
        </w:rPr>
        <w:t>5-8</w:t>
      </w:r>
      <w:r w:rsidR="00EE29D4">
        <w:fldChar w:fldCharType="end"/>
      </w:r>
      <w:r>
        <w:rPr>
          <w:rFonts w:hint="eastAsia"/>
        </w:rPr>
        <w:t>所示。</w:t>
      </w:r>
    </w:p>
    <w:p w:rsidR="00B05F72" w:rsidRDefault="00B05F72" w:rsidP="00B05F72">
      <w:pPr>
        <w:pStyle w:val="ItemList"/>
      </w:pPr>
      <w:r>
        <w:rPr>
          <w:rFonts w:hint="eastAsia"/>
        </w:rPr>
        <w:t>在上方条件框中输入查询条件（单击“</w:t>
      </w:r>
      <w:r>
        <w:rPr>
          <w:rFonts w:hint="eastAsia"/>
          <w:b/>
        </w:rPr>
        <w:t>重置</w:t>
      </w:r>
      <w:r>
        <w:rPr>
          <w:rFonts w:hint="eastAsia"/>
        </w:rPr>
        <w:t>”按钮可快速清除已设置的查询条件），单击“</w:t>
      </w:r>
      <w:r w:rsidRPr="0011595C">
        <w:rPr>
          <w:rFonts w:hint="eastAsia"/>
          <w:b/>
        </w:rPr>
        <w:t>查询</w:t>
      </w:r>
      <w:r>
        <w:rPr>
          <w:rFonts w:hint="eastAsia"/>
        </w:rPr>
        <w:t>”按钮，可查询对应条件的</w:t>
      </w:r>
      <w:r w:rsidR="00653A77">
        <w:rPr>
          <w:rFonts w:hint="eastAsia"/>
        </w:rPr>
        <w:t>任教</w:t>
      </w:r>
      <w:r>
        <w:rPr>
          <w:rFonts w:hint="eastAsia"/>
        </w:rPr>
        <w:t>信息。</w:t>
      </w:r>
    </w:p>
    <w:p w:rsidR="00B05F72" w:rsidRDefault="00B05F72" w:rsidP="00B05F72">
      <w:pPr>
        <w:pStyle w:val="ItemList"/>
      </w:pPr>
      <w:r>
        <w:rPr>
          <w:rFonts w:hint="eastAsia"/>
        </w:rPr>
        <w:t>单击“</w:t>
      </w:r>
      <w:r>
        <w:rPr>
          <w:rFonts w:hint="eastAsia"/>
          <w:b/>
        </w:rPr>
        <w:t>下载模板</w:t>
      </w:r>
      <w:r>
        <w:rPr>
          <w:rFonts w:hint="eastAsia"/>
        </w:rPr>
        <w:t>”按钮，可下载账号导入模板至本地，通过在模板中填写</w:t>
      </w:r>
      <w:r w:rsidR="00AF39FE">
        <w:rPr>
          <w:rFonts w:hint="eastAsia"/>
        </w:rPr>
        <w:t>任教信息来实现任教信息</w:t>
      </w:r>
      <w:r>
        <w:rPr>
          <w:rFonts w:hint="eastAsia"/>
        </w:rPr>
        <w:t>的批量导入。</w:t>
      </w:r>
    </w:p>
    <w:p w:rsidR="00B05F72" w:rsidRDefault="00B05F72" w:rsidP="00B05F72">
      <w:pPr>
        <w:pStyle w:val="ItemList"/>
      </w:pPr>
      <w:r>
        <w:rPr>
          <w:rFonts w:hint="eastAsia"/>
        </w:rPr>
        <w:t>单击“</w:t>
      </w:r>
      <w:r w:rsidRPr="00AE2BB5">
        <w:rPr>
          <w:rFonts w:hint="eastAsia"/>
          <w:b/>
        </w:rPr>
        <w:t>批量</w:t>
      </w:r>
      <w:r w:rsidRPr="00210D3A">
        <w:rPr>
          <w:rFonts w:hint="eastAsia"/>
          <w:b/>
        </w:rPr>
        <w:t>导入</w:t>
      </w:r>
      <w:r>
        <w:rPr>
          <w:rFonts w:hint="eastAsia"/>
        </w:rPr>
        <w:t>”按钮，在本地选择填写好</w:t>
      </w:r>
      <w:r w:rsidR="00AF39FE">
        <w:rPr>
          <w:rFonts w:hint="eastAsia"/>
        </w:rPr>
        <w:t>任教信息的模块，批量导入任教信息</w:t>
      </w:r>
      <w:r>
        <w:rPr>
          <w:rFonts w:hint="eastAsia"/>
        </w:rPr>
        <w:t>。</w:t>
      </w:r>
    </w:p>
    <w:p w:rsidR="00B05F72" w:rsidRDefault="00B05F72" w:rsidP="00B05F72">
      <w:pPr>
        <w:pStyle w:val="ItemList"/>
      </w:pPr>
      <w:r>
        <w:rPr>
          <w:rFonts w:hint="eastAsia"/>
        </w:rPr>
        <w:t>单击“</w:t>
      </w:r>
      <w:r>
        <w:rPr>
          <w:rFonts w:hint="eastAsia"/>
          <w:b/>
        </w:rPr>
        <w:t>新增</w:t>
      </w:r>
      <w:r>
        <w:rPr>
          <w:rFonts w:hint="eastAsia"/>
        </w:rPr>
        <w:t>”按钮，在弹窗上输入</w:t>
      </w:r>
      <w:r w:rsidR="00AF39FE">
        <w:rPr>
          <w:rFonts w:hint="eastAsia"/>
        </w:rPr>
        <w:t>任教</w:t>
      </w:r>
      <w:r>
        <w:rPr>
          <w:rFonts w:hint="eastAsia"/>
        </w:rPr>
        <w:t>信息，单击“</w:t>
      </w:r>
      <w:r w:rsidRPr="00152DCE">
        <w:rPr>
          <w:rFonts w:hint="eastAsia"/>
          <w:b/>
        </w:rPr>
        <w:t>保存</w:t>
      </w:r>
      <w:r>
        <w:rPr>
          <w:rFonts w:hint="eastAsia"/>
        </w:rPr>
        <w:t>”按钮完成</w:t>
      </w:r>
      <w:r w:rsidR="00AF39FE">
        <w:rPr>
          <w:rFonts w:hint="eastAsia"/>
        </w:rPr>
        <w:t>任教信息</w:t>
      </w:r>
      <w:r>
        <w:rPr>
          <w:rFonts w:hint="eastAsia"/>
        </w:rPr>
        <w:t>新增。</w:t>
      </w:r>
    </w:p>
    <w:p w:rsidR="00B05F72" w:rsidRDefault="00B05F72" w:rsidP="00B05F72">
      <w:pPr>
        <w:pStyle w:val="ItemList"/>
      </w:pPr>
      <w:r>
        <w:rPr>
          <w:rFonts w:hint="eastAsia"/>
        </w:rPr>
        <w:t>勾选要修改的</w:t>
      </w:r>
      <w:r w:rsidR="00AF39FE">
        <w:rPr>
          <w:rFonts w:hint="eastAsia"/>
        </w:rPr>
        <w:t>任教信息</w:t>
      </w:r>
      <w:r>
        <w:rPr>
          <w:rFonts w:hint="eastAsia"/>
        </w:rPr>
        <w:t>，单击“</w:t>
      </w:r>
      <w:r>
        <w:rPr>
          <w:rFonts w:hint="eastAsia"/>
          <w:b/>
        </w:rPr>
        <w:t>修改</w:t>
      </w:r>
      <w:r>
        <w:rPr>
          <w:rFonts w:hint="eastAsia"/>
        </w:rPr>
        <w:t>”按钮，可对其进行修改。</w:t>
      </w:r>
    </w:p>
    <w:p w:rsidR="00B05F72" w:rsidRDefault="00AF39FE" w:rsidP="00B05F72">
      <w:pPr>
        <w:pStyle w:val="ItemList"/>
      </w:pPr>
      <w:r>
        <w:rPr>
          <w:rFonts w:hint="eastAsia"/>
        </w:rPr>
        <w:t>勾选要删除的任教信息</w:t>
      </w:r>
      <w:r w:rsidR="00B05F72">
        <w:rPr>
          <w:rFonts w:hint="eastAsia"/>
        </w:rPr>
        <w:t>，单击“</w:t>
      </w:r>
      <w:r w:rsidR="00B05F72">
        <w:rPr>
          <w:rFonts w:hint="eastAsia"/>
          <w:b/>
        </w:rPr>
        <w:t>删除</w:t>
      </w:r>
      <w:r w:rsidR="00B05F72">
        <w:rPr>
          <w:rFonts w:hint="eastAsia"/>
        </w:rPr>
        <w:t>”按钮，选择确定，可对其进行删除。</w:t>
      </w:r>
    </w:p>
    <w:p w:rsidR="00B05F72" w:rsidRDefault="00B05F72" w:rsidP="00B05F72">
      <w:pPr>
        <w:pStyle w:val="FigureDescription"/>
      </w:pPr>
      <w:bookmarkStart w:id="130" w:name="_Ref495571046"/>
      <w:r>
        <w:rPr>
          <w:rFonts w:hint="eastAsia"/>
        </w:rPr>
        <w:t>任教管理</w:t>
      </w:r>
      <w:bookmarkEnd w:id="130"/>
    </w:p>
    <w:p w:rsidR="00BE3651" w:rsidRDefault="00AF39FE" w:rsidP="00BE3651">
      <w:r>
        <w:rPr>
          <w:noProof/>
        </w:rPr>
        <w:drawing>
          <wp:inline distT="0" distB="0" distL="0" distR="0" wp14:anchorId="62353FB1" wp14:editId="2FD96070">
            <wp:extent cx="5486400" cy="22936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293620"/>
                    </a:xfrm>
                    <a:prstGeom prst="rect">
                      <a:avLst/>
                    </a:prstGeom>
                  </pic:spPr>
                </pic:pic>
              </a:graphicData>
            </a:graphic>
          </wp:inline>
        </w:drawing>
      </w:r>
    </w:p>
    <w:p w:rsidR="00BE3651" w:rsidRDefault="00BE3651" w:rsidP="00BE3651"/>
    <w:p w:rsidR="00BE3651" w:rsidRDefault="00BE3651" w:rsidP="00212619">
      <w:pPr>
        <w:pStyle w:val="BlockLabel"/>
      </w:pPr>
      <w:r>
        <w:rPr>
          <w:rFonts w:hint="eastAsia"/>
        </w:rPr>
        <w:lastRenderedPageBreak/>
        <w:t>学期管理</w:t>
      </w:r>
    </w:p>
    <w:p w:rsidR="000710CF" w:rsidRDefault="00653A77" w:rsidP="000710CF">
      <w:bookmarkStart w:id="131" w:name="OLE_LINK7"/>
      <w:r>
        <w:rPr>
          <w:rFonts w:hint="eastAsia"/>
        </w:rPr>
        <w:t>学期</w:t>
      </w:r>
      <w:r w:rsidR="000710CF">
        <w:rPr>
          <w:rFonts w:hint="eastAsia"/>
        </w:rPr>
        <w:t>管理界面如</w:t>
      </w:r>
      <w:r w:rsidR="00EE29D4">
        <w:fldChar w:fldCharType="begin"/>
      </w:r>
      <w:r w:rsidR="00EE29D4">
        <w:instrText xml:space="preserve"> </w:instrText>
      </w:r>
      <w:r w:rsidR="00EE29D4">
        <w:rPr>
          <w:rFonts w:hint="eastAsia"/>
        </w:rPr>
        <w:instrText>REF _Ref495571047 \r \h</w:instrText>
      </w:r>
      <w:r w:rsidR="00EE29D4">
        <w:instrText xml:space="preserve"> </w:instrText>
      </w:r>
      <w:r w:rsidR="00EE29D4">
        <w:fldChar w:fldCharType="separate"/>
      </w:r>
      <w:r w:rsidR="000B2873">
        <w:rPr>
          <w:rFonts w:hint="eastAsia"/>
        </w:rPr>
        <w:t>图</w:t>
      </w:r>
      <w:r w:rsidR="000B2873">
        <w:rPr>
          <w:rFonts w:hint="eastAsia"/>
        </w:rPr>
        <w:t>5-9</w:t>
      </w:r>
      <w:r w:rsidR="00EE29D4">
        <w:fldChar w:fldCharType="end"/>
      </w:r>
      <w:r w:rsidR="000710CF">
        <w:rPr>
          <w:rFonts w:hint="eastAsia"/>
        </w:rPr>
        <w:t>所示。</w:t>
      </w:r>
    </w:p>
    <w:p w:rsidR="000710CF" w:rsidRDefault="000710CF" w:rsidP="000710CF">
      <w:pPr>
        <w:pStyle w:val="ItemList"/>
      </w:pPr>
      <w:r>
        <w:rPr>
          <w:rFonts w:hint="eastAsia"/>
        </w:rPr>
        <w:t>在上方条件框中输入查询条件（单击“</w:t>
      </w:r>
      <w:r>
        <w:rPr>
          <w:rFonts w:hint="eastAsia"/>
          <w:b/>
        </w:rPr>
        <w:t>重置</w:t>
      </w:r>
      <w:r>
        <w:rPr>
          <w:rFonts w:hint="eastAsia"/>
        </w:rPr>
        <w:t>”按钮可快速清除已设置的查询条件），单击“</w:t>
      </w:r>
      <w:r w:rsidRPr="0011595C">
        <w:rPr>
          <w:rFonts w:hint="eastAsia"/>
          <w:b/>
        </w:rPr>
        <w:t>查询</w:t>
      </w:r>
      <w:r>
        <w:rPr>
          <w:rFonts w:hint="eastAsia"/>
        </w:rPr>
        <w:t>”按钮，可查询对应条件的</w:t>
      </w:r>
      <w:r w:rsidR="00653A77">
        <w:rPr>
          <w:rFonts w:hint="eastAsia"/>
        </w:rPr>
        <w:t>学期</w:t>
      </w:r>
      <w:r>
        <w:rPr>
          <w:rFonts w:hint="eastAsia"/>
        </w:rPr>
        <w:t>信息。</w:t>
      </w:r>
    </w:p>
    <w:p w:rsidR="000710CF" w:rsidRDefault="000710CF" w:rsidP="000710CF">
      <w:pPr>
        <w:pStyle w:val="ItemList"/>
      </w:pPr>
      <w:r>
        <w:rPr>
          <w:rFonts w:hint="eastAsia"/>
        </w:rPr>
        <w:t>单击“</w:t>
      </w:r>
      <w:r>
        <w:rPr>
          <w:rFonts w:hint="eastAsia"/>
          <w:b/>
        </w:rPr>
        <w:t>新增</w:t>
      </w:r>
      <w:r>
        <w:rPr>
          <w:rFonts w:hint="eastAsia"/>
        </w:rPr>
        <w:t>”按钮，在弹窗上输入</w:t>
      </w:r>
      <w:r w:rsidR="0095482F">
        <w:rPr>
          <w:rFonts w:hint="eastAsia"/>
        </w:rPr>
        <w:t>学期</w:t>
      </w:r>
      <w:r>
        <w:rPr>
          <w:rFonts w:hint="eastAsia"/>
        </w:rPr>
        <w:t>信息，单击“</w:t>
      </w:r>
      <w:r w:rsidRPr="00152DCE">
        <w:rPr>
          <w:rFonts w:hint="eastAsia"/>
          <w:b/>
        </w:rPr>
        <w:t>保存</w:t>
      </w:r>
      <w:r w:rsidR="0095482F">
        <w:rPr>
          <w:rFonts w:hint="eastAsia"/>
        </w:rPr>
        <w:t>”按钮完成学期</w:t>
      </w:r>
      <w:r>
        <w:rPr>
          <w:rFonts w:hint="eastAsia"/>
        </w:rPr>
        <w:t>新增。</w:t>
      </w:r>
    </w:p>
    <w:p w:rsidR="000710CF" w:rsidRDefault="000710CF" w:rsidP="000710CF">
      <w:pPr>
        <w:pStyle w:val="ItemList"/>
      </w:pPr>
      <w:r>
        <w:rPr>
          <w:rFonts w:hint="eastAsia"/>
        </w:rPr>
        <w:t>勾选要修改的</w:t>
      </w:r>
      <w:r w:rsidR="0095482F">
        <w:rPr>
          <w:rFonts w:hint="eastAsia"/>
        </w:rPr>
        <w:t>学期</w:t>
      </w:r>
      <w:r>
        <w:rPr>
          <w:rFonts w:hint="eastAsia"/>
        </w:rPr>
        <w:t>，单击“</w:t>
      </w:r>
      <w:r>
        <w:rPr>
          <w:rFonts w:hint="eastAsia"/>
          <w:b/>
        </w:rPr>
        <w:t>修改</w:t>
      </w:r>
      <w:r>
        <w:rPr>
          <w:rFonts w:hint="eastAsia"/>
        </w:rPr>
        <w:t>”按钮，可对其进行修改。</w:t>
      </w:r>
    </w:p>
    <w:p w:rsidR="000710CF" w:rsidRDefault="0095482F" w:rsidP="000710CF">
      <w:pPr>
        <w:pStyle w:val="ItemList"/>
      </w:pPr>
      <w:r>
        <w:rPr>
          <w:rFonts w:hint="eastAsia"/>
        </w:rPr>
        <w:t>勾选要删除的学期</w:t>
      </w:r>
      <w:r w:rsidR="000710CF">
        <w:rPr>
          <w:rFonts w:hint="eastAsia"/>
        </w:rPr>
        <w:t>，单击“</w:t>
      </w:r>
      <w:r w:rsidR="000710CF">
        <w:rPr>
          <w:rFonts w:hint="eastAsia"/>
          <w:b/>
        </w:rPr>
        <w:t>删除</w:t>
      </w:r>
      <w:r w:rsidR="000710CF">
        <w:rPr>
          <w:rFonts w:hint="eastAsia"/>
        </w:rPr>
        <w:t>”按钮，选择确定，可对其进行删除。</w:t>
      </w:r>
    </w:p>
    <w:p w:rsidR="000710CF" w:rsidRDefault="004D75E4" w:rsidP="000710CF">
      <w:pPr>
        <w:pStyle w:val="FigureDescription"/>
      </w:pPr>
      <w:bookmarkStart w:id="132" w:name="_Ref495571047"/>
      <w:r>
        <w:rPr>
          <w:rFonts w:hint="eastAsia"/>
        </w:rPr>
        <w:t>学期</w:t>
      </w:r>
      <w:r w:rsidR="000710CF">
        <w:rPr>
          <w:rFonts w:hint="eastAsia"/>
        </w:rPr>
        <w:t>管理</w:t>
      </w:r>
      <w:bookmarkEnd w:id="132"/>
    </w:p>
    <w:p w:rsidR="000710CF" w:rsidRDefault="0095482F" w:rsidP="000710CF">
      <w:pPr>
        <w:pStyle w:val="Figure"/>
      </w:pPr>
      <w:r>
        <w:rPr>
          <w:noProof/>
        </w:rPr>
        <w:drawing>
          <wp:inline distT="0" distB="0" distL="0" distR="0" wp14:anchorId="41557B2F" wp14:editId="07639364">
            <wp:extent cx="5486400" cy="15982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598295"/>
                    </a:xfrm>
                    <a:prstGeom prst="rect">
                      <a:avLst/>
                    </a:prstGeom>
                  </pic:spPr>
                </pic:pic>
              </a:graphicData>
            </a:graphic>
          </wp:inline>
        </w:drawing>
      </w:r>
    </w:p>
    <w:p w:rsidR="000710CF" w:rsidRDefault="000710CF" w:rsidP="000710CF"/>
    <w:p w:rsidR="000710CF" w:rsidRDefault="000710CF" w:rsidP="00212619">
      <w:pPr>
        <w:pStyle w:val="31"/>
      </w:pPr>
      <w:bookmarkStart w:id="133" w:name="_Toc497408397"/>
      <w:bookmarkEnd w:id="131"/>
      <w:r>
        <w:rPr>
          <w:rFonts w:hint="eastAsia"/>
        </w:rPr>
        <w:t>配置项管理</w:t>
      </w:r>
      <w:bookmarkEnd w:id="133"/>
    </w:p>
    <w:p w:rsidR="000710CF" w:rsidRDefault="000710CF" w:rsidP="000710CF">
      <w:r>
        <w:rPr>
          <w:rFonts w:hint="eastAsia"/>
        </w:rPr>
        <w:t>配置项管理界面如</w:t>
      </w:r>
      <w:r w:rsidR="00EE29D4">
        <w:fldChar w:fldCharType="begin"/>
      </w:r>
      <w:r w:rsidR="00EE29D4">
        <w:instrText xml:space="preserve"> </w:instrText>
      </w:r>
      <w:r w:rsidR="00EE29D4">
        <w:rPr>
          <w:rFonts w:hint="eastAsia"/>
        </w:rPr>
        <w:instrText>REF _Ref495571053 \r \h</w:instrText>
      </w:r>
      <w:r w:rsidR="00EE29D4">
        <w:instrText xml:space="preserve"> </w:instrText>
      </w:r>
      <w:r w:rsidR="00EE29D4">
        <w:fldChar w:fldCharType="separate"/>
      </w:r>
      <w:r w:rsidR="000B2873">
        <w:rPr>
          <w:rFonts w:hint="eastAsia"/>
        </w:rPr>
        <w:t>图</w:t>
      </w:r>
      <w:r w:rsidR="000B2873">
        <w:rPr>
          <w:rFonts w:hint="eastAsia"/>
        </w:rPr>
        <w:t>5-10</w:t>
      </w:r>
      <w:r w:rsidR="00EE29D4">
        <w:fldChar w:fldCharType="end"/>
      </w:r>
      <w:r>
        <w:rPr>
          <w:rFonts w:hint="eastAsia"/>
        </w:rPr>
        <w:t>所示。</w:t>
      </w:r>
    </w:p>
    <w:p w:rsidR="000710CF" w:rsidRDefault="000710CF" w:rsidP="000710CF">
      <w:pPr>
        <w:pStyle w:val="ItemList"/>
      </w:pPr>
      <w:r>
        <w:rPr>
          <w:rFonts w:hint="eastAsia"/>
        </w:rPr>
        <w:t>在上方条件框中输入查询条件（单击“</w:t>
      </w:r>
      <w:r>
        <w:rPr>
          <w:rFonts w:hint="eastAsia"/>
          <w:b/>
        </w:rPr>
        <w:t>重置</w:t>
      </w:r>
      <w:r>
        <w:rPr>
          <w:rFonts w:hint="eastAsia"/>
        </w:rPr>
        <w:t>”按钮可快速清除已设置的查询条件），单击“</w:t>
      </w:r>
      <w:r w:rsidRPr="0011595C">
        <w:rPr>
          <w:rFonts w:hint="eastAsia"/>
          <w:b/>
        </w:rPr>
        <w:t>查询</w:t>
      </w:r>
      <w:r>
        <w:rPr>
          <w:rFonts w:hint="eastAsia"/>
        </w:rPr>
        <w:t>”按钮，可查询对应条件的配置项信息。</w:t>
      </w:r>
    </w:p>
    <w:p w:rsidR="000710CF" w:rsidRDefault="000710CF" w:rsidP="000710CF">
      <w:pPr>
        <w:pStyle w:val="ItemList"/>
      </w:pPr>
      <w:r>
        <w:rPr>
          <w:rFonts w:hint="eastAsia"/>
        </w:rPr>
        <w:t>单击“</w:t>
      </w:r>
      <w:r>
        <w:rPr>
          <w:rFonts w:hint="eastAsia"/>
          <w:b/>
        </w:rPr>
        <w:t>新增</w:t>
      </w:r>
      <w:r>
        <w:rPr>
          <w:rFonts w:hint="eastAsia"/>
        </w:rPr>
        <w:t>”按钮，在弹窗上输入配置项信息，单击“</w:t>
      </w:r>
      <w:r w:rsidRPr="00152DCE">
        <w:rPr>
          <w:rFonts w:hint="eastAsia"/>
          <w:b/>
        </w:rPr>
        <w:t>保存</w:t>
      </w:r>
      <w:r>
        <w:rPr>
          <w:rFonts w:hint="eastAsia"/>
        </w:rPr>
        <w:t>”按钮完成配置项新增。</w:t>
      </w:r>
    </w:p>
    <w:p w:rsidR="000710CF" w:rsidRDefault="000710CF" w:rsidP="000710CF">
      <w:pPr>
        <w:pStyle w:val="ItemList"/>
      </w:pPr>
      <w:r>
        <w:rPr>
          <w:rFonts w:hint="eastAsia"/>
        </w:rPr>
        <w:t>勾选要修改的账号，单击“</w:t>
      </w:r>
      <w:r>
        <w:rPr>
          <w:rFonts w:hint="eastAsia"/>
          <w:b/>
        </w:rPr>
        <w:t>修改</w:t>
      </w:r>
      <w:r>
        <w:rPr>
          <w:rFonts w:hint="eastAsia"/>
        </w:rPr>
        <w:t>”按钮，可对其进行修改。</w:t>
      </w:r>
    </w:p>
    <w:p w:rsidR="000710CF" w:rsidRPr="0011595C" w:rsidRDefault="000710CF" w:rsidP="000710CF">
      <w:pPr>
        <w:pStyle w:val="ItemList"/>
      </w:pPr>
      <w:r>
        <w:rPr>
          <w:rFonts w:hint="eastAsia"/>
        </w:rPr>
        <w:t>勾选要删除的账号，单击“</w:t>
      </w:r>
      <w:r w:rsidRPr="00E57B52">
        <w:rPr>
          <w:rFonts w:hint="eastAsia"/>
          <w:b/>
        </w:rPr>
        <w:t>删除</w:t>
      </w:r>
      <w:r>
        <w:rPr>
          <w:rFonts w:hint="eastAsia"/>
        </w:rPr>
        <w:t>”按钮，选择确定，可对其进行删除。</w:t>
      </w:r>
    </w:p>
    <w:p w:rsidR="000710CF" w:rsidRDefault="000710CF" w:rsidP="000710CF">
      <w:pPr>
        <w:pStyle w:val="FigureDescription"/>
      </w:pPr>
      <w:bookmarkStart w:id="134" w:name="_Ref495571053"/>
      <w:r>
        <w:rPr>
          <w:rFonts w:hint="eastAsia"/>
        </w:rPr>
        <w:t>配置项管理</w:t>
      </w:r>
      <w:bookmarkEnd w:id="134"/>
    </w:p>
    <w:p w:rsidR="000710CF" w:rsidRPr="00DB4DEE" w:rsidRDefault="000710CF" w:rsidP="000710CF">
      <w:pPr>
        <w:pStyle w:val="Figure"/>
      </w:pPr>
      <w:r>
        <w:rPr>
          <w:noProof/>
        </w:rPr>
        <w:drawing>
          <wp:inline distT="0" distB="0" distL="0" distR="0" wp14:anchorId="121A2A97" wp14:editId="10E08C5E">
            <wp:extent cx="5486400" cy="13379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1337945"/>
                    </a:xfrm>
                    <a:prstGeom prst="rect">
                      <a:avLst/>
                    </a:prstGeom>
                  </pic:spPr>
                </pic:pic>
              </a:graphicData>
            </a:graphic>
          </wp:inline>
        </w:drawing>
      </w:r>
    </w:p>
    <w:p w:rsidR="000710CF" w:rsidRPr="00817695" w:rsidRDefault="000710CF" w:rsidP="000710CF"/>
    <w:p w:rsidR="000710CF" w:rsidRDefault="000710CF" w:rsidP="00212619">
      <w:pPr>
        <w:pStyle w:val="31"/>
      </w:pPr>
      <w:bookmarkStart w:id="135" w:name="_Toc497408398"/>
      <w:r>
        <w:rPr>
          <w:rFonts w:hint="eastAsia"/>
        </w:rPr>
        <w:t>字典项管理</w:t>
      </w:r>
      <w:bookmarkEnd w:id="135"/>
    </w:p>
    <w:p w:rsidR="000710CF" w:rsidRDefault="000710CF" w:rsidP="000710CF">
      <w:r>
        <w:rPr>
          <w:rFonts w:hint="eastAsia"/>
        </w:rPr>
        <w:t>字典项管理界面如</w:t>
      </w:r>
      <w:r w:rsidR="00EE29D4">
        <w:fldChar w:fldCharType="begin"/>
      </w:r>
      <w:r w:rsidR="00EE29D4">
        <w:instrText xml:space="preserve"> </w:instrText>
      </w:r>
      <w:r w:rsidR="00EE29D4">
        <w:rPr>
          <w:rFonts w:hint="eastAsia"/>
        </w:rPr>
        <w:instrText>REF _Ref495571062 \r \h</w:instrText>
      </w:r>
      <w:r w:rsidR="00EE29D4">
        <w:instrText xml:space="preserve"> </w:instrText>
      </w:r>
      <w:r w:rsidR="00EE29D4">
        <w:fldChar w:fldCharType="separate"/>
      </w:r>
      <w:r w:rsidR="000B2873">
        <w:rPr>
          <w:rFonts w:hint="eastAsia"/>
        </w:rPr>
        <w:t>图</w:t>
      </w:r>
      <w:r w:rsidR="000B2873">
        <w:rPr>
          <w:rFonts w:hint="eastAsia"/>
        </w:rPr>
        <w:t>5-11</w:t>
      </w:r>
      <w:r w:rsidR="00EE29D4">
        <w:fldChar w:fldCharType="end"/>
      </w:r>
      <w:r>
        <w:rPr>
          <w:rFonts w:hint="eastAsia"/>
        </w:rPr>
        <w:t>所示。</w:t>
      </w:r>
    </w:p>
    <w:p w:rsidR="000710CF" w:rsidRDefault="000710CF" w:rsidP="000710CF">
      <w:r>
        <w:rPr>
          <w:rFonts w:hint="eastAsia"/>
        </w:rPr>
        <w:lastRenderedPageBreak/>
        <w:t>左侧以树形结构展示了各个字典项，右侧展示了左侧已选择字典项的详细信息。</w:t>
      </w:r>
    </w:p>
    <w:p w:rsidR="000710CF" w:rsidRDefault="000710CF" w:rsidP="000710CF">
      <w:pPr>
        <w:pStyle w:val="ItemList"/>
      </w:pPr>
      <w:r>
        <w:rPr>
          <w:rFonts w:hint="eastAsia"/>
        </w:rPr>
        <w:t>在左侧选择一级目录，单击“</w:t>
      </w:r>
      <w:r>
        <w:rPr>
          <w:rFonts w:hint="eastAsia"/>
          <w:b/>
        </w:rPr>
        <w:t>新增</w:t>
      </w:r>
      <w:r>
        <w:rPr>
          <w:rFonts w:hint="eastAsia"/>
        </w:rPr>
        <w:t>”按钮，在弹窗上输入字典项信息，单击“</w:t>
      </w:r>
      <w:r w:rsidRPr="00152DCE">
        <w:rPr>
          <w:rFonts w:hint="eastAsia"/>
          <w:b/>
        </w:rPr>
        <w:t>保存</w:t>
      </w:r>
      <w:r>
        <w:rPr>
          <w:rFonts w:hint="eastAsia"/>
        </w:rPr>
        <w:t>”按钮完成字典项新增。</w:t>
      </w:r>
    </w:p>
    <w:p w:rsidR="000710CF" w:rsidRDefault="000710CF" w:rsidP="000710CF">
      <w:pPr>
        <w:pStyle w:val="ItemList"/>
      </w:pPr>
      <w:r>
        <w:rPr>
          <w:rFonts w:hint="eastAsia"/>
        </w:rPr>
        <w:t>勾选要修改的字典项，单击“</w:t>
      </w:r>
      <w:r>
        <w:rPr>
          <w:rFonts w:hint="eastAsia"/>
          <w:b/>
        </w:rPr>
        <w:t>修改</w:t>
      </w:r>
      <w:r>
        <w:rPr>
          <w:rFonts w:hint="eastAsia"/>
        </w:rPr>
        <w:t>”按钮，可对其进行修改。</w:t>
      </w:r>
    </w:p>
    <w:p w:rsidR="000710CF" w:rsidRPr="00E57B52" w:rsidRDefault="000710CF" w:rsidP="000710CF">
      <w:pPr>
        <w:pStyle w:val="ItemList"/>
      </w:pPr>
      <w:r>
        <w:rPr>
          <w:rFonts w:hint="eastAsia"/>
        </w:rPr>
        <w:t>勾选要删除的字典项，单击“</w:t>
      </w:r>
      <w:r w:rsidRPr="00E57B52">
        <w:rPr>
          <w:rFonts w:hint="eastAsia"/>
          <w:b/>
        </w:rPr>
        <w:t>删除</w:t>
      </w:r>
      <w:r>
        <w:rPr>
          <w:rFonts w:hint="eastAsia"/>
        </w:rPr>
        <w:t>”按钮，选择确定，可对其进行删除。</w:t>
      </w:r>
    </w:p>
    <w:p w:rsidR="000710CF" w:rsidRPr="00CE6157" w:rsidRDefault="000710CF" w:rsidP="000710CF">
      <w:pPr>
        <w:pStyle w:val="FigureDescription"/>
      </w:pPr>
      <w:bookmarkStart w:id="136" w:name="_Ref495571062"/>
      <w:r>
        <w:rPr>
          <w:rFonts w:hint="eastAsia"/>
        </w:rPr>
        <w:t>字典项管理</w:t>
      </w:r>
      <w:bookmarkEnd w:id="136"/>
    </w:p>
    <w:p w:rsidR="000710CF" w:rsidRDefault="000710CF" w:rsidP="000710CF">
      <w:pPr>
        <w:pStyle w:val="Figure"/>
      </w:pPr>
      <w:r>
        <w:rPr>
          <w:noProof/>
        </w:rPr>
        <w:drawing>
          <wp:inline distT="0" distB="0" distL="0" distR="0" wp14:anchorId="1175BDC1" wp14:editId="6CFD5327">
            <wp:extent cx="5486400" cy="26346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634615"/>
                    </a:xfrm>
                    <a:prstGeom prst="rect">
                      <a:avLst/>
                    </a:prstGeom>
                  </pic:spPr>
                </pic:pic>
              </a:graphicData>
            </a:graphic>
          </wp:inline>
        </w:drawing>
      </w:r>
    </w:p>
    <w:p w:rsidR="000710CF" w:rsidRDefault="000710CF" w:rsidP="000710CF"/>
    <w:p w:rsidR="000710CF" w:rsidRDefault="000710CF" w:rsidP="00212619">
      <w:pPr>
        <w:pStyle w:val="31"/>
      </w:pPr>
      <w:bookmarkStart w:id="137" w:name="_Toc497408399"/>
      <w:r>
        <w:rPr>
          <w:rFonts w:hint="eastAsia"/>
        </w:rPr>
        <w:t>门户管理</w:t>
      </w:r>
      <w:bookmarkEnd w:id="137"/>
    </w:p>
    <w:p w:rsidR="000710CF" w:rsidRDefault="000710CF" w:rsidP="000710CF">
      <w:r>
        <w:rPr>
          <w:rFonts w:hint="eastAsia"/>
        </w:rPr>
        <w:t>门户管理界面如</w:t>
      </w:r>
      <w:r w:rsidR="00EE29D4">
        <w:fldChar w:fldCharType="begin"/>
      </w:r>
      <w:r w:rsidR="00EE29D4">
        <w:instrText xml:space="preserve"> </w:instrText>
      </w:r>
      <w:r w:rsidR="00EE29D4">
        <w:rPr>
          <w:rFonts w:hint="eastAsia"/>
        </w:rPr>
        <w:instrText>REF _Ref495571070 \r \h</w:instrText>
      </w:r>
      <w:r w:rsidR="00EE29D4">
        <w:instrText xml:space="preserve"> </w:instrText>
      </w:r>
      <w:r w:rsidR="00EE29D4">
        <w:fldChar w:fldCharType="separate"/>
      </w:r>
      <w:r w:rsidR="000B2873">
        <w:rPr>
          <w:rFonts w:hint="eastAsia"/>
        </w:rPr>
        <w:t>图</w:t>
      </w:r>
      <w:r w:rsidR="000B2873">
        <w:rPr>
          <w:rFonts w:hint="eastAsia"/>
        </w:rPr>
        <w:t>5-12</w:t>
      </w:r>
      <w:r w:rsidR="00EE29D4">
        <w:fldChar w:fldCharType="end"/>
      </w:r>
      <w:r>
        <w:rPr>
          <w:rFonts w:hint="eastAsia"/>
        </w:rPr>
        <w:t>所示。</w:t>
      </w:r>
    </w:p>
    <w:p w:rsidR="000710CF" w:rsidRDefault="000710CF" w:rsidP="000710CF">
      <w:pPr>
        <w:pStyle w:val="ItemList"/>
      </w:pPr>
      <w:r>
        <w:rPr>
          <w:rFonts w:hint="eastAsia"/>
        </w:rPr>
        <w:t>单击“</w:t>
      </w:r>
      <w:r>
        <w:rPr>
          <w:rFonts w:hint="eastAsia"/>
          <w:b/>
        </w:rPr>
        <w:t>上传</w:t>
      </w:r>
      <w:r>
        <w:rPr>
          <w:rFonts w:hint="eastAsia"/>
          <w:b/>
        </w:rPr>
        <w:t>LOGO</w:t>
      </w:r>
      <w:r>
        <w:rPr>
          <w:rFonts w:hint="eastAsia"/>
        </w:rPr>
        <w:t>”按钮，选择本地的图片（</w:t>
      </w:r>
      <w:r w:rsidRPr="00A42122">
        <w:rPr>
          <w:rFonts w:hint="eastAsia"/>
        </w:rPr>
        <w:t>只能上传</w:t>
      </w:r>
      <w:r w:rsidRPr="00A42122">
        <w:rPr>
          <w:rFonts w:hint="eastAsia"/>
        </w:rPr>
        <w:t>jpg/png</w:t>
      </w:r>
      <w:r w:rsidRPr="00A42122">
        <w:rPr>
          <w:rFonts w:hint="eastAsia"/>
        </w:rPr>
        <w:t>文件，且不超过</w:t>
      </w:r>
      <w:r w:rsidRPr="00A42122">
        <w:rPr>
          <w:rFonts w:hint="eastAsia"/>
        </w:rPr>
        <w:t>2M</w:t>
      </w:r>
      <w:r>
        <w:rPr>
          <w:rFonts w:hint="eastAsia"/>
        </w:rPr>
        <w:t>），可设置门户</w:t>
      </w:r>
      <w:r>
        <w:rPr>
          <w:rFonts w:hint="eastAsia"/>
        </w:rPr>
        <w:t>logo</w:t>
      </w:r>
      <w:r>
        <w:rPr>
          <w:rFonts w:hint="eastAsia"/>
        </w:rPr>
        <w:t>。</w:t>
      </w:r>
    </w:p>
    <w:p w:rsidR="000710CF" w:rsidRDefault="000710CF" w:rsidP="000710CF">
      <w:pPr>
        <w:pStyle w:val="ItemList"/>
      </w:pPr>
      <w:r>
        <w:rPr>
          <w:rFonts w:hint="eastAsia"/>
        </w:rPr>
        <w:t>在域名地址栏输入地址，单击“</w:t>
      </w:r>
      <w:r w:rsidRPr="00BA6503">
        <w:rPr>
          <w:rFonts w:hint="eastAsia"/>
          <w:b/>
        </w:rPr>
        <w:t>保存</w:t>
      </w:r>
      <w:r>
        <w:rPr>
          <w:rFonts w:hint="eastAsia"/>
        </w:rPr>
        <w:t>”按钮完成域名地址的设置。</w:t>
      </w:r>
      <w:r w:rsidR="00EE1866">
        <w:rPr>
          <w:rFonts w:hint="eastAsia"/>
        </w:rPr>
        <w:t>学校</w:t>
      </w:r>
      <w:r w:rsidRPr="00102423">
        <w:rPr>
          <w:rFonts w:hint="eastAsia"/>
        </w:rPr>
        <w:t>下的学生、老师</w:t>
      </w:r>
      <w:r>
        <w:rPr>
          <w:rFonts w:hint="eastAsia"/>
        </w:rPr>
        <w:t>将能够通过</w:t>
      </w:r>
      <w:r w:rsidRPr="00102423">
        <w:rPr>
          <w:rFonts w:hint="eastAsia"/>
        </w:rPr>
        <w:t>如上域名访问平台中的应用</w:t>
      </w:r>
      <w:r>
        <w:rPr>
          <w:rFonts w:hint="eastAsia"/>
        </w:rPr>
        <w:t>。</w:t>
      </w:r>
    </w:p>
    <w:p w:rsidR="000710CF" w:rsidRDefault="000710CF" w:rsidP="000710CF">
      <w:pPr>
        <w:pStyle w:val="FigureDescription"/>
      </w:pPr>
      <w:bookmarkStart w:id="138" w:name="_Ref495571070"/>
      <w:r>
        <w:rPr>
          <w:rFonts w:hint="eastAsia"/>
        </w:rPr>
        <w:lastRenderedPageBreak/>
        <w:t>门户管理</w:t>
      </w:r>
      <w:bookmarkEnd w:id="138"/>
    </w:p>
    <w:p w:rsidR="000710CF" w:rsidRDefault="000710CF" w:rsidP="000710CF">
      <w:pPr>
        <w:pStyle w:val="Figure"/>
      </w:pPr>
      <w:r>
        <w:rPr>
          <w:noProof/>
        </w:rPr>
        <w:drawing>
          <wp:inline distT="0" distB="0" distL="0" distR="0" wp14:anchorId="4D6BE84B" wp14:editId="3FBB5917">
            <wp:extent cx="5486400" cy="20396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039620"/>
                    </a:xfrm>
                    <a:prstGeom prst="rect">
                      <a:avLst/>
                    </a:prstGeom>
                  </pic:spPr>
                </pic:pic>
              </a:graphicData>
            </a:graphic>
          </wp:inline>
        </w:drawing>
      </w:r>
    </w:p>
    <w:p w:rsidR="000710CF" w:rsidRPr="00001F45" w:rsidRDefault="000710CF" w:rsidP="000710CF"/>
    <w:p w:rsidR="000710CF" w:rsidRDefault="000710CF" w:rsidP="00212619">
      <w:pPr>
        <w:pStyle w:val="31"/>
      </w:pPr>
      <w:bookmarkStart w:id="139" w:name="_Toc497408400"/>
      <w:r>
        <w:rPr>
          <w:rFonts w:hint="eastAsia"/>
        </w:rPr>
        <w:t>应用管理</w:t>
      </w:r>
      <w:bookmarkEnd w:id="139"/>
    </w:p>
    <w:p w:rsidR="000710CF" w:rsidRDefault="000710CF" w:rsidP="000710CF">
      <w:r>
        <w:rPr>
          <w:rFonts w:hint="eastAsia"/>
        </w:rPr>
        <w:t>选择菜单“</w:t>
      </w:r>
      <w:r>
        <w:rPr>
          <w:rFonts w:hint="eastAsia"/>
          <w:b/>
        </w:rPr>
        <w:t>应用管理</w:t>
      </w:r>
      <w:r>
        <w:rPr>
          <w:rFonts w:hint="eastAsia"/>
        </w:rPr>
        <w:t>”，进入应用管理界面，如</w:t>
      </w:r>
      <w:r w:rsidR="00EE29D4">
        <w:fldChar w:fldCharType="begin"/>
      </w:r>
      <w:r w:rsidR="00EE29D4">
        <w:instrText xml:space="preserve"> </w:instrText>
      </w:r>
      <w:r w:rsidR="00EE29D4">
        <w:rPr>
          <w:rFonts w:hint="eastAsia"/>
        </w:rPr>
        <w:instrText>REF _Ref495571076 \r \h</w:instrText>
      </w:r>
      <w:r w:rsidR="00EE29D4">
        <w:instrText xml:space="preserve"> </w:instrText>
      </w:r>
      <w:r w:rsidR="00EE29D4">
        <w:fldChar w:fldCharType="separate"/>
      </w:r>
      <w:r w:rsidR="000B2873">
        <w:rPr>
          <w:rFonts w:hint="eastAsia"/>
        </w:rPr>
        <w:t>图</w:t>
      </w:r>
      <w:r w:rsidR="000B2873">
        <w:rPr>
          <w:rFonts w:hint="eastAsia"/>
        </w:rPr>
        <w:t>5-13</w:t>
      </w:r>
      <w:r w:rsidR="00EE29D4">
        <w:fldChar w:fldCharType="end"/>
      </w:r>
      <w:r>
        <w:rPr>
          <w:rFonts w:hint="eastAsia"/>
        </w:rPr>
        <w:t>所示。</w:t>
      </w:r>
    </w:p>
    <w:p w:rsidR="000710CF" w:rsidRDefault="000710CF" w:rsidP="000710CF">
      <w:pPr>
        <w:pStyle w:val="ItemList"/>
      </w:pPr>
      <w:r>
        <w:rPr>
          <w:rFonts w:hint="eastAsia"/>
        </w:rPr>
        <w:t>在上方条件框中输入查询条件（单击“</w:t>
      </w:r>
      <w:r>
        <w:rPr>
          <w:rFonts w:hint="eastAsia"/>
          <w:b/>
        </w:rPr>
        <w:t>重置</w:t>
      </w:r>
      <w:r>
        <w:rPr>
          <w:rFonts w:hint="eastAsia"/>
        </w:rPr>
        <w:t>”按钮可快速清除已设置的查询条件），单击“</w:t>
      </w:r>
      <w:r w:rsidRPr="00E065D4">
        <w:rPr>
          <w:rFonts w:hint="eastAsia"/>
          <w:b/>
        </w:rPr>
        <w:t>查询</w:t>
      </w:r>
      <w:r>
        <w:rPr>
          <w:rFonts w:hint="eastAsia"/>
        </w:rPr>
        <w:t>”按钮，可查询对应时间段内对应用户在系统中的操作记录。</w:t>
      </w:r>
    </w:p>
    <w:p w:rsidR="000710CF" w:rsidRDefault="000710CF" w:rsidP="000710CF">
      <w:pPr>
        <w:pStyle w:val="ItemList"/>
      </w:pPr>
      <w:r>
        <w:rPr>
          <w:rFonts w:hint="eastAsia"/>
        </w:rPr>
        <w:t>单击“</w:t>
      </w:r>
      <w:r>
        <w:rPr>
          <w:rFonts w:hint="eastAsia"/>
          <w:b/>
        </w:rPr>
        <w:t>设置访问权限</w:t>
      </w:r>
      <w:r>
        <w:rPr>
          <w:rFonts w:hint="eastAsia"/>
        </w:rPr>
        <w:t>”按钮，可在弹出框选择有权限访问该应用的</w:t>
      </w:r>
      <w:r w:rsidR="00026185">
        <w:rPr>
          <w:rFonts w:hint="eastAsia"/>
        </w:rPr>
        <w:t>年级与</w:t>
      </w:r>
      <w:r w:rsidR="000B1EA3">
        <w:rPr>
          <w:rFonts w:hint="eastAsia"/>
        </w:rPr>
        <w:t>班级</w:t>
      </w:r>
      <w:r>
        <w:rPr>
          <w:rFonts w:hint="eastAsia"/>
        </w:rPr>
        <w:t>。</w:t>
      </w:r>
    </w:p>
    <w:p w:rsidR="000710CF" w:rsidRDefault="000710CF" w:rsidP="000710CF">
      <w:pPr>
        <w:pStyle w:val="FigureDescription"/>
      </w:pPr>
      <w:bookmarkStart w:id="140" w:name="_Ref495571076"/>
      <w:r>
        <w:rPr>
          <w:rFonts w:hint="eastAsia"/>
        </w:rPr>
        <w:t>应用管理</w:t>
      </w:r>
      <w:bookmarkEnd w:id="140"/>
    </w:p>
    <w:p w:rsidR="000710CF" w:rsidRDefault="000710CF" w:rsidP="000710CF">
      <w:pPr>
        <w:pStyle w:val="Figure"/>
      </w:pPr>
      <w:r>
        <w:rPr>
          <w:noProof/>
        </w:rPr>
        <w:drawing>
          <wp:inline distT="0" distB="0" distL="0" distR="0" wp14:anchorId="1155AB03" wp14:editId="1E8E5BE6">
            <wp:extent cx="5486400" cy="3056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3056255"/>
                    </a:xfrm>
                    <a:prstGeom prst="rect">
                      <a:avLst/>
                    </a:prstGeom>
                  </pic:spPr>
                </pic:pic>
              </a:graphicData>
            </a:graphic>
          </wp:inline>
        </w:drawing>
      </w:r>
    </w:p>
    <w:p w:rsidR="000710CF" w:rsidRPr="006E0E11" w:rsidRDefault="000710CF" w:rsidP="000710CF"/>
    <w:p w:rsidR="000710CF" w:rsidRDefault="000B1EA3" w:rsidP="000710CF">
      <w:r>
        <w:rPr>
          <w:noProof/>
        </w:rPr>
        <w:lastRenderedPageBreak/>
        <w:drawing>
          <wp:inline distT="0" distB="0" distL="0" distR="0" wp14:anchorId="165A745F" wp14:editId="56EA6261">
            <wp:extent cx="4380953" cy="4742857"/>
            <wp:effectExtent l="0" t="0" r="635"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80953" cy="4742857"/>
                    </a:xfrm>
                    <a:prstGeom prst="rect">
                      <a:avLst/>
                    </a:prstGeom>
                  </pic:spPr>
                </pic:pic>
              </a:graphicData>
            </a:graphic>
          </wp:inline>
        </w:drawing>
      </w:r>
    </w:p>
    <w:p w:rsidR="000710CF" w:rsidRDefault="000710CF" w:rsidP="000710CF"/>
    <w:p w:rsidR="00831489" w:rsidRDefault="00831489" w:rsidP="000710CF">
      <w:pPr>
        <w:sectPr w:rsidR="00831489" w:rsidSect="005E77B4">
          <w:pgSz w:w="11907" w:h="16840" w:code="9"/>
          <w:pgMar w:top="1701" w:right="1134" w:bottom="1701" w:left="1134" w:header="567" w:footer="567" w:gutter="0"/>
          <w:cols w:space="425"/>
          <w:docGrid w:linePitch="312"/>
        </w:sectPr>
      </w:pPr>
    </w:p>
    <w:p w:rsidR="00DF3E12" w:rsidRDefault="00DF3E12" w:rsidP="00DF3E12">
      <w:pPr>
        <w:pStyle w:val="1"/>
      </w:pPr>
      <w:bookmarkStart w:id="141" w:name="_Toc497408401"/>
      <w:r>
        <w:rPr>
          <w:rFonts w:hint="eastAsia"/>
        </w:rPr>
        <w:lastRenderedPageBreak/>
        <w:t>老师</w:t>
      </w:r>
      <w:r w:rsidR="00E77A25">
        <w:rPr>
          <w:rFonts w:hint="eastAsia"/>
        </w:rPr>
        <w:t>操作</w:t>
      </w:r>
      <w:bookmarkEnd w:id="141"/>
    </w:p>
    <w:p w:rsidR="00DF3E12" w:rsidRDefault="00DF3E12" w:rsidP="00DF3E12">
      <w:r w:rsidRPr="0064598C">
        <w:rPr>
          <w:rFonts w:hint="eastAsia"/>
        </w:rPr>
        <w:t>本</w:t>
      </w:r>
      <w:r>
        <w:rPr>
          <w:rFonts w:hint="eastAsia"/>
        </w:rPr>
        <w:t>章将</w:t>
      </w:r>
      <w:r w:rsidRPr="0064598C">
        <w:rPr>
          <w:rFonts w:hint="eastAsia"/>
        </w:rPr>
        <w:t>为您</w:t>
      </w:r>
      <w:r>
        <w:rPr>
          <w:rFonts w:hint="eastAsia"/>
        </w:rPr>
        <w:t>介绍老师在</w:t>
      </w:r>
      <w:r w:rsidR="00144857">
        <w:rPr>
          <w:rFonts w:hint="eastAsia"/>
        </w:rPr>
        <w:t>天闻开放平台</w:t>
      </w:r>
      <w:r>
        <w:rPr>
          <w:rFonts w:hint="eastAsia"/>
        </w:rPr>
        <w:t>的常用操作</w:t>
      </w:r>
      <w:r w:rsidRPr="0064598C">
        <w:rPr>
          <w:rFonts w:hint="eastAsia"/>
        </w:rPr>
        <w:t>。</w:t>
      </w:r>
    </w:p>
    <w:p w:rsidR="000B1EA3" w:rsidRDefault="000B1EA3" w:rsidP="00E77A25">
      <w:pPr>
        <w:pStyle w:val="21"/>
        <w:rPr>
          <w:lang w:eastAsia="zh-CN"/>
        </w:rPr>
      </w:pPr>
      <w:bookmarkStart w:id="142" w:name="_Toc497408402"/>
      <w:r>
        <w:rPr>
          <w:rFonts w:hint="eastAsia"/>
          <w:lang w:eastAsia="zh-CN"/>
        </w:rPr>
        <w:t>应用中心</w:t>
      </w:r>
      <w:bookmarkEnd w:id="142"/>
    </w:p>
    <w:p w:rsidR="000B1EA3" w:rsidRDefault="000B1EA3" w:rsidP="000B1EA3">
      <w:r>
        <w:rPr>
          <w:rFonts w:hint="eastAsia"/>
        </w:rPr>
        <w:t>在应用中心，展示了</w:t>
      </w:r>
      <w:r w:rsidR="006162A8">
        <w:rPr>
          <w:rFonts w:hint="eastAsia"/>
        </w:rPr>
        <w:t>老师</w:t>
      </w:r>
      <w:r>
        <w:rPr>
          <w:rFonts w:hint="eastAsia"/>
        </w:rPr>
        <w:t>有权限查看到的所有应用。单击应用即可进入该应用</w:t>
      </w:r>
      <w:r w:rsidR="00EE2D1F">
        <w:rPr>
          <w:rFonts w:hint="eastAsia"/>
        </w:rPr>
        <w:t>界面</w:t>
      </w:r>
      <w:r>
        <w:rPr>
          <w:rFonts w:hint="eastAsia"/>
        </w:rPr>
        <w:t>。</w:t>
      </w:r>
    </w:p>
    <w:p w:rsidR="000B1EA3" w:rsidRDefault="000B1EA3" w:rsidP="000B1EA3">
      <w:pPr>
        <w:pStyle w:val="FigureDescription"/>
      </w:pPr>
      <w:r>
        <w:rPr>
          <w:rFonts w:hint="eastAsia"/>
        </w:rPr>
        <w:t>应用中心</w:t>
      </w:r>
    </w:p>
    <w:p w:rsidR="000B1EA3" w:rsidRDefault="000B1EA3" w:rsidP="000B1EA3">
      <w:r>
        <w:rPr>
          <w:noProof/>
        </w:rPr>
        <w:drawing>
          <wp:inline distT="0" distB="0" distL="0" distR="0" wp14:anchorId="46989871" wp14:editId="671D0216">
            <wp:extent cx="4996545" cy="301451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96545" cy="3014513"/>
                    </a:xfrm>
                    <a:prstGeom prst="rect">
                      <a:avLst/>
                    </a:prstGeom>
                  </pic:spPr>
                </pic:pic>
              </a:graphicData>
            </a:graphic>
          </wp:inline>
        </w:drawing>
      </w:r>
    </w:p>
    <w:p w:rsidR="000B1EA3" w:rsidRDefault="000B1EA3" w:rsidP="000B1EA3"/>
    <w:p w:rsidR="000B1EA3" w:rsidRDefault="000B1EA3" w:rsidP="000B1EA3">
      <w:r>
        <w:rPr>
          <w:rFonts w:hint="eastAsia"/>
        </w:rPr>
        <w:t>在应用列表下方，可查看应用相关的排行榜，包括应用推荐排行榜、应用访问排行榜与应用下载排行榜。</w:t>
      </w:r>
    </w:p>
    <w:p w:rsidR="000B1EA3" w:rsidRPr="000B1EA3" w:rsidRDefault="000B1EA3" w:rsidP="000B1EA3">
      <w:r>
        <w:rPr>
          <w:noProof/>
        </w:rPr>
        <w:lastRenderedPageBreak/>
        <w:drawing>
          <wp:inline distT="0" distB="0" distL="0" distR="0" wp14:anchorId="52EB3ABE" wp14:editId="262160FC">
            <wp:extent cx="5486400" cy="22326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232660"/>
                    </a:xfrm>
                    <a:prstGeom prst="rect">
                      <a:avLst/>
                    </a:prstGeom>
                  </pic:spPr>
                </pic:pic>
              </a:graphicData>
            </a:graphic>
          </wp:inline>
        </w:drawing>
      </w:r>
    </w:p>
    <w:p w:rsidR="00E77A25" w:rsidRDefault="00E77A25" w:rsidP="00E77A25">
      <w:pPr>
        <w:pStyle w:val="21"/>
        <w:rPr>
          <w:lang w:eastAsia="zh-CN"/>
        </w:rPr>
      </w:pPr>
      <w:bookmarkStart w:id="143" w:name="_Toc497408403"/>
      <w:r>
        <w:rPr>
          <w:rFonts w:hint="eastAsia"/>
        </w:rPr>
        <w:t>管理控制台</w:t>
      </w:r>
      <w:bookmarkEnd w:id="143"/>
    </w:p>
    <w:p w:rsidR="000B1EA3" w:rsidRPr="000B1EA3" w:rsidRDefault="000B1EA3" w:rsidP="000B1EA3">
      <w:r>
        <w:rPr>
          <w:rFonts w:hint="eastAsia"/>
        </w:rPr>
        <w:t>管理控制台入口如下图所示。</w:t>
      </w:r>
    </w:p>
    <w:p w:rsidR="000B1EA3" w:rsidRPr="000B1EA3" w:rsidRDefault="000B1EA3" w:rsidP="000B1EA3">
      <w:r>
        <w:rPr>
          <w:noProof/>
        </w:rPr>
        <w:drawing>
          <wp:inline distT="0" distB="0" distL="0" distR="0" wp14:anchorId="09D3BF4B" wp14:editId="0B93BF55">
            <wp:extent cx="2752381" cy="1866667"/>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52381" cy="1866667"/>
                    </a:xfrm>
                    <a:prstGeom prst="rect">
                      <a:avLst/>
                    </a:prstGeom>
                  </pic:spPr>
                </pic:pic>
              </a:graphicData>
            </a:graphic>
          </wp:inline>
        </w:drawing>
      </w:r>
    </w:p>
    <w:p w:rsidR="00DF3E12" w:rsidRDefault="00DF3E12" w:rsidP="00E77A25">
      <w:pPr>
        <w:pStyle w:val="31"/>
      </w:pPr>
      <w:bookmarkStart w:id="144" w:name="_Toc497408404"/>
      <w:r>
        <w:rPr>
          <w:rFonts w:hint="eastAsia"/>
        </w:rPr>
        <w:t>修改密码</w:t>
      </w:r>
      <w:bookmarkEnd w:id="144"/>
    </w:p>
    <w:p w:rsidR="00DF3E12" w:rsidRDefault="00DF3E12" w:rsidP="00DF3E12">
      <w:r>
        <w:rPr>
          <w:rFonts w:hint="eastAsia"/>
        </w:rPr>
        <w:t>修改密码界面如</w:t>
      </w:r>
      <w:r w:rsidR="00F56F0A">
        <w:rPr>
          <w:rFonts w:hint="eastAsia"/>
        </w:rPr>
        <w:t>下图</w:t>
      </w:r>
      <w:r>
        <w:rPr>
          <w:rFonts w:hint="eastAsia"/>
        </w:rPr>
        <w:t>所示。可在此界面修改登录用户的登录密码。</w:t>
      </w:r>
    </w:p>
    <w:p w:rsidR="00DF3E12" w:rsidRDefault="00DF3E12" w:rsidP="00DF3E12">
      <w:pPr>
        <w:pStyle w:val="FigureDescription"/>
      </w:pPr>
      <w:bookmarkStart w:id="145" w:name="_Ref495571083"/>
      <w:r>
        <w:rPr>
          <w:rFonts w:hint="eastAsia"/>
        </w:rPr>
        <w:lastRenderedPageBreak/>
        <w:t>修改密码</w:t>
      </w:r>
      <w:bookmarkEnd w:id="145"/>
    </w:p>
    <w:p w:rsidR="00DF3E12" w:rsidRPr="00CD20A1" w:rsidRDefault="00DF3E12" w:rsidP="00DF3E12">
      <w:pPr>
        <w:pStyle w:val="Figure"/>
      </w:pPr>
      <w:r>
        <w:rPr>
          <w:noProof/>
        </w:rPr>
        <w:drawing>
          <wp:inline distT="0" distB="0" distL="0" distR="0" wp14:anchorId="0EA63BDC" wp14:editId="1A532531">
            <wp:extent cx="5486400" cy="25565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556510"/>
                    </a:xfrm>
                    <a:prstGeom prst="rect">
                      <a:avLst/>
                    </a:prstGeom>
                  </pic:spPr>
                </pic:pic>
              </a:graphicData>
            </a:graphic>
          </wp:inline>
        </w:drawing>
      </w:r>
    </w:p>
    <w:p w:rsidR="00DF3E12" w:rsidRDefault="00DF3E12" w:rsidP="00DF3E12"/>
    <w:p w:rsidR="00DF3E12" w:rsidRPr="00F7782A" w:rsidRDefault="0004266E" w:rsidP="00E77A25">
      <w:pPr>
        <w:pStyle w:val="31"/>
      </w:pPr>
      <w:bookmarkStart w:id="146" w:name="_Toc497408405"/>
      <w:r>
        <w:rPr>
          <w:rFonts w:hint="eastAsia"/>
        </w:rPr>
        <w:t>任教</w:t>
      </w:r>
      <w:bookmarkEnd w:id="146"/>
      <w:r w:rsidR="00AE5300">
        <w:rPr>
          <w:rFonts w:hint="eastAsia"/>
        </w:rPr>
        <w:t>信息</w:t>
      </w:r>
    </w:p>
    <w:p w:rsidR="00DF3E12" w:rsidRDefault="00DF3E12" w:rsidP="00DF3E12">
      <w:r>
        <w:rPr>
          <w:rFonts w:hint="eastAsia"/>
        </w:rPr>
        <w:t>任教</w:t>
      </w:r>
      <w:r w:rsidR="00AE5300">
        <w:rPr>
          <w:rFonts w:hint="eastAsia"/>
        </w:rPr>
        <w:t>信息</w:t>
      </w:r>
      <w:r>
        <w:rPr>
          <w:rFonts w:hint="eastAsia"/>
        </w:rPr>
        <w:t>界面如</w:t>
      </w:r>
      <w:r w:rsidR="00F56F0A">
        <w:rPr>
          <w:rFonts w:hint="eastAsia"/>
        </w:rPr>
        <w:t>下图</w:t>
      </w:r>
      <w:r>
        <w:rPr>
          <w:rFonts w:hint="eastAsia"/>
        </w:rPr>
        <w:t>所示。</w:t>
      </w:r>
    </w:p>
    <w:p w:rsidR="00DF3E12" w:rsidRDefault="00DF3E12" w:rsidP="00DF3E12">
      <w:pPr>
        <w:pStyle w:val="ItemList"/>
      </w:pPr>
      <w:r>
        <w:rPr>
          <w:rFonts w:hint="eastAsia"/>
        </w:rPr>
        <w:t>在上方条件框中输入查询条件（单击“</w:t>
      </w:r>
      <w:r>
        <w:rPr>
          <w:rFonts w:hint="eastAsia"/>
          <w:b/>
        </w:rPr>
        <w:t>重置</w:t>
      </w:r>
      <w:r>
        <w:rPr>
          <w:rFonts w:hint="eastAsia"/>
        </w:rPr>
        <w:t>”按钮可快速清除已设置的查询条件），单击“</w:t>
      </w:r>
      <w:r w:rsidRPr="0011595C">
        <w:rPr>
          <w:rFonts w:hint="eastAsia"/>
          <w:b/>
        </w:rPr>
        <w:t>查询</w:t>
      </w:r>
      <w:r>
        <w:rPr>
          <w:rFonts w:hint="eastAsia"/>
        </w:rPr>
        <w:t>”按钮，可查询对应条件的任教信息。</w:t>
      </w:r>
    </w:p>
    <w:p w:rsidR="00DF3E12" w:rsidRDefault="00DF3E12" w:rsidP="00DF3E12">
      <w:pPr>
        <w:pStyle w:val="ItemList"/>
      </w:pPr>
      <w:r>
        <w:rPr>
          <w:rFonts w:hint="eastAsia"/>
        </w:rPr>
        <w:t>单击“</w:t>
      </w:r>
      <w:r>
        <w:rPr>
          <w:rFonts w:hint="eastAsia"/>
          <w:b/>
        </w:rPr>
        <w:t>下载模板</w:t>
      </w:r>
      <w:r>
        <w:rPr>
          <w:rFonts w:hint="eastAsia"/>
        </w:rPr>
        <w:t>”按钮，可下载账号导入模板至本地，通过在模板中填写任教信息来实现任教信息的批量导入。</w:t>
      </w:r>
    </w:p>
    <w:p w:rsidR="00DF3E12" w:rsidRDefault="00DF3E12" w:rsidP="00DF3E12">
      <w:pPr>
        <w:pStyle w:val="ItemList"/>
      </w:pPr>
      <w:r>
        <w:rPr>
          <w:rFonts w:hint="eastAsia"/>
        </w:rPr>
        <w:t>单击“</w:t>
      </w:r>
      <w:r w:rsidRPr="00AE2BB5">
        <w:rPr>
          <w:rFonts w:hint="eastAsia"/>
          <w:b/>
        </w:rPr>
        <w:t>批量</w:t>
      </w:r>
      <w:r w:rsidRPr="00210D3A">
        <w:rPr>
          <w:rFonts w:hint="eastAsia"/>
          <w:b/>
        </w:rPr>
        <w:t>导入</w:t>
      </w:r>
      <w:r>
        <w:rPr>
          <w:rFonts w:hint="eastAsia"/>
        </w:rPr>
        <w:t>”按钮，在本地选择填写好任教信息的模块，批量导入任教信息。</w:t>
      </w:r>
    </w:p>
    <w:p w:rsidR="00DF3E12" w:rsidRDefault="00DF3E12" w:rsidP="00DF3E12">
      <w:pPr>
        <w:pStyle w:val="ItemList"/>
      </w:pPr>
      <w:r>
        <w:rPr>
          <w:rFonts w:hint="eastAsia"/>
        </w:rPr>
        <w:t>单击“</w:t>
      </w:r>
      <w:r>
        <w:rPr>
          <w:rFonts w:hint="eastAsia"/>
          <w:b/>
        </w:rPr>
        <w:t>新增</w:t>
      </w:r>
      <w:r>
        <w:rPr>
          <w:rFonts w:hint="eastAsia"/>
        </w:rPr>
        <w:t>”按钮，在弹窗上输入任教信息，单击“</w:t>
      </w:r>
      <w:r w:rsidRPr="00152DCE">
        <w:rPr>
          <w:rFonts w:hint="eastAsia"/>
          <w:b/>
        </w:rPr>
        <w:t>保存</w:t>
      </w:r>
      <w:r>
        <w:rPr>
          <w:rFonts w:hint="eastAsia"/>
        </w:rPr>
        <w:t>”按钮完成任教信息新增。</w:t>
      </w:r>
    </w:p>
    <w:p w:rsidR="00DF3E12" w:rsidRDefault="00DF3E12" w:rsidP="00DF3E12">
      <w:pPr>
        <w:pStyle w:val="ItemList"/>
      </w:pPr>
      <w:r>
        <w:rPr>
          <w:rFonts w:hint="eastAsia"/>
        </w:rPr>
        <w:t>勾选要修改的任教信息，单击“</w:t>
      </w:r>
      <w:r>
        <w:rPr>
          <w:rFonts w:hint="eastAsia"/>
          <w:b/>
        </w:rPr>
        <w:t>修改</w:t>
      </w:r>
      <w:r>
        <w:rPr>
          <w:rFonts w:hint="eastAsia"/>
        </w:rPr>
        <w:t>”按钮，可对其进行修改。</w:t>
      </w:r>
    </w:p>
    <w:p w:rsidR="00DF3E12" w:rsidRDefault="00DF3E12" w:rsidP="00DF3E12">
      <w:pPr>
        <w:pStyle w:val="ItemList"/>
      </w:pPr>
      <w:r>
        <w:rPr>
          <w:rFonts w:hint="eastAsia"/>
        </w:rPr>
        <w:t>勾选要删除的任教信息，单击“</w:t>
      </w:r>
      <w:r>
        <w:rPr>
          <w:rFonts w:hint="eastAsia"/>
          <w:b/>
        </w:rPr>
        <w:t>删除</w:t>
      </w:r>
      <w:r>
        <w:rPr>
          <w:rFonts w:hint="eastAsia"/>
        </w:rPr>
        <w:t>”按钮，选择确定，可对其进行删除。</w:t>
      </w:r>
    </w:p>
    <w:p w:rsidR="00DF3E12" w:rsidRDefault="00DF3E12" w:rsidP="00DF3E12">
      <w:pPr>
        <w:pStyle w:val="FigureDescription"/>
      </w:pPr>
      <w:bookmarkStart w:id="147" w:name="_Ref495571089"/>
      <w:r>
        <w:rPr>
          <w:rFonts w:hint="eastAsia"/>
        </w:rPr>
        <w:t>任教</w:t>
      </w:r>
      <w:bookmarkEnd w:id="147"/>
      <w:r w:rsidR="00AE5300">
        <w:rPr>
          <w:rFonts w:hint="eastAsia"/>
        </w:rPr>
        <w:t>信息</w:t>
      </w:r>
    </w:p>
    <w:p w:rsidR="00DF3E12" w:rsidRDefault="00831489" w:rsidP="00DF3E12">
      <w:r>
        <w:rPr>
          <w:noProof/>
        </w:rPr>
        <w:drawing>
          <wp:inline distT="0" distB="0" distL="0" distR="0" wp14:anchorId="02C67A1C" wp14:editId="13472538">
            <wp:extent cx="5486400" cy="164909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1649095"/>
                    </a:xfrm>
                    <a:prstGeom prst="rect">
                      <a:avLst/>
                    </a:prstGeom>
                  </pic:spPr>
                </pic:pic>
              </a:graphicData>
            </a:graphic>
          </wp:inline>
        </w:drawing>
      </w:r>
    </w:p>
    <w:p w:rsidR="00DF3E12" w:rsidRDefault="00DF3E12" w:rsidP="00DF3E12"/>
    <w:p w:rsidR="00831489" w:rsidRDefault="00831489" w:rsidP="00E77A25">
      <w:pPr>
        <w:pStyle w:val="31"/>
      </w:pPr>
      <w:bookmarkStart w:id="148" w:name="_Toc497408406"/>
      <w:r>
        <w:rPr>
          <w:rFonts w:hint="eastAsia"/>
        </w:rPr>
        <w:lastRenderedPageBreak/>
        <w:t>学生</w:t>
      </w:r>
      <w:bookmarkEnd w:id="148"/>
      <w:r w:rsidR="00AE5300">
        <w:rPr>
          <w:rFonts w:hint="eastAsia"/>
        </w:rPr>
        <w:t>管理</w:t>
      </w:r>
      <w:bookmarkStart w:id="149" w:name="_GoBack"/>
      <w:bookmarkEnd w:id="149"/>
    </w:p>
    <w:p w:rsidR="00831489" w:rsidRDefault="00831489" w:rsidP="00831489">
      <w:r>
        <w:rPr>
          <w:rFonts w:hint="eastAsia"/>
        </w:rPr>
        <w:t>学生管理界面如</w:t>
      </w:r>
      <w:r w:rsidR="00F56F0A">
        <w:rPr>
          <w:rFonts w:hint="eastAsia"/>
        </w:rPr>
        <w:t>下图</w:t>
      </w:r>
      <w:r>
        <w:rPr>
          <w:rFonts w:hint="eastAsia"/>
        </w:rPr>
        <w:t>所示。</w:t>
      </w:r>
    </w:p>
    <w:p w:rsidR="00831489" w:rsidRDefault="00831489" w:rsidP="00831489">
      <w:pPr>
        <w:pStyle w:val="ItemList"/>
      </w:pPr>
      <w:r>
        <w:rPr>
          <w:rFonts w:hint="eastAsia"/>
        </w:rPr>
        <w:t>在上方条件框中输入查询条件（单击“</w:t>
      </w:r>
      <w:r>
        <w:rPr>
          <w:rFonts w:hint="eastAsia"/>
          <w:b/>
        </w:rPr>
        <w:t>重置</w:t>
      </w:r>
      <w:r>
        <w:rPr>
          <w:rFonts w:hint="eastAsia"/>
        </w:rPr>
        <w:t>”按钮可快速清除已设置的查询条件），单击“</w:t>
      </w:r>
      <w:r w:rsidRPr="0011595C">
        <w:rPr>
          <w:rFonts w:hint="eastAsia"/>
          <w:b/>
        </w:rPr>
        <w:t>查询</w:t>
      </w:r>
      <w:r>
        <w:rPr>
          <w:rFonts w:hint="eastAsia"/>
        </w:rPr>
        <w:t>”按钮，可查询对应条件的账号信息。</w:t>
      </w:r>
    </w:p>
    <w:p w:rsidR="00831489" w:rsidRDefault="00831489" w:rsidP="00831489">
      <w:pPr>
        <w:pStyle w:val="ItemList"/>
      </w:pPr>
      <w:r>
        <w:rPr>
          <w:rFonts w:hint="eastAsia"/>
        </w:rPr>
        <w:t>单击“</w:t>
      </w:r>
      <w:r>
        <w:rPr>
          <w:rFonts w:hint="eastAsia"/>
          <w:b/>
        </w:rPr>
        <w:t>下载模板</w:t>
      </w:r>
      <w:r>
        <w:rPr>
          <w:rFonts w:hint="eastAsia"/>
        </w:rPr>
        <w:t>”按钮，可下载账号导入模板至本地，通过在模板中填写账号信息来实现账号的批量导入。</w:t>
      </w:r>
    </w:p>
    <w:p w:rsidR="00831489" w:rsidRDefault="00831489" w:rsidP="00831489">
      <w:pPr>
        <w:pStyle w:val="ItemList"/>
      </w:pPr>
      <w:r>
        <w:rPr>
          <w:rFonts w:hint="eastAsia"/>
        </w:rPr>
        <w:t>单击“</w:t>
      </w:r>
      <w:r w:rsidRPr="00AE2BB5">
        <w:rPr>
          <w:rFonts w:hint="eastAsia"/>
          <w:b/>
        </w:rPr>
        <w:t>批量</w:t>
      </w:r>
      <w:r w:rsidRPr="00210D3A">
        <w:rPr>
          <w:rFonts w:hint="eastAsia"/>
          <w:b/>
        </w:rPr>
        <w:t>导入</w:t>
      </w:r>
      <w:r>
        <w:rPr>
          <w:rFonts w:hint="eastAsia"/>
        </w:rPr>
        <w:t>”按钮，在本地选择填写好账号信息的模块，批量导入账号。</w:t>
      </w:r>
    </w:p>
    <w:p w:rsidR="00831489" w:rsidRDefault="00831489" w:rsidP="00831489">
      <w:pPr>
        <w:pStyle w:val="ItemList"/>
      </w:pPr>
      <w:r>
        <w:rPr>
          <w:rFonts w:hint="eastAsia"/>
        </w:rPr>
        <w:t>单击“</w:t>
      </w:r>
      <w:r>
        <w:rPr>
          <w:rFonts w:hint="eastAsia"/>
          <w:b/>
        </w:rPr>
        <w:t>新增</w:t>
      </w:r>
      <w:r>
        <w:rPr>
          <w:rFonts w:hint="eastAsia"/>
        </w:rPr>
        <w:t>”按钮，在弹窗上输入账号信息，单击“</w:t>
      </w:r>
      <w:r w:rsidRPr="00152DCE">
        <w:rPr>
          <w:rFonts w:hint="eastAsia"/>
          <w:b/>
        </w:rPr>
        <w:t>保存</w:t>
      </w:r>
      <w:r>
        <w:rPr>
          <w:rFonts w:hint="eastAsia"/>
        </w:rPr>
        <w:t>”按钮完成账号新增。</w:t>
      </w:r>
    </w:p>
    <w:p w:rsidR="00831489" w:rsidRDefault="00831489" w:rsidP="00831489">
      <w:pPr>
        <w:pStyle w:val="ItemList"/>
      </w:pPr>
      <w:r>
        <w:rPr>
          <w:rFonts w:hint="eastAsia"/>
        </w:rPr>
        <w:t>勾选要修改的账号，单击“</w:t>
      </w:r>
      <w:r>
        <w:rPr>
          <w:rFonts w:hint="eastAsia"/>
          <w:b/>
        </w:rPr>
        <w:t>修改</w:t>
      </w:r>
      <w:r>
        <w:rPr>
          <w:rFonts w:hint="eastAsia"/>
        </w:rPr>
        <w:t>”按钮，可对其进行修改。</w:t>
      </w:r>
    </w:p>
    <w:p w:rsidR="00831489" w:rsidRDefault="00831489" w:rsidP="00831489">
      <w:pPr>
        <w:pStyle w:val="ItemList"/>
      </w:pPr>
      <w:r>
        <w:rPr>
          <w:rFonts w:hint="eastAsia"/>
        </w:rPr>
        <w:t>勾选要删除的账号，单击“</w:t>
      </w:r>
      <w:r>
        <w:rPr>
          <w:rFonts w:hint="eastAsia"/>
          <w:b/>
        </w:rPr>
        <w:t>删除</w:t>
      </w:r>
      <w:r>
        <w:rPr>
          <w:rFonts w:hint="eastAsia"/>
        </w:rPr>
        <w:t>”按钮，选择确定，可对其进行删除。</w:t>
      </w:r>
    </w:p>
    <w:p w:rsidR="00831489" w:rsidRDefault="00831489" w:rsidP="00831489">
      <w:pPr>
        <w:pStyle w:val="ItemList"/>
      </w:pPr>
      <w:r>
        <w:rPr>
          <w:rFonts w:hint="eastAsia"/>
        </w:rPr>
        <w:t>勾选要重置密码的账号，单击“</w:t>
      </w:r>
      <w:r w:rsidRPr="00F01769">
        <w:rPr>
          <w:rFonts w:hint="eastAsia"/>
          <w:b/>
        </w:rPr>
        <w:t>重置密码</w:t>
      </w:r>
      <w:r>
        <w:rPr>
          <w:rFonts w:hint="eastAsia"/>
        </w:rPr>
        <w:t>”按钮，可对其进行密码重置。</w:t>
      </w:r>
    </w:p>
    <w:p w:rsidR="00831489" w:rsidRDefault="00831489" w:rsidP="00831489">
      <w:pPr>
        <w:pStyle w:val="FigureDescription"/>
      </w:pPr>
      <w:bookmarkStart w:id="150" w:name="_Ref495571094"/>
      <w:r>
        <w:rPr>
          <w:rFonts w:hint="eastAsia"/>
        </w:rPr>
        <w:t>学生管理</w:t>
      </w:r>
      <w:bookmarkEnd w:id="150"/>
    </w:p>
    <w:p w:rsidR="00831489" w:rsidRDefault="00831489" w:rsidP="00831489">
      <w:pPr>
        <w:pStyle w:val="Figure"/>
      </w:pPr>
      <w:r>
        <w:rPr>
          <w:noProof/>
        </w:rPr>
        <w:drawing>
          <wp:inline distT="0" distB="0" distL="0" distR="0" wp14:anchorId="2B6B8CCB" wp14:editId="5805221C">
            <wp:extent cx="5486400" cy="2136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136140"/>
                    </a:xfrm>
                    <a:prstGeom prst="rect">
                      <a:avLst/>
                    </a:prstGeom>
                  </pic:spPr>
                </pic:pic>
              </a:graphicData>
            </a:graphic>
          </wp:inline>
        </w:drawing>
      </w:r>
    </w:p>
    <w:p w:rsidR="00DF3E12" w:rsidRDefault="00DF3E12" w:rsidP="000710CF"/>
    <w:p w:rsidR="00831489" w:rsidRDefault="00831489" w:rsidP="000710CF">
      <w:pPr>
        <w:sectPr w:rsidR="00831489" w:rsidSect="005E77B4">
          <w:pgSz w:w="11907" w:h="16840" w:code="9"/>
          <w:pgMar w:top="1701" w:right="1134" w:bottom="1701" w:left="1134" w:header="567" w:footer="567" w:gutter="0"/>
          <w:cols w:space="425"/>
          <w:docGrid w:linePitch="312"/>
        </w:sectPr>
      </w:pPr>
    </w:p>
    <w:p w:rsidR="00B14A64" w:rsidRDefault="00B14A64" w:rsidP="000E1B37">
      <w:pPr>
        <w:pStyle w:val="1"/>
      </w:pPr>
      <w:bookmarkStart w:id="151" w:name="_Toc497408407"/>
      <w:r>
        <w:rPr>
          <w:rFonts w:hint="eastAsia"/>
        </w:rPr>
        <w:lastRenderedPageBreak/>
        <w:t>学生</w:t>
      </w:r>
      <w:r>
        <w:rPr>
          <w:rFonts w:hint="eastAsia"/>
        </w:rPr>
        <w:t>/</w:t>
      </w:r>
      <w:r>
        <w:rPr>
          <w:rFonts w:hint="eastAsia"/>
        </w:rPr>
        <w:t>家长操作</w:t>
      </w:r>
      <w:bookmarkEnd w:id="151"/>
    </w:p>
    <w:p w:rsidR="00144857" w:rsidRDefault="00144857" w:rsidP="00144857">
      <w:r w:rsidRPr="0064598C">
        <w:rPr>
          <w:rFonts w:hint="eastAsia"/>
        </w:rPr>
        <w:t>本</w:t>
      </w:r>
      <w:r>
        <w:rPr>
          <w:rFonts w:hint="eastAsia"/>
        </w:rPr>
        <w:t>章将</w:t>
      </w:r>
      <w:r w:rsidRPr="0064598C">
        <w:rPr>
          <w:rFonts w:hint="eastAsia"/>
        </w:rPr>
        <w:t>为您</w:t>
      </w:r>
      <w:r>
        <w:rPr>
          <w:rFonts w:hint="eastAsia"/>
        </w:rPr>
        <w:t>介绍学生</w:t>
      </w:r>
      <w:r>
        <w:rPr>
          <w:rFonts w:hint="eastAsia"/>
        </w:rPr>
        <w:t>/</w:t>
      </w:r>
      <w:r>
        <w:rPr>
          <w:rFonts w:hint="eastAsia"/>
        </w:rPr>
        <w:t>家长在天闻开放平台的常用操作</w:t>
      </w:r>
      <w:r w:rsidRPr="0064598C">
        <w:rPr>
          <w:rFonts w:hint="eastAsia"/>
        </w:rPr>
        <w:t>。</w:t>
      </w:r>
    </w:p>
    <w:p w:rsidR="00144857" w:rsidRDefault="00144857" w:rsidP="00144857">
      <w:pPr>
        <w:pStyle w:val="21"/>
        <w:rPr>
          <w:lang w:eastAsia="zh-CN"/>
        </w:rPr>
      </w:pPr>
      <w:bookmarkStart w:id="152" w:name="_Toc497408408"/>
      <w:r>
        <w:rPr>
          <w:rFonts w:hint="eastAsia"/>
          <w:lang w:eastAsia="zh-CN"/>
        </w:rPr>
        <w:t>应用中心</w:t>
      </w:r>
      <w:bookmarkEnd w:id="152"/>
    </w:p>
    <w:p w:rsidR="00144857" w:rsidRDefault="00144857" w:rsidP="00144857">
      <w:r>
        <w:rPr>
          <w:rFonts w:hint="eastAsia"/>
        </w:rPr>
        <w:t>在应用中心，展示了</w:t>
      </w:r>
      <w:r w:rsidR="006162A8">
        <w:rPr>
          <w:rFonts w:hint="eastAsia"/>
        </w:rPr>
        <w:t>学生</w:t>
      </w:r>
      <w:r w:rsidR="006162A8">
        <w:rPr>
          <w:rFonts w:hint="eastAsia"/>
        </w:rPr>
        <w:t>/</w:t>
      </w:r>
      <w:r w:rsidR="006162A8">
        <w:rPr>
          <w:rFonts w:hint="eastAsia"/>
        </w:rPr>
        <w:t>家长</w:t>
      </w:r>
      <w:r>
        <w:rPr>
          <w:rFonts w:hint="eastAsia"/>
        </w:rPr>
        <w:t>有权限查看到的所有应用。单击应用即可进入该应用</w:t>
      </w:r>
      <w:r w:rsidR="00974A86">
        <w:rPr>
          <w:rFonts w:hint="eastAsia"/>
        </w:rPr>
        <w:t>界面</w:t>
      </w:r>
      <w:r>
        <w:rPr>
          <w:rFonts w:hint="eastAsia"/>
        </w:rPr>
        <w:t>。</w:t>
      </w:r>
    </w:p>
    <w:p w:rsidR="00144857" w:rsidRDefault="00144857" w:rsidP="00144857">
      <w:pPr>
        <w:pStyle w:val="FigureDescription"/>
      </w:pPr>
      <w:r>
        <w:rPr>
          <w:rFonts w:hint="eastAsia"/>
        </w:rPr>
        <w:t>应用中心</w:t>
      </w:r>
    </w:p>
    <w:p w:rsidR="00144857" w:rsidRDefault="00144857" w:rsidP="00144857">
      <w:r>
        <w:rPr>
          <w:noProof/>
        </w:rPr>
        <w:drawing>
          <wp:inline distT="0" distB="0" distL="0" distR="0" wp14:anchorId="49791E4E" wp14:editId="468C7439">
            <wp:extent cx="4996545" cy="301451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96545" cy="3014513"/>
                    </a:xfrm>
                    <a:prstGeom prst="rect">
                      <a:avLst/>
                    </a:prstGeom>
                  </pic:spPr>
                </pic:pic>
              </a:graphicData>
            </a:graphic>
          </wp:inline>
        </w:drawing>
      </w:r>
    </w:p>
    <w:p w:rsidR="00144857" w:rsidRDefault="00144857" w:rsidP="00144857"/>
    <w:p w:rsidR="00144857" w:rsidRDefault="00144857" w:rsidP="00144857">
      <w:r>
        <w:rPr>
          <w:rFonts w:hint="eastAsia"/>
        </w:rPr>
        <w:t>在应用列表下方，可查看应用相关的排行榜，包括应用推荐排行榜、应用访问排行榜与应用下载排行榜。</w:t>
      </w:r>
    </w:p>
    <w:p w:rsidR="00144857" w:rsidRPr="000B1EA3" w:rsidRDefault="00144857" w:rsidP="00144857">
      <w:r>
        <w:rPr>
          <w:noProof/>
        </w:rPr>
        <w:lastRenderedPageBreak/>
        <w:drawing>
          <wp:inline distT="0" distB="0" distL="0" distR="0" wp14:anchorId="1553790A" wp14:editId="3E572F4D">
            <wp:extent cx="5486400" cy="22326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232660"/>
                    </a:xfrm>
                    <a:prstGeom prst="rect">
                      <a:avLst/>
                    </a:prstGeom>
                  </pic:spPr>
                </pic:pic>
              </a:graphicData>
            </a:graphic>
          </wp:inline>
        </w:drawing>
      </w:r>
    </w:p>
    <w:p w:rsidR="00144857" w:rsidRDefault="00144857" w:rsidP="00144857">
      <w:pPr>
        <w:pStyle w:val="21"/>
        <w:rPr>
          <w:lang w:eastAsia="zh-CN"/>
        </w:rPr>
      </w:pPr>
      <w:bookmarkStart w:id="153" w:name="_Toc497408409"/>
      <w:r>
        <w:rPr>
          <w:rFonts w:hint="eastAsia"/>
        </w:rPr>
        <w:t>管理控制台</w:t>
      </w:r>
      <w:bookmarkEnd w:id="153"/>
    </w:p>
    <w:p w:rsidR="00144857" w:rsidRPr="000B1EA3" w:rsidRDefault="00144857" w:rsidP="00144857">
      <w:r>
        <w:rPr>
          <w:rFonts w:hint="eastAsia"/>
        </w:rPr>
        <w:t>管理控制台入口如下图所示。</w:t>
      </w:r>
    </w:p>
    <w:p w:rsidR="00144857" w:rsidRDefault="00144857" w:rsidP="00144857">
      <w:r>
        <w:rPr>
          <w:noProof/>
        </w:rPr>
        <w:drawing>
          <wp:inline distT="0" distB="0" distL="0" distR="0" wp14:anchorId="592EA01F" wp14:editId="6CC1ADDC">
            <wp:extent cx="2980953" cy="1514286"/>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80953" cy="1514286"/>
                    </a:xfrm>
                    <a:prstGeom prst="rect">
                      <a:avLst/>
                    </a:prstGeom>
                  </pic:spPr>
                </pic:pic>
              </a:graphicData>
            </a:graphic>
          </wp:inline>
        </w:drawing>
      </w:r>
    </w:p>
    <w:p w:rsidR="000B2873" w:rsidRDefault="000B2873" w:rsidP="00144857"/>
    <w:p w:rsidR="000B2873" w:rsidRPr="000B1EA3" w:rsidRDefault="000B2873" w:rsidP="00144857">
      <w:r>
        <w:rPr>
          <w:noProof/>
        </w:rPr>
        <w:drawing>
          <wp:inline distT="0" distB="0" distL="0" distR="0" wp14:anchorId="77B75F0F" wp14:editId="74FB08D7">
            <wp:extent cx="2695238" cy="1276191"/>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695238" cy="1276191"/>
                    </a:xfrm>
                    <a:prstGeom prst="rect">
                      <a:avLst/>
                    </a:prstGeom>
                  </pic:spPr>
                </pic:pic>
              </a:graphicData>
            </a:graphic>
          </wp:inline>
        </w:drawing>
      </w:r>
    </w:p>
    <w:p w:rsidR="00144857" w:rsidRDefault="00144857" w:rsidP="00144857">
      <w:pPr>
        <w:pStyle w:val="31"/>
      </w:pPr>
      <w:bookmarkStart w:id="154" w:name="_Toc497408410"/>
      <w:r>
        <w:rPr>
          <w:rFonts w:hint="eastAsia"/>
        </w:rPr>
        <w:t>修改密码</w:t>
      </w:r>
      <w:bookmarkEnd w:id="154"/>
    </w:p>
    <w:p w:rsidR="00144857" w:rsidRDefault="00144857" w:rsidP="00144857">
      <w:r>
        <w:rPr>
          <w:rFonts w:hint="eastAsia"/>
        </w:rPr>
        <w:t>修改密码界面如</w:t>
      </w:r>
      <w:r w:rsidR="00F56F0A">
        <w:rPr>
          <w:rFonts w:hint="eastAsia"/>
        </w:rPr>
        <w:t>下图</w:t>
      </w:r>
      <w:r>
        <w:rPr>
          <w:rFonts w:hint="eastAsia"/>
        </w:rPr>
        <w:t>所示。可在此界面修改登录用户的登录密码。</w:t>
      </w:r>
    </w:p>
    <w:p w:rsidR="00144857" w:rsidRDefault="00144857" w:rsidP="00144857">
      <w:pPr>
        <w:pStyle w:val="FigureDescription"/>
      </w:pPr>
      <w:r>
        <w:rPr>
          <w:rFonts w:hint="eastAsia"/>
        </w:rPr>
        <w:lastRenderedPageBreak/>
        <w:t>修改密码</w:t>
      </w:r>
    </w:p>
    <w:p w:rsidR="00144857" w:rsidRPr="00CD20A1" w:rsidRDefault="00144857" w:rsidP="00144857">
      <w:pPr>
        <w:pStyle w:val="Figure"/>
      </w:pPr>
      <w:r>
        <w:rPr>
          <w:noProof/>
        </w:rPr>
        <w:drawing>
          <wp:inline distT="0" distB="0" distL="0" distR="0" wp14:anchorId="40E8F79D" wp14:editId="447014FB">
            <wp:extent cx="5486400" cy="25565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556510"/>
                    </a:xfrm>
                    <a:prstGeom prst="rect">
                      <a:avLst/>
                    </a:prstGeom>
                  </pic:spPr>
                </pic:pic>
              </a:graphicData>
            </a:graphic>
          </wp:inline>
        </w:drawing>
      </w:r>
    </w:p>
    <w:p w:rsidR="00144857" w:rsidRDefault="00144857" w:rsidP="00144857"/>
    <w:p w:rsidR="00144857" w:rsidRPr="00F7782A" w:rsidRDefault="006162A8" w:rsidP="00144857">
      <w:pPr>
        <w:pStyle w:val="31"/>
      </w:pPr>
      <w:bookmarkStart w:id="155" w:name="_Toc497408411"/>
      <w:r>
        <w:rPr>
          <w:rFonts w:hint="eastAsia"/>
        </w:rPr>
        <w:t>查看</w:t>
      </w:r>
      <w:r w:rsidR="00144857">
        <w:rPr>
          <w:rFonts w:hint="eastAsia"/>
        </w:rPr>
        <w:t>班级</w:t>
      </w:r>
      <w:r w:rsidR="00F56F0A">
        <w:rPr>
          <w:rFonts w:hint="eastAsia"/>
        </w:rPr>
        <w:t>（仅学生</w:t>
      </w:r>
      <w:r w:rsidR="003062E3">
        <w:rPr>
          <w:rFonts w:hint="eastAsia"/>
        </w:rPr>
        <w:t>操作</w:t>
      </w:r>
      <w:r w:rsidR="00F56F0A">
        <w:rPr>
          <w:rFonts w:hint="eastAsia"/>
        </w:rPr>
        <w:t>）</w:t>
      </w:r>
      <w:bookmarkEnd w:id="155"/>
    </w:p>
    <w:p w:rsidR="00144857" w:rsidRDefault="00144857" w:rsidP="00144857">
      <w:r>
        <w:rPr>
          <w:rFonts w:hint="eastAsia"/>
        </w:rPr>
        <w:t>任教管理界面如</w:t>
      </w:r>
      <w:r w:rsidR="00F56F0A">
        <w:rPr>
          <w:rFonts w:hint="eastAsia"/>
        </w:rPr>
        <w:t>下图</w:t>
      </w:r>
      <w:r>
        <w:rPr>
          <w:rFonts w:hint="eastAsia"/>
        </w:rPr>
        <w:t>所示。</w:t>
      </w:r>
      <w:r w:rsidR="006162A8">
        <w:rPr>
          <w:rFonts w:hint="eastAsia"/>
        </w:rPr>
        <w:t>可在此界面查看</w:t>
      </w:r>
      <w:r w:rsidR="00974A86">
        <w:rPr>
          <w:rFonts w:hint="eastAsia"/>
        </w:rPr>
        <w:t>用户所属的班级信息。</w:t>
      </w:r>
    </w:p>
    <w:p w:rsidR="00144857" w:rsidRDefault="00974A86" w:rsidP="00144857">
      <w:pPr>
        <w:pStyle w:val="FigureDescription"/>
      </w:pPr>
      <w:r>
        <w:rPr>
          <w:rFonts w:hint="eastAsia"/>
        </w:rPr>
        <w:t>查看班级</w:t>
      </w:r>
    </w:p>
    <w:p w:rsidR="00144857" w:rsidRDefault="00974A86" w:rsidP="00144857">
      <w:r>
        <w:rPr>
          <w:noProof/>
        </w:rPr>
        <w:drawing>
          <wp:inline distT="0" distB="0" distL="0" distR="0" wp14:anchorId="792C4304" wp14:editId="41F8AF4C">
            <wp:extent cx="4628572" cy="2180953"/>
            <wp:effectExtent l="0" t="0" r="63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28572" cy="2180953"/>
                    </a:xfrm>
                    <a:prstGeom prst="rect">
                      <a:avLst/>
                    </a:prstGeom>
                  </pic:spPr>
                </pic:pic>
              </a:graphicData>
            </a:graphic>
          </wp:inline>
        </w:drawing>
      </w:r>
    </w:p>
    <w:p w:rsidR="00B14A64" w:rsidRDefault="00B14A64" w:rsidP="00B14A64"/>
    <w:p w:rsidR="00B14A64" w:rsidRDefault="00B14A64" w:rsidP="00B14A64">
      <w:pPr>
        <w:sectPr w:rsidR="00B14A64" w:rsidSect="005E77B4">
          <w:pgSz w:w="11907" w:h="16840" w:code="9"/>
          <w:pgMar w:top="1701" w:right="1134" w:bottom="1701" w:left="1134" w:header="567" w:footer="567" w:gutter="0"/>
          <w:cols w:space="425"/>
          <w:docGrid w:linePitch="312"/>
        </w:sectPr>
      </w:pPr>
    </w:p>
    <w:p w:rsidR="000E1B37" w:rsidRDefault="000E1B37" w:rsidP="000E1B37">
      <w:pPr>
        <w:pStyle w:val="1"/>
      </w:pPr>
      <w:bookmarkStart w:id="156" w:name="_Toc497408412"/>
      <w:r>
        <w:rPr>
          <w:rFonts w:hint="eastAsia"/>
        </w:rPr>
        <w:lastRenderedPageBreak/>
        <w:t>如何获取帮助</w:t>
      </w:r>
      <w:bookmarkEnd w:id="109"/>
      <w:bookmarkEnd w:id="110"/>
      <w:bookmarkEnd w:id="156"/>
    </w:p>
    <w:p w:rsidR="000E1B37" w:rsidRDefault="000E1B37" w:rsidP="000E1B37">
      <w:r>
        <w:rPr>
          <w:rFonts w:hint="eastAsia"/>
        </w:rPr>
        <w:t>日常维护或故障处理过程中遇到难以解决或者重大问题时，请寻求天闻数媒科技有限公司的技术支持。</w:t>
      </w:r>
    </w:p>
    <w:p w:rsidR="000E1B37" w:rsidRDefault="000E1B37" w:rsidP="000E1B37">
      <w:pPr>
        <w:pStyle w:val="21"/>
      </w:pPr>
      <w:bookmarkStart w:id="157" w:name="_Toc346524302"/>
      <w:bookmarkStart w:id="158" w:name="_Toc346526019"/>
      <w:bookmarkStart w:id="159" w:name="_Toc497408413"/>
      <w:r>
        <w:rPr>
          <w:rFonts w:hint="eastAsia"/>
        </w:rPr>
        <w:t>联系</w:t>
      </w:r>
      <w:r>
        <w:rPr>
          <w:rFonts w:hint="eastAsia"/>
          <w:lang w:eastAsia="zh-CN"/>
        </w:rPr>
        <w:t>天闻</w:t>
      </w:r>
      <w:r>
        <w:rPr>
          <w:rFonts w:hint="eastAsia"/>
        </w:rPr>
        <w:t>前准备</w:t>
      </w:r>
      <w:bookmarkEnd w:id="157"/>
      <w:bookmarkEnd w:id="158"/>
      <w:bookmarkEnd w:id="159"/>
    </w:p>
    <w:p w:rsidR="000E1B37" w:rsidRDefault="000E1B37" w:rsidP="000E1B37">
      <w:r>
        <w:rPr>
          <w:rFonts w:hint="eastAsia"/>
        </w:rPr>
        <w:t>为了更好的解决故障，建议在寻求天闻技术支持前做好必要的准备工作，收集</w:t>
      </w:r>
      <w:r w:rsidR="00625A4D">
        <w:rPr>
          <w:rFonts w:hint="eastAsia"/>
        </w:rPr>
        <w:t>如下</w:t>
      </w:r>
      <w:r>
        <w:rPr>
          <w:rFonts w:hint="eastAsia"/>
        </w:rPr>
        <w:t>必要的故障信息：</w:t>
      </w:r>
    </w:p>
    <w:p w:rsidR="000E1B37" w:rsidRDefault="000E1B37" w:rsidP="000E1B37">
      <w:pPr>
        <w:pStyle w:val="ItemList"/>
      </w:pPr>
      <w:r>
        <w:rPr>
          <w:rFonts w:hint="eastAsia"/>
        </w:rPr>
        <w:t>客户的详细名称、地址</w:t>
      </w:r>
    </w:p>
    <w:p w:rsidR="000E1B37" w:rsidRDefault="000E1B37" w:rsidP="000E1B37">
      <w:pPr>
        <w:pStyle w:val="ItemList"/>
      </w:pPr>
      <w:r>
        <w:rPr>
          <w:rFonts w:hint="eastAsia"/>
        </w:rPr>
        <w:t>联系人姓名、电话号码</w:t>
      </w:r>
    </w:p>
    <w:p w:rsidR="000E1B37" w:rsidRDefault="000E1B37" w:rsidP="000E1B37">
      <w:pPr>
        <w:pStyle w:val="ItemList"/>
      </w:pPr>
      <w:r>
        <w:rPr>
          <w:rFonts w:hint="eastAsia"/>
        </w:rPr>
        <w:t>故障发生的具体时间</w:t>
      </w:r>
    </w:p>
    <w:p w:rsidR="000E1B37" w:rsidRDefault="000E1B37" w:rsidP="000E1B37">
      <w:pPr>
        <w:pStyle w:val="ItemList"/>
      </w:pPr>
      <w:r>
        <w:rPr>
          <w:rFonts w:hint="eastAsia"/>
        </w:rPr>
        <w:t>故障现象的详细描述</w:t>
      </w:r>
    </w:p>
    <w:p w:rsidR="000E1B37" w:rsidRDefault="000E1B37" w:rsidP="000E1B37">
      <w:pPr>
        <w:pStyle w:val="ItemList"/>
      </w:pPr>
      <w:r>
        <w:rPr>
          <w:rFonts w:hint="eastAsia"/>
        </w:rPr>
        <w:t>设备类型及软件版本</w:t>
      </w:r>
    </w:p>
    <w:p w:rsidR="000E1B37" w:rsidRDefault="000E1B37" w:rsidP="000E1B37">
      <w:pPr>
        <w:pStyle w:val="ItemList"/>
      </w:pPr>
      <w:r>
        <w:rPr>
          <w:rFonts w:hint="eastAsia"/>
        </w:rPr>
        <w:t>故障后已采取的措施和结果</w:t>
      </w:r>
    </w:p>
    <w:p w:rsidR="000E1B37" w:rsidRDefault="000E1B37" w:rsidP="000E1B37">
      <w:pPr>
        <w:pStyle w:val="ItemList"/>
      </w:pPr>
      <w:r>
        <w:rPr>
          <w:rFonts w:hint="eastAsia"/>
        </w:rPr>
        <w:t>问题的级别及希望解决的时间</w:t>
      </w:r>
    </w:p>
    <w:p w:rsidR="000E1B37" w:rsidRDefault="000E1B37" w:rsidP="000E1B37">
      <w:pPr>
        <w:pStyle w:val="21"/>
      </w:pPr>
      <w:bookmarkStart w:id="160" w:name="_Toc346524305"/>
      <w:bookmarkStart w:id="161" w:name="_Toc346526022"/>
      <w:bookmarkStart w:id="162" w:name="_Toc497408414"/>
      <w:r>
        <w:rPr>
          <w:rFonts w:hint="eastAsia"/>
        </w:rPr>
        <w:t>如何使用文档</w:t>
      </w:r>
      <w:bookmarkEnd w:id="160"/>
      <w:bookmarkEnd w:id="161"/>
      <w:bookmarkEnd w:id="162"/>
    </w:p>
    <w:p w:rsidR="000E1B37" w:rsidRDefault="000E1B37" w:rsidP="000E1B37">
      <w:r>
        <w:rPr>
          <w:rFonts w:hint="eastAsia"/>
        </w:rPr>
        <w:t>天闻数媒科技有限公司提供全面的随设备发货的指导文档。指导文档能解决您在日常维护或故障处理过程中遇到的常见问题。</w:t>
      </w:r>
    </w:p>
    <w:p w:rsidR="000E1B37" w:rsidRDefault="000E1B37" w:rsidP="000E1B37">
      <w:r>
        <w:rPr>
          <w:rFonts w:hint="eastAsia"/>
        </w:rPr>
        <w:t>为了更好的解决故障，在寻求天闻技术支持前，建议充分使用指导文档。</w:t>
      </w:r>
    </w:p>
    <w:p w:rsidR="000E1B37" w:rsidRDefault="000E1B37" w:rsidP="000E1B37">
      <w:pPr>
        <w:pStyle w:val="21"/>
      </w:pPr>
      <w:bookmarkStart w:id="163" w:name="_Toc346524306"/>
      <w:bookmarkStart w:id="164" w:name="_Toc346526023"/>
      <w:bookmarkStart w:id="165" w:name="_Toc497408415"/>
      <w:r>
        <w:rPr>
          <w:rFonts w:hint="eastAsia"/>
        </w:rPr>
        <w:t>获取帮助</w:t>
      </w:r>
      <w:r>
        <w:rPr>
          <w:rFonts w:hint="eastAsia"/>
          <w:lang w:eastAsia="zh-CN"/>
        </w:rPr>
        <w:t>途径</w:t>
      </w:r>
      <w:bookmarkEnd w:id="163"/>
      <w:bookmarkEnd w:id="164"/>
      <w:bookmarkEnd w:id="165"/>
    </w:p>
    <w:p w:rsidR="000E1B37" w:rsidRDefault="000E1B37" w:rsidP="000E1B37">
      <w:r>
        <w:rPr>
          <w:rFonts w:hint="eastAsia"/>
        </w:rPr>
        <w:t>天闻数媒科技有限公司通过办事处、公司二级技术支持体系、电话技术指导、远程支持及现场技术支持等方式向用户提供及时有效的技术支持。</w:t>
      </w:r>
    </w:p>
    <w:p w:rsidR="000E1B37" w:rsidRDefault="000E1B37" w:rsidP="000E1B37">
      <w:r>
        <w:rPr>
          <w:rFonts w:hint="eastAsia"/>
        </w:rPr>
        <w:t>天闻数媒科技有限公司技术支持体系包括以下内容：</w:t>
      </w:r>
    </w:p>
    <w:p w:rsidR="000E1B37" w:rsidRDefault="000E1B37" w:rsidP="000E1B37">
      <w:pPr>
        <w:pStyle w:val="ItemList"/>
      </w:pPr>
      <w:r>
        <w:rPr>
          <w:rFonts w:hint="eastAsia"/>
        </w:rPr>
        <w:lastRenderedPageBreak/>
        <w:t>天闻总部技术支持部</w:t>
      </w:r>
    </w:p>
    <w:p w:rsidR="000E1B37" w:rsidRDefault="000E1B37" w:rsidP="000E1B37">
      <w:pPr>
        <w:pStyle w:val="ItemList"/>
      </w:pPr>
      <w:r>
        <w:rPr>
          <w:rFonts w:hint="eastAsia"/>
        </w:rPr>
        <w:t>办事处技术支持中心</w:t>
      </w:r>
    </w:p>
    <w:p w:rsidR="000E1B37" w:rsidRDefault="000E1B37" w:rsidP="000E1B37">
      <w:pPr>
        <w:pStyle w:val="ItemList"/>
      </w:pPr>
      <w:r>
        <w:rPr>
          <w:rFonts w:hint="eastAsia"/>
        </w:rPr>
        <w:t>客户服务中心</w:t>
      </w:r>
    </w:p>
    <w:p w:rsidR="000E1B37" w:rsidRDefault="000E1B37" w:rsidP="000E1B37">
      <w:pPr>
        <w:pStyle w:val="21"/>
      </w:pPr>
      <w:bookmarkStart w:id="166" w:name="_Toc346524307"/>
      <w:bookmarkStart w:id="167" w:name="_Toc346526024"/>
      <w:bookmarkStart w:id="168" w:name="_Toc497408416"/>
      <w:r>
        <w:rPr>
          <w:rFonts w:hint="eastAsia"/>
        </w:rPr>
        <w:t>联系</w:t>
      </w:r>
      <w:r>
        <w:rPr>
          <w:rFonts w:hint="eastAsia"/>
          <w:lang w:eastAsia="zh-CN"/>
        </w:rPr>
        <w:t>天闻</w:t>
      </w:r>
      <w:r>
        <w:rPr>
          <w:rFonts w:hint="eastAsia"/>
        </w:rPr>
        <w:t>方法</w:t>
      </w:r>
      <w:bookmarkEnd w:id="166"/>
      <w:bookmarkEnd w:id="167"/>
      <w:bookmarkEnd w:id="168"/>
    </w:p>
    <w:p w:rsidR="000E1B37" w:rsidRDefault="000E1B37" w:rsidP="000E1B37">
      <w:r>
        <w:rPr>
          <w:rFonts w:hint="eastAsia"/>
        </w:rPr>
        <w:t>天闻数媒科技有限公司为客户提供全方位的技术支持，用户可与就近的天闻办事处联系，也可直接与天闻总部联系。</w:t>
      </w:r>
    </w:p>
    <w:p w:rsidR="000E1B37" w:rsidRPr="00881CC5" w:rsidRDefault="000E1B37" w:rsidP="000E1B37">
      <w:pPr>
        <w:rPr>
          <w:b/>
        </w:rPr>
      </w:pPr>
      <w:r w:rsidRPr="00881CC5">
        <w:rPr>
          <w:rFonts w:hint="eastAsia"/>
          <w:b/>
        </w:rPr>
        <w:t>天闻</w:t>
      </w:r>
      <w:r>
        <w:rPr>
          <w:rFonts w:hint="eastAsia"/>
          <w:b/>
        </w:rPr>
        <w:t>数媒</w:t>
      </w:r>
      <w:r w:rsidRPr="00881CC5">
        <w:rPr>
          <w:rFonts w:hint="eastAsia"/>
          <w:b/>
        </w:rPr>
        <w:t>科技有限公司</w:t>
      </w:r>
    </w:p>
    <w:p w:rsidR="000E1B37" w:rsidRDefault="000E1B37" w:rsidP="000E1B37">
      <w:r w:rsidRPr="00945185">
        <w:rPr>
          <w:rFonts w:hint="eastAsia"/>
          <w:b/>
        </w:rPr>
        <w:t>地址</w:t>
      </w:r>
      <w:r>
        <w:rPr>
          <w:rFonts w:hint="eastAsia"/>
        </w:rPr>
        <w:t>：</w:t>
      </w:r>
      <w:r w:rsidRPr="00945185">
        <w:rPr>
          <w:rFonts w:hint="eastAsia"/>
        </w:rPr>
        <w:t>北京市西城区德胜门外大街</w:t>
      </w:r>
      <w:r w:rsidRPr="00945185">
        <w:rPr>
          <w:rFonts w:hint="eastAsia"/>
        </w:rPr>
        <w:t>83</w:t>
      </w:r>
      <w:r w:rsidRPr="00945185">
        <w:rPr>
          <w:rFonts w:hint="eastAsia"/>
        </w:rPr>
        <w:t>号德胜国际中心</w:t>
      </w:r>
      <w:r w:rsidRPr="00945185">
        <w:rPr>
          <w:rFonts w:hint="eastAsia"/>
        </w:rPr>
        <w:t>B</w:t>
      </w:r>
      <w:r w:rsidRPr="00945185">
        <w:rPr>
          <w:rFonts w:hint="eastAsia"/>
        </w:rPr>
        <w:t>座</w:t>
      </w:r>
      <w:r w:rsidRPr="00945185">
        <w:rPr>
          <w:rFonts w:hint="eastAsia"/>
        </w:rPr>
        <w:t>5</w:t>
      </w:r>
      <w:r w:rsidRPr="00945185">
        <w:rPr>
          <w:rFonts w:hint="eastAsia"/>
        </w:rPr>
        <w:t>层</w:t>
      </w:r>
    </w:p>
    <w:p w:rsidR="000E1B37" w:rsidRDefault="000E1B37" w:rsidP="000E1B37">
      <w:r w:rsidRPr="00945185">
        <w:rPr>
          <w:rFonts w:hint="eastAsia"/>
          <w:b/>
        </w:rPr>
        <w:t>邮编</w:t>
      </w:r>
      <w:r>
        <w:rPr>
          <w:rFonts w:hint="eastAsia"/>
        </w:rPr>
        <w:t>：</w:t>
      </w:r>
      <w:r>
        <w:rPr>
          <w:rFonts w:hint="eastAsia"/>
        </w:rPr>
        <w:t>100088</w:t>
      </w:r>
    </w:p>
    <w:p w:rsidR="000E1B37" w:rsidRDefault="000E1B37" w:rsidP="000E1B37">
      <w:r w:rsidRPr="00945185">
        <w:rPr>
          <w:rFonts w:hint="eastAsia"/>
          <w:b/>
        </w:rPr>
        <w:t>网址</w:t>
      </w:r>
      <w:r>
        <w:rPr>
          <w:rFonts w:hint="eastAsia"/>
        </w:rPr>
        <w:t>：</w:t>
      </w:r>
      <w:r>
        <w:rPr>
          <w:rFonts w:hint="eastAsia"/>
        </w:rPr>
        <w:t>http://www.twsm.com.cn</w:t>
      </w:r>
    </w:p>
    <w:p w:rsidR="000E1B37" w:rsidRDefault="000E1B37" w:rsidP="000E1B37">
      <w:r w:rsidRPr="00945185">
        <w:rPr>
          <w:rFonts w:hint="eastAsia"/>
          <w:b/>
        </w:rPr>
        <w:t>客户服务电话</w:t>
      </w:r>
      <w:r>
        <w:rPr>
          <w:rFonts w:hint="eastAsia"/>
        </w:rPr>
        <w:t>：</w:t>
      </w:r>
      <w:r>
        <w:rPr>
          <w:rFonts w:hint="eastAsia"/>
        </w:rPr>
        <w:t>400-</w:t>
      </w:r>
      <w:r w:rsidR="00B512A4" w:rsidRPr="00551C88">
        <w:t>8889045</w:t>
      </w:r>
    </w:p>
    <w:p w:rsidR="0084300A" w:rsidRPr="00DE3C06" w:rsidRDefault="000E1B37" w:rsidP="00D70526">
      <w:r w:rsidRPr="00945185">
        <w:rPr>
          <w:rFonts w:hint="eastAsia"/>
          <w:b/>
        </w:rPr>
        <w:t>客户服务邮箱</w:t>
      </w:r>
      <w:r>
        <w:rPr>
          <w:rFonts w:hint="eastAsia"/>
        </w:rPr>
        <w:t>：</w:t>
      </w:r>
      <w:r>
        <w:rPr>
          <w:rFonts w:hint="eastAsia"/>
        </w:rPr>
        <w:t>support@twsm.com.cn</w:t>
      </w:r>
    </w:p>
    <w:sectPr w:rsidR="0084300A" w:rsidRPr="00DE3C06" w:rsidSect="005E77B4">
      <w:pgSz w:w="11907" w:h="16840" w:code="9"/>
      <w:pgMar w:top="1701" w:right="1134" w:bottom="1701" w:left="1134" w:header="567" w:footer="567"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5FF1" w:rsidRDefault="00EE5FF1">
      <w:r>
        <w:separator/>
      </w:r>
    </w:p>
    <w:p w:rsidR="00EE5FF1" w:rsidRDefault="00EE5FF1"/>
    <w:p w:rsidR="00EE5FF1" w:rsidRDefault="00EE5FF1"/>
    <w:p w:rsidR="00EE5FF1" w:rsidRDefault="00EE5FF1"/>
    <w:p w:rsidR="00EE5FF1" w:rsidRDefault="00EE5FF1"/>
    <w:p w:rsidR="00EE5FF1" w:rsidRDefault="00EE5FF1"/>
    <w:p w:rsidR="00EE5FF1" w:rsidRDefault="00EE5FF1"/>
  </w:endnote>
  <w:endnote w:type="continuationSeparator" w:id="0">
    <w:p w:rsidR="00EE5FF1" w:rsidRDefault="00EE5FF1">
      <w:r>
        <w:continuationSeparator/>
      </w:r>
    </w:p>
    <w:p w:rsidR="00EE5FF1" w:rsidRDefault="00EE5FF1"/>
    <w:p w:rsidR="00EE5FF1" w:rsidRDefault="00EE5FF1"/>
    <w:p w:rsidR="00EE5FF1" w:rsidRDefault="00EE5FF1"/>
    <w:p w:rsidR="00EE5FF1" w:rsidRDefault="00EE5FF1"/>
    <w:p w:rsidR="00EE5FF1" w:rsidRDefault="00EE5FF1"/>
    <w:p w:rsidR="00EE5FF1" w:rsidRDefault="00EE5F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微软雅黑">
    <w:altName w:val="Arial Unicode MS"/>
    <w:panose1 w:val="020B0503020204020204"/>
    <w:charset w:val="86"/>
    <w:family w:val="swiss"/>
    <w:pitch w:val="variable"/>
    <w:sig w:usb0="A0000287" w:usb1="28CF3C52" w:usb2="00000016" w:usb3="00000000" w:csb0="0004001F" w:csb1="00000000"/>
  </w:font>
  <w:font w:name="Microsoft YaHei UI">
    <w:altName w:val="Arial Unicode MS"/>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9169713"/>
      <w:temporary/>
      <w:showingPlcHdr/>
    </w:sdtPr>
    <w:sdtEndPr/>
    <w:sdtContent>
      <w:p w:rsidR="0004237C" w:rsidRDefault="0004237C">
        <w:pPr>
          <w:pStyle w:val="ab"/>
        </w:pPr>
        <w:r>
          <w:rPr>
            <w:lang w:val="zh-CN"/>
          </w:rPr>
          <w:t>[</w:t>
        </w:r>
        <w:r>
          <w:rPr>
            <w:lang w:val="zh-CN"/>
          </w:rPr>
          <w:t>键入文字</w:t>
        </w:r>
        <w:r>
          <w:rPr>
            <w:lang w:val="zh-CN"/>
          </w:rPr>
          <w:t>]</w:t>
        </w:r>
      </w:p>
    </w:sdtContent>
  </w:sdt>
  <w:p w:rsidR="0004237C" w:rsidRDefault="0004237C" w:rsidP="00A461C1">
    <w:pPr>
      <w:pStyle w:val="Heading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04237C" w:rsidRPr="00404D2E" w:rsidTr="0046799D">
      <w:trPr>
        <w:trHeight w:val="468"/>
      </w:trPr>
      <w:tc>
        <w:tcPr>
          <w:tcW w:w="3224" w:type="dxa"/>
        </w:tcPr>
        <w:p w:rsidR="0004237C" w:rsidRDefault="0004237C" w:rsidP="0046799D">
          <w:pPr>
            <w:pStyle w:val="HeadingLeft"/>
            <w:jc w:val="both"/>
          </w:pPr>
          <w:r w:rsidRPr="008B7AD3">
            <w:rPr>
              <w:rFonts w:hint="eastAsia"/>
            </w:rPr>
            <w:t>版本</w:t>
          </w:r>
          <w:r>
            <w:rPr>
              <w:rFonts w:hint="eastAsia"/>
            </w:rPr>
            <w:t>：</w:t>
          </w:r>
          <w:r w:rsidR="00EE5FF1">
            <w:fldChar w:fldCharType="begin"/>
          </w:r>
          <w:r w:rsidR="00EE5FF1">
            <w:instrText xml:space="preserve"> DOCPROPERTY  ProductVersion </w:instrText>
          </w:r>
          <w:r w:rsidR="00EE5FF1">
            <w:fldChar w:fldCharType="separate"/>
          </w:r>
          <w:r>
            <w:t>V001R001C01</w:t>
          </w:r>
          <w:r w:rsidR="00EE5FF1">
            <w:fldChar w:fldCharType="end"/>
          </w:r>
          <w:r>
            <w:rPr>
              <w:rFonts w:hint="eastAsia"/>
            </w:rPr>
            <w:t>_</w:t>
          </w:r>
          <w:r w:rsidR="00EE5FF1">
            <w:fldChar w:fldCharType="begin"/>
          </w:r>
          <w:r w:rsidR="00EE5FF1">
            <w:instrText xml:space="preserve"> DOCPROPERTY  DocumentVersion </w:instrText>
          </w:r>
          <w:r w:rsidR="00EE5FF1">
            <w:fldChar w:fldCharType="separate"/>
          </w:r>
          <w:r>
            <w:t>01</w:t>
          </w:r>
          <w:r w:rsidR="00EE5FF1">
            <w:fldChar w:fldCharType="end"/>
          </w:r>
        </w:p>
        <w:p w:rsidR="0004237C" w:rsidRPr="00404D2E" w:rsidRDefault="0004237C" w:rsidP="0046799D">
          <w:pPr>
            <w:pStyle w:val="HeadingLeft"/>
            <w:jc w:val="both"/>
          </w:pPr>
          <w:r>
            <w:rPr>
              <w:rFonts w:hint="eastAsia"/>
            </w:rPr>
            <w:t>(</w:t>
          </w:r>
          <w:r w:rsidR="00EE5FF1">
            <w:fldChar w:fldCharType="begin"/>
          </w:r>
          <w:r w:rsidR="00EE5FF1">
            <w:instrText xml:space="preserve"> DOCPROPERTY  ReleaseDate </w:instrText>
          </w:r>
          <w:r w:rsidR="00EE5FF1">
            <w:fldChar w:fldCharType="separate"/>
          </w:r>
          <w:r>
            <w:t>2015-06-30</w:t>
          </w:r>
          <w:r w:rsidR="00EE5FF1">
            <w:fldChar w:fldCharType="end"/>
          </w:r>
          <w:r>
            <w:rPr>
              <w:rFonts w:hint="eastAsia"/>
            </w:rPr>
            <w:t>)</w:t>
          </w:r>
        </w:p>
      </w:tc>
      <w:tc>
        <w:tcPr>
          <w:tcW w:w="3224" w:type="dxa"/>
        </w:tcPr>
        <w:p w:rsidR="0004237C" w:rsidRPr="00404D2E" w:rsidRDefault="0004237C" w:rsidP="0046799D">
          <w:pPr>
            <w:pStyle w:val="HeadingMiddle"/>
          </w:pPr>
          <w:r>
            <w:fldChar w:fldCharType="begin"/>
          </w:r>
          <w:r>
            <w:instrText xml:space="preserve"> DOCPROPERTY  ProprietaryDeclaration  \* MERGEFORMAT </w:instrText>
          </w:r>
          <w:r>
            <w:fldChar w:fldCharType="end"/>
          </w:r>
        </w:p>
      </w:tc>
      <w:tc>
        <w:tcPr>
          <w:tcW w:w="3225" w:type="dxa"/>
        </w:tcPr>
        <w:p w:rsidR="0004237C" w:rsidRPr="00404D2E" w:rsidRDefault="0004237C" w:rsidP="0046799D">
          <w:pPr>
            <w:pStyle w:val="HeadingRight"/>
          </w:pPr>
          <w:r>
            <w:fldChar w:fldCharType="begin"/>
          </w:r>
          <w:r>
            <w:instrText xml:space="preserve"> PAGE </w:instrText>
          </w:r>
          <w:r>
            <w:fldChar w:fldCharType="separate"/>
          </w:r>
          <w:r>
            <w:rPr>
              <w:noProof/>
            </w:rPr>
            <w:t>5</w:t>
          </w:r>
          <w:r>
            <w:rPr>
              <w:noProof/>
            </w:rPr>
            <w:fldChar w:fldCharType="end"/>
          </w:r>
        </w:p>
      </w:tc>
    </w:tr>
  </w:tbl>
  <w:p w:rsidR="0004237C" w:rsidRDefault="0004237C">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04237C" w:rsidRPr="009E39F4">
      <w:trPr>
        <w:trHeight w:val="468"/>
      </w:trPr>
      <w:tc>
        <w:tcPr>
          <w:tcW w:w="3224" w:type="dxa"/>
        </w:tcPr>
        <w:p w:rsidR="0004237C" w:rsidRPr="00404D2E" w:rsidRDefault="0004237C" w:rsidP="0015029D">
          <w:pPr>
            <w:pStyle w:val="HeadingLeft"/>
            <w:jc w:val="both"/>
          </w:pPr>
          <w:r>
            <w:rPr>
              <w:rFonts w:hint="eastAsia"/>
            </w:rPr>
            <w:t>文档</w:t>
          </w:r>
          <w:r w:rsidRPr="008B7AD3">
            <w:rPr>
              <w:rFonts w:hint="eastAsia"/>
            </w:rPr>
            <w:t>版本</w:t>
          </w:r>
          <w:r>
            <w:rPr>
              <w:rFonts w:hint="eastAsia"/>
            </w:rPr>
            <w:t>：</w:t>
          </w:r>
          <w:r w:rsidR="00EE5FF1">
            <w:fldChar w:fldCharType="begin"/>
          </w:r>
          <w:r w:rsidR="00EE5FF1">
            <w:instrText xml:space="preserve"> DOCPROPERTY  DocumentVersion </w:instrText>
          </w:r>
          <w:r w:rsidR="00EE5FF1">
            <w:fldChar w:fldCharType="separate"/>
          </w:r>
          <w:r>
            <w:t>02</w:t>
          </w:r>
          <w:r w:rsidR="00EE5FF1">
            <w:fldChar w:fldCharType="end"/>
          </w:r>
          <w:r>
            <w:rPr>
              <w:rFonts w:hint="eastAsia"/>
            </w:rPr>
            <w:t>（</w:t>
          </w:r>
          <w:r w:rsidR="00EE5FF1">
            <w:fldChar w:fldCharType="begin"/>
          </w:r>
          <w:r w:rsidR="00EE5FF1">
            <w:instrText xml:space="preserve"> DOCPROPERTY  ReleaseDate </w:instrText>
          </w:r>
          <w:r w:rsidR="00EE5FF1">
            <w:fldChar w:fldCharType="separate"/>
          </w:r>
          <w:r>
            <w:t>2017-10-30</w:t>
          </w:r>
          <w:r w:rsidR="00EE5FF1">
            <w:fldChar w:fldCharType="end"/>
          </w:r>
          <w:r>
            <w:rPr>
              <w:rFonts w:hint="eastAsia"/>
            </w:rPr>
            <w:t>）</w:t>
          </w:r>
        </w:p>
      </w:tc>
      <w:tc>
        <w:tcPr>
          <w:tcW w:w="3224" w:type="dxa"/>
        </w:tcPr>
        <w:p w:rsidR="0004237C" w:rsidRPr="00404D2E" w:rsidRDefault="0004237C" w:rsidP="00853F92">
          <w:pPr>
            <w:pStyle w:val="HeadingMiddle"/>
          </w:pPr>
          <w:r>
            <w:fldChar w:fldCharType="begin"/>
          </w:r>
          <w:r>
            <w:instrText xml:space="preserve"> DOCPROPERTY  ProprietaryDeclaration  \* MERGEFORMAT </w:instrText>
          </w:r>
          <w:r>
            <w:fldChar w:fldCharType="end"/>
          </w:r>
        </w:p>
      </w:tc>
      <w:tc>
        <w:tcPr>
          <w:tcW w:w="3225" w:type="dxa"/>
        </w:tcPr>
        <w:p w:rsidR="0004237C" w:rsidRPr="00404D2E" w:rsidRDefault="0004237C" w:rsidP="00853F92">
          <w:pPr>
            <w:pStyle w:val="HeadingRight"/>
          </w:pPr>
          <w:r>
            <w:fldChar w:fldCharType="begin"/>
          </w:r>
          <w:r>
            <w:instrText xml:space="preserve"> PAGE </w:instrText>
          </w:r>
          <w:r>
            <w:fldChar w:fldCharType="separate"/>
          </w:r>
          <w:r w:rsidR="00AE5300">
            <w:rPr>
              <w:noProof/>
            </w:rPr>
            <w:t>62</w:t>
          </w:r>
          <w:r>
            <w:rPr>
              <w:noProof/>
            </w:rPr>
            <w:fldChar w:fldCharType="end"/>
          </w:r>
        </w:p>
      </w:tc>
    </w:tr>
  </w:tbl>
  <w:p w:rsidR="0004237C" w:rsidRDefault="0004237C" w:rsidP="00A461C1">
    <w:pPr>
      <w:pStyle w:val="Heading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5FF1" w:rsidRDefault="00EE5FF1">
      <w:r>
        <w:separator/>
      </w:r>
    </w:p>
    <w:p w:rsidR="00EE5FF1" w:rsidRDefault="00EE5FF1"/>
    <w:p w:rsidR="00EE5FF1" w:rsidRDefault="00EE5FF1"/>
    <w:p w:rsidR="00EE5FF1" w:rsidRDefault="00EE5FF1"/>
    <w:p w:rsidR="00EE5FF1" w:rsidRDefault="00EE5FF1"/>
    <w:p w:rsidR="00EE5FF1" w:rsidRDefault="00EE5FF1"/>
    <w:p w:rsidR="00EE5FF1" w:rsidRDefault="00EE5FF1"/>
  </w:footnote>
  <w:footnote w:type="continuationSeparator" w:id="0">
    <w:p w:rsidR="00EE5FF1" w:rsidRDefault="00EE5FF1">
      <w:r>
        <w:continuationSeparator/>
      </w:r>
    </w:p>
    <w:p w:rsidR="00EE5FF1" w:rsidRDefault="00EE5FF1"/>
    <w:p w:rsidR="00EE5FF1" w:rsidRDefault="00EE5FF1"/>
    <w:p w:rsidR="00EE5FF1" w:rsidRDefault="00EE5FF1"/>
    <w:p w:rsidR="00EE5FF1" w:rsidRDefault="00EE5FF1"/>
    <w:p w:rsidR="00EE5FF1" w:rsidRDefault="00EE5FF1"/>
    <w:p w:rsidR="00EE5FF1" w:rsidRDefault="00EE5FF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EndPr/>
    <w:sdtContent>
      <w:p w:rsidR="0004237C" w:rsidRDefault="0004237C">
        <w:pPr>
          <w:pStyle w:val="ac"/>
        </w:pPr>
        <w:r>
          <w:rPr>
            <w:lang w:val="zh-CN"/>
          </w:rPr>
          <w:t>[</w:t>
        </w:r>
        <w:r>
          <w:rPr>
            <w:lang w:val="zh-CN"/>
          </w:rPr>
          <w:t>键入文字</w:t>
        </w:r>
        <w:r>
          <w:rPr>
            <w:lang w:val="zh-CN"/>
          </w:rPr>
          <w:t>]</w:t>
        </w:r>
      </w:p>
    </w:sdtContent>
  </w:sdt>
  <w:p w:rsidR="0004237C" w:rsidRDefault="0004237C">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bottom w:val="single" w:sz="4" w:space="0" w:color="auto"/>
      </w:tblBorders>
      <w:tblLayout w:type="fixed"/>
      <w:tblLook w:val="0000" w:firstRow="0" w:lastRow="0" w:firstColumn="0" w:lastColumn="0" w:noHBand="0" w:noVBand="0"/>
    </w:tblPr>
    <w:tblGrid>
      <w:gridCol w:w="4820"/>
      <w:gridCol w:w="4840"/>
    </w:tblGrid>
    <w:tr w:rsidR="0004237C" w:rsidRPr="00B75E83" w:rsidTr="00A37946">
      <w:trPr>
        <w:trHeight w:val="851"/>
      </w:trPr>
      <w:tc>
        <w:tcPr>
          <w:tcW w:w="4820" w:type="dxa"/>
          <w:vAlign w:val="bottom"/>
        </w:tcPr>
        <w:p w:rsidR="0004237C" w:rsidRDefault="00021482" w:rsidP="00A37946">
          <w:pPr>
            <w:pStyle w:val="HeadingRight"/>
            <w:jc w:val="both"/>
          </w:pPr>
          <w:fldSimple w:instr=" DOCPROPERTY  &quot;Product&amp;Project Name&quot; ">
            <w:r w:rsidR="0004237C">
              <w:rPr>
                <w:rFonts w:hint="eastAsia"/>
              </w:rPr>
              <w:t>天闻开放平台</w:t>
            </w:r>
          </w:fldSimple>
        </w:p>
        <w:p w:rsidR="0004237C" w:rsidRPr="00E031EC" w:rsidRDefault="00EE5FF1" w:rsidP="00A37946">
          <w:pPr>
            <w:pStyle w:val="HeadingLeft"/>
            <w:rPr>
              <w:rFonts w:cs="Times New Roman"/>
            </w:rPr>
          </w:pPr>
          <w:r>
            <w:fldChar w:fldCharType="begin"/>
          </w:r>
          <w:r>
            <w:instrText xml:space="preserve"> DOCPROPERTY  DocumentName </w:instrText>
          </w:r>
          <w:r>
            <w:fldChar w:fldCharType="separate"/>
          </w:r>
          <w:r w:rsidR="0004237C">
            <w:rPr>
              <w:rFonts w:hint="eastAsia"/>
            </w:rPr>
            <w:t>用户手册</w:t>
          </w:r>
          <w:r>
            <w:fldChar w:fldCharType="end"/>
          </w:r>
        </w:p>
      </w:tc>
      <w:tc>
        <w:tcPr>
          <w:tcW w:w="4840" w:type="dxa"/>
          <w:vAlign w:val="bottom"/>
        </w:tcPr>
        <w:p w:rsidR="0004237C" w:rsidRPr="00B75E83" w:rsidRDefault="00EE5FF1" w:rsidP="00A37946">
          <w:pPr>
            <w:pStyle w:val="HeadingRight"/>
            <w:rPr>
              <w:rFonts w:cs="Times New Roman"/>
            </w:rPr>
          </w:pPr>
          <w:r>
            <w:fldChar w:fldCharType="begin"/>
          </w:r>
          <w:r>
            <w:instrText xml:space="preserve"> STYLEREF  Contents </w:instrText>
          </w:r>
          <w:r>
            <w:fldChar w:fldCharType="separate"/>
          </w:r>
          <w:r w:rsidR="00EE1866">
            <w:rPr>
              <w:rFonts w:hint="eastAsia"/>
              <w:noProof/>
            </w:rPr>
            <w:t>目录</w:t>
          </w:r>
          <w:r>
            <w:rPr>
              <w:noProof/>
            </w:rPr>
            <w:fldChar w:fldCharType="end"/>
          </w:r>
        </w:p>
      </w:tc>
    </w:tr>
  </w:tbl>
  <w:p w:rsidR="0004237C" w:rsidRDefault="0004237C">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bottom w:val="single" w:sz="4" w:space="0" w:color="auto"/>
      </w:tblBorders>
      <w:tblLayout w:type="fixed"/>
      <w:tblLook w:val="0000" w:firstRow="0" w:lastRow="0" w:firstColumn="0" w:lastColumn="0" w:noHBand="0" w:noVBand="0"/>
    </w:tblPr>
    <w:tblGrid>
      <w:gridCol w:w="4820"/>
      <w:gridCol w:w="4840"/>
    </w:tblGrid>
    <w:tr w:rsidR="0004237C" w:rsidRPr="00B75E83" w:rsidTr="00A37946">
      <w:trPr>
        <w:trHeight w:val="851"/>
      </w:trPr>
      <w:tc>
        <w:tcPr>
          <w:tcW w:w="4820" w:type="dxa"/>
          <w:vAlign w:val="bottom"/>
        </w:tcPr>
        <w:p w:rsidR="0004237C" w:rsidRDefault="00021482" w:rsidP="00A37946">
          <w:pPr>
            <w:pStyle w:val="HeadingRight"/>
            <w:jc w:val="both"/>
          </w:pPr>
          <w:fldSimple w:instr=" DOCPROPERTY  &quot;Product&amp;Project Name&quot; ">
            <w:r w:rsidR="0004237C">
              <w:rPr>
                <w:rFonts w:hint="eastAsia"/>
              </w:rPr>
              <w:t>天闻开放平台</w:t>
            </w:r>
          </w:fldSimple>
        </w:p>
        <w:p w:rsidR="0004237C" w:rsidRPr="00E031EC" w:rsidRDefault="00EE5FF1" w:rsidP="00A37946">
          <w:pPr>
            <w:pStyle w:val="HeadingLeft"/>
            <w:rPr>
              <w:rFonts w:cs="Times New Roman"/>
            </w:rPr>
          </w:pPr>
          <w:r>
            <w:fldChar w:fldCharType="begin"/>
          </w:r>
          <w:r>
            <w:instrText xml:space="preserve"> DOCPROPERTY  DocumentName </w:instrText>
          </w:r>
          <w:r>
            <w:fldChar w:fldCharType="separate"/>
          </w:r>
          <w:r w:rsidR="0004237C">
            <w:rPr>
              <w:rFonts w:hint="eastAsia"/>
            </w:rPr>
            <w:t>用户手册</w:t>
          </w:r>
          <w:r>
            <w:fldChar w:fldCharType="end"/>
          </w:r>
        </w:p>
      </w:tc>
      <w:tc>
        <w:tcPr>
          <w:tcW w:w="4840" w:type="dxa"/>
          <w:vAlign w:val="bottom"/>
        </w:tcPr>
        <w:p w:rsidR="0004237C" w:rsidRPr="00B75E83" w:rsidRDefault="0004237C" w:rsidP="00A37946">
          <w:pPr>
            <w:pStyle w:val="HeadingRight"/>
            <w:rPr>
              <w:rFonts w:cs="Times New Roman"/>
            </w:rPr>
          </w:pPr>
          <w:r>
            <w:fldChar w:fldCharType="begin"/>
          </w:r>
          <w:r>
            <w:instrText xml:space="preserve"> STYLEREF  "</w:instrText>
          </w:r>
          <w:r>
            <w:instrText>标题</w:instrText>
          </w:r>
          <w:r>
            <w:instrText xml:space="preserve"> 1" \n  \* MERGEFORMAT </w:instrText>
          </w:r>
          <w:r>
            <w:fldChar w:fldCharType="separate"/>
          </w:r>
          <w:r w:rsidR="00AE5300" w:rsidRPr="00AE5300">
            <w:rPr>
              <w:rFonts w:cs="Times New Roman"/>
              <w:noProof/>
            </w:rPr>
            <w:t>6</w:t>
          </w:r>
          <w:r w:rsidR="00AE5300">
            <w:rPr>
              <w:noProof/>
            </w:rPr>
            <w:t xml:space="preserve"> </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AE5300">
            <w:rPr>
              <w:rFonts w:hint="eastAsia"/>
              <w:noProof/>
            </w:rPr>
            <w:t>老师操作</w:t>
          </w:r>
          <w:r>
            <w:rPr>
              <w:noProof/>
            </w:rPr>
            <w:fldChar w:fldCharType="end"/>
          </w:r>
        </w:p>
      </w:tc>
    </w:tr>
  </w:tbl>
  <w:p w:rsidR="0004237C" w:rsidRDefault="0004237C">
    <w:pPr>
      <w:pStyle w:val="ac"/>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bottom w:val="single" w:sz="4" w:space="0" w:color="auto"/>
      </w:tblBorders>
      <w:tblLayout w:type="fixed"/>
      <w:tblLook w:val="0000" w:firstRow="0" w:lastRow="0" w:firstColumn="0" w:lastColumn="0" w:noHBand="0" w:noVBand="0"/>
    </w:tblPr>
    <w:tblGrid>
      <w:gridCol w:w="4725"/>
      <w:gridCol w:w="4935"/>
    </w:tblGrid>
    <w:tr w:rsidR="0004237C" w:rsidRPr="00B75E83">
      <w:trPr>
        <w:trHeight w:val="851"/>
      </w:trPr>
      <w:tc>
        <w:tcPr>
          <w:tcW w:w="4725" w:type="dxa"/>
          <w:vAlign w:val="bottom"/>
        </w:tcPr>
        <w:p w:rsidR="0004237C" w:rsidRDefault="00021482" w:rsidP="00E4301C">
          <w:pPr>
            <w:pStyle w:val="HeadingRight"/>
            <w:jc w:val="both"/>
          </w:pPr>
          <w:fldSimple w:instr=" DOCPROPERTY  &quot;Product&amp;Project Name&quot; ">
            <w:r w:rsidR="0004237C">
              <w:rPr>
                <w:rFonts w:hint="eastAsia"/>
              </w:rPr>
              <w:t>学位分配系统</w:t>
            </w:r>
          </w:fldSimple>
        </w:p>
        <w:p w:rsidR="0004237C" w:rsidRPr="00E031EC" w:rsidRDefault="00EE5FF1" w:rsidP="00E4301C">
          <w:pPr>
            <w:pStyle w:val="HeadingLeft"/>
            <w:rPr>
              <w:rFonts w:cs="Times New Roman"/>
            </w:rPr>
          </w:pPr>
          <w:r>
            <w:fldChar w:fldCharType="begin"/>
          </w:r>
          <w:r>
            <w:instrText xml:space="preserve"> DOCPROPERTY  DocumentName </w:instrText>
          </w:r>
          <w:r>
            <w:fldChar w:fldCharType="separate"/>
          </w:r>
          <w:r w:rsidR="0004237C">
            <w:rPr>
              <w:rFonts w:hint="eastAsia"/>
            </w:rPr>
            <w:t>用户手册</w:t>
          </w:r>
          <w:r>
            <w:fldChar w:fldCharType="end"/>
          </w:r>
        </w:p>
      </w:tc>
      <w:tc>
        <w:tcPr>
          <w:tcW w:w="4935" w:type="dxa"/>
          <w:vAlign w:val="bottom"/>
        </w:tcPr>
        <w:p w:rsidR="0004237C" w:rsidRDefault="00EE5FF1" w:rsidP="00B86F88">
          <w:pPr>
            <w:pStyle w:val="HeadingRight"/>
          </w:pPr>
          <w:r>
            <w:fldChar w:fldCharType="begin"/>
          </w:r>
          <w:r>
            <w:instrText xml:space="preserve"> DOCPROPERTY  "Product&amp;Project Name" </w:instrText>
          </w:r>
          <w:r>
            <w:fldChar w:fldCharType="separate"/>
          </w:r>
          <w:r w:rsidR="0004237C">
            <w:rPr>
              <w:rFonts w:hint="eastAsia"/>
            </w:rPr>
            <w:t>学位分配系统</w:t>
          </w:r>
          <w:r>
            <w:fldChar w:fldCharType="end"/>
          </w:r>
          <w:r w:rsidR="0004237C">
            <w:rPr>
              <w:rFonts w:hint="eastAsia"/>
            </w:rPr>
            <w:t xml:space="preserve"> </w:t>
          </w:r>
        </w:p>
        <w:p w:rsidR="0004237C" w:rsidRPr="00B75E83" w:rsidRDefault="00EE5FF1" w:rsidP="00B86F88">
          <w:pPr>
            <w:pStyle w:val="HeadingRight"/>
            <w:rPr>
              <w:rFonts w:cs="Times New Roman"/>
            </w:rPr>
          </w:pPr>
          <w:r>
            <w:fldChar w:fldCharType="begin"/>
          </w:r>
          <w:r>
            <w:instrText xml:space="preserve"> DOCPROPERTY  DocumentName </w:instrText>
          </w:r>
          <w:r>
            <w:fldChar w:fldCharType="separate"/>
          </w:r>
          <w:r w:rsidR="0004237C">
            <w:rPr>
              <w:rFonts w:hint="eastAsia"/>
            </w:rPr>
            <w:t>用户手册</w:t>
          </w:r>
          <w:r>
            <w:fldChar w:fldCharType="end"/>
          </w:r>
        </w:p>
      </w:tc>
    </w:tr>
  </w:tbl>
  <w:p w:rsidR="0004237C" w:rsidRDefault="0004237C" w:rsidP="00FD127B">
    <w:pPr>
      <w:pStyle w:val="Heading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nsid w:val="FFFFFF7F"/>
    <w:multiLevelType w:val="singleLevel"/>
    <w:tmpl w:val="C380AB64"/>
    <w:lvl w:ilvl="0">
      <w:start w:val="1"/>
      <w:numFmt w:val="decimal"/>
      <w:pStyle w:val="2"/>
      <w:lvlText w:val="%1."/>
      <w:lvlJc w:val="left"/>
      <w:pPr>
        <w:tabs>
          <w:tab w:val="num" w:pos="780"/>
        </w:tabs>
        <w:ind w:left="780" w:hanging="360"/>
      </w:pPr>
    </w:lvl>
  </w:abstractNum>
  <w:abstractNum w:abstractNumId="4">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nsid w:val="FFFFFF88"/>
    <w:multiLevelType w:val="singleLevel"/>
    <w:tmpl w:val="DA3EF886"/>
    <w:lvl w:ilvl="0">
      <w:start w:val="1"/>
      <w:numFmt w:val="decimal"/>
      <w:pStyle w:val="a"/>
      <w:lvlText w:val="%1."/>
      <w:lvlJc w:val="left"/>
      <w:pPr>
        <w:tabs>
          <w:tab w:val="num" w:pos="360"/>
        </w:tabs>
        <w:ind w:left="360" w:hanging="360"/>
      </w:pPr>
    </w:lvl>
  </w:abstractNum>
  <w:abstractNum w:abstractNumId="9">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nsid w:val="0DB75C73"/>
    <w:multiLevelType w:val="multilevel"/>
    <w:tmpl w:val="5172D1DA"/>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1">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0EDB2900"/>
    <w:multiLevelType w:val="hybridMultilevel"/>
    <w:tmpl w:val="1698331E"/>
    <w:lvl w:ilvl="0" w:tplc="6B308656">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3">
    <w:nsid w:val="13A674F3"/>
    <w:multiLevelType w:val="hybridMultilevel"/>
    <w:tmpl w:val="04DAA2B6"/>
    <w:lvl w:ilvl="0" w:tplc="FFFFFFFF">
      <w:start w:val="1"/>
      <w:numFmt w:val="bullet"/>
      <w:lvlText w:val=""/>
      <w:lvlJc w:val="left"/>
      <w:pPr>
        <w:tabs>
          <w:tab w:val="num" w:pos="340"/>
        </w:tabs>
        <w:ind w:left="340" w:hanging="170"/>
      </w:pPr>
      <w:rPr>
        <w:rFonts w:ascii="Wingdings" w:hAnsi="Wingdings" w:hint="default"/>
        <w:color w:val="auto"/>
        <w:spacing w:val="0"/>
        <w:w w:val="100"/>
        <w:position w:val="1"/>
        <w:sz w:val="13"/>
        <w:szCs w:val="13"/>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4">
    <w:nsid w:val="171657A1"/>
    <w:multiLevelType w:val="multilevel"/>
    <w:tmpl w:val="DC14AFAE"/>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1"/>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pStyle w:val="BlockLabel"/>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pStyle w:val="41"/>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pStyle w:val="Step"/>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pStyle w:val="ItemStep"/>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5">
    <w:nsid w:val="1D5755D3"/>
    <w:multiLevelType w:val="hybridMultilevel"/>
    <w:tmpl w:val="4BEE7E38"/>
    <w:lvl w:ilvl="0" w:tplc="3B1CEA4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nsid w:val="24D2466C"/>
    <w:multiLevelType w:val="multilevel"/>
    <w:tmpl w:val="836400FC"/>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7">
    <w:nsid w:val="27727B63"/>
    <w:multiLevelType w:val="hybridMultilevel"/>
    <w:tmpl w:val="868662D0"/>
    <w:lvl w:ilvl="0" w:tplc="C482554A">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9">
    <w:nsid w:val="3DD41FE6"/>
    <w:multiLevelType w:val="multilevel"/>
    <w:tmpl w:val="B5EE1648"/>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0">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1">
    <w:nsid w:val="463C3DB5"/>
    <w:multiLevelType w:val="hybridMultilevel"/>
    <w:tmpl w:val="59BA9CB6"/>
    <w:lvl w:ilvl="0" w:tplc="0602B598">
      <w:start w:val="1"/>
      <w:numFmt w:val="decimal"/>
      <w:pStyle w:val="ItemStepinTable"/>
      <w:lvlText w:val="%1."/>
      <w:lvlJc w:val="left"/>
      <w:pPr>
        <w:tabs>
          <w:tab w:val="num" w:pos="284"/>
        </w:tabs>
        <w:ind w:left="284" w:hanging="284"/>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2">
    <w:nsid w:val="4A515313"/>
    <w:multiLevelType w:val="hybridMultilevel"/>
    <w:tmpl w:val="42FE5708"/>
    <w:lvl w:ilvl="0" w:tplc="134A6FFC">
      <w:start w:val="1"/>
      <w:numFmt w:val="bullet"/>
      <w:pStyle w:val="Notestextlist"/>
      <w:lvlText w:val=""/>
      <w:lvlJc w:val="left"/>
      <w:pPr>
        <w:tabs>
          <w:tab w:val="num" w:pos="284"/>
        </w:tabs>
        <w:ind w:left="284" w:hanging="284"/>
      </w:pPr>
      <w:rPr>
        <w:rFonts w:ascii="Wingdings" w:hAnsi="Wingdings" w:hint="default"/>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3">
    <w:nsid w:val="4DDA66D1"/>
    <w:multiLevelType w:val="multilevel"/>
    <w:tmpl w:val="13B0A69A"/>
    <w:lvl w:ilvl="0">
      <w:start w:val="1"/>
      <w:numFmt w:val="upperLetter"/>
      <w:pStyle w:val="7"/>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8"/>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9"/>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pStyle w:val="BlockLabelinAppendix"/>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decimal"/>
      <w:pStyle w:val="StepinAppendix"/>
      <w:lvlText w:val="步骤 %5"/>
      <w:lvlJc w:val="right"/>
      <w:pPr>
        <w:tabs>
          <w:tab w:val="num" w:pos="1701"/>
        </w:tabs>
        <w:ind w:left="1701" w:hanging="159"/>
      </w:pPr>
      <w:rPr>
        <w:rFonts w:ascii="Book Antiqua" w:eastAsia="黑体" w:hAnsi="Book Antiqua" w:cs="Times New Roman" w:hint="default"/>
        <w:b w:val="0"/>
        <w:bCs/>
        <w:i w:val="0"/>
        <w:iCs w:val="0"/>
        <w:sz w:val="21"/>
        <w:szCs w:val="21"/>
        <w:u w:val="none"/>
      </w:rPr>
    </w:lvl>
    <w:lvl w:ilvl="5">
      <w:start w:val="1"/>
      <w:numFmt w:val="decimal"/>
      <w:pStyle w:val="ItemStepinAppendix"/>
      <w:lvlText w:val="%6."/>
      <w:lvlJc w:val="left"/>
      <w:pPr>
        <w:tabs>
          <w:tab w:val="num"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pStyle w:val="FigureDescriptioninAppendix"/>
      <w:suff w:val="space"/>
      <w:lvlText w:val="图%1-%7"/>
      <w:lvlJc w:val="left"/>
      <w:pPr>
        <w:ind w:left="1701" w:firstLine="0"/>
      </w:pPr>
      <w:rPr>
        <w:rFonts w:ascii="Times New Roman" w:eastAsia="黑体" w:hAnsi="Times New Roman" w:cs="Book Antiqua" w:hint="default"/>
        <w:b w:val="0"/>
        <w:bCs/>
        <w:i w:val="0"/>
        <w:iCs w:val="0"/>
        <w:sz w:val="21"/>
        <w:szCs w:val="21"/>
        <w:u w:val="none"/>
      </w:rPr>
    </w:lvl>
    <w:lvl w:ilvl="7">
      <w:start w:val="1"/>
      <w:numFmt w:val="decimal"/>
      <w:lvlRestart w:val="1"/>
      <w:pStyle w:val="TableDescriptioninAppendix"/>
      <w:suff w:val="space"/>
      <w:lvlText w:val="表%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none"/>
      <w:lvlRestart w:val="0"/>
      <w:suff w:val="nothing"/>
      <w:lvlText w:val=""/>
      <w:lvlJc w:val="left"/>
      <w:pPr>
        <w:ind w:left="0" w:firstLine="0"/>
      </w:pPr>
      <w:rPr>
        <w:rFonts w:ascii="Book Antiqua" w:eastAsia="宋体" w:hAnsi="Book Antiqua" w:hint="default"/>
        <w:b/>
        <w:bCs/>
        <w:i w:val="0"/>
        <w:iCs w:val="0"/>
        <w:color w:val="000000"/>
        <w:sz w:val="28"/>
        <w:szCs w:val="28"/>
      </w:rPr>
    </w:lvl>
  </w:abstractNum>
  <w:abstractNum w:abstractNumId="24">
    <w:nsid w:val="667437AC"/>
    <w:multiLevelType w:val="hybridMultilevel"/>
    <w:tmpl w:val="6E74E2D6"/>
    <w:lvl w:ilvl="0" w:tplc="FFFFFFFF">
      <w:start w:val="1"/>
      <w:numFmt w:val="bullet"/>
      <w:pStyle w:val="NotesTextList0"/>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5">
    <w:nsid w:val="687F246A"/>
    <w:multiLevelType w:val="multilevel"/>
    <w:tmpl w:val="DC14AFAE"/>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6">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7">
    <w:nsid w:val="768A6716"/>
    <w:multiLevelType w:val="multilevel"/>
    <w:tmpl w:val="DC14AFAE"/>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8">
    <w:nsid w:val="7F773C35"/>
    <w:multiLevelType w:val="hybridMultilevel"/>
    <w:tmpl w:val="2CB47D36"/>
    <w:lvl w:ilvl="0" w:tplc="7F4E75F6">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F816E6F8" w:tentative="1">
      <w:start w:val="1"/>
      <w:numFmt w:val="bullet"/>
      <w:lvlText w:val=""/>
      <w:lvlJc w:val="left"/>
      <w:pPr>
        <w:tabs>
          <w:tab w:val="num" w:pos="840"/>
        </w:tabs>
        <w:ind w:left="840" w:hanging="420"/>
      </w:pPr>
      <w:rPr>
        <w:rFonts w:ascii="Wingdings" w:hAnsi="Wingdings" w:hint="default"/>
      </w:rPr>
    </w:lvl>
    <w:lvl w:ilvl="2" w:tplc="4B9296E2" w:tentative="1">
      <w:start w:val="1"/>
      <w:numFmt w:val="bullet"/>
      <w:lvlText w:val=""/>
      <w:lvlJc w:val="left"/>
      <w:pPr>
        <w:tabs>
          <w:tab w:val="num" w:pos="1260"/>
        </w:tabs>
        <w:ind w:left="1260" w:hanging="420"/>
      </w:pPr>
      <w:rPr>
        <w:rFonts w:ascii="Wingdings" w:hAnsi="Wingdings" w:hint="default"/>
      </w:rPr>
    </w:lvl>
    <w:lvl w:ilvl="3" w:tplc="E392D7B8" w:tentative="1">
      <w:start w:val="1"/>
      <w:numFmt w:val="bullet"/>
      <w:lvlText w:val=""/>
      <w:lvlJc w:val="left"/>
      <w:pPr>
        <w:tabs>
          <w:tab w:val="num" w:pos="1680"/>
        </w:tabs>
        <w:ind w:left="1680" w:hanging="420"/>
      </w:pPr>
      <w:rPr>
        <w:rFonts w:ascii="Wingdings" w:hAnsi="Wingdings" w:hint="default"/>
      </w:rPr>
    </w:lvl>
    <w:lvl w:ilvl="4" w:tplc="71346EC6" w:tentative="1">
      <w:start w:val="1"/>
      <w:numFmt w:val="bullet"/>
      <w:lvlText w:val=""/>
      <w:lvlJc w:val="left"/>
      <w:pPr>
        <w:tabs>
          <w:tab w:val="num" w:pos="2100"/>
        </w:tabs>
        <w:ind w:left="2100" w:hanging="420"/>
      </w:pPr>
      <w:rPr>
        <w:rFonts w:ascii="Wingdings" w:hAnsi="Wingdings" w:hint="default"/>
      </w:rPr>
    </w:lvl>
    <w:lvl w:ilvl="5" w:tplc="FBAC995E" w:tentative="1">
      <w:start w:val="1"/>
      <w:numFmt w:val="bullet"/>
      <w:lvlText w:val=""/>
      <w:lvlJc w:val="left"/>
      <w:pPr>
        <w:tabs>
          <w:tab w:val="num" w:pos="2520"/>
        </w:tabs>
        <w:ind w:left="2520" w:hanging="420"/>
      </w:pPr>
      <w:rPr>
        <w:rFonts w:ascii="Wingdings" w:hAnsi="Wingdings" w:hint="default"/>
      </w:rPr>
    </w:lvl>
    <w:lvl w:ilvl="6" w:tplc="3014FDDC" w:tentative="1">
      <w:start w:val="1"/>
      <w:numFmt w:val="bullet"/>
      <w:lvlText w:val=""/>
      <w:lvlJc w:val="left"/>
      <w:pPr>
        <w:tabs>
          <w:tab w:val="num" w:pos="2940"/>
        </w:tabs>
        <w:ind w:left="2940" w:hanging="420"/>
      </w:pPr>
      <w:rPr>
        <w:rFonts w:ascii="Wingdings" w:hAnsi="Wingdings" w:hint="default"/>
      </w:rPr>
    </w:lvl>
    <w:lvl w:ilvl="7" w:tplc="A35C9508" w:tentative="1">
      <w:start w:val="1"/>
      <w:numFmt w:val="bullet"/>
      <w:lvlText w:val=""/>
      <w:lvlJc w:val="left"/>
      <w:pPr>
        <w:tabs>
          <w:tab w:val="num" w:pos="3360"/>
        </w:tabs>
        <w:ind w:left="3360" w:hanging="420"/>
      </w:pPr>
      <w:rPr>
        <w:rFonts w:ascii="Wingdings" w:hAnsi="Wingdings" w:hint="default"/>
      </w:rPr>
    </w:lvl>
    <w:lvl w:ilvl="8" w:tplc="BE6CAA1E" w:tentative="1">
      <w:start w:val="1"/>
      <w:numFmt w:val="bullet"/>
      <w:lvlText w:val=""/>
      <w:lvlJc w:val="left"/>
      <w:pPr>
        <w:tabs>
          <w:tab w:val="num" w:pos="3780"/>
        </w:tabs>
        <w:ind w:left="3780" w:hanging="42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0"/>
  </w:num>
  <w:num w:numId="12">
    <w:abstractNumId w:val="18"/>
  </w:num>
  <w:num w:numId="13">
    <w:abstractNumId w:val="26"/>
  </w:num>
  <w:num w:numId="14">
    <w:abstractNumId w:val="23"/>
  </w:num>
  <w:num w:numId="15">
    <w:abstractNumId w:val="11"/>
  </w:num>
  <w:num w:numId="16">
    <w:abstractNumId w:val="15"/>
  </w:num>
  <w:num w:numId="17">
    <w:abstractNumId w:val="28"/>
  </w:num>
  <w:num w:numId="18">
    <w:abstractNumId w:val="21"/>
  </w:num>
  <w:num w:numId="19">
    <w:abstractNumId w:val="24"/>
  </w:num>
  <w:num w:numId="20">
    <w:abstractNumId w:val="17"/>
  </w:num>
  <w:num w:numId="21">
    <w:abstractNumId w:val="12"/>
  </w:num>
  <w:num w:numId="22">
    <w:abstractNumId w:val="14"/>
  </w:num>
  <w:num w:numId="23">
    <w:abstractNumId w:val="22"/>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25"/>
  </w:num>
  <w:num w:numId="29">
    <w:abstractNumId w:val="27"/>
  </w:num>
  <w:num w:numId="30">
    <w:abstractNumId w:val="13"/>
  </w:num>
  <w:num w:numId="31">
    <w:abstractNumId w:val="19"/>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en-US" w:vendorID="64" w:dllVersion="131078" w:nlCheck="1" w:checkStyle="1"/>
  <w:activeWritingStyle w:appName="MSWord" w:lang="zh-CN" w:vendorID="64" w:dllVersion="131077" w:nlCheck="1" w:checkStyle="1"/>
  <w:activeWritingStyle w:appName="MSWord" w:lang="en-GB" w:vendorID="64" w:dllVersion="131078" w:nlCheck="1" w:checkStyle="1"/>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hCustomerDocumentTemplate"/>
    <w:docVar w:name="TemplateVersion" w:val="V100R001C01"/>
  </w:docVars>
  <w:rsids>
    <w:rsidRoot w:val="00151B44"/>
    <w:rsid w:val="0000017C"/>
    <w:rsid w:val="00000BE8"/>
    <w:rsid w:val="00001169"/>
    <w:rsid w:val="00001DFF"/>
    <w:rsid w:val="00001F45"/>
    <w:rsid w:val="00002558"/>
    <w:rsid w:val="00002B11"/>
    <w:rsid w:val="00002C4D"/>
    <w:rsid w:val="00003076"/>
    <w:rsid w:val="0000374E"/>
    <w:rsid w:val="0000379C"/>
    <w:rsid w:val="000038D1"/>
    <w:rsid w:val="00003A44"/>
    <w:rsid w:val="0000428E"/>
    <w:rsid w:val="0000436E"/>
    <w:rsid w:val="00004EAE"/>
    <w:rsid w:val="000051BB"/>
    <w:rsid w:val="000058B2"/>
    <w:rsid w:val="000058E8"/>
    <w:rsid w:val="000059CD"/>
    <w:rsid w:val="00005F56"/>
    <w:rsid w:val="0000612D"/>
    <w:rsid w:val="000069B1"/>
    <w:rsid w:val="00006C30"/>
    <w:rsid w:val="00007366"/>
    <w:rsid w:val="000073A2"/>
    <w:rsid w:val="00007BAF"/>
    <w:rsid w:val="000100EB"/>
    <w:rsid w:val="0001010A"/>
    <w:rsid w:val="0001041B"/>
    <w:rsid w:val="0001056C"/>
    <w:rsid w:val="00010760"/>
    <w:rsid w:val="00011106"/>
    <w:rsid w:val="000115B3"/>
    <w:rsid w:val="00011834"/>
    <w:rsid w:val="00011C5C"/>
    <w:rsid w:val="00012021"/>
    <w:rsid w:val="00012427"/>
    <w:rsid w:val="000124BC"/>
    <w:rsid w:val="00014409"/>
    <w:rsid w:val="00014C09"/>
    <w:rsid w:val="00014E44"/>
    <w:rsid w:val="000151CC"/>
    <w:rsid w:val="00015F1D"/>
    <w:rsid w:val="000161FA"/>
    <w:rsid w:val="000165FD"/>
    <w:rsid w:val="00017CC2"/>
    <w:rsid w:val="000204D7"/>
    <w:rsid w:val="00020931"/>
    <w:rsid w:val="000209A5"/>
    <w:rsid w:val="00021482"/>
    <w:rsid w:val="000219F0"/>
    <w:rsid w:val="00021BCC"/>
    <w:rsid w:val="000221DB"/>
    <w:rsid w:val="00022994"/>
    <w:rsid w:val="00022AF5"/>
    <w:rsid w:val="00022F6E"/>
    <w:rsid w:val="00023498"/>
    <w:rsid w:val="0002360D"/>
    <w:rsid w:val="000236DC"/>
    <w:rsid w:val="00023878"/>
    <w:rsid w:val="00023D7F"/>
    <w:rsid w:val="00025321"/>
    <w:rsid w:val="00025A3E"/>
    <w:rsid w:val="00026109"/>
    <w:rsid w:val="00026185"/>
    <w:rsid w:val="00026836"/>
    <w:rsid w:val="00027249"/>
    <w:rsid w:val="000276CE"/>
    <w:rsid w:val="00027D33"/>
    <w:rsid w:val="00027EB1"/>
    <w:rsid w:val="000301D7"/>
    <w:rsid w:val="00030501"/>
    <w:rsid w:val="0003064E"/>
    <w:rsid w:val="00030B38"/>
    <w:rsid w:val="00031AF2"/>
    <w:rsid w:val="00031BF2"/>
    <w:rsid w:val="00032561"/>
    <w:rsid w:val="00032F35"/>
    <w:rsid w:val="00033318"/>
    <w:rsid w:val="0003338D"/>
    <w:rsid w:val="0003358E"/>
    <w:rsid w:val="00033E8C"/>
    <w:rsid w:val="000343A6"/>
    <w:rsid w:val="0003480D"/>
    <w:rsid w:val="00034B29"/>
    <w:rsid w:val="00034B49"/>
    <w:rsid w:val="00035809"/>
    <w:rsid w:val="0003640A"/>
    <w:rsid w:val="00036481"/>
    <w:rsid w:val="0003695E"/>
    <w:rsid w:val="00036B05"/>
    <w:rsid w:val="000376BE"/>
    <w:rsid w:val="00037D92"/>
    <w:rsid w:val="000400C3"/>
    <w:rsid w:val="000410B4"/>
    <w:rsid w:val="00041D68"/>
    <w:rsid w:val="00041ED5"/>
    <w:rsid w:val="0004237C"/>
    <w:rsid w:val="0004266E"/>
    <w:rsid w:val="00043480"/>
    <w:rsid w:val="00043C14"/>
    <w:rsid w:val="000447C4"/>
    <w:rsid w:val="00044EB7"/>
    <w:rsid w:val="00045407"/>
    <w:rsid w:val="000454FE"/>
    <w:rsid w:val="0004571C"/>
    <w:rsid w:val="00045A84"/>
    <w:rsid w:val="00045B62"/>
    <w:rsid w:val="00046162"/>
    <w:rsid w:val="000464BE"/>
    <w:rsid w:val="00046DA7"/>
    <w:rsid w:val="000470FB"/>
    <w:rsid w:val="0004737D"/>
    <w:rsid w:val="00047488"/>
    <w:rsid w:val="00047622"/>
    <w:rsid w:val="000477DB"/>
    <w:rsid w:val="0004784E"/>
    <w:rsid w:val="00047C54"/>
    <w:rsid w:val="00047CBA"/>
    <w:rsid w:val="00050060"/>
    <w:rsid w:val="00050F65"/>
    <w:rsid w:val="0005171E"/>
    <w:rsid w:val="000518C6"/>
    <w:rsid w:val="00051E05"/>
    <w:rsid w:val="00051F49"/>
    <w:rsid w:val="00052085"/>
    <w:rsid w:val="0005258A"/>
    <w:rsid w:val="00052FBB"/>
    <w:rsid w:val="00053253"/>
    <w:rsid w:val="00053355"/>
    <w:rsid w:val="0005366C"/>
    <w:rsid w:val="000537DE"/>
    <w:rsid w:val="00053FDE"/>
    <w:rsid w:val="00054821"/>
    <w:rsid w:val="0005498C"/>
    <w:rsid w:val="00054F89"/>
    <w:rsid w:val="00054F9C"/>
    <w:rsid w:val="00055797"/>
    <w:rsid w:val="000557BB"/>
    <w:rsid w:val="00056D40"/>
    <w:rsid w:val="000570B5"/>
    <w:rsid w:val="0005779E"/>
    <w:rsid w:val="00060943"/>
    <w:rsid w:val="00060A78"/>
    <w:rsid w:val="00062085"/>
    <w:rsid w:val="00062113"/>
    <w:rsid w:val="00062758"/>
    <w:rsid w:val="0006346F"/>
    <w:rsid w:val="0006368F"/>
    <w:rsid w:val="0006390E"/>
    <w:rsid w:val="00063F41"/>
    <w:rsid w:val="00064E1A"/>
    <w:rsid w:val="000650A2"/>
    <w:rsid w:val="000656BA"/>
    <w:rsid w:val="000657E0"/>
    <w:rsid w:val="00065B3D"/>
    <w:rsid w:val="00066D2B"/>
    <w:rsid w:val="000672E0"/>
    <w:rsid w:val="00067398"/>
    <w:rsid w:val="00067562"/>
    <w:rsid w:val="000675B6"/>
    <w:rsid w:val="00067625"/>
    <w:rsid w:val="00067DAC"/>
    <w:rsid w:val="00067F70"/>
    <w:rsid w:val="00070188"/>
    <w:rsid w:val="0007052B"/>
    <w:rsid w:val="00070BDE"/>
    <w:rsid w:val="00070EF9"/>
    <w:rsid w:val="00070F69"/>
    <w:rsid w:val="0007109C"/>
    <w:rsid w:val="000710CF"/>
    <w:rsid w:val="000710E7"/>
    <w:rsid w:val="000714A1"/>
    <w:rsid w:val="00072B5B"/>
    <w:rsid w:val="00074765"/>
    <w:rsid w:val="000749B5"/>
    <w:rsid w:val="00074C91"/>
    <w:rsid w:val="00075FBD"/>
    <w:rsid w:val="000764F3"/>
    <w:rsid w:val="000765A1"/>
    <w:rsid w:val="00076E09"/>
    <w:rsid w:val="00076EAB"/>
    <w:rsid w:val="000772DD"/>
    <w:rsid w:val="000774A3"/>
    <w:rsid w:val="00077540"/>
    <w:rsid w:val="0007799D"/>
    <w:rsid w:val="00077ED7"/>
    <w:rsid w:val="00080007"/>
    <w:rsid w:val="00080AC7"/>
    <w:rsid w:val="00080DCA"/>
    <w:rsid w:val="00081440"/>
    <w:rsid w:val="00081DB8"/>
    <w:rsid w:val="00081DC7"/>
    <w:rsid w:val="00081E7C"/>
    <w:rsid w:val="00082647"/>
    <w:rsid w:val="0008329C"/>
    <w:rsid w:val="0008415C"/>
    <w:rsid w:val="000844C4"/>
    <w:rsid w:val="00085240"/>
    <w:rsid w:val="000856FF"/>
    <w:rsid w:val="0008696D"/>
    <w:rsid w:val="000869C4"/>
    <w:rsid w:val="00086C33"/>
    <w:rsid w:val="000871AC"/>
    <w:rsid w:val="00087D7C"/>
    <w:rsid w:val="00090158"/>
    <w:rsid w:val="00090163"/>
    <w:rsid w:val="00090E27"/>
    <w:rsid w:val="00090F24"/>
    <w:rsid w:val="00090F5A"/>
    <w:rsid w:val="00091D6A"/>
    <w:rsid w:val="000924A6"/>
    <w:rsid w:val="000928A9"/>
    <w:rsid w:val="00092AC9"/>
    <w:rsid w:val="00093306"/>
    <w:rsid w:val="00093C2E"/>
    <w:rsid w:val="00093CAE"/>
    <w:rsid w:val="0009460A"/>
    <w:rsid w:val="00094617"/>
    <w:rsid w:val="00095162"/>
    <w:rsid w:val="0009523A"/>
    <w:rsid w:val="000959CD"/>
    <w:rsid w:val="00095D4D"/>
    <w:rsid w:val="0009661D"/>
    <w:rsid w:val="00096B51"/>
    <w:rsid w:val="00096F8B"/>
    <w:rsid w:val="000970FE"/>
    <w:rsid w:val="000A0B42"/>
    <w:rsid w:val="000A1A69"/>
    <w:rsid w:val="000A243F"/>
    <w:rsid w:val="000A29FF"/>
    <w:rsid w:val="000A2BD9"/>
    <w:rsid w:val="000A320B"/>
    <w:rsid w:val="000A351C"/>
    <w:rsid w:val="000A4115"/>
    <w:rsid w:val="000A41A8"/>
    <w:rsid w:val="000A4439"/>
    <w:rsid w:val="000A44D2"/>
    <w:rsid w:val="000A4541"/>
    <w:rsid w:val="000A4931"/>
    <w:rsid w:val="000A4AB8"/>
    <w:rsid w:val="000A51E3"/>
    <w:rsid w:val="000A5612"/>
    <w:rsid w:val="000A5937"/>
    <w:rsid w:val="000A5B22"/>
    <w:rsid w:val="000A5E15"/>
    <w:rsid w:val="000A61A7"/>
    <w:rsid w:val="000A6CE3"/>
    <w:rsid w:val="000A6EE3"/>
    <w:rsid w:val="000A7415"/>
    <w:rsid w:val="000A77FB"/>
    <w:rsid w:val="000B07DE"/>
    <w:rsid w:val="000B1649"/>
    <w:rsid w:val="000B1EA3"/>
    <w:rsid w:val="000B2873"/>
    <w:rsid w:val="000B28D6"/>
    <w:rsid w:val="000B2B6C"/>
    <w:rsid w:val="000B3329"/>
    <w:rsid w:val="000B3A49"/>
    <w:rsid w:val="000B3D42"/>
    <w:rsid w:val="000B3EE5"/>
    <w:rsid w:val="000B40C9"/>
    <w:rsid w:val="000B5263"/>
    <w:rsid w:val="000B5BA9"/>
    <w:rsid w:val="000B6407"/>
    <w:rsid w:val="000B67FB"/>
    <w:rsid w:val="000C02B3"/>
    <w:rsid w:val="000C06E9"/>
    <w:rsid w:val="000C0A8E"/>
    <w:rsid w:val="000C0BD2"/>
    <w:rsid w:val="000C0FEA"/>
    <w:rsid w:val="000C11F2"/>
    <w:rsid w:val="000C13A5"/>
    <w:rsid w:val="000C1540"/>
    <w:rsid w:val="000C163B"/>
    <w:rsid w:val="000C23A5"/>
    <w:rsid w:val="000C3088"/>
    <w:rsid w:val="000C3332"/>
    <w:rsid w:val="000C349C"/>
    <w:rsid w:val="000C39B4"/>
    <w:rsid w:val="000C498E"/>
    <w:rsid w:val="000C4A87"/>
    <w:rsid w:val="000C4C79"/>
    <w:rsid w:val="000C4CE7"/>
    <w:rsid w:val="000C5172"/>
    <w:rsid w:val="000C6CED"/>
    <w:rsid w:val="000C6F90"/>
    <w:rsid w:val="000C76FE"/>
    <w:rsid w:val="000C7B59"/>
    <w:rsid w:val="000C7B9D"/>
    <w:rsid w:val="000D06A2"/>
    <w:rsid w:val="000D071E"/>
    <w:rsid w:val="000D0A41"/>
    <w:rsid w:val="000D0D4E"/>
    <w:rsid w:val="000D1366"/>
    <w:rsid w:val="000D1AC5"/>
    <w:rsid w:val="000D284A"/>
    <w:rsid w:val="000D2984"/>
    <w:rsid w:val="000D2BD0"/>
    <w:rsid w:val="000D302D"/>
    <w:rsid w:val="000D36FE"/>
    <w:rsid w:val="000D4212"/>
    <w:rsid w:val="000D4824"/>
    <w:rsid w:val="000D58F1"/>
    <w:rsid w:val="000D5BCF"/>
    <w:rsid w:val="000D5E6A"/>
    <w:rsid w:val="000D64AF"/>
    <w:rsid w:val="000D65D0"/>
    <w:rsid w:val="000D67D8"/>
    <w:rsid w:val="000D68BD"/>
    <w:rsid w:val="000D6DAA"/>
    <w:rsid w:val="000D6F44"/>
    <w:rsid w:val="000D72CA"/>
    <w:rsid w:val="000D7B27"/>
    <w:rsid w:val="000E02C8"/>
    <w:rsid w:val="000E1073"/>
    <w:rsid w:val="000E10A4"/>
    <w:rsid w:val="000E1B37"/>
    <w:rsid w:val="000E2215"/>
    <w:rsid w:val="000E31CD"/>
    <w:rsid w:val="000E3263"/>
    <w:rsid w:val="000E335D"/>
    <w:rsid w:val="000E38AF"/>
    <w:rsid w:val="000E489E"/>
    <w:rsid w:val="000E5622"/>
    <w:rsid w:val="000E591A"/>
    <w:rsid w:val="000E59EB"/>
    <w:rsid w:val="000E5BA9"/>
    <w:rsid w:val="000E6762"/>
    <w:rsid w:val="000E6BBB"/>
    <w:rsid w:val="000E6C0F"/>
    <w:rsid w:val="000E6F07"/>
    <w:rsid w:val="000E7EA1"/>
    <w:rsid w:val="000E7F12"/>
    <w:rsid w:val="000F0310"/>
    <w:rsid w:val="000F0868"/>
    <w:rsid w:val="000F08F9"/>
    <w:rsid w:val="000F0EA8"/>
    <w:rsid w:val="000F1525"/>
    <w:rsid w:val="000F1570"/>
    <w:rsid w:val="000F1818"/>
    <w:rsid w:val="000F1D99"/>
    <w:rsid w:val="000F2222"/>
    <w:rsid w:val="000F2724"/>
    <w:rsid w:val="000F285C"/>
    <w:rsid w:val="000F28A4"/>
    <w:rsid w:val="000F2984"/>
    <w:rsid w:val="000F3221"/>
    <w:rsid w:val="000F35D6"/>
    <w:rsid w:val="000F4285"/>
    <w:rsid w:val="000F446C"/>
    <w:rsid w:val="000F4B68"/>
    <w:rsid w:val="000F55A8"/>
    <w:rsid w:val="000F5DC8"/>
    <w:rsid w:val="000F61AE"/>
    <w:rsid w:val="000F656F"/>
    <w:rsid w:val="000F6BAB"/>
    <w:rsid w:val="000F726C"/>
    <w:rsid w:val="000F7D6A"/>
    <w:rsid w:val="00101157"/>
    <w:rsid w:val="00101B8C"/>
    <w:rsid w:val="00101DEC"/>
    <w:rsid w:val="00101EAF"/>
    <w:rsid w:val="001020C7"/>
    <w:rsid w:val="00102423"/>
    <w:rsid w:val="00102AB7"/>
    <w:rsid w:val="00102C95"/>
    <w:rsid w:val="00102FC4"/>
    <w:rsid w:val="0010380E"/>
    <w:rsid w:val="0010443C"/>
    <w:rsid w:val="001047CD"/>
    <w:rsid w:val="0010489D"/>
    <w:rsid w:val="00104A93"/>
    <w:rsid w:val="00104BFD"/>
    <w:rsid w:val="00104CB0"/>
    <w:rsid w:val="00104CFC"/>
    <w:rsid w:val="00104D01"/>
    <w:rsid w:val="00105508"/>
    <w:rsid w:val="001057E0"/>
    <w:rsid w:val="00105CC4"/>
    <w:rsid w:val="00105D4F"/>
    <w:rsid w:val="00105D8E"/>
    <w:rsid w:val="00106178"/>
    <w:rsid w:val="00110609"/>
    <w:rsid w:val="00110922"/>
    <w:rsid w:val="00111942"/>
    <w:rsid w:val="00111D42"/>
    <w:rsid w:val="00111DE3"/>
    <w:rsid w:val="001120A9"/>
    <w:rsid w:val="00112801"/>
    <w:rsid w:val="0011302D"/>
    <w:rsid w:val="00113FBB"/>
    <w:rsid w:val="00113FC7"/>
    <w:rsid w:val="0011446D"/>
    <w:rsid w:val="00114C5D"/>
    <w:rsid w:val="00114FA3"/>
    <w:rsid w:val="0011507B"/>
    <w:rsid w:val="00115208"/>
    <w:rsid w:val="0011595C"/>
    <w:rsid w:val="00116083"/>
    <w:rsid w:val="00116258"/>
    <w:rsid w:val="001162F5"/>
    <w:rsid w:val="00116712"/>
    <w:rsid w:val="001167BC"/>
    <w:rsid w:val="001173CF"/>
    <w:rsid w:val="001178DA"/>
    <w:rsid w:val="00117D61"/>
    <w:rsid w:val="00121105"/>
    <w:rsid w:val="0012127D"/>
    <w:rsid w:val="00121F01"/>
    <w:rsid w:val="0012202A"/>
    <w:rsid w:val="001226EB"/>
    <w:rsid w:val="00122915"/>
    <w:rsid w:val="00122B3C"/>
    <w:rsid w:val="00122B8B"/>
    <w:rsid w:val="001236F4"/>
    <w:rsid w:val="0012442C"/>
    <w:rsid w:val="00125779"/>
    <w:rsid w:val="00126414"/>
    <w:rsid w:val="0012684C"/>
    <w:rsid w:val="0012723B"/>
    <w:rsid w:val="00127ABD"/>
    <w:rsid w:val="00127B7F"/>
    <w:rsid w:val="0013001A"/>
    <w:rsid w:val="001307D4"/>
    <w:rsid w:val="00131364"/>
    <w:rsid w:val="001314A9"/>
    <w:rsid w:val="0013150A"/>
    <w:rsid w:val="00131587"/>
    <w:rsid w:val="0013275F"/>
    <w:rsid w:val="00132B02"/>
    <w:rsid w:val="00132FC8"/>
    <w:rsid w:val="001334DA"/>
    <w:rsid w:val="0013360E"/>
    <w:rsid w:val="00133908"/>
    <w:rsid w:val="00133C49"/>
    <w:rsid w:val="0013423E"/>
    <w:rsid w:val="00134B77"/>
    <w:rsid w:val="00134E72"/>
    <w:rsid w:val="00135183"/>
    <w:rsid w:val="00135C9A"/>
    <w:rsid w:val="00135DC6"/>
    <w:rsid w:val="00136255"/>
    <w:rsid w:val="00136978"/>
    <w:rsid w:val="00136E93"/>
    <w:rsid w:val="00137151"/>
    <w:rsid w:val="00137E8E"/>
    <w:rsid w:val="001407BA"/>
    <w:rsid w:val="00141EC3"/>
    <w:rsid w:val="00141F5B"/>
    <w:rsid w:val="00141FEE"/>
    <w:rsid w:val="00142BFF"/>
    <w:rsid w:val="00143077"/>
    <w:rsid w:val="00143148"/>
    <w:rsid w:val="00144069"/>
    <w:rsid w:val="00144857"/>
    <w:rsid w:val="00144D97"/>
    <w:rsid w:val="00144F3E"/>
    <w:rsid w:val="001453E4"/>
    <w:rsid w:val="00146E0E"/>
    <w:rsid w:val="001476B8"/>
    <w:rsid w:val="0014770E"/>
    <w:rsid w:val="00147947"/>
    <w:rsid w:val="0015029D"/>
    <w:rsid w:val="001504CD"/>
    <w:rsid w:val="00150923"/>
    <w:rsid w:val="001509B6"/>
    <w:rsid w:val="00151094"/>
    <w:rsid w:val="00151B44"/>
    <w:rsid w:val="00151FB7"/>
    <w:rsid w:val="00152AD2"/>
    <w:rsid w:val="00152DCE"/>
    <w:rsid w:val="00152EB6"/>
    <w:rsid w:val="00152EE4"/>
    <w:rsid w:val="00153F5C"/>
    <w:rsid w:val="00154079"/>
    <w:rsid w:val="001540DC"/>
    <w:rsid w:val="001543A0"/>
    <w:rsid w:val="00155411"/>
    <w:rsid w:val="00155511"/>
    <w:rsid w:val="001557EC"/>
    <w:rsid w:val="00155871"/>
    <w:rsid w:val="001561DA"/>
    <w:rsid w:val="001563D2"/>
    <w:rsid w:val="00156FFA"/>
    <w:rsid w:val="0015710A"/>
    <w:rsid w:val="0015759D"/>
    <w:rsid w:val="001577D1"/>
    <w:rsid w:val="00160B60"/>
    <w:rsid w:val="0016109A"/>
    <w:rsid w:val="0016122E"/>
    <w:rsid w:val="001612B5"/>
    <w:rsid w:val="001613BE"/>
    <w:rsid w:val="00161472"/>
    <w:rsid w:val="001618D8"/>
    <w:rsid w:val="00161901"/>
    <w:rsid w:val="00161D14"/>
    <w:rsid w:val="00162277"/>
    <w:rsid w:val="00162C92"/>
    <w:rsid w:val="0016301B"/>
    <w:rsid w:val="001632E0"/>
    <w:rsid w:val="001632F8"/>
    <w:rsid w:val="0016385B"/>
    <w:rsid w:val="00163946"/>
    <w:rsid w:val="00163F4C"/>
    <w:rsid w:val="001641A1"/>
    <w:rsid w:val="001647D5"/>
    <w:rsid w:val="001650F5"/>
    <w:rsid w:val="001651A9"/>
    <w:rsid w:val="001657B0"/>
    <w:rsid w:val="00165AE7"/>
    <w:rsid w:val="00166171"/>
    <w:rsid w:val="00166805"/>
    <w:rsid w:val="001669DC"/>
    <w:rsid w:val="00166DD7"/>
    <w:rsid w:val="00166F96"/>
    <w:rsid w:val="001672F0"/>
    <w:rsid w:val="001678B7"/>
    <w:rsid w:val="00171579"/>
    <w:rsid w:val="001722C9"/>
    <w:rsid w:val="00172CAA"/>
    <w:rsid w:val="00172F5F"/>
    <w:rsid w:val="0017339F"/>
    <w:rsid w:val="00173435"/>
    <w:rsid w:val="001738BB"/>
    <w:rsid w:val="00174399"/>
    <w:rsid w:val="0017449D"/>
    <w:rsid w:val="00174557"/>
    <w:rsid w:val="001745F0"/>
    <w:rsid w:val="00174FD3"/>
    <w:rsid w:val="0017510F"/>
    <w:rsid w:val="001754AD"/>
    <w:rsid w:val="001755D0"/>
    <w:rsid w:val="001758EA"/>
    <w:rsid w:val="00175ABA"/>
    <w:rsid w:val="0017606A"/>
    <w:rsid w:val="0017636A"/>
    <w:rsid w:val="0017659E"/>
    <w:rsid w:val="001766BF"/>
    <w:rsid w:val="00176DF9"/>
    <w:rsid w:val="00176E04"/>
    <w:rsid w:val="00177354"/>
    <w:rsid w:val="0017787B"/>
    <w:rsid w:val="00180220"/>
    <w:rsid w:val="001808F9"/>
    <w:rsid w:val="00181535"/>
    <w:rsid w:val="00181580"/>
    <w:rsid w:val="00181717"/>
    <w:rsid w:val="00181E63"/>
    <w:rsid w:val="00181FC4"/>
    <w:rsid w:val="001821B6"/>
    <w:rsid w:val="00182824"/>
    <w:rsid w:val="00182C57"/>
    <w:rsid w:val="00182E06"/>
    <w:rsid w:val="00183353"/>
    <w:rsid w:val="00184713"/>
    <w:rsid w:val="00184CE5"/>
    <w:rsid w:val="0018547E"/>
    <w:rsid w:val="001877C4"/>
    <w:rsid w:val="00187F43"/>
    <w:rsid w:val="00187FFA"/>
    <w:rsid w:val="00190BD6"/>
    <w:rsid w:val="00191218"/>
    <w:rsid w:val="00191AC5"/>
    <w:rsid w:val="00191B75"/>
    <w:rsid w:val="001932F0"/>
    <w:rsid w:val="00193C9D"/>
    <w:rsid w:val="001940C8"/>
    <w:rsid w:val="00194143"/>
    <w:rsid w:val="0019484D"/>
    <w:rsid w:val="001948E1"/>
    <w:rsid w:val="00194F02"/>
    <w:rsid w:val="001953F9"/>
    <w:rsid w:val="001954C5"/>
    <w:rsid w:val="0019620A"/>
    <w:rsid w:val="00196A07"/>
    <w:rsid w:val="00196A87"/>
    <w:rsid w:val="00196D8C"/>
    <w:rsid w:val="0019736B"/>
    <w:rsid w:val="00197467"/>
    <w:rsid w:val="00197671"/>
    <w:rsid w:val="0019784B"/>
    <w:rsid w:val="001A0403"/>
    <w:rsid w:val="001A084E"/>
    <w:rsid w:val="001A0C2B"/>
    <w:rsid w:val="001A0EC7"/>
    <w:rsid w:val="001A12EF"/>
    <w:rsid w:val="001A1400"/>
    <w:rsid w:val="001A14D5"/>
    <w:rsid w:val="001A174E"/>
    <w:rsid w:val="001A1D16"/>
    <w:rsid w:val="001A2059"/>
    <w:rsid w:val="001A2A51"/>
    <w:rsid w:val="001A2F22"/>
    <w:rsid w:val="001A2F3C"/>
    <w:rsid w:val="001A3366"/>
    <w:rsid w:val="001A4340"/>
    <w:rsid w:val="001A446C"/>
    <w:rsid w:val="001A5331"/>
    <w:rsid w:val="001A5A3B"/>
    <w:rsid w:val="001A5F26"/>
    <w:rsid w:val="001A64A6"/>
    <w:rsid w:val="001A6925"/>
    <w:rsid w:val="001A7315"/>
    <w:rsid w:val="001A73C3"/>
    <w:rsid w:val="001A740A"/>
    <w:rsid w:val="001A7A4F"/>
    <w:rsid w:val="001B055E"/>
    <w:rsid w:val="001B0695"/>
    <w:rsid w:val="001B0F62"/>
    <w:rsid w:val="001B11A5"/>
    <w:rsid w:val="001B1836"/>
    <w:rsid w:val="001B2778"/>
    <w:rsid w:val="001B2E93"/>
    <w:rsid w:val="001B3688"/>
    <w:rsid w:val="001B3CF4"/>
    <w:rsid w:val="001B3F83"/>
    <w:rsid w:val="001B40CB"/>
    <w:rsid w:val="001B48BE"/>
    <w:rsid w:val="001B5266"/>
    <w:rsid w:val="001B54B5"/>
    <w:rsid w:val="001B562E"/>
    <w:rsid w:val="001B749D"/>
    <w:rsid w:val="001B7BA6"/>
    <w:rsid w:val="001B7D43"/>
    <w:rsid w:val="001C04C7"/>
    <w:rsid w:val="001C0820"/>
    <w:rsid w:val="001C1084"/>
    <w:rsid w:val="001C14B2"/>
    <w:rsid w:val="001C22D0"/>
    <w:rsid w:val="001C237C"/>
    <w:rsid w:val="001C2626"/>
    <w:rsid w:val="001C27F0"/>
    <w:rsid w:val="001C296D"/>
    <w:rsid w:val="001C2EEA"/>
    <w:rsid w:val="001C2EF1"/>
    <w:rsid w:val="001C346B"/>
    <w:rsid w:val="001C36D5"/>
    <w:rsid w:val="001C406A"/>
    <w:rsid w:val="001C4819"/>
    <w:rsid w:val="001C4A19"/>
    <w:rsid w:val="001C54B6"/>
    <w:rsid w:val="001C66A2"/>
    <w:rsid w:val="001C68F1"/>
    <w:rsid w:val="001C6DFD"/>
    <w:rsid w:val="001C6F79"/>
    <w:rsid w:val="001C762E"/>
    <w:rsid w:val="001D024F"/>
    <w:rsid w:val="001D0422"/>
    <w:rsid w:val="001D09E5"/>
    <w:rsid w:val="001D0B42"/>
    <w:rsid w:val="001D1C16"/>
    <w:rsid w:val="001D1E7F"/>
    <w:rsid w:val="001D2EAE"/>
    <w:rsid w:val="001D3111"/>
    <w:rsid w:val="001D31ED"/>
    <w:rsid w:val="001D3312"/>
    <w:rsid w:val="001D3BB2"/>
    <w:rsid w:val="001D4990"/>
    <w:rsid w:val="001D53A8"/>
    <w:rsid w:val="001D5448"/>
    <w:rsid w:val="001D55FF"/>
    <w:rsid w:val="001D562D"/>
    <w:rsid w:val="001D5B47"/>
    <w:rsid w:val="001D5FAD"/>
    <w:rsid w:val="001D7157"/>
    <w:rsid w:val="001D7FF1"/>
    <w:rsid w:val="001E0306"/>
    <w:rsid w:val="001E0562"/>
    <w:rsid w:val="001E116D"/>
    <w:rsid w:val="001E1525"/>
    <w:rsid w:val="001E1550"/>
    <w:rsid w:val="001E1EEA"/>
    <w:rsid w:val="001E1F28"/>
    <w:rsid w:val="001E2AA9"/>
    <w:rsid w:val="001E2BF6"/>
    <w:rsid w:val="001E2F95"/>
    <w:rsid w:val="001E3495"/>
    <w:rsid w:val="001E3785"/>
    <w:rsid w:val="001E433F"/>
    <w:rsid w:val="001E45E5"/>
    <w:rsid w:val="001E46F6"/>
    <w:rsid w:val="001E47F6"/>
    <w:rsid w:val="001E58E9"/>
    <w:rsid w:val="001E61BB"/>
    <w:rsid w:val="001E6EC2"/>
    <w:rsid w:val="001E7245"/>
    <w:rsid w:val="001E755D"/>
    <w:rsid w:val="001E781A"/>
    <w:rsid w:val="001E79D1"/>
    <w:rsid w:val="001F0129"/>
    <w:rsid w:val="001F053B"/>
    <w:rsid w:val="001F0B5A"/>
    <w:rsid w:val="001F0C3D"/>
    <w:rsid w:val="001F13A4"/>
    <w:rsid w:val="001F1ECE"/>
    <w:rsid w:val="001F22D3"/>
    <w:rsid w:val="001F2F63"/>
    <w:rsid w:val="001F3097"/>
    <w:rsid w:val="001F309A"/>
    <w:rsid w:val="001F343F"/>
    <w:rsid w:val="001F3529"/>
    <w:rsid w:val="001F3C52"/>
    <w:rsid w:val="001F44E5"/>
    <w:rsid w:val="001F4917"/>
    <w:rsid w:val="001F4FCF"/>
    <w:rsid w:val="001F5797"/>
    <w:rsid w:val="001F5826"/>
    <w:rsid w:val="001F61BE"/>
    <w:rsid w:val="001F6519"/>
    <w:rsid w:val="001F68A7"/>
    <w:rsid w:val="001F6A30"/>
    <w:rsid w:val="001F7372"/>
    <w:rsid w:val="001F7D34"/>
    <w:rsid w:val="00200C05"/>
    <w:rsid w:val="00200FCB"/>
    <w:rsid w:val="00201830"/>
    <w:rsid w:val="0020204C"/>
    <w:rsid w:val="00202060"/>
    <w:rsid w:val="00202247"/>
    <w:rsid w:val="00202712"/>
    <w:rsid w:val="00202971"/>
    <w:rsid w:val="00202AED"/>
    <w:rsid w:val="00202EC6"/>
    <w:rsid w:val="002032CE"/>
    <w:rsid w:val="00204734"/>
    <w:rsid w:val="00204907"/>
    <w:rsid w:val="00204975"/>
    <w:rsid w:val="00204FC9"/>
    <w:rsid w:val="002051AD"/>
    <w:rsid w:val="00205634"/>
    <w:rsid w:val="002056F5"/>
    <w:rsid w:val="002057DC"/>
    <w:rsid w:val="002058A8"/>
    <w:rsid w:val="002058AA"/>
    <w:rsid w:val="00205D59"/>
    <w:rsid w:val="00205F9F"/>
    <w:rsid w:val="00206662"/>
    <w:rsid w:val="0020714E"/>
    <w:rsid w:val="0020779C"/>
    <w:rsid w:val="002078AA"/>
    <w:rsid w:val="00207925"/>
    <w:rsid w:val="0021012C"/>
    <w:rsid w:val="0021021F"/>
    <w:rsid w:val="00210D3A"/>
    <w:rsid w:val="00210D69"/>
    <w:rsid w:val="002113D5"/>
    <w:rsid w:val="00211A7C"/>
    <w:rsid w:val="00211FAC"/>
    <w:rsid w:val="0021217E"/>
    <w:rsid w:val="00212276"/>
    <w:rsid w:val="00212619"/>
    <w:rsid w:val="00212897"/>
    <w:rsid w:val="00212A4A"/>
    <w:rsid w:val="00213186"/>
    <w:rsid w:val="00213726"/>
    <w:rsid w:val="00213841"/>
    <w:rsid w:val="00213963"/>
    <w:rsid w:val="0021424E"/>
    <w:rsid w:val="00214270"/>
    <w:rsid w:val="002143B0"/>
    <w:rsid w:val="00214454"/>
    <w:rsid w:val="00214545"/>
    <w:rsid w:val="00215C34"/>
    <w:rsid w:val="00215F8B"/>
    <w:rsid w:val="002160E1"/>
    <w:rsid w:val="0021611B"/>
    <w:rsid w:val="002165BC"/>
    <w:rsid w:val="002165D1"/>
    <w:rsid w:val="00216C26"/>
    <w:rsid w:val="0021721D"/>
    <w:rsid w:val="00217456"/>
    <w:rsid w:val="00217C25"/>
    <w:rsid w:val="00217FE3"/>
    <w:rsid w:val="00220DA6"/>
    <w:rsid w:val="00221CFE"/>
    <w:rsid w:val="00222185"/>
    <w:rsid w:val="00222246"/>
    <w:rsid w:val="002228D3"/>
    <w:rsid w:val="00223111"/>
    <w:rsid w:val="00223174"/>
    <w:rsid w:val="00223303"/>
    <w:rsid w:val="00223579"/>
    <w:rsid w:val="00223D12"/>
    <w:rsid w:val="00223ED1"/>
    <w:rsid w:val="00223FA7"/>
    <w:rsid w:val="002249F4"/>
    <w:rsid w:val="00224AB6"/>
    <w:rsid w:val="00224C27"/>
    <w:rsid w:val="00224CB3"/>
    <w:rsid w:val="00225007"/>
    <w:rsid w:val="0022564D"/>
    <w:rsid w:val="00225AAD"/>
    <w:rsid w:val="00225CFC"/>
    <w:rsid w:val="00225E62"/>
    <w:rsid w:val="0022610E"/>
    <w:rsid w:val="0022761C"/>
    <w:rsid w:val="00227A63"/>
    <w:rsid w:val="00227F4C"/>
    <w:rsid w:val="00230D12"/>
    <w:rsid w:val="0023157F"/>
    <w:rsid w:val="00231796"/>
    <w:rsid w:val="00232588"/>
    <w:rsid w:val="00232FF2"/>
    <w:rsid w:val="00233C09"/>
    <w:rsid w:val="00233C98"/>
    <w:rsid w:val="002349F7"/>
    <w:rsid w:val="00234B36"/>
    <w:rsid w:val="00234BC4"/>
    <w:rsid w:val="002352C5"/>
    <w:rsid w:val="002358C2"/>
    <w:rsid w:val="002369D2"/>
    <w:rsid w:val="00236A2B"/>
    <w:rsid w:val="002370B7"/>
    <w:rsid w:val="00237D11"/>
    <w:rsid w:val="00240203"/>
    <w:rsid w:val="002406B3"/>
    <w:rsid w:val="0024298F"/>
    <w:rsid w:val="00242FA1"/>
    <w:rsid w:val="00243326"/>
    <w:rsid w:val="002435BA"/>
    <w:rsid w:val="00243FE1"/>
    <w:rsid w:val="002447E9"/>
    <w:rsid w:val="00244B52"/>
    <w:rsid w:val="00244E44"/>
    <w:rsid w:val="00244EAB"/>
    <w:rsid w:val="002451A2"/>
    <w:rsid w:val="00245465"/>
    <w:rsid w:val="002456D4"/>
    <w:rsid w:val="002459FF"/>
    <w:rsid w:val="00245A71"/>
    <w:rsid w:val="00246296"/>
    <w:rsid w:val="002463C5"/>
    <w:rsid w:val="00246469"/>
    <w:rsid w:val="00246707"/>
    <w:rsid w:val="00246A57"/>
    <w:rsid w:val="00246D02"/>
    <w:rsid w:val="00247347"/>
    <w:rsid w:val="002479CB"/>
    <w:rsid w:val="00247FED"/>
    <w:rsid w:val="0025054B"/>
    <w:rsid w:val="00250720"/>
    <w:rsid w:val="00251531"/>
    <w:rsid w:val="0025155D"/>
    <w:rsid w:val="00251F6A"/>
    <w:rsid w:val="0025210B"/>
    <w:rsid w:val="00252D06"/>
    <w:rsid w:val="0025391C"/>
    <w:rsid w:val="00254171"/>
    <w:rsid w:val="00254822"/>
    <w:rsid w:val="00254E2F"/>
    <w:rsid w:val="002561A3"/>
    <w:rsid w:val="00256F5A"/>
    <w:rsid w:val="00256FA2"/>
    <w:rsid w:val="00257428"/>
    <w:rsid w:val="002574C2"/>
    <w:rsid w:val="0025795F"/>
    <w:rsid w:val="00260649"/>
    <w:rsid w:val="00260831"/>
    <w:rsid w:val="00261C69"/>
    <w:rsid w:val="002621A4"/>
    <w:rsid w:val="002621AB"/>
    <w:rsid w:val="00262C04"/>
    <w:rsid w:val="00262FDD"/>
    <w:rsid w:val="002643D7"/>
    <w:rsid w:val="002648E8"/>
    <w:rsid w:val="00264E98"/>
    <w:rsid w:val="0026582F"/>
    <w:rsid w:val="002658B1"/>
    <w:rsid w:val="00265932"/>
    <w:rsid w:val="00266334"/>
    <w:rsid w:val="002665C3"/>
    <w:rsid w:val="00266631"/>
    <w:rsid w:val="0026707A"/>
    <w:rsid w:val="002672CA"/>
    <w:rsid w:val="002673FB"/>
    <w:rsid w:val="002678FE"/>
    <w:rsid w:val="00267BEE"/>
    <w:rsid w:val="00267FF1"/>
    <w:rsid w:val="00270AE6"/>
    <w:rsid w:val="00270D07"/>
    <w:rsid w:val="00271379"/>
    <w:rsid w:val="0027247E"/>
    <w:rsid w:val="00272710"/>
    <w:rsid w:val="00272ED2"/>
    <w:rsid w:val="00273514"/>
    <w:rsid w:val="00273EFF"/>
    <w:rsid w:val="00273FF3"/>
    <w:rsid w:val="002741F5"/>
    <w:rsid w:val="00274363"/>
    <w:rsid w:val="002743DE"/>
    <w:rsid w:val="002748A0"/>
    <w:rsid w:val="00274CCA"/>
    <w:rsid w:val="0027527A"/>
    <w:rsid w:val="00275ACE"/>
    <w:rsid w:val="00275C20"/>
    <w:rsid w:val="00275DCA"/>
    <w:rsid w:val="00275EF6"/>
    <w:rsid w:val="00276935"/>
    <w:rsid w:val="00276AA6"/>
    <w:rsid w:val="00277148"/>
    <w:rsid w:val="00277757"/>
    <w:rsid w:val="0028029D"/>
    <w:rsid w:val="00281058"/>
    <w:rsid w:val="0028236F"/>
    <w:rsid w:val="00282828"/>
    <w:rsid w:val="00283649"/>
    <w:rsid w:val="002839F9"/>
    <w:rsid w:val="00283E49"/>
    <w:rsid w:val="0028446F"/>
    <w:rsid w:val="002845C3"/>
    <w:rsid w:val="0028491D"/>
    <w:rsid w:val="0028643B"/>
    <w:rsid w:val="002867E2"/>
    <w:rsid w:val="0028710A"/>
    <w:rsid w:val="00287F36"/>
    <w:rsid w:val="00287FE8"/>
    <w:rsid w:val="002904E1"/>
    <w:rsid w:val="00291633"/>
    <w:rsid w:val="002918F1"/>
    <w:rsid w:val="00292437"/>
    <w:rsid w:val="00292747"/>
    <w:rsid w:val="00293302"/>
    <w:rsid w:val="002934A4"/>
    <w:rsid w:val="00293DCA"/>
    <w:rsid w:val="00294301"/>
    <w:rsid w:val="002944A7"/>
    <w:rsid w:val="00294B8C"/>
    <w:rsid w:val="00294E27"/>
    <w:rsid w:val="00295085"/>
    <w:rsid w:val="0029593A"/>
    <w:rsid w:val="00295ADE"/>
    <w:rsid w:val="00296A3D"/>
    <w:rsid w:val="00297484"/>
    <w:rsid w:val="002974F0"/>
    <w:rsid w:val="002A0EEA"/>
    <w:rsid w:val="002A15A1"/>
    <w:rsid w:val="002A1666"/>
    <w:rsid w:val="002A1ED4"/>
    <w:rsid w:val="002A2DB1"/>
    <w:rsid w:val="002A3041"/>
    <w:rsid w:val="002A31A9"/>
    <w:rsid w:val="002A3539"/>
    <w:rsid w:val="002A3CA2"/>
    <w:rsid w:val="002A3CE7"/>
    <w:rsid w:val="002A4BD8"/>
    <w:rsid w:val="002A5EC7"/>
    <w:rsid w:val="002A6128"/>
    <w:rsid w:val="002A6692"/>
    <w:rsid w:val="002A6A63"/>
    <w:rsid w:val="002A7434"/>
    <w:rsid w:val="002A762D"/>
    <w:rsid w:val="002A7F5D"/>
    <w:rsid w:val="002B050B"/>
    <w:rsid w:val="002B06AA"/>
    <w:rsid w:val="002B0D01"/>
    <w:rsid w:val="002B1026"/>
    <w:rsid w:val="002B2386"/>
    <w:rsid w:val="002B28FF"/>
    <w:rsid w:val="002B29C0"/>
    <w:rsid w:val="002B2F39"/>
    <w:rsid w:val="002B305F"/>
    <w:rsid w:val="002B368E"/>
    <w:rsid w:val="002B3E93"/>
    <w:rsid w:val="002B409A"/>
    <w:rsid w:val="002B498F"/>
    <w:rsid w:val="002B4BA8"/>
    <w:rsid w:val="002B4BB2"/>
    <w:rsid w:val="002B4CA2"/>
    <w:rsid w:val="002B5422"/>
    <w:rsid w:val="002B55A5"/>
    <w:rsid w:val="002B58D3"/>
    <w:rsid w:val="002B5B67"/>
    <w:rsid w:val="002B5E6B"/>
    <w:rsid w:val="002B64D3"/>
    <w:rsid w:val="002B6CC1"/>
    <w:rsid w:val="002B73D4"/>
    <w:rsid w:val="002B7406"/>
    <w:rsid w:val="002B75D4"/>
    <w:rsid w:val="002B7796"/>
    <w:rsid w:val="002C03ED"/>
    <w:rsid w:val="002C0D95"/>
    <w:rsid w:val="002C1067"/>
    <w:rsid w:val="002C12D2"/>
    <w:rsid w:val="002C142F"/>
    <w:rsid w:val="002C1B6A"/>
    <w:rsid w:val="002C1E41"/>
    <w:rsid w:val="002C2188"/>
    <w:rsid w:val="002C2431"/>
    <w:rsid w:val="002C24DF"/>
    <w:rsid w:val="002C28AE"/>
    <w:rsid w:val="002C2904"/>
    <w:rsid w:val="002C2B93"/>
    <w:rsid w:val="002C2D94"/>
    <w:rsid w:val="002C30B6"/>
    <w:rsid w:val="002C320D"/>
    <w:rsid w:val="002C3614"/>
    <w:rsid w:val="002C3E19"/>
    <w:rsid w:val="002C41CE"/>
    <w:rsid w:val="002C45B5"/>
    <w:rsid w:val="002C4716"/>
    <w:rsid w:val="002C4837"/>
    <w:rsid w:val="002C4A79"/>
    <w:rsid w:val="002C4F2E"/>
    <w:rsid w:val="002C5069"/>
    <w:rsid w:val="002C5646"/>
    <w:rsid w:val="002C5D37"/>
    <w:rsid w:val="002C5FC2"/>
    <w:rsid w:val="002C6537"/>
    <w:rsid w:val="002C6D10"/>
    <w:rsid w:val="002C6DD8"/>
    <w:rsid w:val="002C6FDE"/>
    <w:rsid w:val="002C7016"/>
    <w:rsid w:val="002C79E4"/>
    <w:rsid w:val="002C79E9"/>
    <w:rsid w:val="002C7BA9"/>
    <w:rsid w:val="002D089C"/>
    <w:rsid w:val="002D1701"/>
    <w:rsid w:val="002D239E"/>
    <w:rsid w:val="002D2750"/>
    <w:rsid w:val="002D2FBD"/>
    <w:rsid w:val="002D370E"/>
    <w:rsid w:val="002D3EAF"/>
    <w:rsid w:val="002D4968"/>
    <w:rsid w:val="002D51EA"/>
    <w:rsid w:val="002D5338"/>
    <w:rsid w:val="002D5DA5"/>
    <w:rsid w:val="002D5EE3"/>
    <w:rsid w:val="002D5EE9"/>
    <w:rsid w:val="002D63E1"/>
    <w:rsid w:val="002D6B75"/>
    <w:rsid w:val="002D7360"/>
    <w:rsid w:val="002D788A"/>
    <w:rsid w:val="002E0064"/>
    <w:rsid w:val="002E06F4"/>
    <w:rsid w:val="002E072B"/>
    <w:rsid w:val="002E0843"/>
    <w:rsid w:val="002E0BF3"/>
    <w:rsid w:val="002E0D11"/>
    <w:rsid w:val="002E135E"/>
    <w:rsid w:val="002E1EBB"/>
    <w:rsid w:val="002E24CB"/>
    <w:rsid w:val="002E26E8"/>
    <w:rsid w:val="002E29B6"/>
    <w:rsid w:val="002E43C0"/>
    <w:rsid w:val="002E4AB1"/>
    <w:rsid w:val="002E4EF6"/>
    <w:rsid w:val="002E4F77"/>
    <w:rsid w:val="002E5031"/>
    <w:rsid w:val="002E5B01"/>
    <w:rsid w:val="002E677B"/>
    <w:rsid w:val="002E7C5E"/>
    <w:rsid w:val="002F012B"/>
    <w:rsid w:val="002F0218"/>
    <w:rsid w:val="002F0475"/>
    <w:rsid w:val="002F04E5"/>
    <w:rsid w:val="002F0764"/>
    <w:rsid w:val="002F0971"/>
    <w:rsid w:val="002F125E"/>
    <w:rsid w:val="002F1523"/>
    <w:rsid w:val="002F1AEA"/>
    <w:rsid w:val="002F2559"/>
    <w:rsid w:val="002F35A4"/>
    <w:rsid w:val="002F3F4F"/>
    <w:rsid w:val="002F51AC"/>
    <w:rsid w:val="002F57C0"/>
    <w:rsid w:val="002F5ECE"/>
    <w:rsid w:val="002F65D0"/>
    <w:rsid w:val="002F6A6D"/>
    <w:rsid w:val="002F6AFE"/>
    <w:rsid w:val="002F6F88"/>
    <w:rsid w:val="002F70D8"/>
    <w:rsid w:val="002F7694"/>
    <w:rsid w:val="002F7D71"/>
    <w:rsid w:val="002F7E25"/>
    <w:rsid w:val="002F7E48"/>
    <w:rsid w:val="003003EB"/>
    <w:rsid w:val="00300C72"/>
    <w:rsid w:val="003011F1"/>
    <w:rsid w:val="00301A5E"/>
    <w:rsid w:val="00302085"/>
    <w:rsid w:val="00302476"/>
    <w:rsid w:val="0030252D"/>
    <w:rsid w:val="00302B4C"/>
    <w:rsid w:val="00302CC8"/>
    <w:rsid w:val="0030370F"/>
    <w:rsid w:val="003038A0"/>
    <w:rsid w:val="00303B92"/>
    <w:rsid w:val="00303CA7"/>
    <w:rsid w:val="00303F01"/>
    <w:rsid w:val="00303FFD"/>
    <w:rsid w:val="0030403C"/>
    <w:rsid w:val="003045CE"/>
    <w:rsid w:val="00304709"/>
    <w:rsid w:val="00304849"/>
    <w:rsid w:val="00305E3E"/>
    <w:rsid w:val="00306103"/>
    <w:rsid w:val="003062E3"/>
    <w:rsid w:val="003063E4"/>
    <w:rsid w:val="0030678A"/>
    <w:rsid w:val="00307418"/>
    <w:rsid w:val="0030761F"/>
    <w:rsid w:val="00307AAD"/>
    <w:rsid w:val="00310199"/>
    <w:rsid w:val="00310343"/>
    <w:rsid w:val="00310BF2"/>
    <w:rsid w:val="003110C0"/>
    <w:rsid w:val="00311AEF"/>
    <w:rsid w:val="00311C1F"/>
    <w:rsid w:val="00311C3D"/>
    <w:rsid w:val="00312393"/>
    <w:rsid w:val="00312B40"/>
    <w:rsid w:val="00312D20"/>
    <w:rsid w:val="00312ECF"/>
    <w:rsid w:val="0031372D"/>
    <w:rsid w:val="003142FA"/>
    <w:rsid w:val="0031445D"/>
    <w:rsid w:val="00314975"/>
    <w:rsid w:val="00314F92"/>
    <w:rsid w:val="00315462"/>
    <w:rsid w:val="0031555B"/>
    <w:rsid w:val="0031571D"/>
    <w:rsid w:val="00315D61"/>
    <w:rsid w:val="0031737A"/>
    <w:rsid w:val="00317630"/>
    <w:rsid w:val="0031782D"/>
    <w:rsid w:val="00317F08"/>
    <w:rsid w:val="00320432"/>
    <w:rsid w:val="0032063D"/>
    <w:rsid w:val="003208D0"/>
    <w:rsid w:val="0032099A"/>
    <w:rsid w:val="00320A32"/>
    <w:rsid w:val="00321B1D"/>
    <w:rsid w:val="003220EA"/>
    <w:rsid w:val="003223C0"/>
    <w:rsid w:val="00322854"/>
    <w:rsid w:val="00323B62"/>
    <w:rsid w:val="00323DDD"/>
    <w:rsid w:val="003245A4"/>
    <w:rsid w:val="00324B2E"/>
    <w:rsid w:val="00324B7B"/>
    <w:rsid w:val="00325762"/>
    <w:rsid w:val="003258D5"/>
    <w:rsid w:val="003273EB"/>
    <w:rsid w:val="003278D7"/>
    <w:rsid w:val="00327BCC"/>
    <w:rsid w:val="00330365"/>
    <w:rsid w:val="00330C48"/>
    <w:rsid w:val="00330FBF"/>
    <w:rsid w:val="0033146E"/>
    <w:rsid w:val="003316AC"/>
    <w:rsid w:val="00331C76"/>
    <w:rsid w:val="00331C9F"/>
    <w:rsid w:val="00331FD3"/>
    <w:rsid w:val="00332C2C"/>
    <w:rsid w:val="003331CE"/>
    <w:rsid w:val="00333510"/>
    <w:rsid w:val="0033370E"/>
    <w:rsid w:val="00333F55"/>
    <w:rsid w:val="00333FA8"/>
    <w:rsid w:val="00334027"/>
    <w:rsid w:val="003343FB"/>
    <w:rsid w:val="00334A6E"/>
    <w:rsid w:val="003353ED"/>
    <w:rsid w:val="00335EB2"/>
    <w:rsid w:val="0033635B"/>
    <w:rsid w:val="003366F5"/>
    <w:rsid w:val="003366FC"/>
    <w:rsid w:val="00336A9A"/>
    <w:rsid w:val="00336EDD"/>
    <w:rsid w:val="00337158"/>
    <w:rsid w:val="003373DB"/>
    <w:rsid w:val="00337787"/>
    <w:rsid w:val="00337ABF"/>
    <w:rsid w:val="00340176"/>
    <w:rsid w:val="00340505"/>
    <w:rsid w:val="00340B16"/>
    <w:rsid w:val="00340C14"/>
    <w:rsid w:val="0034124B"/>
    <w:rsid w:val="00341529"/>
    <w:rsid w:val="003416BC"/>
    <w:rsid w:val="003417C1"/>
    <w:rsid w:val="00341832"/>
    <w:rsid w:val="00341948"/>
    <w:rsid w:val="00341E2B"/>
    <w:rsid w:val="003422D3"/>
    <w:rsid w:val="0034242A"/>
    <w:rsid w:val="00342BF1"/>
    <w:rsid w:val="00342D9B"/>
    <w:rsid w:val="00343483"/>
    <w:rsid w:val="003442BF"/>
    <w:rsid w:val="00344B59"/>
    <w:rsid w:val="00344CD7"/>
    <w:rsid w:val="00344EF8"/>
    <w:rsid w:val="00345295"/>
    <w:rsid w:val="00345331"/>
    <w:rsid w:val="00346245"/>
    <w:rsid w:val="00346C21"/>
    <w:rsid w:val="00346CDB"/>
    <w:rsid w:val="00347309"/>
    <w:rsid w:val="00347C15"/>
    <w:rsid w:val="00350576"/>
    <w:rsid w:val="00352CCF"/>
    <w:rsid w:val="003534AE"/>
    <w:rsid w:val="003535AD"/>
    <w:rsid w:val="003536F3"/>
    <w:rsid w:val="00353B62"/>
    <w:rsid w:val="00354153"/>
    <w:rsid w:val="00354A0B"/>
    <w:rsid w:val="00354B13"/>
    <w:rsid w:val="00354EE4"/>
    <w:rsid w:val="003552EF"/>
    <w:rsid w:val="0035575D"/>
    <w:rsid w:val="00355792"/>
    <w:rsid w:val="0035593E"/>
    <w:rsid w:val="0035666A"/>
    <w:rsid w:val="0035699D"/>
    <w:rsid w:val="00356C9D"/>
    <w:rsid w:val="0035752D"/>
    <w:rsid w:val="003576C8"/>
    <w:rsid w:val="00360108"/>
    <w:rsid w:val="003601D3"/>
    <w:rsid w:val="00360465"/>
    <w:rsid w:val="003604EB"/>
    <w:rsid w:val="0036072A"/>
    <w:rsid w:val="003607FF"/>
    <w:rsid w:val="00360EA5"/>
    <w:rsid w:val="00361682"/>
    <w:rsid w:val="00361968"/>
    <w:rsid w:val="0036278F"/>
    <w:rsid w:val="00362816"/>
    <w:rsid w:val="0036293C"/>
    <w:rsid w:val="00363115"/>
    <w:rsid w:val="003631D4"/>
    <w:rsid w:val="00363880"/>
    <w:rsid w:val="00363B17"/>
    <w:rsid w:val="00363D5E"/>
    <w:rsid w:val="00363DD6"/>
    <w:rsid w:val="0036425D"/>
    <w:rsid w:val="003642D6"/>
    <w:rsid w:val="003643A3"/>
    <w:rsid w:val="00364DD2"/>
    <w:rsid w:val="003652BC"/>
    <w:rsid w:val="00365BDE"/>
    <w:rsid w:val="00366FC0"/>
    <w:rsid w:val="0036739F"/>
    <w:rsid w:val="00367C69"/>
    <w:rsid w:val="003700BE"/>
    <w:rsid w:val="00370869"/>
    <w:rsid w:val="00370AD0"/>
    <w:rsid w:val="00371099"/>
    <w:rsid w:val="00372AE6"/>
    <w:rsid w:val="00372FB0"/>
    <w:rsid w:val="003730E7"/>
    <w:rsid w:val="003736D4"/>
    <w:rsid w:val="00373759"/>
    <w:rsid w:val="003739A1"/>
    <w:rsid w:val="00373CB4"/>
    <w:rsid w:val="00375956"/>
    <w:rsid w:val="00375B44"/>
    <w:rsid w:val="00376223"/>
    <w:rsid w:val="003767E8"/>
    <w:rsid w:val="00376826"/>
    <w:rsid w:val="00376F9B"/>
    <w:rsid w:val="00377357"/>
    <w:rsid w:val="0037766B"/>
    <w:rsid w:val="00377B8D"/>
    <w:rsid w:val="00380154"/>
    <w:rsid w:val="0038073C"/>
    <w:rsid w:val="00380A33"/>
    <w:rsid w:val="00380BC2"/>
    <w:rsid w:val="003810EF"/>
    <w:rsid w:val="003812D4"/>
    <w:rsid w:val="00382C02"/>
    <w:rsid w:val="00382C5F"/>
    <w:rsid w:val="00382FC7"/>
    <w:rsid w:val="00383021"/>
    <w:rsid w:val="00383089"/>
    <w:rsid w:val="00383273"/>
    <w:rsid w:val="00383733"/>
    <w:rsid w:val="00383822"/>
    <w:rsid w:val="003840AD"/>
    <w:rsid w:val="00384294"/>
    <w:rsid w:val="0038464C"/>
    <w:rsid w:val="00384D5B"/>
    <w:rsid w:val="0038513B"/>
    <w:rsid w:val="00385CCB"/>
    <w:rsid w:val="00385EC6"/>
    <w:rsid w:val="00386000"/>
    <w:rsid w:val="00386182"/>
    <w:rsid w:val="003861E6"/>
    <w:rsid w:val="00386423"/>
    <w:rsid w:val="00386975"/>
    <w:rsid w:val="00387206"/>
    <w:rsid w:val="00387AF0"/>
    <w:rsid w:val="00387C14"/>
    <w:rsid w:val="00390275"/>
    <w:rsid w:val="00390507"/>
    <w:rsid w:val="00390F13"/>
    <w:rsid w:val="00391585"/>
    <w:rsid w:val="0039167E"/>
    <w:rsid w:val="00391720"/>
    <w:rsid w:val="00391C91"/>
    <w:rsid w:val="00391D87"/>
    <w:rsid w:val="00392C8C"/>
    <w:rsid w:val="003931CC"/>
    <w:rsid w:val="003938AB"/>
    <w:rsid w:val="00393AC0"/>
    <w:rsid w:val="0039433B"/>
    <w:rsid w:val="0039448E"/>
    <w:rsid w:val="00394559"/>
    <w:rsid w:val="00394895"/>
    <w:rsid w:val="00395741"/>
    <w:rsid w:val="00396BF1"/>
    <w:rsid w:val="003A05D4"/>
    <w:rsid w:val="003A08B7"/>
    <w:rsid w:val="003A0F24"/>
    <w:rsid w:val="003A136D"/>
    <w:rsid w:val="003A1503"/>
    <w:rsid w:val="003A213D"/>
    <w:rsid w:val="003A23A3"/>
    <w:rsid w:val="003A28BD"/>
    <w:rsid w:val="003A3205"/>
    <w:rsid w:val="003A336F"/>
    <w:rsid w:val="003A3942"/>
    <w:rsid w:val="003A45F2"/>
    <w:rsid w:val="003A48AE"/>
    <w:rsid w:val="003A5628"/>
    <w:rsid w:val="003A5962"/>
    <w:rsid w:val="003A6218"/>
    <w:rsid w:val="003A6482"/>
    <w:rsid w:val="003A6598"/>
    <w:rsid w:val="003A6660"/>
    <w:rsid w:val="003A69A7"/>
    <w:rsid w:val="003A69DD"/>
    <w:rsid w:val="003A69F7"/>
    <w:rsid w:val="003A6E89"/>
    <w:rsid w:val="003A72FA"/>
    <w:rsid w:val="003A7D0E"/>
    <w:rsid w:val="003A7D62"/>
    <w:rsid w:val="003A7DED"/>
    <w:rsid w:val="003B0EBA"/>
    <w:rsid w:val="003B184B"/>
    <w:rsid w:val="003B2258"/>
    <w:rsid w:val="003B24C8"/>
    <w:rsid w:val="003B2A0C"/>
    <w:rsid w:val="003B3D34"/>
    <w:rsid w:val="003B3D9B"/>
    <w:rsid w:val="003B43C9"/>
    <w:rsid w:val="003B49D7"/>
    <w:rsid w:val="003B5248"/>
    <w:rsid w:val="003B5296"/>
    <w:rsid w:val="003B52C0"/>
    <w:rsid w:val="003B5B10"/>
    <w:rsid w:val="003B6026"/>
    <w:rsid w:val="003B6B76"/>
    <w:rsid w:val="003B7278"/>
    <w:rsid w:val="003B7A37"/>
    <w:rsid w:val="003B7B5D"/>
    <w:rsid w:val="003C0DC3"/>
    <w:rsid w:val="003C13A3"/>
    <w:rsid w:val="003C16DD"/>
    <w:rsid w:val="003C18C1"/>
    <w:rsid w:val="003C35FE"/>
    <w:rsid w:val="003C3744"/>
    <w:rsid w:val="003C3F54"/>
    <w:rsid w:val="003C4CBF"/>
    <w:rsid w:val="003C6029"/>
    <w:rsid w:val="003C622B"/>
    <w:rsid w:val="003C6CB8"/>
    <w:rsid w:val="003C6F2B"/>
    <w:rsid w:val="003C7612"/>
    <w:rsid w:val="003C778B"/>
    <w:rsid w:val="003C7AE3"/>
    <w:rsid w:val="003C7BDE"/>
    <w:rsid w:val="003D0343"/>
    <w:rsid w:val="003D0411"/>
    <w:rsid w:val="003D06DF"/>
    <w:rsid w:val="003D07DD"/>
    <w:rsid w:val="003D0CBD"/>
    <w:rsid w:val="003D1077"/>
    <w:rsid w:val="003D157F"/>
    <w:rsid w:val="003D22D5"/>
    <w:rsid w:val="003D24DC"/>
    <w:rsid w:val="003D2686"/>
    <w:rsid w:val="003D290E"/>
    <w:rsid w:val="003D3FC7"/>
    <w:rsid w:val="003D5F41"/>
    <w:rsid w:val="003D62AE"/>
    <w:rsid w:val="003D6403"/>
    <w:rsid w:val="003D6424"/>
    <w:rsid w:val="003D684F"/>
    <w:rsid w:val="003D6C02"/>
    <w:rsid w:val="003D7956"/>
    <w:rsid w:val="003D7AB9"/>
    <w:rsid w:val="003D7EFF"/>
    <w:rsid w:val="003E106B"/>
    <w:rsid w:val="003E1B16"/>
    <w:rsid w:val="003E1C52"/>
    <w:rsid w:val="003E1C63"/>
    <w:rsid w:val="003E1FBC"/>
    <w:rsid w:val="003E37A3"/>
    <w:rsid w:val="003E3EC8"/>
    <w:rsid w:val="003E4757"/>
    <w:rsid w:val="003E4DD4"/>
    <w:rsid w:val="003E4E16"/>
    <w:rsid w:val="003E5040"/>
    <w:rsid w:val="003E514A"/>
    <w:rsid w:val="003E53B6"/>
    <w:rsid w:val="003E54B5"/>
    <w:rsid w:val="003E597C"/>
    <w:rsid w:val="003E5E40"/>
    <w:rsid w:val="003E5F2D"/>
    <w:rsid w:val="003E618E"/>
    <w:rsid w:val="003E6576"/>
    <w:rsid w:val="003E68A0"/>
    <w:rsid w:val="003E70FE"/>
    <w:rsid w:val="003E7BBC"/>
    <w:rsid w:val="003E7D5F"/>
    <w:rsid w:val="003F19C0"/>
    <w:rsid w:val="003F224D"/>
    <w:rsid w:val="003F29A4"/>
    <w:rsid w:val="003F2B9C"/>
    <w:rsid w:val="003F2CB0"/>
    <w:rsid w:val="003F2EAA"/>
    <w:rsid w:val="003F30CB"/>
    <w:rsid w:val="003F3DDD"/>
    <w:rsid w:val="003F40AB"/>
    <w:rsid w:val="003F49E3"/>
    <w:rsid w:val="003F4E8E"/>
    <w:rsid w:val="003F5118"/>
    <w:rsid w:val="003F54C7"/>
    <w:rsid w:val="003F5E99"/>
    <w:rsid w:val="003F5EDD"/>
    <w:rsid w:val="003F634B"/>
    <w:rsid w:val="003F652F"/>
    <w:rsid w:val="003F669D"/>
    <w:rsid w:val="003F7714"/>
    <w:rsid w:val="003F7BA8"/>
    <w:rsid w:val="004000BE"/>
    <w:rsid w:val="004003F1"/>
    <w:rsid w:val="004009CF"/>
    <w:rsid w:val="00400D11"/>
    <w:rsid w:val="00401062"/>
    <w:rsid w:val="004010E2"/>
    <w:rsid w:val="004018D6"/>
    <w:rsid w:val="004022A1"/>
    <w:rsid w:val="0040266A"/>
    <w:rsid w:val="00402B6C"/>
    <w:rsid w:val="00402F4B"/>
    <w:rsid w:val="0040396C"/>
    <w:rsid w:val="00403B33"/>
    <w:rsid w:val="0040422D"/>
    <w:rsid w:val="00404359"/>
    <w:rsid w:val="00404C0B"/>
    <w:rsid w:val="00404D2E"/>
    <w:rsid w:val="0040508F"/>
    <w:rsid w:val="004051CF"/>
    <w:rsid w:val="004057CC"/>
    <w:rsid w:val="004060D7"/>
    <w:rsid w:val="004066C1"/>
    <w:rsid w:val="00406D6A"/>
    <w:rsid w:val="004102B9"/>
    <w:rsid w:val="00412214"/>
    <w:rsid w:val="0041226B"/>
    <w:rsid w:val="0041269C"/>
    <w:rsid w:val="00412A33"/>
    <w:rsid w:val="00412BED"/>
    <w:rsid w:val="00412D0F"/>
    <w:rsid w:val="0041307C"/>
    <w:rsid w:val="00413086"/>
    <w:rsid w:val="0041313F"/>
    <w:rsid w:val="004131ED"/>
    <w:rsid w:val="00413FD1"/>
    <w:rsid w:val="00414750"/>
    <w:rsid w:val="00414B70"/>
    <w:rsid w:val="00415897"/>
    <w:rsid w:val="00415C1E"/>
    <w:rsid w:val="00416449"/>
    <w:rsid w:val="00417343"/>
    <w:rsid w:val="004174BE"/>
    <w:rsid w:val="00417514"/>
    <w:rsid w:val="00417777"/>
    <w:rsid w:val="004177C6"/>
    <w:rsid w:val="00417C0D"/>
    <w:rsid w:val="00417D42"/>
    <w:rsid w:val="00420014"/>
    <w:rsid w:val="00420253"/>
    <w:rsid w:val="00420295"/>
    <w:rsid w:val="004202B4"/>
    <w:rsid w:val="00420541"/>
    <w:rsid w:val="004209E9"/>
    <w:rsid w:val="00420E73"/>
    <w:rsid w:val="00421014"/>
    <w:rsid w:val="00421422"/>
    <w:rsid w:val="00421474"/>
    <w:rsid w:val="004228A3"/>
    <w:rsid w:val="00422AAC"/>
    <w:rsid w:val="00423688"/>
    <w:rsid w:val="00423724"/>
    <w:rsid w:val="0042393B"/>
    <w:rsid w:val="004239CE"/>
    <w:rsid w:val="00423A34"/>
    <w:rsid w:val="00423E05"/>
    <w:rsid w:val="004249E2"/>
    <w:rsid w:val="004251C2"/>
    <w:rsid w:val="00426001"/>
    <w:rsid w:val="00427F07"/>
    <w:rsid w:val="00430EE8"/>
    <w:rsid w:val="00430F82"/>
    <w:rsid w:val="0043128E"/>
    <w:rsid w:val="0043130B"/>
    <w:rsid w:val="00431688"/>
    <w:rsid w:val="0043224D"/>
    <w:rsid w:val="00432AB8"/>
    <w:rsid w:val="00434954"/>
    <w:rsid w:val="00435E3B"/>
    <w:rsid w:val="00436DD8"/>
    <w:rsid w:val="00436DE8"/>
    <w:rsid w:val="0043764D"/>
    <w:rsid w:val="0044053C"/>
    <w:rsid w:val="00440715"/>
    <w:rsid w:val="004408A6"/>
    <w:rsid w:val="004412E8"/>
    <w:rsid w:val="00441C57"/>
    <w:rsid w:val="00442A41"/>
    <w:rsid w:val="00442EAC"/>
    <w:rsid w:val="0044374F"/>
    <w:rsid w:val="0044389A"/>
    <w:rsid w:val="00443918"/>
    <w:rsid w:val="00443D3F"/>
    <w:rsid w:val="004440C1"/>
    <w:rsid w:val="00444B59"/>
    <w:rsid w:val="00444BD5"/>
    <w:rsid w:val="00444EAB"/>
    <w:rsid w:val="00445D53"/>
    <w:rsid w:val="0044607E"/>
    <w:rsid w:val="00446256"/>
    <w:rsid w:val="00446A96"/>
    <w:rsid w:val="00446BAF"/>
    <w:rsid w:val="00447003"/>
    <w:rsid w:val="0044721D"/>
    <w:rsid w:val="00447806"/>
    <w:rsid w:val="00447F7B"/>
    <w:rsid w:val="00450A20"/>
    <w:rsid w:val="00451557"/>
    <w:rsid w:val="00451C4A"/>
    <w:rsid w:val="0045358A"/>
    <w:rsid w:val="00453A9A"/>
    <w:rsid w:val="00454327"/>
    <w:rsid w:val="00454448"/>
    <w:rsid w:val="004547E4"/>
    <w:rsid w:val="004549DB"/>
    <w:rsid w:val="00454B91"/>
    <w:rsid w:val="00454C3C"/>
    <w:rsid w:val="004551DD"/>
    <w:rsid w:val="00455522"/>
    <w:rsid w:val="004558B5"/>
    <w:rsid w:val="00455B17"/>
    <w:rsid w:val="004574BD"/>
    <w:rsid w:val="00457515"/>
    <w:rsid w:val="00457A1E"/>
    <w:rsid w:val="00457E6B"/>
    <w:rsid w:val="00460B8F"/>
    <w:rsid w:val="004620E2"/>
    <w:rsid w:val="004623D9"/>
    <w:rsid w:val="004627AB"/>
    <w:rsid w:val="00462CF8"/>
    <w:rsid w:val="00462D80"/>
    <w:rsid w:val="00463C9D"/>
    <w:rsid w:val="00464820"/>
    <w:rsid w:val="00464D00"/>
    <w:rsid w:val="00465CA2"/>
    <w:rsid w:val="00465E61"/>
    <w:rsid w:val="004667B2"/>
    <w:rsid w:val="0046761E"/>
    <w:rsid w:val="0046799D"/>
    <w:rsid w:val="00467A4E"/>
    <w:rsid w:val="00467BC3"/>
    <w:rsid w:val="00467E53"/>
    <w:rsid w:val="00470600"/>
    <w:rsid w:val="0047146E"/>
    <w:rsid w:val="00472183"/>
    <w:rsid w:val="00472457"/>
    <w:rsid w:val="004732EC"/>
    <w:rsid w:val="00474E22"/>
    <w:rsid w:val="00475131"/>
    <w:rsid w:val="00475234"/>
    <w:rsid w:val="004754D6"/>
    <w:rsid w:val="00475E38"/>
    <w:rsid w:val="004762F8"/>
    <w:rsid w:val="004764EC"/>
    <w:rsid w:val="00476D41"/>
    <w:rsid w:val="00476ED2"/>
    <w:rsid w:val="0047745F"/>
    <w:rsid w:val="004774FC"/>
    <w:rsid w:val="00477981"/>
    <w:rsid w:val="00477AF0"/>
    <w:rsid w:val="0048022D"/>
    <w:rsid w:val="00480DE7"/>
    <w:rsid w:val="00481109"/>
    <w:rsid w:val="00481504"/>
    <w:rsid w:val="00481930"/>
    <w:rsid w:val="00481CE5"/>
    <w:rsid w:val="00481F8B"/>
    <w:rsid w:val="004834B4"/>
    <w:rsid w:val="00483AC1"/>
    <w:rsid w:val="00483B03"/>
    <w:rsid w:val="00483C2A"/>
    <w:rsid w:val="004857D9"/>
    <w:rsid w:val="0048588B"/>
    <w:rsid w:val="00485B72"/>
    <w:rsid w:val="004865C0"/>
    <w:rsid w:val="00487E83"/>
    <w:rsid w:val="00490098"/>
    <w:rsid w:val="00490669"/>
    <w:rsid w:val="00490DBA"/>
    <w:rsid w:val="0049239F"/>
    <w:rsid w:val="00492710"/>
    <w:rsid w:val="00492B37"/>
    <w:rsid w:val="004938D5"/>
    <w:rsid w:val="00494123"/>
    <w:rsid w:val="00494306"/>
    <w:rsid w:val="00494340"/>
    <w:rsid w:val="00495133"/>
    <w:rsid w:val="004953ED"/>
    <w:rsid w:val="00495C21"/>
    <w:rsid w:val="00495FDB"/>
    <w:rsid w:val="004965DD"/>
    <w:rsid w:val="004972AE"/>
    <w:rsid w:val="00497D31"/>
    <w:rsid w:val="00497F77"/>
    <w:rsid w:val="00497FC4"/>
    <w:rsid w:val="004A0542"/>
    <w:rsid w:val="004A0C3D"/>
    <w:rsid w:val="004A0D51"/>
    <w:rsid w:val="004A1162"/>
    <w:rsid w:val="004A1273"/>
    <w:rsid w:val="004A137B"/>
    <w:rsid w:val="004A2B3F"/>
    <w:rsid w:val="004A2DD0"/>
    <w:rsid w:val="004A2FA0"/>
    <w:rsid w:val="004A3988"/>
    <w:rsid w:val="004A3ABB"/>
    <w:rsid w:val="004A40E4"/>
    <w:rsid w:val="004A5829"/>
    <w:rsid w:val="004A5965"/>
    <w:rsid w:val="004A63AB"/>
    <w:rsid w:val="004A6A70"/>
    <w:rsid w:val="004A6D56"/>
    <w:rsid w:val="004A76AD"/>
    <w:rsid w:val="004A7FF1"/>
    <w:rsid w:val="004B0500"/>
    <w:rsid w:val="004B0620"/>
    <w:rsid w:val="004B0F05"/>
    <w:rsid w:val="004B1DD1"/>
    <w:rsid w:val="004B2332"/>
    <w:rsid w:val="004B2349"/>
    <w:rsid w:val="004B23AB"/>
    <w:rsid w:val="004B30BB"/>
    <w:rsid w:val="004B42E0"/>
    <w:rsid w:val="004B4547"/>
    <w:rsid w:val="004B4B13"/>
    <w:rsid w:val="004B51EB"/>
    <w:rsid w:val="004B53E9"/>
    <w:rsid w:val="004B5CC3"/>
    <w:rsid w:val="004B5D73"/>
    <w:rsid w:val="004B61B6"/>
    <w:rsid w:val="004B651D"/>
    <w:rsid w:val="004B6761"/>
    <w:rsid w:val="004B6D03"/>
    <w:rsid w:val="004B757E"/>
    <w:rsid w:val="004B7C7A"/>
    <w:rsid w:val="004B7FD9"/>
    <w:rsid w:val="004C03B0"/>
    <w:rsid w:val="004C0A97"/>
    <w:rsid w:val="004C11A7"/>
    <w:rsid w:val="004C161F"/>
    <w:rsid w:val="004C26FE"/>
    <w:rsid w:val="004C27C4"/>
    <w:rsid w:val="004C28BA"/>
    <w:rsid w:val="004C2945"/>
    <w:rsid w:val="004C3B28"/>
    <w:rsid w:val="004C3DC3"/>
    <w:rsid w:val="004C499E"/>
    <w:rsid w:val="004C5185"/>
    <w:rsid w:val="004C52F6"/>
    <w:rsid w:val="004C6B94"/>
    <w:rsid w:val="004C70BB"/>
    <w:rsid w:val="004C7D17"/>
    <w:rsid w:val="004D0078"/>
    <w:rsid w:val="004D0154"/>
    <w:rsid w:val="004D0237"/>
    <w:rsid w:val="004D058D"/>
    <w:rsid w:val="004D0759"/>
    <w:rsid w:val="004D14AB"/>
    <w:rsid w:val="004D1738"/>
    <w:rsid w:val="004D1DA2"/>
    <w:rsid w:val="004D1DBA"/>
    <w:rsid w:val="004D2343"/>
    <w:rsid w:val="004D4C37"/>
    <w:rsid w:val="004D5212"/>
    <w:rsid w:val="004D5BD7"/>
    <w:rsid w:val="004D5DD0"/>
    <w:rsid w:val="004D5F4C"/>
    <w:rsid w:val="004D5FF9"/>
    <w:rsid w:val="004D61FF"/>
    <w:rsid w:val="004D64DA"/>
    <w:rsid w:val="004D75E4"/>
    <w:rsid w:val="004D76CE"/>
    <w:rsid w:val="004D775E"/>
    <w:rsid w:val="004D7E48"/>
    <w:rsid w:val="004E00AF"/>
    <w:rsid w:val="004E0D55"/>
    <w:rsid w:val="004E0F99"/>
    <w:rsid w:val="004E0FC2"/>
    <w:rsid w:val="004E3704"/>
    <w:rsid w:val="004E3E54"/>
    <w:rsid w:val="004E4107"/>
    <w:rsid w:val="004E4C61"/>
    <w:rsid w:val="004E4ED7"/>
    <w:rsid w:val="004E5307"/>
    <w:rsid w:val="004E57C4"/>
    <w:rsid w:val="004E5872"/>
    <w:rsid w:val="004E5929"/>
    <w:rsid w:val="004E671C"/>
    <w:rsid w:val="004E68D2"/>
    <w:rsid w:val="004E6B0C"/>
    <w:rsid w:val="004E6F10"/>
    <w:rsid w:val="004E7DAF"/>
    <w:rsid w:val="004F0003"/>
    <w:rsid w:val="004F0272"/>
    <w:rsid w:val="004F0879"/>
    <w:rsid w:val="004F0AD9"/>
    <w:rsid w:val="004F10F3"/>
    <w:rsid w:val="004F160E"/>
    <w:rsid w:val="004F1820"/>
    <w:rsid w:val="004F1B3B"/>
    <w:rsid w:val="004F1C62"/>
    <w:rsid w:val="004F2266"/>
    <w:rsid w:val="004F2471"/>
    <w:rsid w:val="004F260E"/>
    <w:rsid w:val="004F3042"/>
    <w:rsid w:val="004F3C74"/>
    <w:rsid w:val="004F4460"/>
    <w:rsid w:val="004F49BE"/>
    <w:rsid w:val="004F538D"/>
    <w:rsid w:val="004F55D0"/>
    <w:rsid w:val="004F5E64"/>
    <w:rsid w:val="004F75A5"/>
    <w:rsid w:val="004F76DA"/>
    <w:rsid w:val="0050099F"/>
    <w:rsid w:val="00501472"/>
    <w:rsid w:val="00501D09"/>
    <w:rsid w:val="0050205B"/>
    <w:rsid w:val="005021C1"/>
    <w:rsid w:val="005024C4"/>
    <w:rsid w:val="00502E90"/>
    <w:rsid w:val="0050326C"/>
    <w:rsid w:val="0050413E"/>
    <w:rsid w:val="00504BE3"/>
    <w:rsid w:val="0050501B"/>
    <w:rsid w:val="00506C8A"/>
    <w:rsid w:val="00507172"/>
    <w:rsid w:val="00507AB2"/>
    <w:rsid w:val="005101AB"/>
    <w:rsid w:val="005102E2"/>
    <w:rsid w:val="00510894"/>
    <w:rsid w:val="00510949"/>
    <w:rsid w:val="005111B3"/>
    <w:rsid w:val="00511D71"/>
    <w:rsid w:val="005126D8"/>
    <w:rsid w:val="00512705"/>
    <w:rsid w:val="00512E0D"/>
    <w:rsid w:val="00512F82"/>
    <w:rsid w:val="005132CD"/>
    <w:rsid w:val="0051365D"/>
    <w:rsid w:val="005139C2"/>
    <w:rsid w:val="00514B2F"/>
    <w:rsid w:val="00514CAB"/>
    <w:rsid w:val="00514EAE"/>
    <w:rsid w:val="00515974"/>
    <w:rsid w:val="00517060"/>
    <w:rsid w:val="005174EE"/>
    <w:rsid w:val="0051772A"/>
    <w:rsid w:val="00517E3E"/>
    <w:rsid w:val="00520BE2"/>
    <w:rsid w:val="00521625"/>
    <w:rsid w:val="0052328A"/>
    <w:rsid w:val="005237CC"/>
    <w:rsid w:val="00523887"/>
    <w:rsid w:val="00523AC8"/>
    <w:rsid w:val="00523B7F"/>
    <w:rsid w:val="0052400A"/>
    <w:rsid w:val="005246D8"/>
    <w:rsid w:val="005248EC"/>
    <w:rsid w:val="00524FA2"/>
    <w:rsid w:val="00525417"/>
    <w:rsid w:val="00525CF9"/>
    <w:rsid w:val="00525E5D"/>
    <w:rsid w:val="005265CD"/>
    <w:rsid w:val="00526D56"/>
    <w:rsid w:val="00526E32"/>
    <w:rsid w:val="00530068"/>
    <w:rsid w:val="00530689"/>
    <w:rsid w:val="005307DA"/>
    <w:rsid w:val="00530A8C"/>
    <w:rsid w:val="00530C2C"/>
    <w:rsid w:val="00530C8D"/>
    <w:rsid w:val="00531419"/>
    <w:rsid w:val="00532375"/>
    <w:rsid w:val="005323A1"/>
    <w:rsid w:val="00532483"/>
    <w:rsid w:val="00532518"/>
    <w:rsid w:val="00532621"/>
    <w:rsid w:val="005327F2"/>
    <w:rsid w:val="00533385"/>
    <w:rsid w:val="005337BE"/>
    <w:rsid w:val="00534217"/>
    <w:rsid w:val="00534D65"/>
    <w:rsid w:val="00534E6C"/>
    <w:rsid w:val="005350B7"/>
    <w:rsid w:val="00535F11"/>
    <w:rsid w:val="005365A7"/>
    <w:rsid w:val="00536B05"/>
    <w:rsid w:val="00537046"/>
    <w:rsid w:val="00537106"/>
    <w:rsid w:val="00537350"/>
    <w:rsid w:val="005379DD"/>
    <w:rsid w:val="00537FF3"/>
    <w:rsid w:val="005402EA"/>
    <w:rsid w:val="00541178"/>
    <w:rsid w:val="0054117A"/>
    <w:rsid w:val="005413A5"/>
    <w:rsid w:val="005417B7"/>
    <w:rsid w:val="0054223D"/>
    <w:rsid w:val="00542BBA"/>
    <w:rsid w:val="00542E9D"/>
    <w:rsid w:val="005434D3"/>
    <w:rsid w:val="0054398B"/>
    <w:rsid w:val="00543BAB"/>
    <w:rsid w:val="00544B71"/>
    <w:rsid w:val="00544DCD"/>
    <w:rsid w:val="00545EED"/>
    <w:rsid w:val="00546027"/>
    <w:rsid w:val="0054608B"/>
    <w:rsid w:val="005462D7"/>
    <w:rsid w:val="005468A8"/>
    <w:rsid w:val="00546AFA"/>
    <w:rsid w:val="00547F6F"/>
    <w:rsid w:val="00550969"/>
    <w:rsid w:val="00550F9A"/>
    <w:rsid w:val="00552C4C"/>
    <w:rsid w:val="00553C19"/>
    <w:rsid w:val="005541A3"/>
    <w:rsid w:val="005548AD"/>
    <w:rsid w:val="0055501F"/>
    <w:rsid w:val="00555640"/>
    <w:rsid w:val="00555802"/>
    <w:rsid w:val="00555AD0"/>
    <w:rsid w:val="00555EAE"/>
    <w:rsid w:val="00556915"/>
    <w:rsid w:val="00557A50"/>
    <w:rsid w:val="00557AB7"/>
    <w:rsid w:val="00557CAF"/>
    <w:rsid w:val="00557E97"/>
    <w:rsid w:val="00560092"/>
    <w:rsid w:val="0056036E"/>
    <w:rsid w:val="00560D82"/>
    <w:rsid w:val="00560F9E"/>
    <w:rsid w:val="005614BC"/>
    <w:rsid w:val="005621D7"/>
    <w:rsid w:val="005621F5"/>
    <w:rsid w:val="0056229C"/>
    <w:rsid w:val="00563A63"/>
    <w:rsid w:val="00563ABD"/>
    <w:rsid w:val="00563F92"/>
    <w:rsid w:val="00564AB1"/>
    <w:rsid w:val="00565724"/>
    <w:rsid w:val="0056572A"/>
    <w:rsid w:val="00565D9A"/>
    <w:rsid w:val="005663B5"/>
    <w:rsid w:val="00567530"/>
    <w:rsid w:val="00567B78"/>
    <w:rsid w:val="00567CA6"/>
    <w:rsid w:val="0057011B"/>
    <w:rsid w:val="00570C0E"/>
    <w:rsid w:val="00571BC2"/>
    <w:rsid w:val="00572977"/>
    <w:rsid w:val="00572FE9"/>
    <w:rsid w:val="00573406"/>
    <w:rsid w:val="00573460"/>
    <w:rsid w:val="005737A9"/>
    <w:rsid w:val="00573C26"/>
    <w:rsid w:val="005742FB"/>
    <w:rsid w:val="00574C41"/>
    <w:rsid w:val="00574E78"/>
    <w:rsid w:val="00576D40"/>
    <w:rsid w:val="0057722B"/>
    <w:rsid w:val="0057725E"/>
    <w:rsid w:val="005772EA"/>
    <w:rsid w:val="005773AB"/>
    <w:rsid w:val="00577A1F"/>
    <w:rsid w:val="00577B12"/>
    <w:rsid w:val="005800E7"/>
    <w:rsid w:val="005801AF"/>
    <w:rsid w:val="0058027C"/>
    <w:rsid w:val="00580296"/>
    <w:rsid w:val="005802A0"/>
    <w:rsid w:val="005804B2"/>
    <w:rsid w:val="005805C1"/>
    <w:rsid w:val="0058102E"/>
    <w:rsid w:val="00581399"/>
    <w:rsid w:val="00581628"/>
    <w:rsid w:val="005817F9"/>
    <w:rsid w:val="00581B6B"/>
    <w:rsid w:val="00581FB5"/>
    <w:rsid w:val="00582966"/>
    <w:rsid w:val="00583417"/>
    <w:rsid w:val="005852A8"/>
    <w:rsid w:val="005852E4"/>
    <w:rsid w:val="00585C87"/>
    <w:rsid w:val="00586978"/>
    <w:rsid w:val="00586A99"/>
    <w:rsid w:val="005875AD"/>
    <w:rsid w:val="00587AE3"/>
    <w:rsid w:val="005900BD"/>
    <w:rsid w:val="00591267"/>
    <w:rsid w:val="00591B98"/>
    <w:rsid w:val="00591F84"/>
    <w:rsid w:val="00592ABA"/>
    <w:rsid w:val="00592AE0"/>
    <w:rsid w:val="00592DEB"/>
    <w:rsid w:val="0059301C"/>
    <w:rsid w:val="005936F1"/>
    <w:rsid w:val="0059381F"/>
    <w:rsid w:val="00594009"/>
    <w:rsid w:val="00594294"/>
    <w:rsid w:val="00594757"/>
    <w:rsid w:val="00594991"/>
    <w:rsid w:val="00594CDC"/>
    <w:rsid w:val="005958CA"/>
    <w:rsid w:val="0059606A"/>
    <w:rsid w:val="00596245"/>
    <w:rsid w:val="00596257"/>
    <w:rsid w:val="0059663C"/>
    <w:rsid w:val="0059767C"/>
    <w:rsid w:val="005A059E"/>
    <w:rsid w:val="005A082A"/>
    <w:rsid w:val="005A132D"/>
    <w:rsid w:val="005A13A7"/>
    <w:rsid w:val="005A140A"/>
    <w:rsid w:val="005A1646"/>
    <w:rsid w:val="005A16D4"/>
    <w:rsid w:val="005A1960"/>
    <w:rsid w:val="005A1F7E"/>
    <w:rsid w:val="005A307B"/>
    <w:rsid w:val="005A3331"/>
    <w:rsid w:val="005A355D"/>
    <w:rsid w:val="005A3771"/>
    <w:rsid w:val="005A401F"/>
    <w:rsid w:val="005A4174"/>
    <w:rsid w:val="005A4FB7"/>
    <w:rsid w:val="005A51B1"/>
    <w:rsid w:val="005A53B6"/>
    <w:rsid w:val="005A5414"/>
    <w:rsid w:val="005A54DD"/>
    <w:rsid w:val="005A5C1B"/>
    <w:rsid w:val="005A6988"/>
    <w:rsid w:val="005A6C12"/>
    <w:rsid w:val="005A6C8D"/>
    <w:rsid w:val="005A7284"/>
    <w:rsid w:val="005B09C4"/>
    <w:rsid w:val="005B1383"/>
    <w:rsid w:val="005B14E1"/>
    <w:rsid w:val="005B16CF"/>
    <w:rsid w:val="005B22CD"/>
    <w:rsid w:val="005B278C"/>
    <w:rsid w:val="005B29D5"/>
    <w:rsid w:val="005B3107"/>
    <w:rsid w:val="005B37AF"/>
    <w:rsid w:val="005B3B42"/>
    <w:rsid w:val="005B4281"/>
    <w:rsid w:val="005B45A0"/>
    <w:rsid w:val="005B5151"/>
    <w:rsid w:val="005B55C6"/>
    <w:rsid w:val="005B5617"/>
    <w:rsid w:val="005B5D65"/>
    <w:rsid w:val="005B5FAA"/>
    <w:rsid w:val="005B6BAD"/>
    <w:rsid w:val="005B7677"/>
    <w:rsid w:val="005B76BD"/>
    <w:rsid w:val="005B7A99"/>
    <w:rsid w:val="005B7AA9"/>
    <w:rsid w:val="005B7B43"/>
    <w:rsid w:val="005B7D76"/>
    <w:rsid w:val="005C0BF6"/>
    <w:rsid w:val="005C0D20"/>
    <w:rsid w:val="005C0F99"/>
    <w:rsid w:val="005C108C"/>
    <w:rsid w:val="005C18F3"/>
    <w:rsid w:val="005C19AA"/>
    <w:rsid w:val="005C2062"/>
    <w:rsid w:val="005C227A"/>
    <w:rsid w:val="005C2BC7"/>
    <w:rsid w:val="005C3361"/>
    <w:rsid w:val="005C4057"/>
    <w:rsid w:val="005C4571"/>
    <w:rsid w:val="005C481D"/>
    <w:rsid w:val="005C4900"/>
    <w:rsid w:val="005C4C85"/>
    <w:rsid w:val="005C4D56"/>
    <w:rsid w:val="005C4E3D"/>
    <w:rsid w:val="005C5906"/>
    <w:rsid w:val="005C6AF9"/>
    <w:rsid w:val="005C6F62"/>
    <w:rsid w:val="005C74C9"/>
    <w:rsid w:val="005C7528"/>
    <w:rsid w:val="005C7CE0"/>
    <w:rsid w:val="005C7DF2"/>
    <w:rsid w:val="005D0132"/>
    <w:rsid w:val="005D0CAB"/>
    <w:rsid w:val="005D0FDB"/>
    <w:rsid w:val="005D119B"/>
    <w:rsid w:val="005D1599"/>
    <w:rsid w:val="005D17A0"/>
    <w:rsid w:val="005D1DC5"/>
    <w:rsid w:val="005D22FF"/>
    <w:rsid w:val="005D4110"/>
    <w:rsid w:val="005D41C3"/>
    <w:rsid w:val="005D4A14"/>
    <w:rsid w:val="005D5185"/>
    <w:rsid w:val="005D5411"/>
    <w:rsid w:val="005D5607"/>
    <w:rsid w:val="005D5AB9"/>
    <w:rsid w:val="005D5AED"/>
    <w:rsid w:val="005D6DC0"/>
    <w:rsid w:val="005D728E"/>
    <w:rsid w:val="005D75C7"/>
    <w:rsid w:val="005D7F51"/>
    <w:rsid w:val="005E0230"/>
    <w:rsid w:val="005E04D6"/>
    <w:rsid w:val="005E0F42"/>
    <w:rsid w:val="005E151B"/>
    <w:rsid w:val="005E1B8A"/>
    <w:rsid w:val="005E21F6"/>
    <w:rsid w:val="005E22F8"/>
    <w:rsid w:val="005E28F6"/>
    <w:rsid w:val="005E386A"/>
    <w:rsid w:val="005E3FBE"/>
    <w:rsid w:val="005E3FD7"/>
    <w:rsid w:val="005E40B5"/>
    <w:rsid w:val="005E4348"/>
    <w:rsid w:val="005E4567"/>
    <w:rsid w:val="005E4B2C"/>
    <w:rsid w:val="005E5262"/>
    <w:rsid w:val="005E5588"/>
    <w:rsid w:val="005E5D31"/>
    <w:rsid w:val="005E5EDD"/>
    <w:rsid w:val="005E7166"/>
    <w:rsid w:val="005E77B4"/>
    <w:rsid w:val="005F015D"/>
    <w:rsid w:val="005F07D6"/>
    <w:rsid w:val="005F0ACF"/>
    <w:rsid w:val="005F0C64"/>
    <w:rsid w:val="005F1273"/>
    <w:rsid w:val="005F1D3D"/>
    <w:rsid w:val="005F204B"/>
    <w:rsid w:val="005F27AE"/>
    <w:rsid w:val="005F2819"/>
    <w:rsid w:val="005F2C18"/>
    <w:rsid w:val="005F3803"/>
    <w:rsid w:val="005F48C0"/>
    <w:rsid w:val="005F50FC"/>
    <w:rsid w:val="005F532E"/>
    <w:rsid w:val="005F56D2"/>
    <w:rsid w:val="005F5DA8"/>
    <w:rsid w:val="005F63E6"/>
    <w:rsid w:val="005F63ED"/>
    <w:rsid w:val="005F6B32"/>
    <w:rsid w:val="005F70F9"/>
    <w:rsid w:val="005F73AE"/>
    <w:rsid w:val="005F7CB0"/>
    <w:rsid w:val="005F7D82"/>
    <w:rsid w:val="006001EF"/>
    <w:rsid w:val="0060098C"/>
    <w:rsid w:val="00600B5F"/>
    <w:rsid w:val="0060116B"/>
    <w:rsid w:val="00601221"/>
    <w:rsid w:val="00601EEA"/>
    <w:rsid w:val="00601F24"/>
    <w:rsid w:val="0060279B"/>
    <w:rsid w:val="00603331"/>
    <w:rsid w:val="0060357C"/>
    <w:rsid w:val="00603690"/>
    <w:rsid w:val="00603A0B"/>
    <w:rsid w:val="00603AEC"/>
    <w:rsid w:val="00604BC4"/>
    <w:rsid w:val="006051A9"/>
    <w:rsid w:val="006053ED"/>
    <w:rsid w:val="00605541"/>
    <w:rsid w:val="0060588E"/>
    <w:rsid w:val="0060597A"/>
    <w:rsid w:val="00605A02"/>
    <w:rsid w:val="00605E55"/>
    <w:rsid w:val="00606369"/>
    <w:rsid w:val="00606A45"/>
    <w:rsid w:val="006070D2"/>
    <w:rsid w:val="00607438"/>
    <w:rsid w:val="0060758A"/>
    <w:rsid w:val="006078A6"/>
    <w:rsid w:val="00607904"/>
    <w:rsid w:val="00607962"/>
    <w:rsid w:val="0061012E"/>
    <w:rsid w:val="00611087"/>
    <w:rsid w:val="00611D7F"/>
    <w:rsid w:val="006135A0"/>
    <w:rsid w:val="00614305"/>
    <w:rsid w:val="0061480F"/>
    <w:rsid w:val="0061498B"/>
    <w:rsid w:val="006149DD"/>
    <w:rsid w:val="00615AD9"/>
    <w:rsid w:val="00615D77"/>
    <w:rsid w:val="00616054"/>
    <w:rsid w:val="006162A8"/>
    <w:rsid w:val="0061747C"/>
    <w:rsid w:val="00617658"/>
    <w:rsid w:val="0061794B"/>
    <w:rsid w:val="00617EBC"/>
    <w:rsid w:val="006204A7"/>
    <w:rsid w:val="006205D6"/>
    <w:rsid w:val="0062086D"/>
    <w:rsid w:val="00620AE8"/>
    <w:rsid w:val="00620B30"/>
    <w:rsid w:val="00621AF2"/>
    <w:rsid w:val="00621BF2"/>
    <w:rsid w:val="00621CA3"/>
    <w:rsid w:val="00622438"/>
    <w:rsid w:val="006227D6"/>
    <w:rsid w:val="00622A9B"/>
    <w:rsid w:val="00622BDA"/>
    <w:rsid w:val="00623684"/>
    <w:rsid w:val="00623A25"/>
    <w:rsid w:val="00624081"/>
    <w:rsid w:val="00624295"/>
    <w:rsid w:val="0062437A"/>
    <w:rsid w:val="006245CF"/>
    <w:rsid w:val="00625242"/>
    <w:rsid w:val="0062525C"/>
    <w:rsid w:val="006256E0"/>
    <w:rsid w:val="00625A4D"/>
    <w:rsid w:val="00625ECE"/>
    <w:rsid w:val="006266B5"/>
    <w:rsid w:val="00626786"/>
    <w:rsid w:val="00626AB4"/>
    <w:rsid w:val="00626C0C"/>
    <w:rsid w:val="00626E6B"/>
    <w:rsid w:val="006270B3"/>
    <w:rsid w:val="006272D3"/>
    <w:rsid w:val="00627532"/>
    <w:rsid w:val="00630BCE"/>
    <w:rsid w:val="00631050"/>
    <w:rsid w:val="0063151E"/>
    <w:rsid w:val="0063266A"/>
    <w:rsid w:val="006327DB"/>
    <w:rsid w:val="00632934"/>
    <w:rsid w:val="006334FD"/>
    <w:rsid w:val="00633AD8"/>
    <w:rsid w:val="00633D2F"/>
    <w:rsid w:val="00634AB5"/>
    <w:rsid w:val="006355E8"/>
    <w:rsid w:val="00635AD9"/>
    <w:rsid w:val="00635DE9"/>
    <w:rsid w:val="006365E9"/>
    <w:rsid w:val="0063689A"/>
    <w:rsid w:val="00636DC7"/>
    <w:rsid w:val="0063736C"/>
    <w:rsid w:val="0063737A"/>
    <w:rsid w:val="0063772B"/>
    <w:rsid w:val="00637A59"/>
    <w:rsid w:val="00640003"/>
    <w:rsid w:val="00640FC3"/>
    <w:rsid w:val="006417DE"/>
    <w:rsid w:val="00641E92"/>
    <w:rsid w:val="00642E1D"/>
    <w:rsid w:val="006431C1"/>
    <w:rsid w:val="0064344B"/>
    <w:rsid w:val="00643E1A"/>
    <w:rsid w:val="006449C6"/>
    <w:rsid w:val="00644C78"/>
    <w:rsid w:val="00644D76"/>
    <w:rsid w:val="006464D5"/>
    <w:rsid w:val="00646A15"/>
    <w:rsid w:val="0064707E"/>
    <w:rsid w:val="006478D8"/>
    <w:rsid w:val="00651671"/>
    <w:rsid w:val="0065188F"/>
    <w:rsid w:val="00651B47"/>
    <w:rsid w:val="00651C23"/>
    <w:rsid w:val="006522DB"/>
    <w:rsid w:val="00652D76"/>
    <w:rsid w:val="0065350D"/>
    <w:rsid w:val="00653571"/>
    <w:rsid w:val="00653A77"/>
    <w:rsid w:val="006541C3"/>
    <w:rsid w:val="0065433C"/>
    <w:rsid w:val="00654564"/>
    <w:rsid w:val="00654835"/>
    <w:rsid w:val="00654C52"/>
    <w:rsid w:val="00655495"/>
    <w:rsid w:val="0065572C"/>
    <w:rsid w:val="00655C45"/>
    <w:rsid w:val="00656075"/>
    <w:rsid w:val="006566CE"/>
    <w:rsid w:val="006567F4"/>
    <w:rsid w:val="0065697E"/>
    <w:rsid w:val="00656EB9"/>
    <w:rsid w:val="00656FAA"/>
    <w:rsid w:val="00657489"/>
    <w:rsid w:val="0065790A"/>
    <w:rsid w:val="006605A3"/>
    <w:rsid w:val="00660688"/>
    <w:rsid w:val="00660807"/>
    <w:rsid w:val="006608B0"/>
    <w:rsid w:val="00660995"/>
    <w:rsid w:val="00660F9A"/>
    <w:rsid w:val="006620B6"/>
    <w:rsid w:val="006622EF"/>
    <w:rsid w:val="0066293A"/>
    <w:rsid w:val="00663EF3"/>
    <w:rsid w:val="0066442B"/>
    <w:rsid w:val="00664662"/>
    <w:rsid w:val="00664BF1"/>
    <w:rsid w:val="0066502D"/>
    <w:rsid w:val="006653EA"/>
    <w:rsid w:val="00666316"/>
    <w:rsid w:val="006664FD"/>
    <w:rsid w:val="006667A3"/>
    <w:rsid w:val="006678BA"/>
    <w:rsid w:val="00667E80"/>
    <w:rsid w:val="00670206"/>
    <w:rsid w:val="00670399"/>
    <w:rsid w:val="00670A4E"/>
    <w:rsid w:val="00670EAF"/>
    <w:rsid w:val="006716B0"/>
    <w:rsid w:val="00671AF3"/>
    <w:rsid w:val="00671B7B"/>
    <w:rsid w:val="00671C05"/>
    <w:rsid w:val="00672D5B"/>
    <w:rsid w:val="00673945"/>
    <w:rsid w:val="00673C9B"/>
    <w:rsid w:val="006740E3"/>
    <w:rsid w:val="006743D1"/>
    <w:rsid w:val="006745CB"/>
    <w:rsid w:val="0067502D"/>
    <w:rsid w:val="00675208"/>
    <w:rsid w:val="00675316"/>
    <w:rsid w:val="006759C4"/>
    <w:rsid w:val="006766FF"/>
    <w:rsid w:val="00676DA1"/>
    <w:rsid w:val="00676FEC"/>
    <w:rsid w:val="006772F3"/>
    <w:rsid w:val="00677C1F"/>
    <w:rsid w:val="00677D00"/>
    <w:rsid w:val="00677DC9"/>
    <w:rsid w:val="0068002A"/>
    <w:rsid w:val="00680129"/>
    <w:rsid w:val="00680EE1"/>
    <w:rsid w:val="0068185E"/>
    <w:rsid w:val="00681CEA"/>
    <w:rsid w:val="00681E27"/>
    <w:rsid w:val="00681E9D"/>
    <w:rsid w:val="00682446"/>
    <w:rsid w:val="00682CCB"/>
    <w:rsid w:val="0068300E"/>
    <w:rsid w:val="006830EE"/>
    <w:rsid w:val="006837D0"/>
    <w:rsid w:val="00683F84"/>
    <w:rsid w:val="00684384"/>
    <w:rsid w:val="006848EE"/>
    <w:rsid w:val="00684A7C"/>
    <w:rsid w:val="00684DD3"/>
    <w:rsid w:val="00684E62"/>
    <w:rsid w:val="00684FE1"/>
    <w:rsid w:val="00685509"/>
    <w:rsid w:val="0068589D"/>
    <w:rsid w:val="00685ED2"/>
    <w:rsid w:val="00686268"/>
    <w:rsid w:val="00686D02"/>
    <w:rsid w:val="006872A2"/>
    <w:rsid w:val="006876A1"/>
    <w:rsid w:val="00687C1A"/>
    <w:rsid w:val="00687CB3"/>
    <w:rsid w:val="00690ED8"/>
    <w:rsid w:val="006913AC"/>
    <w:rsid w:val="0069193D"/>
    <w:rsid w:val="006924E2"/>
    <w:rsid w:val="006929D7"/>
    <w:rsid w:val="0069333B"/>
    <w:rsid w:val="00693365"/>
    <w:rsid w:val="006954B7"/>
    <w:rsid w:val="0069662B"/>
    <w:rsid w:val="00696677"/>
    <w:rsid w:val="00696798"/>
    <w:rsid w:val="006968EA"/>
    <w:rsid w:val="006972FD"/>
    <w:rsid w:val="006A036B"/>
    <w:rsid w:val="006A03C6"/>
    <w:rsid w:val="006A0660"/>
    <w:rsid w:val="006A0CA9"/>
    <w:rsid w:val="006A10BD"/>
    <w:rsid w:val="006A1F49"/>
    <w:rsid w:val="006A21A5"/>
    <w:rsid w:val="006A3446"/>
    <w:rsid w:val="006A404D"/>
    <w:rsid w:val="006A42A0"/>
    <w:rsid w:val="006A52D7"/>
    <w:rsid w:val="006A5A97"/>
    <w:rsid w:val="006A5C66"/>
    <w:rsid w:val="006A6092"/>
    <w:rsid w:val="006A68E3"/>
    <w:rsid w:val="006A6A78"/>
    <w:rsid w:val="006A713D"/>
    <w:rsid w:val="006A787F"/>
    <w:rsid w:val="006A7B75"/>
    <w:rsid w:val="006B0214"/>
    <w:rsid w:val="006B05B9"/>
    <w:rsid w:val="006B0C37"/>
    <w:rsid w:val="006B1431"/>
    <w:rsid w:val="006B1B60"/>
    <w:rsid w:val="006B1C42"/>
    <w:rsid w:val="006B1E9E"/>
    <w:rsid w:val="006B20E8"/>
    <w:rsid w:val="006B24C2"/>
    <w:rsid w:val="006B2600"/>
    <w:rsid w:val="006B34FA"/>
    <w:rsid w:val="006B3B1A"/>
    <w:rsid w:val="006B3B97"/>
    <w:rsid w:val="006B3D47"/>
    <w:rsid w:val="006B42C0"/>
    <w:rsid w:val="006B51CD"/>
    <w:rsid w:val="006B56D4"/>
    <w:rsid w:val="006B5DCD"/>
    <w:rsid w:val="006B72DD"/>
    <w:rsid w:val="006B73B7"/>
    <w:rsid w:val="006B799B"/>
    <w:rsid w:val="006B7B20"/>
    <w:rsid w:val="006C0141"/>
    <w:rsid w:val="006C06A5"/>
    <w:rsid w:val="006C08B5"/>
    <w:rsid w:val="006C0BAA"/>
    <w:rsid w:val="006C0C5A"/>
    <w:rsid w:val="006C15F3"/>
    <w:rsid w:val="006C230D"/>
    <w:rsid w:val="006C3136"/>
    <w:rsid w:val="006C3388"/>
    <w:rsid w:val="006C353E"/>
    <w:rsid w:val="006C36CF"/>
    <w:rsid w:val="006C4058"/>
    <w:rsid w:val="006C51DC"/>
    <w:rsid w:val="006C645A"/>
    <w:rsid w:val="006C6D50"/>
    <w:rsid w:val="006C6EED"/>
    <w:rsid w:val="006C6FF2"/>
    <w:rsid w:val="006C7A90"/>
    <w:rsid w:val="006C7E7C"/>
    <w:rsid w:val="006C7E84"/>
    <w:rsid w:val="006D032F"/>
    <w:rsid w:val="006D1663"/>
    <w:rsid w:val="006D19B9"/>
    <w:rsid w:val="006D1D40"/>
    <w:rsid w:val="006D25C7"/>
    <w:rsid w:val="006D2C85"/>
    <w:rsid w:val="006D34A6"/>
    <w:rsid w:val="006D35F4"/>
    <w:rsid w:val="006D3761"/>
    <w:rsid w:val="006D3959"/>
    <w:rsid w:val="006D3B0B"/>
    <w:rsid w:val="006D3B51"/>
    <w:rsid w:val="006D3F47"/>
    <w:rsid w:val="006D427C"/>
    <w:rsid w:val="006D55FC"/>
    <w:rsid w:val="006D5ADB"/>
    <w:rsid w:val="006D5FB7"/>
    <w:rsid w:val="006D658F"/>
    <w:rsid w:val="006D6E3B"/>
    <w:rsid w:val="006E05E0"/>
    <w:rsid w:val="006E09EC"/>
    <w:rsid w:val="006E0A6B"/>
    <w:rsid w:val="006E0BF9"/>
    <w:rsid w:val="006E0E11"/>
    <w:rsid w:val="006E1643"/>
    <w:rsid w:val="006E1EB2"/>
    <w:rsid w:val="006E2B84"/>
    <w:rsid w:val="006E3134"/>
    <w:rsid w:val="006E339E"/>
    <w:rsid w:val="006E3E1B"/>
    <w:rsid w:val="006E3EDD"/>
    <w:rsid w:val="006E3FC6"/>
    <w:rsid w:val="006E48E3"/>
    <w:rsid w:val="006E4F71"/>
    <w:rsid w:val="006E5213"/>
    <w:rsid w:val="006E68F5"/>
    <w:rsid w:val="006E6C79"/>
    <w:rsid w:val="006E7148"/>
    <w:rsid w:val="006E776F"/>
    <w:rsid w:val="006E77EE"/>
    <w:rsid w:val="006F0638"/>
    <w:rsid w:val="006F1401"/>
    <w:rsid w:val="006F1795"/>
    <w:rsid w:val="006F2244"/>
    <w:rsid w:val="006F30B5"/>
    <w:rsid w:val="006F3217"/>
    <w:rsid w:val="006F3734"/>
    <w:rsid w:val="006F3C3B"/>
    <w:rsid w:val="006F3F49"/>
    <w:rsid w:val="006F4101"/>
    <w:rsid w:val="006F4A0D"/>
    <w:rsid w:val="006F4D13"/>
    <w:rsid w:val="006F5808"/>
    <w:rsid w:val="006F5982"/>
    <w:rsid w:val="006F59AD"/>
    <w:rsid w:val="006F5EFB"/>
    <w:rsid w:val="006F63D5"/>
    <w:rsid w:val="006F645A"/>
    <w:rsid w:val="006F6531"/>
    <w:rsid w:val="006F674A"/>
    <w:rsid w:val="006F6853"/>
    <w:rsid w:val="006F6E7E"/>
    <w:rsid w:val="006F7182"/>
    <w:rsid w:val="006F79C9"/>
    <w:rsid w:val="00700B5A"/>
    <w:rsid w:val="007010C3"/>
    <w:rsid w:val="007012E8"/>
    <w:rsid w:val="00701415"/>
    <w:rsid w:val="00701660"/>
    <w:rsid w:val="0070174D"/>
    <w:rsid w:val="007017B9"/>
    <w:rsid w:val="00703076"/>
    <w:rsid w:val="007033EE"/>
    <w:rsid w:val="00703403"/>
    <w:rsid w:val="0070348E"/>
    <w:rsid w:val="0070369C"/>
    <w:rsid w:val="0070382A"/>
    <w:rsid w:val="0070392B"/>
    <w:rsid w:val="00703ECF"/>
    <w:rsid w:val="00704857"/>
    <w:rsid w:val="00705197"/>
    <w:rsid w:val="00705454"/>
    <w:rsid w:val="007054FB"/>
    <w:rsid w:val="00705D53"/>
    <w:rsid w:val="00705F05"/>
    <w:rsid w:val="00706847"/>
    <w:rsid w:val="00706AA0"/>
    <w:rsid w:val="00706C81"/>
    <w:rsid w:val="00706EB2"/>
    <w:rsid w:val="00706F6D"/>
    <w:rsid w:val="0070701F"/>
    <w:rsid w:val="0070710F"/>
    <w:rsid w:val="007071F8"/>
    <w:rsid w:val="00707D9F"/>
    <w:rsid w:val="00712105"/>
    <w:rsid w:val="00712549"/>
    <w:rsid w:val="00712565"/>
    <w:rsid w:val="007127BF"/>
    <w:rsid w:val="00713153"/>
    <w:rsid w:val="007131A5"/>
    <w:rsid w:val="007135A4"/>
    <w:rsid w:val="00713638"/>
    <w:rsid w:val="00713658"/>
    <w:rsid w:val="007136A8"/>
    <w:rsid w:val="0071370B"/>
    <w:rsid w:val="0071431F"/>
    <w:rsid w:val="00714479"/>
    <w:rsid w:val="00714A26"/>
    <w:rsid w:val="00714DD5"/>
    <w:rsid w:val="00715234"/>
    <w:rsid w:val="00716E1D"/>
    <w:rsid w:val="007177AE"/>
    <w:rsid w:val="00717939"/>
    <w:rsid w:val="00717B7C"/>
    <w:rsid w:val="00717F8B"/>
    <w:rsid w:val="00717FCE"/>
    <w:rsid w:val="00720988"/>
    <w:rsid w:val="00721647"/>
    <w:rsid w:val="00721ABC"/>
    <w:rsid w:val="00721B9C"/>
    <w:rsid w:val="00721F62"/>
    <w:rsid w:val="00722159"/>
    <w:rsid w:val="00722E6A"/>
    <w:rsid w:val="00722EF4"/>
    <w:rsid w:val="0072315E"/>
    <w:rsid w:val="00723286"/>
    <w:rsid w:val="00723338"/>
    <w:rsid w:val="007234D1"/>
    <w:rsid w:val="00723734"/>
    <w:rsid w:val="007247A1"/>
    <w:rsid w:val="0072492C"/>
    <w:rsid w:val="00724F22"/>
    <w:rsid w:val="0072520F"/>
    <w:rsid w:val="0072530C"/>
    <w:rsid w:val="007253FD"/>
    <w:rsid w:val="0072542F"/>
    <w:rsid w:val="00725EF3"/>
    <w:rsid w:val="007260A5"/>
    <w:rsid w:val="007263B3"/>
    <w:rsid w:val="00726992"/>
    <w:rsid w:val="00726A96"/>
    <w:rsid w:val="00726D8E"/>
    <w:rsid w:val="00726DBB"/>
    <w:rsid w:val="00726EBD"/>
    <w:rsid w:val="00726F87"/>
    <w:rsid w:val="007270AE"/>
    <w:rsid w:val="00727EE2"/>
    <w:rsid w:val="0073022B"/>
    <w:rsid w:val="0073038C"/>
    <w:rsid w:val="00730C9C"/>
    <w:rsid w:val="00730F1B"/>
    <w:rsid w:val="00731376"/>
    <w:rsid w:val="0073183F"/>
    <w:rsid w:val="00731BDC"/>
    <w:rsid w:val="00732A50"/>
    <w:rsid w:val="00732C9C"/>
    <w:rsid w:val="00733832"/>
    <w:rsid w:val="00733F44"/>
    <w:rsid w:val="007340AD"/>
    <w:rsid w:val="00734790"/>
    <w:rsid w:val="00734B74"/>
    <w:rsid w:val="00734C05"/>
    <w:rsid w:val="00734FA3"/>
    <w:rsid w:val="0073527C"/>
    <w:rsid w:val="00735909"/>
    <w:rsid w:val="007369E8"/>
    <w:rsid w:val="00736F3E"/>
    <w:rsid w:val="0073706F"/>
    <w:rsid w:val="007370F2"/>
    <w:rsid w:val="007375F8"/>
    <w:rsid w:val="0073797D"/>
    <w:rsid w:val="0074014F"/>
    <w:rsid w:val="007401D1"/>
    <w:rsid w:val="007404F6"/>
    <w:rsid w:val="00740AEE"/>
    <w:rsid w:val="00740B1E"/>
    <w:rsid w:val="00741306"/>
    <w:rsid w:val="00741316"/>
    <w:rsid w:val="00741DB5"/>
    <w:rsid w:val="00742949"/>
    <w:rsid w:val="00742E38"/>
    <w:rsid w:val="0074319C"/>
    <w:rsid w:val="00743643"/>
    <w:rsid w:val="00743C10"/>
    <w:rsid w:val="007447DC"/>
    <w:rsid w:val="00744C74"/>
    <w:rsid w:val="00744D93"/>
    <w:rsid w:val="007454BB"/>
    <w:rsid w:val="00746882"/>
    <w:rsid w:val="00746966"/>
    <w:rsid w:val="00747250"/>
    <w:rsid w:val="00747DFC"/>
    <w:rsid w:val="007509E9"/>
    <w:rsid w:val="00751A78"/>
    <w:rsid w:val="00752685"/>
    <w:rsid w:val="007526FC"/>
    <w:rsid w:val="00752944"/>
    <w:rsid w:val="00752E65"/>
    <w:rsid w:val="00753BDF"/>
    <w:rsid w:val="00753BE5"/>
    <w:rsid w:val="007548C6"/>
    <w:rsid w:val="00754B11"/>
    <w:rsid w:val="00755469"/>
    <w:rsid w:val="007565F9"/>
    <w:rsid w:val="0075689E"/>
    <w:rsid w:val="007568FC"/>
    <w:rsid w:val="00756C2B"/>
    <w:rsid w:val="00757456"/>
    <w:rsid w:val="00757615"/>
    <w:rsid w:val="007577F5"/>
    <w:rsid w:val="007608CF"/>
    <w:rsid w:val="00760C48"/>
    <w:rsid w:val="007613F9"/>
    <w:rsid w:val="00761841"/>
    <w:rsid w:val="00761C44"/>
    <w:rsid w:val="00761FFC"/>
    <w:rsid w:val="007623B5"/>
    <w:rsid w:val="00762E22"/>
    <w:rsid w:val="00763208"/>
    <w:rsid w:val="00764579"/>
    <w:rsid w:val="007645D7"/>
    <w:rsid w:val="0076469F"/>
    <w:rsid w:val="007657A1"/>
    <w:rsid w:val="00766136"/>
    <w:rsid w:val="007662C3"/>
    <w:rsid w:val="007665FF"/>
    <w:rsid w:val="00766D06"/>
    <w:rsid w:val="00766D6D"/>
    <w:rsid w:val="007671E7"/>
    <w:rsid w:val="00767409"/>
    <w:rsid w:val="00767644"/>
    <w:rsid w:val="00767B70"/>
    <w:rsid w:val="0077026C"/>
    <w:rsid w:val="0077036D"/>
    <w:rsid w:val="0077054B"/>
    <w:rsid w:val="00770A0B"/>
    <w:rsid w:val="007715B6"/>
    <w:rsid w:val="00771664"/>
    <w:rsid w:val="00771F15"/>
    <w:rsid w:val="00772518"/>
    <w:rsid w:val="0077255E"/>
    <w:rsid w:val="00772E25"/>
    <w:rsid w:val="00773DFC"/>
    <w:rsid w:val="00773E8C"/>
    <w:rsid w:val="0077427F"/>
    <w:rsid w:val="007748F3"/>
    <w:rsid w:val="00774C05"/>
    <w:rsid w:val="00774CCC"/>
    <w:rsid w:val="00775A20"/>
    <w:rsid w:val="00775FD3"/>
    <w:rsid w:val="00775FFF"/>
    <w:rsid w:val="007764EF"/>
    <w:rsid w:val="0077658E"/>
    <w:rsid w:val="00776DCC"/>
    <w:rsid w:val="0077785F"/>
    <w:rsid w:val="00777980"/>
    <w:rsid w:val="00777DEA"/>
    <w:rsid w:val="00777F24"/>
    <w:rsid w:val="00780C0E"/>
    <w:rsid w:val="00781530"/>
    <w:rsid w:val="0078205D"/>
    <w:rsid w:val="0078269D"/>
    <w:rsid w:val="00782741"/>
    <w:rsid w:val="00782F02"/>
    <w:rsid w:val="007836E4"/>
    <w:rsid w:val="0078398D"/>
    <w:rsid w:val="00783E9B"/>
    <w:rsid w:val="00784446"/>
    <w:rsid w:val="007847C8"/>
    <w:rsid w:val="00784A77"/>
    <w:rsid w:val="00784D6C"/>
    <w:rsid w:val="00784D7E"/>
    <w:rsid w:val="007852C5"/>
    <w:rsid w:val="0078567E"/>
    <w:rsid w:val="00785B27"/>
    <w:rsid w:val="0078683E"/>
    <w:rsid w:val="0078684C"/>
    <w:rsid w:val="00786860"/>
    <w:rsid w:val="00786B48"/>
    <w:rsid w:val="00786D06"/>
    <w:rsid w:val="00787667"/>
    <w:rsid w:val="00787995"/>
    <w:rsid w:val="00791563"/>
    <w:rsid w:val="0079195E"/>
    <w:rsid w:val="00792049"/>
    <w:rsid w:val="00792380"/>
    <w:rsid w:val="0079257D"/>
    <w:rsid w:val="0079269E"/>
    <w:rsid w:val="00792E04"/>
    <w:rsid w:val="00792FC4"/>
    <w:rsid w:val="0079394F"/>
    <w:rsid w:val="00794220"/>
    <w:rsid w:val="0079430B"/>
    <w:rsid w:val="00794315"/>
    <w:rsid w:val="00794C3F"/>
    <w:rsid w:val="007954B5"/>
    <w:rsid w:val="007959E3"/>
    <w:rsid w:val="00795C80"/>
    <w:rsid w:val="00795D56"/>
    <w:rsid w:val="007962EA"/>
    <w:rsid w:val="00796A13"/>
    <w:rsid w:val="00796F73"/>
    <w:rsid w:val="0079706E"/>
    <w:rsid w:val="0079742D"/>
    <w:rsid w:val="007979F1"/>
    <w:rsid w:val="00797E9E"/>
    <w:rsid w:val="007A026B"/>
    <w:rsid w:val="007A072E"/>
    <w:rsid w:val="007A0C38"/>
    <w:rsid w:val="007A12AA"/>
    <w:rsid w:val="007A1A8C"/>
    <w:rsid w:val="007A1B2A"/>
    <w:rsid w:val="007A1C17"/>
    <w:rsid w:val="007A23ED"/>
    <w:rsid w:val="007A28B7"/>
    <w:rsid w:val="007A2DEE"/>
    <w:rsid w:val="007A31BD"/>
    <w:rsid w:val="007A3806"/>
    <w:rsid w:val="007A3B14"/>
    <w:rsid w:val="007A3EC7"/>
    <w:rsid w:val="007A4000"/>
    <w:rsid w:val="007A40A9"/>
    <w:rsid w:val="007A4556"/>
    <w:rsid w:val="007A4A86"/>
    <w:rsid w:val="007A4DC1"/>
    <w:rsid w:val="007A5357"/>
    <w:rsid w:val="007A5AEF"/>
    <w:rsid w:val="007A5E9A"/>
    <w:rsid w:val="007A5EF7"/>
    <w:rsid w:val="007A62B4"/>
    <w:rsid w:val="007A68F6"/>
    <w:rsid w:val="007A6932"/>
    <w:rsid w:val="007B02F7"/>
    <w:rsid w:val="007B03F3"/>
    <w:rsid w:val="007B099B"/>
    <w:rsid w:val="007B0C0C"/>
    <w:rsid w:val="007B1073"/>
    <w:rsid w:val="007B1225"/>
    <w:rsid w:val="007B1502"/>
    <w:rsid w:val="007B16C2"/>
    <w:rsid w:val="007B17AE"/>
    <w:rsid w:val="007B1EAD"/>
    <w:rsid w:val="007B213A"/>
    <w:rsid w:val="007B2FDB"/>
    <w:rsid w:val="007B3000"/>
    <w:rsid w:val="007B366F"/>
    <w:rsid w:val="007B36ED"/>
    <w:rsid w:val="007B3C42"/>
    <w:rsid w:val="007B45CF"/>
    <w:rsid w:val="007B45F4"/>
    <w:rsid w:val="007B487C"/>
    <w:rsid w:val="007B4B13"/>
    <w:rsid w:val="007B528E"/>
    <w:rsid w:val="007B554A"/>
    <w:rsid w:val="007B6145"/>
    <w:rsid w:val="007B6311"/>
    <w:rsid w:val="007B6925"/>
    <w:rsid w:val="007B6A0F"/>
    <w:rsid w:val="007B6F0F"/>
    <w:rsid w:val="007B7186"/>
    <w:rsid w:val="007B72B5"/>
    <w:rsid w:val="007C04C5"/>
    <w:rsid w:val="007C04E7"/>
    <w:rsid w:val="007C0654"/>
    <w:rsid w:val="007C098A"/>
    <w:rsid w:val="007C12AA"/>
    <w:rsid w:val="007C146C"/>
    <w:rsid w:val="007C187B"/>
    <w:rsid w:val="007C2593"/>
    <w:rsid w:val="007C2805"/>
    <w:rsid w:val="007C3C51"/>
    <w:rsid w:val="007C3CAA"/>
    <w:rsid w:val="007C45E2"/>
    <w:rsid w:val="007C4B16"/>
    <w:rsid w:val="007C4F02"/>
    <w:rsid w:val="007C5968"/>
    <w:rsid w:val="007C6168"/>
    <w:rsid w:val="007C618C"/>
    <w:rsid w:val="007C67BA"/>
    <w:rsid w:val="007C6D18"/>
    <w:rsid w:val="007C7144"/>
    <w:rsid w:val="007C71EC"/>
    <w:rsid w:val="007C7C4F"/>
    <w:rsid w:val="007D09CC"/>
    <w:rsid w:val="007D0D69"/>
    <w:rsid w:val="007D0EB3"/>
    <w:rsid w:val="007D0FBB"/>
    <w:rsid w:val="007D1681"/>
    <w:rsid w:val="007D1731"/>
    <w:rsid w:val="007D1CC4"/>
    <w:rsid w:val="007D3159"/>
    <w:rsid w:val="007D37F7"/>
    <w:rsid w:val="007D38DC"/>
    <w:rsid w:val="007D3B02"/>
    <w:rsid w:val="007D3EA2"/>
    <w:rsid w:val="007D41C0"/>
    <w:rsid w:val="007D4251"/>
    <w:rsid w:val="007D427D"/>
    <w:rsid w:val="007D4CBD"/>
    <w:rsid w:val="007D4DFB"/>
    <w:rsid w:val="007D59B1"/>
    <w:rsid w:val="007D5F27"/>
    <w:rsid w:val="007D6020"/>
    <w:rsid w:val="007D72B1"/>
    <w:rsid w:val="007D790E"/>
    <w:rsid w:val="007D7CDC"/>
    <w:rsid w:val="007E018E"/>
    <w:rsid w:val="007E037A"/>
    <w:rsid w:val="007E06E6"/>
    <w:rsid w:val="007E0723"/>
    <w:rsid w:val="007E0750"/>
    <w:rsid w:val="007E07C3"/>
    <w:rsid w:val="007E1CDA"/>
    <w:rsid w:val="007E2464"/>
    <w:rsid w:val="007E2504"/>
    <w:rsid w:val="007E289C"/>
    <w:rsid w:val="007E2B09"/>
    <w:rsid w:val="007E34BB"/>
    <w:rsid w:val="007E3680"/>
    <w:rsid w:val="007E551F"/>
    <w:rsid w:val="007E6E2A"/>
    <w:rsid w:val="007E6EB6"/>
    <w:rsid w:val="007E703C"/>
    <w:rsid w:val="007E7451"/>
    <w:rsid w:val="007E7870"/>
    <w:rsid w:val="007F0021"/>
    <w:rsid w:val="007F038F"/>
    <w:rsid w:val="007F1125"/>
    <w:rsid w:val="007F113C"/>
    <w:rsid w:val="007F149B"/>
    <w:rsid w:val="007F1A37"/>
    <w:rsid w:val="007F1D18"/>
    <w:rsid w:val="007F24F9"/>
    <w:rsid w:val="007F2536"/>
    <w:rsid w:val="007F269C"/>
    <w:rsid w:val="007F2A42"/>
    <w:rsid w:val="007F2E1A"/>
    <w:rsid w:val="007F3128"/>
    <w:rsid w:val="007F3221"/>
    <w:rsid w:val="007F3406"/>
    <w:rsid w:val="007F344B"/>
    <w:rsid w:val="007F4306"/>
    <w:rsid w:val="007F45F9"/>
    <w:rsid w:val="007F4D22"/>
    <w:rsid w:val="007F4DD3"/>
    <w:rsid w:val="007F514A"/>
    <w:rsid w:val="007F60E0"/>
    <w:rsid w:val="007F6EEF"/>
    <w:rsid w:val="007F7A4D"/>
    <w:rsid w:val="007F7A7F"/>
    <w:rsid w:val="007F7CF4"/>
    <w:rsid w:val="007F7D50"/>
    <w:rsid w:val="007F7D7E"/>
    <w:rsid w:val="00800AC8"/>
    <w:rsid w:val="00800BA6"/>
    <w:rsid w:val="00800D4D"/>
    <w:rsid w:val="0080123B"/>
    <w:rsid w:val="0080171C"/>
    <w:rsid w:val="008021C7"/>
    <w:rsid w:val="00802E1B"/>
    <w:rsid w:val="00803554"/>
    <w:rsid w:val="00803BE9"/>
    <w:rsid w:val="00805156"/>
    <w:rsid w:val="00805C19"/>
    <w:rsid w:val="00805ECA"/>
    <w:rsid w:val="0080668A"/>
    <w:rsid w:val="0080787C"/>
    <w:rsid w:val="00807D58"/>
    <w:rsid w:val="00807FAB"/>
    <w:rsid w:val="00810260"/>
    <w:rsid w:val="0081085F"/>
    <w:rsid w:val="00810ED3"/>
    <w:rsid w:val="0081100A"/>
    <w:rsid w:val="008112F1"/>
    <w:rsid w:val="00811ADA"/>
    <w:rsid w:val="00812C22"/>
    <w:rsid w:val="00813561"/>
    <w:rsid w:val="008136F8"/>
    <w:rsid w:val="00813866"/>
    <w:rsid w:val="00813D0E"/>
    <w:rsid w:val="008141A5"/>
    <w:rsid w:val="008147B6"/>
    <w:rsid w:val="00814A49"/>
    <w:rsid w:val="00814FBD"/>
    <w:rsid w:val="008155EB"/>
    <w:rsid w:val="00816172"/>
    <w:rsid w:val="00816E12"/>
    <w:rsid w:val="00816F92"/>
    <w:rsid w:val="00817695"/>
    <w:rsid w:val="00817BC6"/>
    <w:rsid w:val="008208D9"/>
    <w:rsid w:val="00820BB2"/>
    <w:rsid w:val="00820FFD"/>
    <w:rsid w:val="00821277"/>
    <w:rsid w:val="00821D7D"/>
    <w:rsid w:val="00822132"/>
    <w:rsid w:val="00822790"/>
    <w:rsid w:val="008229C0"/>
    <w:rsid w:val="00822D2C"/>
    <w:rsid w:val="0082385F"/>
    <w:rsid w:val="00823B32"/>
    <w:rsid w:val="00823B67"/>
    <w:rsid w:val="00823DDC"/>
    <w:rsid w:val="00823FCE"/>
    <w:rsid w:val="008248EE"/>
    <w:rsid w:val="00825F82"/>
    <w:rsid w:val="00826383"/>
    <w:rsid w:val="008302B6"/>
    <w:rsid w:val="00830437"/>
    <w:rsid w:val="0083091A"/>
    <w:rsid w:val="00830DD8"/>
    <w:rsid w:val="00831489"/>
    <w:rsid w:val="00831640"/>
    <w:rsid w:val="008317F2"/>
    <w:rsid w:val="008319E9"/>
    <w:rsid w:val="00831EB3"/>
    <w:rsid w:val="00831F78"/>
    <w:rsid w:val="00832091"/>
    <w:rsid w:val="00832B2E"/>
    <w:rsid w:val="00832CC8"/>
    <w:rsid w:val="00834946"/>
    <w:rsid w:val="00834B84"/>
    <w:rsid w:val="00834E2B"/>
    <w:rsid w:val="00835162"/>
    <w:rsid w:val="008357CA"/>
    <w:rsid w:val="00835821"/>
    <w:rsid w:val="00835C98"/>
    <w:rsid w:val="00835D75"/>
    <w:rsid w:val="00836FE0"/>
    <w:rsid w:val="00837245"/>
    <w:rsid w:val="0084056A"/>
    <w:rsid w:val="00840A3D"/>
    <w:rsid w:val="00840AA9"/>
    <w:rsid w:val="008421FC"/>
    <w:rsid w:val="00842970"/>
    <w:rsid w:val="008429BC"/>
    <w:rsid w:val="00842D61"/>
    <w:rsid w:val="0084300A"/>
    <w:rsid w:val="00843509"/>
    <w:rsid w:val="00843AD1"/>
    <w:rsid w:val="00843B14"/>
    <w:rsid w:val="00843CE8"/>
    <w:rsid w:val="00843FDA"/>
    <w:rsid w:val="00844841"/>
    <w:rsid w:val="00844873"/>
    <w:rsid w:val="00844E29"/>
    <w:rsid w:val="008466E7"/>
    <w:rsid w:val="00846BCC"/>
    <w:rsid w:val="00847184"/>
    <w:rsid w:val="008477A4"/>
    <w:rsid w:val="008478B6"/>
    <w:rsid w:val="00847BF7"/>
    <w:rsid w:val="008501BB"/>
    <w:rsid w:val="00850272"/>
    <w:rsid w:val="00850C63"/>
    <w:rsid w:val="008519B1"/>
    <w:rsid w:val="00851CC0"/>
    <w:rsid w:val="008525B2"/>
    <w:rsid w:val="00852B14"/>
    <w:rsid w:val="0085314F"/>
    <w:rsid w:val="00853D49"/>
    <w:rsid w:val="00853F92"/>
    <w:rsid w:val="00854626"/>
    <w:rsid w:val="00854B47"/>
    <w:rsid w:val="00854BE0"/>
    <w:rsid w:val="00854DDD"/>
    <w:rsid w:val="008551AF"/>
    <w:rsid w:val="00855DD8"/>
    <w:rsid w:val="00856822"/>
    <w:rsid w:val="00860629"/>
    <w:rsid w:val="00860935"/>
    <w:rsid w:val="008619C0"/>
    <w:rsid w:val="00861AEC"/>
    <w:rsid w:val="00862559"/>
    <w:rsid w:val="008629DD"/>
    <w:rsid w:val="00862D73"/>
    <w:rsid w:val="00863080"/>
    <w:rsid w:val="00863099"/>
    <w:rsid w:val="00863BFC"/>
    <w:rsid w:val="008648E2"/>
    <w:rsid w:val="00864BCA"/>
    <w:rsid w:val="00865243"/>
    <w:rsid w:val="00865423"/>
    <w:rsid w:val="008655A1"/>
    <w:rsid w:val="008656B3"/>
    <w:rsid w:val="008659AA"/>
    <w:rsid w:val="00866DFF"/>
    <w:rsid w:val="00866E00"/>
    <w:rsid w:val="008671EE"/>
    <w:rsid w:val="0086771C"/>
    <w:rsid w:val="008700E8"/>
    <w:rsid w:val="00870248"/>
    <w:rsid w:val="00870330"/>
    <w:rsid w:val="008718B2"/>
    <w:rsid w:val="008718B8"/>
    <w:rsid w:val="00872BD1"/>
    <w:rsid w:val="00872C6C"/>
    <w:rsid w:val="008732AF"/>
    <w:rsid w:val="00873D97"/>
    <w:rsid w:val="008740EA"/>
    <w:rsid w:val="0087428B"/>
    <w:rsid w:val="0087428C"/>
    <w:rsid w:val="0087433E"/>
    <w:rsid w:val="00874367"/>
    <w:rsid w:val="00874D0D"/>
    <w:rsid w:val="00874F81"/>
    <w:rsid w:val="008755D9"/>
    <w:rsid w:val="008757FE"/>
    <w:rsid w:val="00875AA1"/>
    <w:rsid w:val="00875AF0"/>
    <w:rsid w:val="00875E44"/>
    <w:rsid w:val="00876269"/>
    <w:rsid w:val="00876A9D"/>
    <w:rsid w:val="00876F30"/>
    <w:rsid w:val="00876F69"/>
    <w:rsid w:val="00877135"/>
    <w:rsid w:val="00877A6F"/>
    <w:rsid w:val="00877CCD"/>
    <w:rsid w:val="00880C11"/>
    <w:rsid w:val="00881587"/>
    <w:rsid w:val="008822EE"/>
    <w:rsid w:val="00883A7A"/>
    <w:rsid w:val="00883B6D"/>
    <w:rsid w:val="00883B8F"/>
    <w:rsid w:val="00883BE6"/>
    <w:rsid w:val="00884389"/>
    <w:rsid w:val="00884468"/>
    <w:rsid w:val="00884D6A"/>
    <w:rsid w:val="008850D2"/>
    <w:rsid w:val="008850D7"/>
    <w:rsid w:val="00885983"/>
    <w:rsid w:val="008859ED"/>
    <w:rsid w:val="00885A11"/>
    <w:rsid w:val="00886738"/>
    <w:rsid w:val="0088679C"/>
    <w:rsid w:val="00886943"/>
    <w:rsid w:val="00886AA7"/>
    <w:rsid w:val="00886BFE"/>
    <w:rsid w:val="00886D19"/>
    <w:rsid w:val="00887072"/>
    <w:rsid w:val="008879E2"/>
    <w:rsid w:val="008879EE"/>
    <w:rsid w:val="008907A3"/>
    <w:rsid w:val="008908B8"/>
    <w:rsid w:val="00890AA8"/>
    <w:rsid w:val="00891714"/>
    <w:rsid w:val="00891C81"/>
    <w:rsid w:val="00892025"/>
    <w:rsid w:val="00892967"/>
    <w:rsid w:val="00892A75"/>
    <w:rsid w:val="00892D45"/>
    <w:rsid w:val="00893645"/>
    <w:rsid w:val="00893AC9"/>
    <w:rsid w:val="00893D52"/>
    <w:rsid w:val="0089428C"/>
    <w:rsid w:val="0089469C"/>
    <w:rsid w:val="00894987"/>
    <w:rsid w:val="00894EB4"/>
    <w:rsid w:val="00895B02"/>
    <w:rsid w:val="00895C3A"/>
    <w:rsid w:val="00896C0B"/>
    <w:rsid w:val="00897158"/>
    <w:rsid w:val="00897BB4"/>
    <w:rsid w:val="008A0559"/>
    <w:rsid w:val="008A0733"/>
    <w:rsid w:val="008A16F5"/>
    <w:rsid w:val="008A18CC"/>
    <w:rsid w:val="008A1AFB"/>
    <w:rsid w:val="008A1E94"/>
    <w:rsid w:val="008A2087"/>
    <w:rsid w:val="008A253E"/>
    <w:rsid w:val="008A2A9E"/>
    <w:rsid w:val="008A2AC9"/>
    <w:rsid w:val="008A2B02"/>
    <w:rsid w:val="008A2BCB"/>
    <w:rsid w:val="008A3C09"/>
    <w:rsid w:val="008A4933"/>
    <w:rsid w:val="008A51C8"/>
    <w:rsid w:val="008A569D"/>
    <w:rsid w:val="008A571A"/>
    <w:rsid w:val="008A5F63"/>
    <w:rsid w:val="008A6003"/>
    <w:rsid w:val="008A61A5"/>
    <w:rsid w:val="008A63BD"/>
    <w:rsid w:val="008A6881"/>
    <w:rsid w:val="008A6A3B"/>
    <w:rsid w:val="008A7132"/>
    <w:rsid w:val="008A7227"/>
    <w:rsid w:val="008A7707"/>
    <w:rsid w:val="008B0551"/>
    <w:rsid w:val="008B0664"/>
    <w:rsid w:val="008B0B75"/>
    <w:rsid w:val="008B0D1E"/>
    <w:rsid w:val="008B101C"/>
    <w:rsid w:val="008B10EB"/>
    <w:rsid w:val="008B1415"/>
    <w:rsid w:val="008B144E"/>
    <w:rsid w:val="008B1F67"/>
    <w:rsid w:val="008B2BC4"/>
    <w:rsid w:val="008B3353"/>
    <w:rsid w:val="008B351E"/>
    <w:rsid w:val="008B3C51"/>
    <w:rsid w:val="008B3FEB"/>
    <w:rsid w:val="008B44FD"/>
    <w:rsid w:val="008B5263"/>
    <w:rsid w:val="008B5339"/>
    <w:rsid w:val="008B5976"/>
    <w:rsid w:val="008B5A40"/>
    <w:rsid w:val="008B5F54"/>
    <w:rsid w:val="008B6806"/>
    <w:rsid w:val="008B7073"/>
    <w:rsid w:val="008B741E"/>
    <w:rsid w:val="008B7AD3"/>
    <w:rsid w:val="008C0095"/>
    <w:rsid w:val="008C0301"/>
    <w:rsid w:val="008C0A0F"/>
    <w:rsid w:val="008C1327"/>
    <w:rsid w:val="008C1745"/>
    <w:rsid w:val="008C1755"/>
    <w:rsid w:val="008C2340"/>
    <w:rsid w:val="008C2D28"/>
    <w:rsid w:val="008C323D"/>
    <w:rsid w:val="008C341A"/>
    <w:rsid w:val="008C36C5"/>
    <w:rsid w:val="008C382B"/>
    <w:rsid w:val="008C39D4"/>
    <w:rsid w:val="008C3D0F"/>
    <w:rsid w:val="008C3D53"/>
    <w:rsid w:val="008C3DA6"/>
    <w:rsid w:val="008C3FD3"/>
    <w:rsid w:val="008C47C4"/>
    <w:rsid w:val="008C47C6"/>
    <w:rsid w:val="008C5533"/>
    <w:rsid w:val="008C58C9"/>
    <w:rsid w:val="008C5C35"/>
    <w:rsid w:val="008C6028"/>
    <w:rsid w:val="008C6186"/>
    <w:rsid w:val="008C64ED"/>
    <w:rsid w:val="008C6582"/>
    <w:rsid w:val="008C68C2"/>
    <w:rsid w:val="008C69FF"/>
    <w:rsid w:val="008C6DEC"/>
    <w:rsid w:val="008C6E60"/>
    <w:rsid w:val="008D0384"/>
    <w:rsid w:val="008D123B"/>
    <w:rsid w:val="008D1440"/>
    <w:rsid w:val="008D151C"/>
    <w:rsid w:val="008D15B7"/>
    <w:rsid w:val="008D19F4"/>
    <w:rsid w:val="008D2277"/>
    <w:rsid w:val="008D281C"/>
    <w:rsid w:val="008D2AFF"/>
    <w:rsid w:val="008D307F"/>
    <w:rsid w:val="008D35B8"/>
    <w:rsid w:val="008D3C1E"/>
    <w:rsid w:val="008D3D7A"/>
    <w:rsid w:val="008D3FB5"/>
    <w:rsid w:val="008D423D"/>
    <w:rsid w:val="008D4A26"/>
    <w:rsid w:val="008D4BB1"/>
    <w:rsid w:val="008D506D"/>
    <w:rsid w:val="008D50B4"/>
    <w:rsid w:val="008D57E0"/>
    <w:rsid w:val="008D5A9C"/>
    <w:rsid w:val="008D5ABA"/>
    <w:rsid w:val="008D633A"/>
    <w:rsid w:val="008D7199"/>
    <w:rsid w:val="008D7385"/>
    <w:rsid w:val="008D761F"/>
    <w:rsid w:val="008D796C"/>
    <w:rsid w:val="008E0071"/>
    <w:rsid w:val="008E0112"/>
    <w:rsid w:val="008E0590"/>
    <w:rsid w:val="008E09B2"/>
    <w:rsid w:val="008E0C90"/>
    <w:rsid w:val="008E14AD"/>
    <w:rsid w:val="008E16E6"/>
    <w:rsid w:val="008E1E60"/>
    <w:rsid w:val="008E21E0"/>
    <w:rsid w:val="008E22EA"/>
    <w:rsid w:val="008E2704"/>
    <w:rsid w:val="008E2738"/>
    <w:rsid w:val="008E38E8"/>
    <w:rsid w:val="008E4025"/>
    <w:rsid w:val="008E4058"/>
    <w:rsid w:val="008E438F"/>
    <w:rsid w:val="008E4490"/>
    <w:rsid w:val="008E4A86"/>
    <w:rsid w:val="008E50AC"/>
    <w:rsid w:val="008E527E"/>
    <w:rsid w:val="008E6193"/>
    <w:rsid w:val="008E6639"/>
    <w:rsid w:val="008E6C75"/>
    <w:rsid w:val="008E70AA"/>
    <w:rsid w:val="008E7402"/>
    <w:rsid w:val="008E7CF0"/>
    <w:rsid w:val="008F04FA"/>
    <w:rsid w:val="008F0535"/>
    <w:rsid w:val="008F073E"/>
    <w:rsid w:val="008F1C30"/>
    <w:rsid w:val="008F1C95"/>
    <w:rsid w:val="008F21B1"/>
    <w:rsid w:val="008F21B9"/>
    <w:rsid w:val="008F2599"/>
    <w:rsid w:val="008F2C5E"/>
    <w:rsid w:val="008F2EE9"/>
    <w:rsid w:val="008F392E"/>
    <w:rsid w:val="008F3F9A"/>
    <w:rsid w:val="008F400A"/>
    <w:rsid w:val="008F431C"/>
    <w:rsid w:val="008F48BF"/>
    <w:rsid w:val="008F51A9"/>
    <w:rsid w:val="008F5847"/>
    <w:rsid w:val="008F5D5C"/>
    <w:rsid w:val="008F6010"/>
    <w:rsid w:val="008F6609"/>
    <w:rsid w:val="008F6A0A"/>
    <w:rsid w:val="008F703F"/>
    <w:rsid w:val="008F739F"/>
    <w:rsid w:val="00900C1D"/>
    <w:rsid w:val="00901875"/>
    <w:rsid w:val="00901C89"/>
    <w:rsid w:val="00902515"/>
    <w:rsid w:val="00902937"/>
    <w:rsid w:val="0090335E"/>
    <w:rsid w:val="00903C70"/>
    <w:rsid w:val="00904587"/>
    <w:rsid w:val="00904828"/>
    <w:rsid w:val="00904A4F"/>
    <w:rsid w:val="00904A67"/>
    <w:rsid w:val="00904B8B"/>
    <w:rsid w:val="0090563C"/>
    <w:rsid w:val="00905688"/>
    <w:rsid w:val="00905F0D"/>
    <w:rsid w:val="0090607E"/>
    <w:rsid w:val="00906F47"/>
    <w:rsid w:val="00907A7E"/>
    <w:rsid w:val="00907AF1"/>
    <w:rsid w:val="00907ECD"/>
    <w:rsid w:val="009101FB"/>
    <w:rsid w:val="0091047A"/>
    <w:rsid w:val="00910842"/>
    <w:rsid w:val="00910CDC"/>
    <w:rsid w:val="00911585"/>
    <w:rsid w:val="00911D1A"/>
    <w:rsid w:val="00911DC8"/>
    <w:rsid w:val="00912903"/>
    <w:rsid w:val="00912B00"/>
    <w:rsid w:val="00912D18"/>
    <w:rsid w:val="00912DC3"/>
    <w:rsid w:val="00913100"/>
    <w:rsid w:val="00913373"/>
    <w:rsid w:val="009138A1"/>
    <w:rsid w:val="00913F72"/>
    <w:rsid w:val="0091413D"/>
    <w:rsid w:val="00914983"/>
    <w:rsid w:val="00915302"/>
    <w:rsid w:val="0091592F"/>
    <w:rsid w:val="00915D1E"/>
    <w:rsid w:val="00915D35"/>
    <w:rsid w:val="00916D5A"/>
    <w:rsid w:val="0091707B"/>
    <w:rsid w:val="00917086"/>
    <w:rsid w:val="00917C86"/>
    <w:rsid w:val="00920E0A"/>
    <w:rsid w:val="00921313"/>
    <w:rsid w:val="009217CA"/>
    <w:rsid w:val="00921D5E"/>
    <w:rsid w:val="00922113"/>
    <w:rsid w:val="009239B3"/>
    <w:rsid w:val="0092487A"/>
    <w:rsid w:val="0092497C"/>
    <w:rsid w:val="00925CAE"/>
    <w:rsid w:val="009261B0"/>
    <w:rsid w:val="0092639D"/>
    <w:rsid w:val="009270D0"/>
    <w:rsid w:val="0093072B"/>
    <w:rsid w:val="00930917"/>
    <w:rsid w:val="009309FF"/>
    <w:rsid w:val="00930B10"/>
    <w:rsid w:val="00930FF3"/>
    <w:rsid w:val="0093117D"/>
    <w:rsid w:val="0093122A"/>
    <w:rsid w:val="009314BB"/>
    <w:rsid w:val="00931E2A"/>
    <w:rsid w:val="00932A9B"/>
    <w:rsid w:val="009331FC"/>
    <w:rsid w:val="00934ADE"/>
    <w:rsid w:val="00935386"/>
    <w:rsid w:val="00935F56"/>
    <w:rsid w:val="00937353"/>
    <w:rsid w:val="00937670"/>
    <w:rsid w:val="00937AF1"/>
    <w:rsid w:val="00937CAA"/>
    <w:rsid w:val="00937D4F"/>
    <w:rsid w:val="0094137F"/>
    <w:rsid w:val="0094145A"/>
    <w:rsid w:val="00941579"/>
    <w:rsid w:val="009415CB"/>
    <w:rsid w:val="00941B8E"/>
    <w:rsid w:val="00941DBA"/>
    <w:rsid w:val="00941E27"/>
    <w:rsid w:val="00942251"/>
    <w:rsid w:val="009424DF"/>
    <w:rsid w:val="009427A4"/>
    <w:rsid w:val="009429EF"/>
    <w:rsid w:val="009436ED"/>
    <w:rsid w:val="00944210"/>
    <w:rsid w:val="0094477B"/>
    <w:rsid w:val="00944A04"/>
    <w:rsid w:val="00945D06"/>
    <w:rsid w:val="00945E81"/>
    <w:rsid w:val="00946312"/>
    <w:rsid w:val="009463F7"/>
    <w:rsid w:val="00946401"/>
    <w:rsid w:val="00946436"/>
    <w:rsid w:val="0094694D"/>
    <w:rsid w:val="00947658"/>
    <w:rsid w:val="009477B7"/>
    <w:rsid w:val="00947C2A"/>
    <w:rsid w:val="00947E67"/>
    <w:rsid w:val="009502FF"/>
    <w:rsid w:val="0095065C"/>
    <w:rsid w:val="0095092F"/>
    <w:rsid w:val="00951654"/>
    <w:rsid w:val="009518C5"/>
    <w:rsid w:val="00951902"/>
    <w:rsid w:val="00951B41"/>
    <w:rsid w:val="009522B9"/>
    <w:rsid w:val="00952DE3"/>
    <w:rsid w:val="00952E8F"/>
    <w:rsid w:val="0095347D"/>
    <w:rsid w:val="009534A2"/>
    <w:rsid w:val="00953663"/>
    <w:rsid w:val="00953B9A"/>
    <w:rsid w:val="0095426B"/>
    <w:rsid w:val="0095443C"/>
    <w:rsid w:val="0095482F"/>
    <w:rsid w:val="00954CB4"/>
    <w:rsid w:val="00954F61"/>
    <w:rsid w:val="0095503A"/>
    <w:rsid w:val="00955514"/>
    <w:rsid w:val="0095591A"/>
    <w:rsid w:val="00955BCC"/>
    <w:rsid w:val="00955D87"/>
    <w:rsid w:val="00956709"/>
    <w:rsid w:val="00956C71"/>
    <w:rsid w:val="00956D67"/>
    <w:rsid w:val="00957354"/>
    <w:rsid w:val="009579DF"/>
    <w:rsid w:val="0096039A"/>
    <w:rsid w:val="009609F2"/>
    <w:rsid w:val="00961070"/>
    <w:rsid w:val="0096117A"/>
    <w:rsid w:val="0096131E"/>
    <w:rsid w:val="0096184B"/>
    <w:rsid w:val="00961875"/>
    <w:rsid w:val="00961BA5"/>
    <w:rsid w:val="009620EC"/>
    <w:rsid w:val="00963164"/>
    <w:rsid w:val="009637AE"/>
    <w:rsid w:val="0096400B"/>
    <w:rsid w:val="00964412"/>
    <w:rsid w:val="0096476A"/>
    <w:rsid w:val="009658DB"/>
    <w:rsid w:val="00965A4B"/>
    <w:rsid w:val="00965A8E"/>
    <w:rsid w:val="009664AB"/>
    <w:rsid w:val="0096737E"/>
    <w:rsid w:val="009675BC"/>
    <w:rsid w:val="00967678"/>
    <w:rsid w:val="00967C9C"/>
    <w:rsid w:val="00970A85"/>
    <w:rsid w:val="00971412"/>
    <w:rsid w:val="00971D5C"/>
    <w:rsid w:val="00972164"/>
    <w:rsid w:val="00972286"/>
    <w:rsid w:val="00973111"/>
    <w:rsid w:val="00973362"/>
    <w:rsid w:val="009738C9"/>
    <w:rsid w:val="00973A3B"/>
    <w:rsid w:val="00973DC3"/>
    <w:rsid w:val="00973EFA"/>
    <w:rsid w:val="00974069"/>
    <w:rsid w:val="009743CB"/>
    <w:rsid w:val="00974A86"/>
    <w:rsid w:val="00974D40"/>
    <w:rsid w:val="009757FB"/>
    <w:rsid w:val="00975CFF"/>
    <w:rsid w:val="00976A78"/>
    <w:rsid w:val="00977384"/>
    <w:rsid w:val="009775FA"/>
    <w:rsid w:val="00977E90"/>
    <w:rsid w:val="009802EC"/>
    <w:rsid w:val="0098044D"/>
    <w:rsid w:val="00981C9F"/>
    <w:rsid w:val="00982C1E"/>
    <w:rsid w:val="00983006"/>
    <w:rsid w:val="00983226"/>
    <w:rsid w:val="009839F9"/>
    <w:rsid w:val="00983B72"/>
    <w:rsid w:val="00984286"/>
    <w:rsid w:val="009849DC"/>
    <w:rsid w:val="00984D4A"/>
    <w:rsid w:val="00984D58"/>
    <w:rsid w:val="00985033"/>
    <w:rsid w:val="00985092"/>
    <w:rsid w:val="009853CF"/>
    <w:rsid w:val="009855C6"/>
    <w:rsid w:val="00986231"/>
    <w:rsid w:val="009862E8"/>
    <w:rsid w:val="00986ED0"/>
    <w:rsid w:val="0098726C"/>
    <w:rsid w:val="00987E81"/>
    <w:rsid w:val="00987EEF"/>
    <w:rsid w:val="00990316"/>
    <w:rsid w:val="009905A0"/>
    <w:rsid w:val="00990968"/>
    <w:rsid w:val="00990F38"/>
    <w:rsid w:val="009913BC"/>
    <w:rsid w:val="00991AB7"/>
    <w:rsid w:val="00991D10"/>
    <w:rsid w:val="0099251C"/>
    <w:rsid w:val="0099296D"/>
    <w:rsid w:val="009929A9"/>
    <w:rsid w:val="00993212"/>
    <w:rsid w:val="00993792"/>
    <w:rsid w:val="009946A8"/>
    <w:rsid w:val="00994B18"/>
    <w:rsid w:val="00994C98"/>
    <w:rsid w:val="00994D64"/>
    <w:rsid w:val="00995256"/>
    <w:rsid w:val="009958A8"/>
    <w:rsid w:val="009958BD"/>
    <w:rsid w:val="00996B16"/>
    <w:rsid w:val="00996E2D"/>
    <w:rsid w:val="009970DC"/>
    <w:rsid w:val="009975E3"/>
    <w:rsid w:val="00997913"/>
    <w:rsid w:val="009A0DC5"/>
    <w:rsid w:val="009A145B"/>
    <w:rsid w:val="009A18C7"/>
    <w:rsid w:val="009A1DC7"/>
    <w:rsid w:val="009A218C"/>
    <w:rsid w:val="009A23FF"/>
    <w:rsid w:val="009A2759"/>
    <w:rsid w:val="009A2EB5"/>
    <w:rsid w:val="009A3477"/>
    <w:rsid w:val="009A3817"/>
    <w:rsid w:val="009A38D6"/>
    <w:rsid w:val="009A392E"/>
    <w:rsid w:val="009A3A27"/>
    <w:rsid w:val="009A3B1E"/>
    <w:rsid w:val="009A3E63"/>
    <w:rsid w:val="009A4258"/>
    <w:rsid w:val="009A443B"/>
    <w:rsid w:val="009A4749"/>
    <w:rsid w:val="009A4961"/>
    <w:rsid w:val="009A4B4F"/>
    <w:rsid w:val="009A4C7D"/>
    <w:rsid w:val="009A4E4D"/>
    <w:rsid w:val="009A5642"/>
    <w:rsid w:val="009A5BB7"/>
    <w:rsid w:val="009A6E12"/>
    <w:rsid w:val="009A6F05"/>
    <w:rsid w:val="009A7107"/>
    <w:rsid w:val="009A71D6"/>
    <w:rsid w:val="009A72B0"/>
    <w:rsid w:val="009A73A5"/>
    <w:rsid w:val="009A75CA"/>
    <w:rsid w:val="009B0723"/>
    <w:rsid w:val="009B1B46"/>
    <w:rsid w:val="009B1DED"/>
    <w:rsid w:val="009B24A9"/>
    <w:rsid w:val="009B2A47"/>
    <w:rsid w:val="009B2A70"/>
    <w:rsid w:val="009B2E7E"/>
    <w:rsid w:val="009B35DB"/>
    <w:rsid w:val="009B3B13"/>
    <w:rsid w:val="009B4035"/>
    <w:rsid w:val="009B4320"/>
    <w:rsid w:val="009B440B"/>
    <w:rsid w:val="009B4441"/>
    <w:rsid w:val="009B4708"/>
    <w:rsid w:val="009B5013"/>
    <w:rsid w:val="009B5149"/>
    <w:rsid w:val="009B6E59"/>
    <w:rsid w:val="009B6E85"/>
    <w:rsid w:val="009B712D"/>
    <w:rsid w:val="009B77B7"/>
    <w:rsid w:val="009B7961"/>
    <w:rsid w:val="009B7983"/>
    <w:rsid w:val="009B7C9D"/>
    <w:rsid w:val="009B7F3E"/>
    <w:rsid w:val="009C034F"/>
    <w:rsid w:val="009C0CE4"/>
    <w:rsid w:val="009C0D81"/>
    <w:rsid w:val="009C0F78"/>
    <w:rsid w:val="009C1155"/>
    <w:rsid w:val="009C1DEB"/>
    <w:rsid w:val="009C2BDF"/>
    <w:rsid w:val="009C2E43"/>
    <w:rsid w:val="009C2E6C"/>
    <w:rsid w:val="009C3124"/>
    <w:rsid w:val="009C31E9"/>
    <w:rsid w:val="009C3545"/>
    <w:rsid w:val="009C39F2"/>
    <w:rsid w:val="009C3A0A"/>
    <w:rsid w:val="009C3CFB"/>
    <w:rsid w:val="009C3E95"/>
    <w:rsid w:val="009C43FE"/>
    <w:rsid w:val="009C476B"/>
    <w:rsid w:val="009C4781"/>
    <w:rsid w:val="009C5192"/>
    <w:rsid w:val="009C57D7"/>
    <w:rsid w:val="009C66D3"/>
    <w:rsid w:val="009C6933"/>
    <w:rsid w:val="009C6D1A"/>
    <w:rsid w:val="009D0125"/>
    <w:rsid w:val="009D02CC"/>
    <w:rsid w:val="009D07A0"/>
    <w:rsid w:val="009D0886"/>
    <w:rsid w:val="009D0944"/>
    <w:rsid w:val="009D0A6C"/>
    <w:rsid w:val="009D0B0F"/>
    <w:rsid w:val="009D0C3F"/>
    <w:rsid w:val="009D0E48"/>
    <w:rsid w:val="009D10A5"/>
    <w:rsid w:val="009D230B"/>
    <w:rsid w:val="009D2F22"/>
    <w:rsid w:val="009D380E"/>
    <w:rsid w:val="009D3FB4"/>
    <w:rsid w:val="009D4936"/>
    <w:rsid w:val="009D4DDD"/>
    <w:rsid w:val="009D5141"/>
    <w:rsid w:val="009D59B6"/>
    <w:rsid w:val="009D6526"/>
    <w:rsid w:val="009D653B"/>
    <w:rsid w:val="009D6B1D"/>
    <w:rsid w:val="009D6DEC"/>
    <w:rsid w:val="009D6F7D"/>
    <w:rsid w:val="009D7107"/>
    <w:rsid w:val="009D71CD"/>
    <w:rsid w:val="009D7503"/>
    <w:rsid w:val="009D7C72"/>
    <w:rsid w:val="009E205C"/>
    <w:rsid w:val="009E21F0"/>
    <w:rsid w:val="009E2329"/>
    <w:rsid w:val="009E2755"/>
    <w:rsid w:val="009E3104"/>
    <w:rsid w:val="009E3262"/>
    <w:rsid w:val="009E33F2"/>
    <w:rsid w:val="009E3892"/>
    <w:rsid w:val="009E39F4"/>
    <w:rsid w:val="009E3F6D"/>
    <w:rsid w:val="009E400A"/>
    <w:rsid w:val="009E41D4"/>
    <w:rsid w:val="009E4AB9"/>
    <w:rsid w:val="009E4B29"/>
    <w:rsid w:val="009E4BD7"/>
    <w:rsid w:val="009E4D25"/>
    <w:rsid w:val="009E4FC0"/>
    <w:rsid w:val="009E50C9"/>
    <w:rsid w:val="009E5A3F"/>
    <w:rsid w:val="009E650C"/>
    <w:rsid w:val="009E6E6D"/>
    <w:rsid w:val="009F0177"/>
    <w:rsid w:val="009F0445"/>
    <w:rsid w:val="009F13B4"/>
    <w:rsid w:val="009F16F7"/>
    <w:rsid w:val="009F16FF"/>
    <w:rsid w:val="009F1DE6"/>
    <w:rsid w:val="009F1E00"/>
    <w:rsid w:val="009F2003"/>
    <w:rsid w:val="009F2B02"/>
    <w:rsid w:val="009F311B"/>
    <w:rsid w:val="009F3F50"/>
    <w:rsid w:val="009F418D"/>
    <w:rsid w:val="009F59E6"/>
    <w:rsid w:val="009F5B1C"/>
    <w:rsid w:val="009F668C"/>
    <w:rsid w:val="009F6BAA"/>
    <w:rsid w:val="009F75DF"/>
    <w:rsid w:val="009F792A"/>
    <w:rsid w:val="009F7941"/>
    <w:rsid w:val="00A002F7"/>
    <w:rsid w:val="00A01056"/>
    <w:rsid w:val="00A01255"/>
    <w:rsid w:val="00A01833"/>
    <w:rsid w:val="00A018CE"/>
    <w:rsid w:val="00A0296A"/>
    <w:rsid w:val="00A02BAD"/>
    <w:rsid w:val="00A02E92"/>
    <w:rsid w:val="00A0354B"/>
    <w:rsid w:val="00A038F4"/>
    <w:rsid w:val="00A04716"/>
    <w:rsid w:val="00A0488D"/>
    <w:rsid w:val="00A04BA3"/>
    <w:rsid w:val="00A0506A"/>
    <w:rsid w:val="00A05971"/>
    <w:rsid w:val="00A06C9F"/>
    <w:rsid w:val="00A06CC1"/>
    <w:rsid w:val="00A06E11"/>
    <w:rsid w:val="00A072EC"/>
    <w:rsid w:val="00A073F6"/>
    <w:rsid w:val="00A07821"/>
    <w:rsid w:val="00A10017"/>
    <w:rsid w:val="00A100A1"/>
    <w:rsid w:val="00A105F8"/>
    <w:rsid w:val="00A10CE4"/>
    <w:rsid w:val="00A11177"/>
    <w:rsid w:val="00A1267C"/>
    <w:rsid w:val="00A12877"/>
    <w:rsid w:val="00A14259"/>
    <w:rsid w:val="00A142C1"/>
    <w:rsid w:val="00A1524E"/>
    <w:rsid w:val="00A158EB"/>
    <w:rsid w:val="00A15A65"/>
    <w:rsid w:val="00A15D69"/>
    <w:rsid w:val="00A1643D"/>
    <w:rsid w:val="00A16DCA"/>
    <w:rsid w:val="00A16DEB"/>
    <w:rsid w:val="00A177C0"/>
    <w:rsid w:val="00A17C4A"/>
    <w:rsid w:val="00A17FB9"/>
    <w:rsid w:val="00A2059F"/>
    <w:rsid w:val="00A20B31"/>
    <w:rsid w:val="00A20F30"/>
    <w:rsid w:val="00A21057"/>
    <w:rsid w:val="00A21942"/>
    <w:rsid w:val="00A22417"/>
    <w:rsid w:val="00A22E51"/>
    <w:rsid w:val="00A22EDE"/>
    <w:rsid w:val="00A22F4F"/>
    <w:rsid w:val="00A23BDC"/>
    <w:rsid w:val="00A23C64"/>
    <w:rsid w:val="00A23D75"/>
    <w:rsid w:val="00A23F0D"/>
    <w:rsid w:val="00A2437B"/>
    <w:rsid w:val="00A2473A"/>
    <w:rsid w:val="00A24846"/>
    <w:rsid w:val="00A2492E"/>
    <w:rsid w:val="00A2515F"/>
    <w:rsid w:val="00A25322"/>
    <w:rsid w:val="00A259F3"/>
    <w:rsid w:val="00A25F08"/>
    <w:rsid w:val="00A26601"/>
    <w:rsid w:val="00A2704D"/>
    <w:rsid w:val="00A278B3"/>
    <w:rsid w:val="00A27EF6"/>
    <w:rsid w:val="00A3028C"/>
    <w:rsid w:val="00A30FE0"/>
    <w:rsid w:val="00A335E4"/>
    <w:rsid w:val="00A34171"/>
    <w:rsid w:val="00A3422A"/>
    <w:rsid w:val="00A3422E"/>
    <w:rsid w:val="00A345F6"/>
    <w:rsid w:val="00A346B2"/>
    <w:rsid w:val="00A3556F"/>
    <w:rsid w:val="00A357D0"/>
    <w:rsid w:val="00A35C2C"/>
    <w:rsid w:val="00A360F9"/>
    <w:rsid w:val="00A362C4"/>
    <w:rsid w:val="00A366BB"/>
    <w:rsid w:val="00A3771E"/>
    <w:rsid w:val="00A377A9"/>
    <w:rsid w:val="00A3780E"/>
    <w:rsid w:val="00A37946"/>
    <w:rsid w:val="00A40B54"/>
    <w:rsid w:val="00A41507"/>
    <w:rsid w:val="00A4152E"/>
    <w:rsid w:val="00A41E01"/>
    <w:rsid w:val="00A41F81"/>
    <w:rsid w:val="00A41FB9"/>
    <w:rsid w:val="00A42122"/>
    <w:rsid w:val="00A42785"/>
    <w:rsid w:val="00A42A3F"/>
    <w:rsid w:val="00A432DB"/>
    <w:rsid w:val="00A43F98"/>
    <w:rsid w:val="00A44E9B"/>
    <w:rsid w:val="00A45234"/>
    <w:rsid w:val="00A4533B"/>
    <w:rsid w:val="00A45DB0"/>
    <w:rsid w:val="00A461C1"/>
    <w:rsid w:val="00A461FB"/>
    <w:rsid w:val="00A46216"/>
    <w:rsid w:val="00A4678F"/>
    <w:rsid w:val="00A46FFB"/>
    <w:rsid w:val="00A471C9"/>
    <w:rsid w:val="00A474E0"/>
    <w:rsid w:val="00A47584"/>
    <w:rsid w:val="00A477E5"/>
    <w:rsid w:val="00A47EAE"/>
    <w:rsid w:val="00A501C1"/>
    <w:rsid w:val="00A508DF"/>
    <w:rsid w:val="00A515E7"/>
    <w:rsid w:val="00A516D0"/>
    <w:rsid w:val="00A51BD0"/>
    <w:rsid w:val="00A523BB"/>
    <w:rsid w:val="00A523F3"/>
    <w:rsid w:val="00A52642"/>
    <w:rsid w:val="00A526C3"/>
    <w:rsid w:val="00A52A99"/>
    <w:rsid w:val="00A53273"/>
    <w:rsid w:val="00A54EE7"/>
    <w:rsid w:val="00A55673"/>
    <w:rsid w:val="00A5597A"/>
    <w:rsid w:val="00A55F1C"/>
    <w:rsid w:val="00A568D3"/>
    <w:rsid w:val="00A5694A"/>
    <w:rsid w:val="00A56A86"/>
    <w:rsid w:val="00A56C8B"/>
    <w:rsid w:val="00A578B8"/>
    <w:rsid w:val="00A6022C"/>
    <w:rsid w:val="00A60CCB"/>
    <w:rsid w:val="00A60E50"/>
    <w:rsid w:val="00A61075"/>
    <w:rsid w:val="00A611EC"/>
    <w:rsid w:val="00A62DA2"/>
    <w:rsid w:val="00A63202"/>
    <w:rsid w:val="00A633B0"/>
    <w:rsid w:val="00A641A8"/>
    <w:rsid w:val="00A67EBB"/>
    <w:rsid w:val="00A70693"/>
    <w:rsid w:val="00A70D8D"/>
    <w:rsid w:val="00A70D96"/>
    <w:rsid w:val="00A7102C"/>
    <w:rsid w:val="00A71680"/>
    <w:rsid w:val="00A71F12"/>
    <w:rsid w:val="00A72488"/>
    <w:rsid w:val="00A724D7"/>
    <w:rsid w:val="00A727BE"/>
    <w:rsid w:val="00A72C1C"/>
    <w:rsid w:val="00A73E5E"/>
    <w:rsid w:val="00A73EC9"/>
    <w:rsid w:val="00A7446E"/>
    <w:rsid w:val="00A7447F"/>
    <w:rsid w:val="00A74E97"/>
    <w:rsid w:val="00A7590C"/>
    <w:rsid w:val="00A76240"/>
    <w:rsid w:val="00A76805"/>
    <w:rsid w:val="00A80BED"/>
    <w:rsid w:val="00A81D07"/>
    <w:rsid w:val="00A827F2"/>
    <w:rsid w:val="00A83DDB"/>
    <w:rsid w:val="00A84046"/>
    <w:rsid w:val="00A840C3"/>
    <w:rsid w:val="00A84151"/>
    <w:rsid w:val="00A84404"/>
    <w:rsid w:val="00A84654"/>
    <w:rsid w:val="00A8525C"/>
    <w:rsid w:val="00A8556D"/>
    <w:rsid w:val="00A85911"/>
    <w:rsid w:val="00A8603C"/>
    <w:rsid w:val="00A86553"/>
    <w:rsid w:val="00A86C80"/>
    <w:rsid w:val="00A86CBB"/>
    <w:rsid w:val="00A87339"/>
    <w:rsid w:val="00A87B84"/>
    <w:rsid w:val="00A87B85"/>
    <w:rsid w:val="00A90957"/>
    <w:rsid w:val="00A90FB5"/>
    <w:rsid w:val="00A923F0"/>
    <w:rsid w:val="00A9281F"/>
    <w:rsid w:val="00A9297C"/>
    <w:rsid w:val="00A92A85"/>
    <w:rsid w:val="00A92D61"/>
    <w:rsid w:val="00A9413C"/>
    <w:rsid w:val="00A94250"/>
    <w:rsid w:val="00A949CA"/>
    <w:rsid w:val="00A94A1D"/>
    <w:rsid w:val="00A94A42"/>
    <w:rsid w:val="00A94B13"/>
    <w:rsid w:val="00A95136"/>
    <w:rsid w:val="00A958DF"/>
    <w:rsid w:val="00A95C54"/>
    <w:rsid w:val="00A965BB"/>
    <w:rsid w:val="00A967DB"/>
    <w:rsid w:val="00A968AA"/>
    <w:rsid w:val="00A96F71"/>
    <w:rsid w:val="00A9785E"/>
    <w:rsid w:val="00A97A63"/>
    <w:rsid w:val="00A97E95"/>
    <w:rsid w:val="00AA08AF"/>
    <w:rsid w:val="00AA0B04"/>
    <w:rsid w:val="00AA10B1"/>
    <w:rsid w:val="00AA139D"/>
    <w:rsid w:val="00AA1994"/>
    <w:rsid w:val="00AA2269"/>
    <w:rsid w:val="00AA2314"/>
    <w:rsid w:val="00AA2430"/>
    <w:rsid w:val="00AA2A7F"/>
    <w:rsid w:val="00AA2D94"/>
    <w:rsid w:val="00AA30B2"/>
    <w:rsid w:val="00AA35B5"/>
    <w:rsid w:val="00AA3692"/>
    <w:rsid w:val="00AA36FE"/>
    <w:rsid w:val="00AA3DDC"/>
    <w:rsid w:val="00AA3FD8"/>
    <w:rsid w:val="00AA42C6"/>
    <w:rsid w:val="00AA56B8"/>
    <w:rsid w:val="00AA570C"/>
    <w:rsid w:val="00AA62AC"/>
    <w:rsid w:val="00AA651C"/>
    <w:rsid w:val="00AA656E"/>
    <w:rsid w:val="00AA69A3"/>
    <w:rsid w:val="00AA702A"/>
    <w:rsid w:val="00AA71A1"/>
    <w:rsid w:val="00AA7514"/>
    <w:rsid w:val="00AA791B"/>
    <w:rsid w:val="00AB0160"/>
    <w:rsid w:val="00AB050E"/>
    <w:rsid w:val="00AB0BF0"/>
    <w:rsid w:val="00AB0E72"/>
    <w:rsid w:val="00AB15EE"/>
    <w:rsid w:val="00AB204C"/>
    <w:rsid w:val="00AB2326"/>
    <w:rsid w:val="00AB270E"/>
    <w:rsid w:val="00AB2D3A"/>
    <w:rsid w:val="00AB3EAE"/>
    <w:rsid w:val="00AB443D"/>
    <w:rsid w:val="00AB4BAC"/>
    <w:rsid w:val="00AB509F"/>
    <w:rsid w:val="00AB5108"/>
    <w:rsid w:val="00AB5535"/>
    <w:rsid w:val="00AB55CD"/>
    <w:rsid w:val="00AB5757"/>
    <w:rsid w:val="00AB5C65"/>
    <w:rsid w:val="00AB61F2"/>
    <w:rsid w:val="00AB63E8"/>
    <w:rsid w:val="00AB6CC6"/>
    <w:rsid w:val="00AB6F28"/>
    <w:rsid w:val="00AB766B"/>
    <w:rsid w:val="00AB7A73"/>
    <w:rsid w:val="00AB7FCA"/>
    <w:rsid w:val="00AC06EB"/>
    <w:rsid w:val="00AC0701"/>
    <w:rsid w:val="00AC0AC2"/>
    <w:rsid w:val="00AC0F84"/>
    <w:rsid w:val="00AC1E18"/>
    <w:rsid w:val="00AC249A"/>
    <w:rsid w:val="00AC27C6"/>
    <w:rsid w:val="00AC2DAF"/>
    <w:rsid w:val="00AC2F4F"/>
    <w:rsid w:val="00AC3339"/>
    <w:rsid w:val="00AC33CD"/>
    <w:rsid w:val="00AC480C"/>
    <w:rsid w:val="00AC60A7"/>
    <w:rsid w:val="00AC6332"/>
    <w:rsid w:val="00AC64D0"/>
    <w:rsid w:val="00AC68A7"/>
    <w:rsid w:val="00AC6C75"/>
    <w:rsid w:val="00AC6C88"/>
    <w:rsid w:val="00AC6DD3"/>
    <w:rsid w:val="00AC7261"/>
    <w:rsid w:val="00AD014D"/>
    <w:rsid w:val="00AD0930"/>
    <w:rsid w:val="00AD0B9C"/>
    <w:rsid w:val="00AD0C51"/>
    <w:rsid w:val="00AD1A64"/>
    <w:rsid w:val="00AD1B26"/>
    <w:rsid w:val="00AD1D80"/>
    <w:rsid w:val="00AD282A"/>
    <w:rsid w:val="00AD2B75"/>
    <w:rsid w:val="00AD2C53"/>
    <w:rsid w:val="00AD2C6D"/>
    <w:rsid w:val="00AD301A"/>
    <w:rsid w:val="00AD330A"/>
    <w:rsid w:val="00AD3871"/>
    <w:rsid w:val="00AD395B"/>
    <w:rsid w:val="00AD41F4"/>
    <w:rsid w:val="00AD4664"/>
    <w:rsid w:val="00AD4920"/>
    <w:rsid w:val="00AD5215"/>
    <w:rsid w:val="00AD53FF"/>
    <w:rsid w:val="00AD573B"/>
    <w:rsid w:val="00AD5E16"/>
    <w:rsid w:val="00AD67BA"/>
    <w:rsid w:val="00AD6F32"/>
    <w:rsid w:val="00AD70D5"/>
    <w:rsid w:val="00AD72AD"/>
    <w:rsid w:val="00AE054F"/>
    <w:rsid w:val="00AE0876"/>
    <w:rsid w:val="00AE16D8"/>
    <w:rsid w:val="00AE1732"/>
    <w:rsid w:val="00AE17E3"/>
    <w:rsid w:val="00AE1EB8"/>
    <w:rsid w:val="00AE278C"/>
    <w:rsid w:val="00AE2BB5"/>
    <w:rsid w:val="00AE2C33"/>
    <w:rsid w:val="00AE3893"/>
    <w:rsid w:val="00AE3935"/>
    <w:rsid w:val="00AE3B38"/>
    <w:rsid w:val="00AE3BE4"/>
    <w:rsid w:val="00AE3CE9"/>
    <w:rsid w:val="00AE3E67"/>
    <w:rsid w:val="00AE3F58"/>
    <w:rsid w:val="00AE4082"/>
    <w:rsid w:val="00AE484E"/>
    <w:rsid w:val="00AE49AA"/>
    <w:rsid w:val="00AE4AB5"/>
    <w:rsid w:val="00AE5039"/>
    <w:rsid w:val="00AE5300"/>
    <w:rsid w:val="00AE5767"/>
    <w:rsid w:val="00AE584C"/>
    <w:rsid w:val="00AE5E29"/>
    <w:rsid w:val="00AE5EE9"/>
    <w:rsid w:val="00AE6390"/>
    <w:rsid w:val="00AE6A6B"/>
    <w:rsid w:val="00AE719E"/>
    <w:rsid w:val="00AE791F"/>
    <w:rsid w:val="00AE7E06"/>
    <w:rsid w:val="00AF0286"/>
    <w:rsid w:val="00AF0320"/>
    <w:rsid w:val="00AF071C"/>
    <w:rsid w:val="00AF1536"/>
    <w:rsid w:val="00AF2120"/>
    <w:rsid w:val="00AF2412"/>
    <w:rsid w:val="00AF269A"/>
    <w:rsid w:val="00AF28AB"/>
    <w:rsid w:val="00AF29A1"/>
    <w:rsid w:val="00AF3107"/>
    <w:rsid w:val="00AF397D"/>
    <w:rsid w:val="00AF39FE"/>
    <w:rsid w:val="00AF42D6"/>
    <w:rsid w:val="00AF4614"/>
    <w:rsid w:val="00AF4777"/>
    <w:rsid w:val="00AF4926"/>
    <w:rsid w:val="00AF497F"/>
    <w:rsid w:val="00AF49C6"/>
    <w:rsid w:val="00AF4BB2"/>
    <w:rsid w:val="00AF5036"/>
    <w:rsid w:val="00AF5EEA"/>
    <w:rsid w:val="00AF6961"/>
    <w:rsid w:val="00AF6ACF"/>
    <w:rsid w:val="00AF71C7"/>
    <w:rsid w:val="00AF7707"/>
    <w:rsid w:val="00AF7AE4"/>
    <w:rsid w:val="00AF7EDE"/>
    <w:rsid w:val="00AF7EF8"/>
    <w:rsid w:val="00B00973"/>
    <w:rsid w:val="00B00AE9"/>
    <w:rsid w:val="00B01A60"/>
    <w:rsid w:val="00B0207B"/>
    <w:rsid w:val="00B025FB"/>
    <w:rsid w:val="00B02611"/>
    <w:rsid w:val="00B02677"/>
    <w:rsid w:val="00B02A8F"/>
    <w:rsid w:val="00B02E5C"/>
    <w:rsid w:val="00B0306B"/>
    <w:rsid w:val="00B032DC"/>
    <w:rsid w:val="00B048C2"/>
    <w:rsid w:val="00B051BD"/>
    <w:rsid w:val="00B05995"/>
    <w:rsid w:val="00B05D86"/>
    <w:rsid w:val="00B05F72"/>
    <w:rsid w:val="00B0707F"/>
    <w:rsid w:val="00B07372"/>
    <w:rsid w:val="00B07427"/>
    <w:rsid w:val="00B07B15"/>
    <w:rsid w:val="00B10BE2"/>
    <w:rsid w:val="00B10D7F"/>
    <w:rsid w:val="00B118FE"/>
    <w:rsid w:val="00B125FC"/>
    <w:rsid w:val="00B12B21"/>
    <w:rsid w:val="00B13170"/>
    <w:rsid w:val="00B131F7"/>
    <w:rsid w:val="00B13471"/>
    <w:rsid w:val="00B13AC5"/>
    <w:rsid w:val="00B13D31"/>
    <w:rsid w:val="00B14A64"/>
    <w:rsid w:val="00B14C6F"/>
    <w:rsid w:val="00B160CD"/>
    <w:rsid w:val="00B1671D"/>
    <w:rsid w:val="00B169E3"/>
    <w:rsid w:val="00B17015"/>
    <w:rsid w:val="00B176C2"/>
    <w:rsid w:val="00B17CE3"/>
    <w:rsid w:val="00B20174"/>
    <w:rsid w:val="00B2022E"/>
    <w:rsid w:val="00B2032C"/>
    <w:rsid w:val="00B20C9B"/>
    <w:rsid w:val="00B21392"/>
    <w:rsid w:val="00B21763"/>
    <w:rsid w:val="00B21CE1"/>
    <w:rsid w:val="00B21DED"/>
    <w:rsid w:val="00B2243C"/>
    <w:rsid w:val="00B22B47"/>
    <w:rsid w:val="00B22D0A"/>
    <w:rsid w:val="00B23C18"/>
    <w:rsid w:val="00B23C97"/>
    <w:rsid w:val="00B24ABE"/>
    <w:rsid w:val="00B251E4"/>
    <w:rsid w:val="00B25880"/>
    <w:rsid w:val="00B261F3"/>
    <w:rsid w:val="00B26874"/>
    <w:rsid w:val="00B27596"/>
    <w:rsid w:val="00B31060"/>
    <w:rsid w:val="00B315DF"/>
    <w:rsid w:val="00B321F7"/>
    <w:rsid w:val="00B326B2"/>
    <w:rsid w:val="00B32724"/>
    <w:rsid w:val="00B328B4"/>
    <w:rsid w:val="00B3293C"/>
    <w:rsid w:val="00B32A4F"/>
    <w:rsid w:val="00B32AB7"/>
    <w:rsid w:val="00B32FB9"/>
    <w:rsid w:val="00B33CDD"/>
    <w:rsid w:val="00B34072"/>
    <w:rsid w:val="00B3476B"/>
    <w:rsid w:val="00B34B0C"/>
    <w:rsid w:val="00B350BF"/>
    <w:rsid w:val="00B35370"/>
    <w:rsid w:val="00B35953"/>
    <w:rsid w:val="00B36A29"/>
    <w:rsid w:val="00B36FD7"/>
    <w:rsid w:val="00B3721B"/>
    <w:rsid w:val="00B37260"/>
    <w:rsid w:val="00B372F5"/>
    <w:rsid w:val="00B37305"/>
    <w:rsid w:val="00B37FCB"/>
    <w:rsid w:val="00B403E5"/>
    <w:rsid w:val="00B405CA"/>
    <w:rsid w:val="00B40FB9"/>
    <w:rsid w:val="00B42435"/>
    <w:rsid w:val="00B42FED"/>
    <w:rsid w:val="00B43E2A"/>
    <w:rsid w:val="00B45127"/>
    <w:rsid w:val="00B45391"/>
    <w:rsid w:val="00B45774"/>
    <w:rsid w:val="00B4585B"/>
    <w:rsid w:val="00B45AA7"/>
    <w:rsid w:val="00B45DD2"/>
    <w:rsid w:val="00B45E00"/>
    <w:rsid w:val="00B465DB"/>
    <w:rsid w:val="00B47A2C"/>
    <w:rsid w:val="00B47CDF"/>
    <w:rsid w:val="00B47D0E"/>
    <w:rsid w:val="00B5068E"/>
    <w:rsid w:val="00B512A4"/>
    <w:rsid w:val="00B517FA"/>
    <w:rsid w:val="00B5215E"/>
    <w:rsid w:val="00B52A9E"/>
    <w:rsid w:val="00B52F0C"/>
    <w:rsid w:val="00B53006"/>
    <w:rsid w:val="00B539B4"/>
    <w:rsid w:val="00B53F4E"/>
    <w:rsid w:val="00B54108"/>
    <w:rsid w:val="00B5448F"/>
    <w:rsid w:val="00B5567E"/>
    <w:rsid w:val="00B56871"/>
    <w:rsid w:val="00B56BD6"/>
    <w:rsid w:val="00B60201"/>
    <w:rsid w:val="00B602E1"/>
    <w:rsid w:val="00B615ED"/>
    <w:rsid w:val="00B622B9"/>
    <w:rsid w:val="00B62784"/>
    <w:rsid w:val="00B62890"/>
    <w:rsid w:val="00B62D54"/>
    <w:rsid w:val="00B62E7B"/>
    <w:rsid w:val="00B6351A"/>
    <w:rsid w:val="00B63EB2"/>
    <w:rsid w:val="00B64281"/>
    <w:rsid w:val="00B643D5"/>
    <w:rsid w:val="00B6470B"/>
    <w:rsid w:val="00B64E2F"/>
    <w:rsid w:val="00B64E91"/>
    <w:rsid w:val="00B658A7"/>
    <w:rsid w:val="00B6655E"/>
    <w:rsid w:val="00B668A7"/>
    <w:rsid w:val="00B66A39"/>
    <w:rsid w:val="00B66FD2"/>
    <w:rsid w:val="00B67CC6"/>
    <w:rsid w:val="00B67DC6"/>
    <w:rsid w:val="00B707CF"/>
    <w:rsid w:val="00B70933"/>
    <w:rsid w:val="00B71952"/>
    <w:rsid w:val="00B71F97"/>
    <w:rsid w:val="00B722A8"/>
    <w:rsid w:val="00B72696"/>
    <w:rsid w:val="00B72BB3"/>
    <w:rsid w:val="00B72E27"/>
    <w:rsid w:val="00B73C7D"/>
    <w:rsid w:val="00B73CC8"/>
    <w:rsid w:val="00B749DC"/>
    <w:rsid w:val="00B7574D"/>
    <w:rsid w:val="00B757DA"/>
    <w:rsid w:val="00B759EC"/>
    <w:rsid w:val="00B75F27"/>
    <w:rsid w:val="00B7627C"/>
    <w:rsid w:val="00B76B64"/>
    <w:rsid w:val="00B7721C"/>
    <w:rsid w:val="00B77A65"/>
    <w:rsid w:val="00B77B87"/>
    <w:rsid w:val="00B77BDE"/>
    <w:rsid w:val="00B77FDF"/>
    <w:rsid w:val="00B8052F"/>
    <w:rsid w:val="00B8098A"/>
    <w:rsid w:val="00B813F7"/>
    <w:rsid w:val="00B81C7D"/>
    <w:rsid w:val="00B81E6B"/>
    <w:rsid w:val="00B82629"/>
    <w:rsid w:val="00B829B9"/>
    <w:rsid w:val="00B82D68"/>
    <w:rsid w:val="00B84084"/>
    <w:rsid w:val="00B844E4"/>
    <w:rsid w:val="00B84978"/>
    <w:rsid w:val="00B84D10"/>
    <w:rsid w:val="00B8548A"/>
    <w:rsid w:val="00B8574D"/>
    <w:rsid w:val="00B85AA6"/>
    <w:rsid w:val="00B86119"/>
    <w:rsid w:val="00B86B12"/>
    <w:rsid w:val="00B86B65"/>
    <w:rsid w:val="00B86DB5"/>
    <w:rsid w:val="00B86F39"/>
    <w:rsid w:val="00B86F88"/>
    <w:rsid w:val="00B8707C"/>
    <w:rsid w:val="00B8715B"/>
    <w:rsid w:val="00B87B17"/>
    <w:rsid w:val="00B90A14"/>
    <w:rsid w:val="00B90C6F"/>
    <w:rsid w:val="00B90D56"/>
    <w:rsid w:val="00B9216D"/>
    <w:rsid w:val="00B922E7"/>
    <w:rsid w:val="00B92A93"/>
    <w:rsid w:val="00B93351"/>
    <w:rsid w:val="00B9338B"/>
    <w:rsid w:val="00B937C3"/>
    <w:rsid w:val="00B937D5"/>
    <w:rsid w:val="00B948D1"/>
    <w:rsid w:val="00B955C0"/>
    <w:rsid w:val="00B95955"/>
    <w:rsid w:val="00B95A0D"/>
    <w:rsid w:val="00B95AD4"/>
    <w:rsid w:val="00B95BC0"/>
    <w:rsid w:val="00B9627D"/>
    <w:rsid w:val="00B967B3"/>
    <w:rsid w:val="00B97501"/>
    <w:rsid w:val="00B9762B"/>
    <w:rsid w:val="00B979FF"/>
    <w:rsid w:val="00B97FAE"/>
    <w:rsid w:val="00BA081D"/>
    <w:rsid w:val="00BA0CFE"/>
    <w:rsid w:val="00BA19D3"/>
    <w:rsid w:val="00BA1A3F"/>
    <w:rsid w:val="00BA2679"/>
    <w:rsid w:val="00BA363D"/>
    <w:rsid w:val="00BA4760"/>
    <w:rsid w:val="00BA4CD3"/>
    <w:rsid w:val="00BA54FE"/>
    <w:rsid w:val="00BA6503"/>
    <w:rsid w:val="00BA652A"/>
    <w:rsid w:val="00BA7414"/>
    <w:rsid w:val="00BA741F"/>
    <w:rsid w:val="00BA7EF7"/>
    <w:rsid w:val="00BA7FEF"/>
    <w:rsid w:val="00BB0100"/>
    <w:rsid w:val="00BB0554"/>
    <w:rsid w:val="00BB1593"/>
    <w:rsid w:val="00BB1FFC"/>
    <w:rsid w:val="00BB2556"/>
    <w:rsid w:val="00BB25AD"/>
    <w:rsid w:val="00BB29AA"/>
    <w:rsid w:val="00BB32E9"/>
    <w:rsid w:val="00BB3B70"/>
    <w:rsid w:val="00BB3BF1"/>
    <w:rsid w:val="00BB5D14"/>
    <w:rsid w:val="00BB698C"/>
    <w:rsid w:val="00BB770C"/>
    <w:rsid w:val="00BB77F2"/>
    <w:rsid w:val="00BB7959"/>
    <w:rsid w:val="00BC0052"/>
    <w:rsid w:val="00BC00A8"/>
    <w:rsid w:val="00BC0172"/>
    <w:rsid w:val="00BC03C1"/>
    <w:rsid w:val="00BC0D61"/>
    <w:rsid w:val="00BC1BE1"/>
    <w:rsid w:val="00BC22EE"/>
    <w:rsid w:val="00BC29C4"/>
    <w:rsid w:val="00BC2D09"/>
    <w:rsid w:val="00BC2D57"/>
    <w:rsid w:val="00BC4303"/>
    <w:rsid w:val="00BC4A93"/>
    <w:rsid w:val="00BC5327"/>
    <w:rsid w:val="00BC5CCF"/>
    <w:rsid w:val="00BC5F23"/>
    <w:rsid w:val="00BC5F3C"/>
    <w:rsid w:val="00BC656C"/>
    <w:rsid w:val="00BC65AD"/>
    <w:rsid w:val="00BC6B53"/>
    <w:rsid w:val="00BC6D84"/>
    <w:rsid w:val="00BC7087"/>
    <w:rsid w:val="00BC74E4"/>
    <w:rsid w:val="00BC7A2B"/>
    <w:rsid w:val="00BC7FFA"/>
    <w:rsid w:val="00BD0AE0"/>
    <w:rsid w:val="00BD0C1A"/>
    <w:rsid w:val="00BD0D7A"/>
    <w:rsid w:val="00BD1972"/>
    <w:rsid w:val="00BD1D56"/>
    <w:rsid w:val="00BD1EDE"/>
    <w:rsid w:val="00BD20ED"/>
    <w:rsid w:val="00BD2B20"/>
    <w:rsid w:val="00BD32D1"/>
    <w:rsid w:val="00BD3ABA"/>
    <w:rsid w:val="00BD3FC3"/>
    <w:rsid w:val="00BD4382"/>
    <w:rsid w:val="00BD4D7B"/>
    <w:rsid w:val="00BD4E42"/>
    <w:rsid w:val="00BD505F"/>
    <w:rsid w:val="00BD5406"/>
    <w:rsid w:val="00BD5721"/>
    <w:rsid w:val="00BD5875"/>
    <w:rsid w:val="00BD639E"/>
    <w:rsid w:val="00BD6406"/>
    <w:rsid w:val="00BD6418"/>
    <w:rsid w:val="00BD72F0"/>
    <w:rsid w:val="00BD7339"/>
    <w:rsid w:val="00BD74BA"/>
    <w:rsid w:val="00BD7ACB"/>
    <w:rsid w:val="00BD7BAF"/>
    <w:rsid w:val="00BD7F81"/>
    <w:rsid w:val="00BE08D5"/>
    <w:rsid w:val="00BE0C55"/>
    <w:rsid w:val="00BE0CE4"/>
    <w:rsid w:val="00BE1807"/>
    <w:rsid w:val="00BE1BE7"/>
    <w:rsid w:val="00BE22F9"/>
    <w:rsid w:val="00BE2700"/>
    <w:rsid w:val="00BE3651"/>
    <w:rsid w:val="00BE3966"/>
    <w:rsid w:val="00BE3B38"/>
    <w:rsid w:val="00BE546A"/>
    <w:rsid w:val="00BE5CED"/>
    <w:rsid w:val="00BE60E8"/>
    <w:rsid w:val="00BE63F5"/>
    <w:rsid w:val="00BE6431"/>
    <w:rsid w:val="00BE656A"/>
    <w:rsid w:val="00BE6CD5"/>
    <w:rsid w:val="00BE717E"/>
    <w:rsid w:val="00BE7203"/>
    <w:rsid w:val="00BE744E"/>
    <w:rsid w:val="00BF0383"/>
    <w:rsid w:val="00BF0767"/>
    <w:rsid w:val="00BF0C9F"/>
    <w:rsid w:val="00BF0E8E"/>
    <w:rsid w:val="00BF0EE8"/>
    <w:rsid w:val="00BF0F77"/>
    <w:rsid w:val="00BF1C05"/>
    <w:rsid w:val="00BF1CA6"/>
    <w:rsid w:val="00BF1E13"/>
    <w:rsid w:val="00BF1FA1"/>
    <w:rsid w:val="00BF30CB"/>
    <w:rsid w:val="00BF39D5"/>
    <w:rsid w:val="00BF3EAD"/>
    <w:rsid w:val="00BF40ED"/>
    <w:rsid w:val="00BF4671"/>
    <w:rsid w:val="00BF46E1"/>
    <w:rsid w:val="00BF4709"/>
    <w:rsid w:val="00BF4866"/>
    <w:rsid w:val="00BF4CB5"/>
    <w:rsid w:val="00BF4F73"/>
    <w:rsid w:val="00BF50E1"/>
    <w:rsid w:val="00BF5449"/>
    <w:rsid w:val="00BF5FCE"/>
    <w:rsid w:val="00BF667C"/>
    <w:rsid w:val="00BF6D62"/>
    <w:rsid w:val="00BF6E01"/>
    <w:rsid w:val="00BF7513"/>
    <w:rsid w:val="00BF7CFE"/>
    <w:rsid w:val="00BF7D76"/>
    <w:rsid w:val="00C00011"/>
    <w:rsid w:val="00C00347"/>
    <w:rsid w:val="00C00681"/>
    <w:rsid w:val="00C00785"/>
    <w:rsid w:val="00C00933"/>
    <w:rsid w:val="00C00A2B"/>
    <w:rsid w:val="00C00DDA"/>
    <w:rsid w:val="00C0141E"/>
    <w:rsid w:val="00C02C54"/>
    <w:rsid w:val="00C02C59"/>
    <w:rsid w:val="00C0370C"/>
    <w:rsid w:val="00C03CC2"/>
    <w:rsid w:val="00C0452C"/>
    <w:rsid w:val="00C0455D"/>
    <w:rsid w:val="00C0467C"/>
    <w:rsid w:val="00C0481C"/>
    <w:rsid w:val="00C0491E"/>
    <w:rsid w:val="00C0496E"/>
    <w:rsid w:val="00C04DAF"/>
    <w:rsid w:val="00C0518D"/>
    <w:rsid w:val="00C056A8"/>
    <w:rsid w:val="00C05EA6"/>
    <w:rsid w:val="00C060CD"/>
    <w:rsid w:val="00C1021D"/>
    <w:rsid w:val="00C10769"/>
    <w:rsid w:val="00C10A87"/>
    <w:rsid w:val="00C11223"/>
    <w:rsid w:val="00C11661"/>
    <w:rsid w:val="00C11D16"/>
    <w:rsid w:val="00C125C8"/>
    <w:rsid w:val="00C1281C"/>
    <w:rsid w:val="00C134DD"/>
    <w:rsid w:val="00C13B28"/>
    <w:rsid w:val="00C13BE4"/>
    <w:rsid w:val="00C13D5B"/>
    <w:rsid w:val="00C13E7A"/>
    <w:rsid w:val="00C14129"/>
    <w:rsid w:val="00C14E62"/>
    <w:rsid w:val="00C15025"/>
    <w:rsid w:val="00C1518D"/>
    <w:rsid w:val="00C151E7"/>
    <w:rsid w:val="00C15494"/>
    <w:rsid w:val="00C154F3"/>
    <w:rsid w:val="00C159F9"/>
    <w:rsid w:val="00C1674E"/>
    <w:rsid w:val="00C16FC6"/>
    <w:rsid w:val="00C17176"/>
    <w:rsid w:val="00C175EF"/>
    <w:rsid w:val="00C200AD"/>
    <w:rsid w:val="00C210A7"/>
    <w:rsid w:val="00C21599"/>
    <w:rsid w:val="00C2288E"/>
    <w:rsid w:val="00C23615"/>
    <w:rsid w:val="00C23905"/>
    <w:rsid w:val="00C24F70"/>
    <w:rsid w:val="00C25873"/>
    <w:rsid w:val="00C25A16"/>
    <w:rsid w:val="00C25CD0"/>
    <w:rsid w:val="00C264E1"/>
    <w:rsid w:val="00C26602"/>
    <w:rsid w:val="00C26CF9"/>
    <w:rsid w:val="00C27436"/>
    <w:rsid w:val="00C274D8"/>
    <w:rsid w:val="00C27AED"/>
    <w:rsid w:val="00C305A6"/>
    <w:rsid w:val="00C30A60"/>
    <w:rsid w:val="00C313C0"/>
    <w:rsid w:val="00C317E2"/>
    <w:rsid w:val="00C317F5"/>
    <w:rsid w:val="00C31AC4"/>
    <w:rsid w:val="00C31CF2"/>
    <w:rsid w:val="00C3224A"/>
    <w:rsid w:val="00C3360A"/>
    <w:rsid w:val="00C3445C"/>
    <w:rsid w:val="00C344C9"/>
    <w:rsid w:val="00C35082"/>
    <w:rsid w:val="00C35EDA"/>
    <w:rsid w:val="00C36B89"/>
    <w:rsid w:val="00C36C73"/>
    <w:rsid w:val="00C3754C"/>
    <w:rsid w:val="00C37B02"/>
    <w:rsid w:val="00C40261"/>
    <w:rsid w:val="00C40F17"/>
    <w:rsid w:val="00C41DC8"/>
    <w:rsid w:val="00C427E8"/>
    <w:rsid w:val="00C42D55"/>
    <w:rsid w:val="00C436A7"/>
    <w:rsid w:val="00C43CCE"/>
    <w:rsid w:val="00C43FF9"/>
    <w:rsid w:val="00C458A9"/>
    <w:rsid w:val="00C45B93"/>
    <w:rsid w:val="00C4655B"/>
    <w:rsid w:val="00C46CEA"/>
    <w:rsid w:val="00C47964"/>
    <w:rsid w:val="00C501A8"/>
    <w:rsid w:val="00C50524"/>
    <w:rsid w:val="00C505B8"/>
    <w:rsid w:val="00C50E51"/>
    <w:rsid w:val="00C515BF"/>
    <w:rsid w:val="00C517AC"/>
    <w:rsid w:val="00C52686"/>
    <w:rsid w:val="00C52DE0"/>
    <w:rsid w:val="00C52F4E"/>
    <w:rsid w:val="00C53820"/>
    <w:rsid w:val="00C53BA0"/>
    <w:rsid w:val="00C53D44"/>
    <w:rsid w:val="00C54877"/>
    <w:rsid w:val="00C5498C"/>
    <w:rsid w:val="00C54A0D"/>
    <w:rsid w:val="00C54ACC"/>
    <w:rsid w:val="00C54E5B"/>
    <w:rsid w:val="00C55BB8"/>
    <w:rsid w:val="00C55D12"/>
    <w:rsid w:val="00C55D8B"/>
    <w:rsid w:val="00C5703C"/>
    <w:rsid w:val="00C57813"/>
    <w:rsid w:val="00C57E1B"/>
    <w:rsid w:val="00C6078B"/>
    <w:rsid w:val="00C60C63"/>
    <w:rsid w:val="00C610A7"/>
    <w:rsid w:val="00C610C7"/>
    <w:rsid w:val="00C61B46"/>
    <w:rsid w:val="00C627F2"/>
    <w:rsid w:val="00C6299B"/>
    <w:rsid w:val="00C63A01"/>
    <w:rsid w:val="00C63ED4"/>
    <w:rsid w:val="00C6440E"/>
    <w:rsid w:val="00C647F6"/>
    <w:rsid w:val="00C64870"/>
    <w:rsid w:val="00C64872"/>
    <w:rsid w:val="00C64910"/>
    <w:rsid w:val="00C64D50"/>
    <w:rsid w:val="00C65032"/>
    <w:rsid w:val="00C65D1A"/>
    <w:rsid w:val="00C6628B"/>
    <w:rsid w:val="00C662D4"/>
    <w:rsid w:val="00C662FB"/>
    <w:rsid w:val="00C6646B"/>
    <w:rsid w:val="00C66473"/>
    <w:rsid w:val="00C66DC1"/>
    <w:rsid w:val="00C6707B"/>
    <w:rsid w:val="00C6727E"/>
    <w:rsid w:val="00C672C5"/>
    <w:rsid w:val="00C674C3"/>
    <w:rsid w:val="00C70128"/>
    <w:rsid w:val="00C7051F"/>
    <w:rsid w:val="00C70AB2"/>
    <w:rsid w:val="00C70F1B"/>
    <w:rsid w:val="00C70F38"/>
    <w:rsid w:val="00C715F0"/>
    <w:rsid w:val="00C71854"/>
    <w:rsid w:val="00C722EE"/>
    <w:rsid w:val="00C7245B"/>
    <w:rsid w:val="00C72482"/>
    <w:rsid w:val="00C72E98"/>
    <w:rsid w:val="00C737BF"/>
    <w:rsid w:val="00C738D2"/>
    <w:rsid w:val="00C74040"/>
    <w:rsid w:val="00C748CC"/>
    <w:rsid w:val="00C74A62"/>
    <w:rsid w:val="00C75013"/>
    <w:rsid w:val="00C75042"/>
    <w:rsid w:val="00C75A63"/>
    <w:rsid w:val="00C769E7"/>
    <w:rsid w:val="00C76B83"/>
    <w:rsid w:val="00C76F30"/>
    <w:rsid w:val="00C77196"/>
    <w:rsid w:val="00C77E1D"/>
    <w:rsid w:val="00C801C6"/>
    <w:rsid w:val="00C8056B"/>
    <w:rsid w:val="00C816AD"/>
    <w:rsid w:val="00C81BE9"/>
    <w:rsid w:val="00C822B7"/>
    <w:rsid w:val="00C822BE"/>
    <w:rsid w:val="00C823AF"/>
    <w:rsid w:val="00C82FFF"/>
    <w:rsid w:val="00C84562"/>
    <w:rsid w:val="00C84CAB"/>
    <w:rsid w:val="00C8539C"/>
    <w:rsid w:val="00C85A12"/>
    <w:rsid w:val="00C85E2B"/>
    <w:rsid w:val="00C85EFF"/>
    <w:rsid w:val="00C86AAF"/>
    <w:rsid w:val="00C86BBE"/>
    <w:rsid w:val="00C870BE"/>
    <w:rsid w:val="00C877E9"/>
    <w:rsid w:val="00C87817"/>
    <w:rsid w:val="00C9015B"/>
    <w:rsid w:val="00C90188"/>
    <w:rsid w:val="00C90283"/>
    <w:rsid w:val="00C90A3B"/>
    <w:rsid w:val="00C90B4F"/>
    <w:rsid w:val="00C91177"/>
    <w:rsid w:val="00C9129C"/>
    <w:rsid w:val="00C91493"/>
    <w:rsid w:val="00C91664"/>
    <w:rsid w:val="00C91B8F"/>
    <w:rsid w:val="00C91C33"/>
    <w:rsid w:val="00C92052"/>
    <w:rsid w:val="00C920F5"/>
    <w:rsid w:val="00C9258B"/>
    <w:rsid w:val="00C927F4"/>
    <w:rsid w:val="00C929AC"/>
    <w:rsid w:val="00C9364C"/>
    <w:rsid w:val="00C94C7B"/>
    <w:rsid w:val="00C951D2"/>
    <w:rsid w:val="00C9690B"/>
    <w:rsid w:val="00C971CE"/>
    <w:rsid w:val="00C97617"/>
    <w:rsid w:val="00C9761E"/>
    <w:rsid w:val="00C97F9C"/>
    <w:rsid w:val="00CA0C6B"/>
    <w:rsid w:val="00CA0CA0"/>
    <w:rsid w:val="00CA10D6"/>
    <w:rsid w:val="00CA2897"/>
    <w:rsid w:val="00CA2D07"/>
    <w:rsid w:val="00CA360A"/>
    <w:rsid w:val="00CA3AE7"/>
    <w:rsid w:val="00CA42EC"/>
    <w:rsid w:val="00CA4712"/>
    <w:rsid w:val="00CA4DA3"/>
    <w:rsid w:val="00CA5392"/>
    <w:rsid w:val="00CA578B"/>
    <w:rsid w:val="00CA5B65"/>
    <w:rsid w:val="00CA5D23"/>
    <w:rsid w:val="00CA604C"/>
    <w:rsid w:val="00CA6701"/>
    <w:rsid w:val="00CA6B7D"/>
    <w:rsid w:val="00CA6F4A"/>
    <w:rsid w:val="00CA743B"/>
    <w:rsid w:val="00CA7657"/>
    <w:rsid w:val="00CA77D4"/>
    <w:rsid w:val="00CA7DB5"/>
    <w:rsid w:val="00CB0551"/>
    <w:rsid w:val="00CB072B"/>
    <w:rsid w:val="00CB0E4D"/>
    <w:rsid w:val="00CB11BB"/>
    <w:rsid w:val="00CB17E2"/>
    <w:rsid w:val="00CB1872"/>
    <w:rsid w:val="00CB2452"/>
    <w:rsid w:val="00CB2A2B"/>
    <w:rsid w:val="00CB2AE5"/>
    <w:rsid w:val="00CB2F6B"/>
    <w:rsid w:val="00CB318F"/>
    <w:rsid w:val="00CB34CA"/>
    <w:rsid w:val="00CB3A45"/>
    <w:rsid w:val="00CB4A74"/>
    <w:rsid w:val="00CB533E"/>
    <w:rsid w:val="00CB5660"/>
    <w:rsid w:val="00CB5842"/>
    <w:rsid w:val="00CB592B"/>
    <w:rsid w:val="00CB5DE7"/>
    <w:rsid w:val="00CB5F4A"/>
    <w:rsid w:val="00CB6446"/>
    <w:rsid w:val="00CB6A0F"/>
    <w:rsid w:val="00CB6BD5"/>
    <w:rsid w:val="00CB7137"/>
    <w:rsid w:val="00CB7356"/>
    <w:rsid w:val="00CB76AA"/>
    <w:rsid w:val="00CB7C27"/>
    <w:rsid w:val="00CC04C2"/>
    <w:rsid w:val="00CC0A5B"/>
    <w:rsid w:val="00CC0B94"/>
    <w:rsid w:val="00CC0E3A"/>
    <w:rsid w:val="00CC135C"/>
    <w:rsid w:val="00CC13AF"/>
    <w:rsid w:val="00CC193F"/>
    <w:rsid w:val="00CC1E97"/>
    <w:rsid w:val="00CC2370"/>
    <w:rsid w:val="00CC2979"/>
    <w:rsid w:val="00CC3108"/>
    <w:rsid w:val="00CC3C7F"/>
    <w:rsid w:val="00CC4313"/>
    <w:rsid w:val="00CC46E5"/>
    <w:rsid w:val="00CC495A"/>
    <w:rsid w:val="00CC4DAF"/>
    <w:rsid w:val="00CC4FDF"/>
    <w:rsid w:val="00CC57C2"/>
    <w:rsid w:val="00CC5F62"/>
    <w:rsid w:val="00CC7023"/>
    <w:rsid w:val="00CC742F"/>
    <w:rsid w:val="00CC7B96"/>
    <w:rsid w:val="00CC7FEE"/>
    <w:rsid w:val="00CD000D"/>
    <w:rsid w:val="00CD20A1"/>
    <w:rsid w:val="00CD2539"/>
    <w:rsid w:val="00CD2EA1"/>
    <w:rsid w:val="00CD35ED"/>
    <w:rsid w:val="00CD37E7"/>
    <w:rsid w:val="00CD41D4"/>
    <w:rsid w:val="00CD4690"/>
    <w:rsid w:val="00CD5028"/>
    <w:rsid w:val="00CD5FF7"/>
    <w:rsid w:val="00CD60BA"/>
    <w:rsid w:val="00CD61D8"/>
    <w:rsid w:val="00CD6853"/>
    <w:rsid w:val="00CD689C"/>
    <w:rsid w:val="00CD68E9"/>
    <w:rsid w:val="00CD70CE"/>
    <w:rsid w:val="00CD7199"/>
    <w:rsid w:val="00CD7946"/>
    <w:rsid w:val="00CD7C15"/>
    <w:rsid w:val="00CD7E2C"/>
    <w:rsid w:val="00CE0134"/>
    <w:rsid w:val="00CE02DB"/>
    <w:rsid w:val="00CE0B2A"/>
    <w:rsid w:val="00CE10DA"/>
    <w:rsid w:val="00CE14B7"/>
    <w:rsid w:val="00CE1951"/>
    <w:rsid w:val="00CE1A5F"/>
    <w:rsid w:val="00CE1CC6"/>
    <w:rsid w:val="00CE24B2"/>
    <w:rsid w:val="00CE2B27"/>
    <w:rsid w:val="00CE2EB4"/>
    <w:rsid w:val="00CE321D"/>
    <w:rsid w:val="00CE3568"/>
    <w:rsid w:val="00CE36D1"/>
    <w:rsid w:val="00CE3DF3"/>
    <w:rsid w:val="00CE3F68"/>
    <w:rsid w:val="00CE4789"/>
    <w:rsid w:val="00CE4859"/>
    <w:rsid w:val="00CE4C25"/>
    <w:rsid w:val="00CE4F50"/>
    <w:rsid w:val="00CE59B1"/>
    <w:rsid w:val="00CE5BF6"/>
    <w:rsid w:val="00CE6157"/>
    <w:rsid w:val="00CE6DE8"/>
    <w:rsid w:val="00CE74C5"/>
    <w:rsid w:val="00CE7975"/>
    <w:rsid w:val="00CF0255"/>
    <w:rsid w:val="00CF054D"/>
    <w:rsid w:val="00CF0615"/>
    <w:rsid w:val="00CF0819"/>
    <w:rsid w:val="00CF12E0"/>
    <w:rsid w:val="00CF14E9"/>
    <w:rsid w:val="00CF1765"/>
    <w:rsid w:val="00CF1832"/>
    <w:rsid w:val="00CF1ECE"/>
    <w:rsid w:val="00CF254D"/>
    <w:rsid w:val="00CF2561"/>
    <w:rsid w:val="00CF27E9"/>
    <w:rsid w:val="00CF3264"/>
    <w:rsid w:val="00CF3809"/>
    <w:rsid w:val="00CF3F1B"/>
    <w:rsid w:val="00CF493D"/>
    <w:rsid w:val="00CF4974"/>
    <w:rsid w:val="00CF4CA6"/>
    <w:rsid w:val="00CF5694"/>
    <w:rsid w:val="00CF576A"/>
    <w:rsid w:val="00CF5850"/>
    <w:rsid w:val="00CF5AE1"/>
    <w:rsid w:val="00CF5B28"/>
    <w:rsid w:val="00CF64C1"/>
    <w:rsid w:val="00CF6570"/>
    <w:rsid w:val="00CF6C6D"/>
    <w:rsid w:val="00CF6D3D"/>
    <w:rsid w:val="00CF6F36"/>
    <w:rsid w:val="00CF7A29"/>
    <w:rsid w:val="00CF7C47"/>
    <w:rsid w:val="00CF7D14"/>
    <w:rsid w:val="00D0027B"/>
    <w:rsid w:val="00D012DB"/>
    <w:rsid w:val="00D01B23"/>
    <w:rsid w:val="00D02779"/>
    <w:rsid w:val="00D029FB"/>
    <w:rsid w:val="00D02D36"/>
    <w:rsid w:val="00D03357"/>
    <w:rsid w:val="00D03484"/>
    <w:rsid w:val="00D038F2"/>
    <w:rsid w:val="00D03DEB"/>
    <w:rsid w:val="00D04599"/>
    <w:rsid w:val="00D04928"/>
    <w:rsid w:val="00D049D7"/>
    <w:rsid w:val="00D05447"/>
    <w:rsid w:val="00D0708C"/>
    <w:rsid w:val="00D072BD"/>
    <w:rsid w:val="00D07908"/>
    <w:rsid w:val="00D07E9B"/>
    <w:rsid w:val="00D07FC8"/>
    <w:rsid w:val="00D1025A"/>
    <w:rsid w:val="00D10285"/>
    <w:rsid w:val="00D10C15"/>
    <w:rsid w:val="00D10F2E"/>
    <w:rsid w:val="00D11123"/>
    <w:rsid w:val="00D11900"/>
    <w:rsid w:val="00D1287A"/>
    <w:rsid w:val="00D1365B"/>
    <w:rsid w:val="00D13680"/>
    <w:rsid w:val="00D143D2"/>
    <w:rsid w:val="00D149B3"/>
    <w:rsid w:val="00D156C1"/>
    <w:rsid w:val="00D15C0F"/>
    <w:rsid w:val="00D15DBF"/>
    <w:rsid w:val="00D15E82"/>
    <w:rsid w:val="00D16197"/>
    <w:rsid w:val="00D166A4"/>
    <w:rsid w:val="00D16FB3"/>
    <w:rsid w:val="00D170AD"/>
    <w:rsid w:val="00D17DAC"/>
    <w:rsid w:val="00D20BB6"/>
    <w:rsid w:val="00D21427"/>
    <w:rsid w:val="00D21515"/>
    <w:rsid w:val="00D21816"/>
    <w:rsid w:val="00D219C9"/>
    <w:rsid w:val="00D21C28"/>
    <w:rsid w:val="00D2247E"/>
    <w:rsid w:val="00D22AD3"/>
    <w:rsid w:val="00D22EBC"/>
    <w:rsid w:val="00D231E0"/>
    <w:rsid w:val="00D232A3"/>
    <w:rsid w:val="00D23694"/>
    <w:rsid w:val="00D240EF"/>
    <w:rsid w:val="00D24792"/>
    <w:rsid w:val="00D2482D"/>
    <w:rsid w:val="00D25422"/>
    <w:rsid w:val="00D259C8"/>
    <w:rsid w:val="00D25AAB"/>
    <w:rsid w:val="00D25B25"/>
    <w:rsid w:val="00D25EED"/>
    <w:rsid w:val="00D2630A"/>
    <w:rsid w:val="00D2725D"/>
    <w:rsid w:val="00D278AC"/>
    <w:rsid w:val="00D311CC"/>
    <w:rsid w:val="00D326F3"/>
    <w:rsid w:val="00D32DD9"/>
    <w:rsid w:val="00D33155"/>
    <w:rsid w:val="00D333A9"/>
    <w:rsid w:val="00D336AD"/>
    <w:rsid w:val="00D337C2"/>
    <w:rsid w:val="00D33FD1"/>
    <w:rsid w:val="00D3405E"/>
    <w:rsid w:val="00D3443E"/>
    <w:rsid w:val="00D35331"/>
    <w:rsid w:val="00D35C0C"/>
    <w:rsid w:val="00D35D59"/>
    <w:rsid w:val="00D35D5E"/>
    <w:rsid w:val="00D35EC0"/>
    <w:rsid w:val="00D36084"/>
    <w:rsid w:val="00D36E52"/>
    <w:rsid w:val="00D37475"/>
    <w:rsid w:val="00D37A72"/>
    <w:rsid w:val="00D40A6D"/>
    <w:rsid w:val="00D40CFF"/>
    <w:rsid w:val="00D41A17"/>
    <w:rsid w:val="00D41B8A"/>
    <w:rsid w:val="00D41CFF"/>
    <w:rsid w:val="00D41E7D"/>
    <w:rsid w:val="00D424C7"/>
    <w:rsid w:val="00D4275F"/>
    <w:rsid w:val="00D42B35"/>
    <w:rsid w:val="00D432E7"/>
    <w:rsid w:val="00D433CA"/>
    <w:rsid w:val="00D43730"/>
    <w:rsid w:val="00D44254"/>
    <w:rsid w:val="00D4478B"/>
    <w:rsid w:val="00D44A67"/>
    <w:rsid w:val="00D45509"/>
    <w:rsid w:val="00D4552F"/>
    <w:rsid w:val="00D4598F"/>
    <w:rsid w:val="00D4618D"/>
    <w:rsid w:val="00D46A39"/>
    <w:rsid w:val="00D47148"/>
    <w:rsid w:val="00D473CB"/>
    <w:rsid w:val="00D4780C"/>
    <w:rsid w:val="00D5014D"/>
    <w:rsid w:val="00D50EF5"/>
    <w:rsid w:val="00D51281"/>
    <w:rsid w:val="00D51C40"/>
    <w:rsid w:val="00D51E07"/>
    <w:rsid w:val="00D523F6"/>
    <w:rsid w:val="00D526ED"/>
    <w:rsid w:val="00D52ED7"/>
    <w:rsid w:val="00D53FBD"/>
    <w:rsid w:val="00D5442A"/>
    <w:rsid w:val="00D5477F"/>
    <w:rsid w:val="00D54DB0"/>
    <w:rsid w:val="00D554AA"/>
    <w:rsid w:val="00D56361"/>
    <w:rsid w:val="00D5687E"/>
    <w:rsid w:val="00D57539"/>
    <w:rsid w:val="00D575FC"/>
    <w:rsid w:val="00D57845"/>
    <w:rsid w:val="00D6015B"/>
    <w:rsid w:val="00D605E4"/>
    <w:rsid w:val="00D61724"/>
    <w:rsid w:val="00D61BF0"/>
    <w:rsid w:val="00D62A67"/>
    <w:rsid w:val="00D62F99"/>
    <w:rsid w:val="00D6330F"/>
    <w:rsid w:val="00D63356"/>
    <w:rsid w:val="00D63C09"/>
    <w:rsid w:val="00D6450D"/>
    <w:rsid w:val="00D6544E"/>
    <w:rsid w:val="00D654A1"/>
    <w:rsid w:val="00D655F8"/>
    <w:rsid w:val="00D657FE"/>
    <w:rsid w:val="00D65A44"/>
    <w:rsid w:val="00D65FE7"/>
    <w:rsid w:val="00D66DEA"/>
    <w:rsid w:val="00D67E26"/>
    <w:rsid w:val="00D70168"/>
    <w:rsid w:val="00D7020E"/>
    <w:rsid w:val="00D7030C"/>
    <w:rsid w:val="00D70526"/>
    <w:rsid w:val="00D706E3"/>
    <w:rsid w:val="00D71757"/>
    <w:rsid w:val="00D71AD9"/>
    <w:rsid w:val="00D71B1F"/>
    <w:rsid w:val="00D71BDD"/>
    <w:rsid w:val="00D7228D"/>
    <w:rsid w:val="00D7250E"/>
    <w:rsid w:val="00D727DB"/>
    <w:rsid w:val="00D72A80"/>
    <w:rsid w:val="00D72A9F"/>
    <w:rsid w:val="00D72ADE"/>
    <w:rsid w:val="00D732AD"/>
    <w:rsid w:val="00D73D2E"/>
    <w:rsid w:val="00D745B7"/>
    <w:rsid w:val="00D74DE7"/>
    <w:rsid w:val="00D755EC"/>
    <w:rsid w:val="00D7563F"/>
    <w:rsid w:val="00D75AB7"/>
    <w:rsid w:val="00D76C2E"/>
    <w:rsid w:val="00D76E5A"/>
    <w:rsid w:val="00D77D51"/>
    <w:rsid w:val="00D80295"/>
    <w:rsid w:val="00D80435"/>
    <w:rsid w:val="00D80800"/>
    <w:rsid w:val="00D80F5D"/>
    <w:rsid w:val="00D81679"/>
    <w:rsid w:val="00D825DA"/>
    <w:rsid w:val="00D82ABD"/>
    <w:rsid w:val="00D8391B"/>
    <w:rsid w:val="00D83CD0"/>
    <w:rsid w:val="00D83EDA"/>
    <w:rsid w:val="00D83FB2"/>
    <w:rsid w:val="00D84CD4"/>
    <w:rsid w:val="00D85479"/>
    <w:rsid w:val="00D8549B"/>
    <w:rsid w:val="00D85A86"/>
    <w:rsid w:val="00D85ED5"/>
    <w:rsid w:val="00D85FAD"/>
    <w:rsid w:val="00D86FB0"/>
    <w:rsid w:val="00D86FCD"/>
    <w:rsid w:val="00D87AFE"/>
    <w:rsid w:val="00D9034A"/>
    <w:rsid w:val="00D90A36"/>
    <w:rsid w:val="00D90A3A"/>
    <w:rsid w:val="00D92CBB"/>
    <w:rsid w:val="00D935B6"/>
    <w:rsid w:val="00D93782"/>
    <w:rsid w:val="00D939F6"/>
    <w:rsid w:val="00D945BE"/>
    <w:rsid w:val="00D9467B"/>
    <w:rsid w:val="00D946CE"/>
    <w:rsid w:val="00D947DD"/>
    <w:rsid w:val="00D950EC"/>
    <w:rsid w:val="00D95F5D"/>
    <w:rsid w:val="00D9681C"/>
    <w:rsid w:val="00D96E1B"/>
    <w:rsid w:val="00D97236"/>
    <w:rsid w:val="00D9744B"/>
    <w:rsid w:val="00D974AD"/>
    <w:rsid w:val="00D9768C"/>
    <w:rsid w:val="00D97E0B"/>
    <w:rsid w:val="00D97FC2"/>
    <w:rsid w:val="00DA03AE"/>
    <w:rsid w:val="00DA0D25"/>
    <w:rsid w:val="00DA11D3"/>
    <w:rsid w:val="00DA251E"/>
    <w:rsid w:val="00DA2A45"/>
    <w:rsid w:val="00DA2E16"/>
    <w:rsid w:val="00DA3508"/>
    <w:rsid w:val="00DA3815"/>
    <w:rsid w:val="00DA3D86"/>
    <w:rsid w:val="00DA3F30"/>
    <w:rsid w:val="00DA45EE"/>
    <w:rsid w:val="00DA46AE"/>
    <w:rsid w:val="00DA5520"/>
    <w:rsid w:val="00DA5A92"/>
    <w:rsid w:val="00DA634B"/>
    <w:rsid w:val="00DA6F96"/>
    <w:rsid w:val="00DA75E0"/>
    <w:rsid w:val="00DA77C2"/>
    <w:rsid w:val="00DB01E9"/>
    <w:rsid w:val="00DB0EE3"/>
    <w:rsid w:val="00DB0F6B"/>
    <w:rsid w:val="00DB172D"/>
    <w:rsid w:val="00DB1BDD"/>
    <w:rsid w:val="00DB3C8B"/>
    <w:rsid w:val="00DB45DB"/>
    <w:rsid w:val="00DB4B33"/>
    <w:rsid w:val="00DB4CA0"/>
    <w:rsid w:val="00DB4DEE"/>
    <w:rsid w:val="00DB54E2"/>
    <w:rsid w:val="00DB5E4D"/>
    <w:rsid w:val="00DB6AA3"/>
    <w:rsid w:val="00DB7567"/>
    <w:rsid w:val="00DB7785"/>
    <w:rsid w:val="00DB79AF"/>
    <w:rsid w:val="00DC01CF"/>
    <w:rsid w:val="00DC1F63"/>
    <w:rsid w:val="00DC2229"/>
    <w:rsid w:val="00DC227B"/>
    <w:rsid w:val="00DC229E"/>
    <w:rsid w:val="00DC2A20"/>
    <w:rsid w:val="00DC327E"/>
    <w:rsid w:val="00DC4073"/>
    <w:rsid w:val="00DC4541"/>
    <w:rsid w:val="00DC4AD8"/>
    <w:rsid w:val="00DC4D13"/>
    <w:rsid w:val="00DC5087"/>
    <w:rsid w:val="00DC6321"/>
    <w:rsid w:val="00DC6553"/>
    <w:rsid w:val="00DC668E"/>
    <w:rsid w:val="00DC78F0"/>
    <w:rsid w:val="00DC7F92"/>
    <w:rsid w:val="00DD02CD"/>
    <w:rsid w:val="00DD0D3D"/>
    <w:rsid w:val="00DD0DB4"/>
    <w:rsid w:val="00DD0E54"/>
    <w:rsid w:val="00DD1050"/>
    <w:rsid w:val="00DD1136"/>
    <w:rsid w:val="00DD23A1"/>
    <w:rsid w:val="00DD277E"/>
    <w:rsid w:val="00DD284B"/>
    <w:rsid w:val="00DD2FE9"/>
    <w:rsid w:val="00DD3A2B"/>
    <w:rsid w:val="00DD3C04"/>
    <w:rsid w:val="00DD4CB9"/>
    <w:rsid w:val="00DD4DB3"/>
    <w:rsid w:val="00DD4E86"/>
    <w:rsid w:val="00DD5325"/>
    <w:rsid w:val="00DD5D62"/>
    <w:rsid w:val="00DD701E"/>
    <w:rsid w:val="00DD71CB"/>
    <w:rsid w:val="00DD7564"/>
    <w:rsid w:val="00DD77DD"/>
    <w:rsid w:val="00DD7CE6"/>
    <w:rsid w:val="00DE0F21"/>
    <w:rsid w:val="00DE172F"/>
    <w:rsid w:val="00DE1981"/>
    <w:rsid w:val="00DE1EF2"/>
    <w:rsid w:val="00DE35B0"/>
    <w:rsid w:val="00DE3969"/>
    <w:rsid w:val="00DE3C06"/>
    <w:rsid w:val="00DE4D26"/>
    <w:rsid w:val="00DE5200"/>
    <w:rsid w:val="00DE5B39"/>
    <w:rsid w:val="00DE61C2"/>
    <w:rsid w:val="00DE68BD"/>
    <w:rsid w:val="00DE6BE2"/>
    <w:rsid w:val="00DE7A46"/>
    <w:rsid w:val="00DE7D7E"/>
    <w:rsid w:val="00DF0049"/>
    <w:rsid w:val="00DF03DB"/>
    <w:rsid w:val="00DF1456"/>
    <w:rsid w:val="00DF1728"/>
    <w:rsid w:val="00DF24C9"/>
    <w:rsid w:val="00DF296A"/>
    <w:rsid w:val="00DF2B73"/>
    <w:rsid w:val="00DF2E7D"/>
    <w:rsid w:val="00DF3830"/>
    <w:rsid w:val="00DF3B0D"/>
    <w:rsid w:val="00DF3E12"/>
    <w:rsid w:val="00DF51C4"/>
    <w:rsid w:val="00DF51FE"/>
    <w:rsid w:val="00DF58AF"/>
    <w:rsid w:val="00DF624B"/>
    <w:rsid w:val="00DF6FD5"/>
    <w:rsid w:val="00DF7B26"/>
    <w:rsid w:val="00E00D48"/>
    <w:rsid w:val="00E01065"/>
    <w:rsid w:val="00E01218"/>
    <w:rsid w:val="00E01615"/>
    <w:rsid w:val="00E017B2"/>
    <w:rsid w:val="00E02954"/>
    <w:rsid w:val="00E03186"/>
    <w:rsid w:val="00E0381B"/>
    <w:rsid w:val="00E03BFB"/>
    <w:rsid w:val="00E052AF"/>
    <w:rsid w:val="00E05F8F"/>
    <w:rsid w:val="00E0602B"/>
    <w:rsid w:val="00E06204"/>
    <w:rsid w:val="00E064D9"/>
    <w:rsid w:val="00E065D4"/>
    <w:rsid w:val="00E06628"/>
    <w:rsid w:val="00E0686B"/>
    <w:rsid w:val="00E06890"/>
    <w:rsid w:val="00E073BF"/>
    <w:rsid w:val="00E1052C"/>
    <w:rsid w:val="00E10685"/>
    <w:rsid w:val="00E10819"/>
    <w:rsid w:val="00E10DCB"/>
    <w:rsid w:val="00E1143E"/>
    <w:rsid w:val="00E118E1"/>
    <w:rsid w:val="00E119E8"/>
    <w:rsid w:val="00E12501"/>
    <w:rsid w:val="00E12709"/>
    <w:rsid w:val="00E12985"/>
    <w:rsid w:val="00E12C3F"/>
    <w:rsid w:val="00E13AF9"/>
    <w:rsid w:val="00E13BE6"/>
    <w:rsid w:val="00E142CE"/>
    <w:rsid w:val="00E14742"/>
    <w:rsid w:val="00E14909"/>
    <w:rsid w:val="00E1490A"/>
    <w:rsid w:val="00E14DA3"/>
    <w:rsid w:val="00E15223"/>
    <w:rsid w:val="00E1538D"/>
    <w:rsid w:val="00E16EA7"/>
    <w:rsid w:val="00E1719B"/>
    <w:rsid w:val="00E17D23"/>
    <w:rsid w:val="00E17D63"/>
    <w:rsid w:val="00E17D77"/>
    <w:rsid w:val="00E20AC7"/>
    <w:rsid w:val="00E215FF"/>
    <w:rsid w:val="00E21648"/>
    <w:rsid w:val="00E216DB"/>
    <w:rsid w:val="00E2257E"/>
    <w:rsid w:val="00E22FF2"/>
    <w:rsid w:val="00E24CA6"/>
    <w:rsid w:val="00E24E4D"/>
    <w:rsid w:val="00E2507D"/>
    <w:rsid w:val="00E250A2"/>
    <w:rsid w:val="00E2557B"/>
    <w:rsid w:val="00E25970"/>
    <w:rsid w:val="00E25A05"/>
    <w:rsid w:val="00E25BA1"/>
    <w:rsid w:val="00E26227"/>
    <w:rsid w:val="00E268AD"/>
    <w:rsid w:val="00E26DD6"/>
    <w:rsid w:val="00E2737A"/>
    <w:rsid w:val="00E2773F"/>
    <w:rsid w:val="00E27D69"/>
    <w:rsid w:val="00E30F47"/>
    <w:rsid w:val="00E31446"/>
    <w:rsid w:val="00E31539"/>
    <w:rsid w:val="00E31A8A"/>
    <w:rsid w:val="00E31C42"/>
    <w:rsid w:val="00E31FF9"/>
    <w:rsid w:val="00E327BA"/>
    <w:rsid w:val="00E331A9"/>
    <w:rsid w:val="00E334EB"/>
    <w:rsid w:val="00E33A92"/>
    <w:rsid w:val="00E345B0"/>
    <w:rsid w:val="00E34CD8"/>
    <w:rsid w:val="00E3545F"/>
    <w:rsid w:val="00E354CE"/>
    <w:rsid w:val="00E35771"/>
    <w:rsid w:val="00E35B3C"/>
    <w:rsid w:val="00E35D80"/>
    <w:rsid w:val="00E35F20"/>
    <w:rsid w:val="00E372CE"/>
    <w:rsid w:val="00E37B20"/>
    <w:rsid w:val="00E37BD7"/>
    <w:rsid w:val="00E401C0"/>
    <w:rsid w:val="00E4021B"/>
    <w:rsid w:val="00E403D1"/>
    <w:rsid w:val="00E4047B"/>
    <w:rsid w:val="00E40A92"/>
    <w:rsid w:val="00E4203E"/>
    <w:rsid w:val="00E4225F"/>
    <w:rsid w:val="00E4245E"/>
    <w:rsid w:val="00E4253F"/>
    <w:rsid w:val="00E42569"/>
    <w:rsid w:val="00E42AC3"/>
    <w:rsid w:val="00E4301C"/>
    <w:rsid w:val="00E43A0A"/>
    <w:rsid w:val="00E43D2B"/>
    <w:rsid w:val="00E43D4E"/>
    <w:rsid w:val="00E44E50"/>
    <w:rsid w:val="00E45413"/>
    <w:rsid w:val="00E45E39"/>
    <w:rsid w:val="00E46AA6"/>
    <w:rsid w:val="00E47583"/>
    <w:rsid w:val="00E47852"/>
    <w:rsid w:val="00E47A10"/>
    <w:rsid w:val="00E50278"/>
    <w:rsid w:val="00E5096C"/>
    <w:rsid w:val="00E50AFE"/>
    <w:rsid w:val="00E50B75"/>
    <w:rsid w:val="00E50C60"/>
    <w:rsid w:val="00E51C30"/>
    <w:rsid w:val="00E5229A"/>
    <w:rsid w:val="00E524D7"/>
    <w:rsid w:val="00E52DBC"/>
    <w:rsid w:val="00E534D6"/>
    <w:rsid w:val="00E53CA6"/>
    <w:rsid w:val="00E5483F"/>
    <w:rsid w:val="00E5492F"/>
    <w:rsid w:val="00E54C22"/>
    <w:rsid w:val="00E55024"/>
    <w:rsid w:val="00E551D2"/>
    <w:rsid w:val="00E5543C"/>
    <w:rsid w:val="00E55485"/>
    <w:rsid w:val="00E558E9"/>
    <w:rsid w:val="00E55956"/>
    <w:rsid w:val="00E56513"/>
    <w:rsid w:val="00E56557"/>
    <w:rsid w:val="00E567F2"/>
    <w:rsid w:val="00E56850"/>
    <w:rsid w:val="00E57217"/>
    <w:rsid w:val="00E574CF"/>
    <w:rsid w:val="00E579E1"/>
    <w:rsid w:val="00E57B52"/>
    <w:rsid w:val="00E605B4"/>
    <w:rsid w:val="00E609B9"/>
    <w:rsid w:val="00E60DA8"/>
    <w:rsid w:val="00E60FEF"/>
    <w:rsid w:val="00E61ED7"/>
    <w:rsid w:val="00E61FFB"/>
    <w:rsid w:val="00E6226F"/>
    <w:rsid w:val="00E622E8"/>
    <w:rsid w:val="00E6241B"/>
    <w:rsid w:val="00E62DA7"/>
    <w:rsid w:val="00E62E39"/>
    <w:rsid w:val="00E6301C"/>
    <w:rsid w:val="00E6316B"/>
    <w:rsid w:val="00E6320C"/>
    <w:rsid w:val="00E633DC"/>
    <w:rsid w:val="00E63E31"/>
    <w:rsid w:val="00E63EE1"/>
    <w:rsid w:val="00E64AAB"/>
    <w:rsid w:val="00E64EE6"/>
    <w:rsid w:val="00E64FA4"/>
    <w:rsid w:val="00E65A04"/>
    <w:rsid w:val="00E65B66"/>
    <w:rsid w:val="00E65F40"/>
    <w:rsid w:val="00E6635D"/>
    <w:rsid w:val="00E66423"/>
    <w:rsid w:val="00E66A48"/>
    <w:rsid w:val="00E679A7"/>
    <w:rsid w:val="00E67C29"/>
    <w:rsid w:val="00E67C72"/>
    <w:rsid w:val="00E70047"/>
    <w:rsid w:val="00E70254"/>
    <w:rsid w:val="00E70515"/>
    <w:rsid w:val="00E70EAB"/>
    <w:rsid w:val="00E71A39"/>
    <w:rsid w:val="00E71B74"/>
    <w:rsid w:val="00E71CCD"/>
    <w:rsid w:val="00E723C7"/>
    <w:rsid w:val="00E72414"/>
    <w:rsid w:val="00E72824"/>
    <w:rsid w:val="00E728E5"/>
    <w:rsid w:val="00E72A94"/>
    <w:rsid w:val="00E72B61"/>
    <w:rsid w:val="00E737EA"/>
    <w:rsid w:val="00E7455B"/>
    <w:rsid w:val="00E746AC"/>
    <w:rsid w:val="00E74CD1"/>
    <w:rsid w:val="00E74D67"/>
    <w:rsid w:val="00E754A9"/>
    <w:rsid w:val="00E75B48"/>
    <w:rsid w:val="00E75EB2"/>
    <w:rsid w:val="00E762C4"/>
    <w:rsid w:val="00E7640D"/>
    <w:rsid w:val="00E76F42"/>
    <w:rsid w:val="00E77036"/>
    <w:rsid w:val="00E775D2"/>
    <w:rsid w:val="00E77A25"/>
    <w:rsid w:val="00E77A41"/>
    <w:rsid w:val="00E77CE5"/>
    <w:rsid w:val="00E80008"/>
    <w:rsid w:val="00E80C96"/>
    <w:rsid w:val="00E82B27"/>
    <w:rsid w:val="00E82ED3"/>
    <w:rsid w:val="00E831B6"/>
    <w:rsid w:val="00E83CBD"/>
    <w:rsid w:val="00E84CEA"/>
    <w:rsid w:val="00E8529E"/>
    <w:rsid w:val="00E85F12"/>
    <w:rsid w:val="00E866E2"/>
    <w:rsid w:val="00E86C31"/>
    <w:rsid w:val="00E86FA3"/>
    <w:rsid w:val="00E908D8"/>
    <w:rsid w:val="00E90AB5"/>
    <w:rsid w:val="00E90F37"/>
    <w:rsid w:val="00E915FF"/>
    <w:rsid w:val="00E9182D"/>
    <w:rsid w:val="00E91B25"/>
    <w:rsid w:val="00E92438"/>
    <w:rsid w:val="00E92E27"/>
    <w:rsid w:val="00E939FE"/>
    <w:rsid w:val="00E949F8"/>
    <w:rsid w:val="00E94F6E"/>
    <w:rsid w:val="00E95290"/>
    <w:rsid w:val="00E955D2"/>
    <w:rsid w:val="00E957CB"/>
    <w:rsid w:val="00E9581E"/>
    <w:rsid w:val="00E9626B"/>
    <w:rsid w:val="00E96DCA"/>
    <w:rsid w:val="00E96DCE"/>
    <w:rsid w:val="00E970B7"/>
    <w:rsid w:val="00E97913"/>
    <w:rsid w:val="00E97C61"/>
    <w:rsid w:val="00EA09BB"/>
    <w:rsid w:val="00EA1C3A"/>
    <w:rsid w:val="00EA1E0F"/>
    <w:rsid w:val="00EA2590"/>
    <w:rsid w:val="00EA2BA8"/>
    <w:rsid w:val="00EA34BE"/>
    <w:rsid w:val="00EA3AE4"/>
    <w:rsid w:val="00EA3CFE"/>
    <w:rsid w:val="00EA44BA"/>
    <w:rsid w:val="00EA4AFC"/>
    <w:rsid w:val="00EA4FC8"/>
    <w:rsid w:val="00EA5B53"/>
    <w:rsid w:val="00EA5B5C"/>
    <w:rsid w:val="00EA6458"/>
    <w:rsid w:val="00EA6A4B"/>
    <w:rsid w:val="00EA7242"/>
    <w:rsid w:val="00EB0145"/>
    <w:rsid w:val="00EB061A"/>
    <w:rsid w:val="00EB099A"/>
    <w:rsid w:val="00EB0BEB"/>
    <w:rsid w:val="00EB0EF8"/>
    <w:rsid w:val="00EB114B"/>
    <w:rsid w:val="00EB1610"/>
    <w:rsid w:val="00EB1BCB"/>
    <w:rsid w:val="00EB1C6C"/>
    <w:rsid w:val="00EB23EC"/>
    <w:rsid w:val="00EB24D0"/>
    <w:rsid w:val="00EB2DF7"/>
    <w:rsid w:val="00EB3173"/>
    <w:rsid w:val="00EB3602"/>
    <w:rsid w:val="00EB38A9"/>
    <w:rsid w:val="00EB3B2C"/>
    <w:rsid w:val="00EB70D2"/>
    <w:rsid w:val="00EB7331"/>
    <w:rsid w:val="00EB7801"/>
    <w:rsid w:val="00EB79C6"/>
    <w:rsid w:val="00EC03EF"/>
    <w:rsid w:val="00EC04CA"/>
    <w:rsid w:val="00EC0946"/>
    <w:rsid w:val="00EC0973"/>
    <w:rsid w:val="00EC0B75"/>
    <w:rsid w:val="00EC262C"/>
    <w:rsid w:val="00EC26B9"/>
    <w:rsid w:val="00EC2DE7"/>
    <w:rsid w:val="00EC3AD3"/>
    <w:rsid w:val="00EC3FB1"/>
    <w:rsid w:val="00EC45C6"/>
    <w:rsid w:val="00EC489D"/>
    <w:rsid w:val="00EC4D1B"/>
    <w:rsid w:val="00EC5251"/>
    <w:rsid w:val="00EC5BF3"/>
    <w:rsid w:val="00EC5EA0"/>
    <w:rsid w:val="00EC5FBC"/>
    <w:rsid w:val="00EC613A"/>
    <w:rsid w:val="00EC6383"/>
    <w:rsid w:val="00EC6BD1"/>
    <w:rsid w:val="00EC6BFC"/>
    <w:rsid w:val="00EC74C4"/>
    <w:rsid w:val="00EC771B"/>
    <w:rsid w:val="00EC7BE1"/>
    <w:rsid w:val="00EC7CDF"/>
    <w:rsid w:val="00ED00E3"/>
    <w:rsid w:val="00ED039F"/>
    <w:rsid w:val="00ED04DB"/>
    <w:rsid w:val="00ED0592"/>
    <w:rsid w:val="00ED0E82"/>
    <w:rsid w:val="00ED1062"/>
    <w:rsid w:val="00ED11A4"/>
    <w:rsid w:val="00ED13D0"/>
    <w:rsid w:val="00ED1786"/>
    <w:rsid w:val="00ED1ED2"/>
    <w:rsid w:val="00ED1FD1"/>
    <w:rsid w:val="00ED23DE"/>
    <w:rsid w:val="00ED27B2"/>
    <w:rsid w:val="00ED2A16"/>
    <w:rsid w:val="00ED2CD3"/>
    <w:rsid w:val="00ED30BB"/>
    <w:rsid w:val="00ED3A03"/>
    <w:rsid w:val="00ED4007"/>
    <w:rsid w:val="00ED4161"/>
    <w:rsid w:val="00ED4AA1"/>
    <w:rsid w:val="00ED5007"/>
    <w:rsid w:val="00ED56D7"/>
    <w:rsid w:val="00ED6D29"/>
    <w:rsid w:val="00ED76DA"/>
    <w:rsid w:val="00ED79E3"/>
    <w:rsid w:val="00ED7AE6"/>
    <w:rsid w:val="00ED7DAB"/>
    <w:rsid w:val="00EE1045"/>
    <w:rsid w:val="00EE1261"/>
    <w:rsid w:val="00EE15EB"/>
    <w:rsid w:val="00EE1866"/>
    <w:rsid w:val="00EE1CB2"/>
    <w:rsid w:val="00EE29D4"/>
    <w:rsid w:val="00EE2D1F"/>
    <w:rsid w:val="00EE2D92"/>
    <w:rsid w:val="00EE37D9"/>
    <w:rsid w:val="00EE4006"/>
    <w:rsid w:val="00EE44C3"/>
    <w:rsid w:val="00EE4B40"/>
    <w:rsid w:val="00EE4C94"/>
    <w:rsid w:val="00EE510E"/>
    <w:rsid w:val="00EE58A9"/>
    <w:rsid w:val="00EE5DCA"/>
    <w:rsid w:val="00EE5FF1"/>
    <w:rsid w:val="00EE67F8"/>
    <w:rsid w:val="00EE6845"/>
    <w:rsid w:val="00EE6AFB"/>
    <w:rsid w:val="00EE7004"/>
    <w:rsid w:val="00EE720E"/>
    <w:rsid w:val="00EE7A80"/>
    <w:rsid w:val="00EE7B5A"/>
    <w:rsid w:val="00EF00AA"/>
    <w:rsid w:val="00EF087F"/>
    <w:rsid w:val="00EF0A3E"/>
    <w:rsid w:val="00EF22C3"/>
    <w:rsid w:val="00EF2422"/>
    <w:rsid w:val="00EF2770"/>
    <w:rsid w:val="00EF2811"/>
    <w:rsid w:val="00EF4902"/>
    <w:rsid w:val="00EF4AE1"/>
    <w:rsid w:val="00EF506F"/>
    <w:rsid w:val="00EF58B2"/>
    <w:rsid w:val="00EF757F"/>
    <w:rsid w:val="00EF7983"/>
    <w:rsid w:val="00EF7BE6"/>
    <w:rsid w:val="00EF7CB2"/>
    <w:rsid w:val="00F002DB"/>
    <w:rsid w:val="00F00B2A"/>
    <w:rsid w:val="00F0164D"/>
    <w:rsid w:val="00F01769"/>
    <w:rsid w:val="00F01988"/>
    <w:rsid w:val="00F019C6"/>
    <w:rsid w:val="00F01DA6"/>
    <w:rsid w:val="00F02A39"/>
    <w:rsid w:val="00F02FCB"/>
    <w:rsid w:val="00F0352E"/>
    <w:rsid w:val="00F03858"/>
    <w:rsid w:val="00F03970"/>
    <w:rsid w:val="00F04085"/>
    <w:rsid w:val="00F046A6"/>
    <w:rsid w:val="00F04DCA"/>
    <w:rsid w:val="00F052D8"/>
    <w:rsid w:val="00F0540D"/>
    <w:rsid w:val="00F05606"/>
    <w:rsid w:val="00F05DCC"/>
    <w:rsid w:val="00F06DF7"/>
    <w:rsid w:val="00F073F9"/>
    <w:rsid w:val="00F100B2"/>
    <w:rsid w:val="00F10420"/>
    <w:rsid w:val="00F10BF6"/>
    <w:rsid w:val="00F110F2"/>
    <w:rsid w:val="00F113D7"/>
    <w:rsid w:val="00F1223B"/>
    <w:rsid w:val="00F126E9"/>
    <w:rsid w:val="00F1284A"/>
    <w:rsid w:val="00F131CE"/>
    <w:rsid w:val="00F135DF"/>
    <w:rsid w:val="00F13C02"/>
    <w:rsid w:val="00F1453D"/>
    <w:rsid w:val="00F149EA"/>
    <w:rsid w:val="00F14DF7"/>
    <w:rsid w:val="00F1512E"/>
    <w:rsid w:val="00F15290"/>
    <w:rsid w:val="00F15479"/>
    <w:rsid w:val="00F15968"/>
    <w:rsid w:val="00F15A2A"/>
    <w:rsid w:val="00F15AF7"/>
    <w:rsid w:val="00F17067"/>
    <w:rsid w:val="00F174DC"/>
    <w:rsid w:val="00F17827"/>
    <w:rsid w:val="00F17E6C"/>
    <w:rsid w:val="00F200F0"/>
    <w:rsid w:val="00F203B7"/>
    <w:rsid w:val="00F203C4"/>
    <w:rsid w:val="00F2089B"/>
    <w:rsid w:val="00F20B6A"/>
    <w:rsid w:val="00F2154C"/>
    <w:rsid w:val="00F21630"/>
    <w:rsid w:val="00F217F2"/>
    <w:rsid w:val="00F21B51"/>
    <w:rsid w:val="00F2232F"/>
    <w:rsid w:val="00F22EFE"/>
    <w:rsid w:val="00F23BFB"/>
    <w:rsid w:val="00F242CB"/>
    <w:rsid w:val="00F24C3D"/>
    <w:rsid w:val="00F2531E"/>
    <w:rsid w:val="00F25D8E"/>
    <w:rsid w:val="00F26473"/>
    <w:rsid w:val="00F265F9"/>
    <w:rsid w:val="00F278F8"/>
    <w:rsid w:val="00F30794"/>
    <w:rsid w:val="00F31569"/>
    <w:rsid w:val="00F31909"/>
    <w:rsid w:val="00F3265E"/>
    <w:rsid w:val="00F32AF4"/>
    <w:rsid w:val="00F3328F"/>
    <w:rsid w:val="00F33725"/>
    <w:rsid w:val="00F3375A"/>
    <w:rsid w:val="00F337F0"/>
    <w:rsid w:val="00F3398B"/>
    <w:rsid w:val="00F339D7"/>
    <w:rsid w:val="00F340F8"/>
    <w:rsid w:val="00F34AFD"/>
    <w:rsid w:val="00F357E8"/>
    <w:rsid w:val="00F363F6"/>
    <w:rsid w:val="00F36DEE"/>
    <w:rsid w:val="00F36E0D"/>
    <w:rsid w:val="00F37591"/>
    <w:rsid w:val="00F405D2"/>
    <w:rsid w:val="00F407B0"/>
    <w:rsid w:val="00F408C3"/>
    <w:rsid w:val="00F4096E"/>
    <w:rsid w:val="00F40DBB"/>
    <w:rsid w:val="00F40E45"/>
    <w:rsid w:val="00F4186F"/>
    <w:rsid w:val="00F41BC7"/>
    <w:rsid w:val="00F41C8C"/>
    <w:rsid w:val="00F42056"/>
    <w:rsid w:val="00F429C8"/>
    <w:rsid w:val="00F42A2E"/>
    <w:rsid w:val="00F432CE"/>
    <w:rsid w:val="00F43A47"/>
    <w:rsid w:val="00F43F05"/>
    <w:rsid w:val="00F4573E"/>
    <w:rsid w:val="00F45E6D"/>
    <w:rsid w:val="00F4629E"/>
    <w:rsid w:val="00F463D0"/>
    <w:rsid w:val="00F46482"/>
    <w:rsid w:val="00F46675"/>
    <w:rsid w:val="00F466CE"/>
    <w:rsid w:val="00F47C07"/>
    <w:rsid w:val="00F5028D"/>
    <w:rsid w:val="00F50725"/>
    <w:rsid w:val="00F50A94"/>
    <w:rsid w:val="00F51320"/>
    <w:rsid w:val="00F51E48"/>
    <w:rsid w:val="00F51ED3"/>
    <w:rsid w:val="00F52163"/>
    <w:rsid w:val="00F53270"/>
    <w:rsid w:val="00F53885"/>
    <w:rsid w:val="00F53A54"/>
    <w:rsid w:val="00F53AF5"/>
    <w:rsid w:val="00F53DDA"/>
    <w:rsid w:val="00F541DF"/>
    <w:rsid w:val="00F541F6"/>
    <w:rsid w:val="00F54FCC"/>
    <w:rsid w:val="00F55561"/>
    <w:rsid w:val="00F5589D"/>
    <w:rsid w:val="00F559B8"/>
    <w:rsid w:val="00F55B1F"/>
    <w:rsid w:val="00F55D3F"/>
    <w:rsid w:val="00F55FA0"/>
    <w:rsid w:val="00F56CC2"/>
    <w:rsid w:val="00F56F0A"/>
    <w:rsid w:val="00F5714A"/>
    <w:rsid w:val="00F5791A"/>
    <w:rsid w:val="00F5792E"/>
    <w:rsid w:val="00F57A97"/>
    <w:rsid w:val="00F57ABD"/>
    <w:rsid w:val="00F604E4"/>
    <w:rsid w:val="00F607C1"/>
    <w:rsid w:val="00F60981"/>
    <w:rsid w:val="00F60B9E"/>
    <w:rsid w:val="00F610A3"/>
    <w:rsid w:val="00F633FC"/>
    <w:rsid w:val="00F63496"/>
    <w:rsid w:val="00F63AB3"/>
    <w:rsid w:val="00F63D5C"/>
    <w:rsid w:val="00F6417B"/>
    <w:rsid w:val="00F64B07"/>
    <w:rsid w:val="00F64B77"/>
    <w:rsid w:val="00F64C32"/>
    <w:rsid w:val="00F64DDD"/>
    <w:rsid w:val="00F654DA"/>
    <w:rsid w:val="00F66B28"/>
    <w:rsid w:val="00F66CD6"/>
    <w:rsid w:val="00F66E35"/>
    <w:rsid w:val="00F672B1"/>
    <w:rsid w:val="00F6745D"/>
    <w:rsid w:val="00F676A0"/>
    <w:rsid w:val="00F67B23"/>
    <w:rsid w:val="00F700EE"/>
    <w:rsid w:val="00F7060A"/>
    <w:rsid w:val="00F70687"/>
    <w:rsid w:val="00F70BB3"/>
    <w:rsid w:val="00F70C2D"/>
    <w:rsid w:val="00F715A3"/>
    <w:rsid w:val="00F718B3"/>
    <w:rsid w:val="00F7227C"/>
    <w:rsid w:val="00F72CDC"/>
    <w:rsid w:val="00F73007"/>
    <w:rsid w:val="00F73D4C"/>
    <w:rsid w:val="00F73DE4"/>
    <w:rsid w:val="00F744B0"/>
    <w:rsid w:val="00F748EC"/>
    <w:rsid w:val="00F74CFD"/>
    <w:rsid w:val="00F74F48"/>
    <w:rsid w:val="00F756F5"/>
    <w:rsid w:val="00F7586F"/>
    <w:rsid w:val="00F75D4F"/>
    <w:rsid w:val="00F7618A"/>
    <w:rsid w:val="00F7659A"/>
    <w:rsid w:val="00F7659D"/>
    <w:rsid w:val="00F76F67"/>
    <w:rsid w:val="00F7782A"/>
    <w:rsid w:val="00F77C5D"/>
    <w:rsid w:val="00F77C68"/>
    <w:rsid w:val="00F802C3"/>
    <w:rsid w:val="00F80CE4"/>
    <w:rsid w:val="00F81FDE"/>
    <w:rsid w:val="00F8242E"/>
    <w:rsid w:val="00F824A3"/>
    <w:rsid w:val="00F82585"/>
    <w:rsid w:val="00F827D3"/>
    <w:rsid w:val="00F829A9"/>
    <w:rsid w:val="00F82A16"/>
    <w:rsid w:val="00F82B4F"/>
    <w:rsid w:val="00F82E98"/>
    <w:rsid w:val="00F83485"/>
    <w:rsid w:val="00F840D8"/>
    <w:rsid w:val="00F845F9"/>
    <w:rsid w:val="00F85002"/>
    <w:rsid w:val="00F8500A"/>
    <w:rsid w:val="00F8508D"/>
    <w:rsid w:val="00F8535A"/>
    <w:rsid w:val="00F85568"/>
    <w:rsid w:val="00F85591"/>
    <w:rsid w:val="00F856FC"/>
    <w:rsid w:val="00F857FA"/>
    <w:rsid w:val="00F85A38"/>
    <w:rsid w:val="00F85B48"/>
    <w:rsid w:val="00F860BA"/>
    <w:rsid w:val="00F86FD2"/>
    <w:rsid w:val="00F87170"/>
    <w:rsid w:val="00F8778C"/>
    <w:rsid w:val="00F87FB4"/>
    <w:rsid w:val="00F909DC"/>
    <w:rsid w:val="00F91C6B"/>
    <w:rsid w:val="00F91E22"/>
    <w:rsid w:val="00F923EE"/>
    <w:rsid w:val="00F9267D"/>
    <w:rsid w:val="00F92A19"/>
    <w:rsid w:val="00F92C9E"/>
    <w:rsid w:val="00F92CF8"/>
    <w:rsid w:val="00F93110"/>
    <w:rsid w:val="00F9317E"/>
    <w:rsid w:val="00F931E6"/>
    <w:rsid w:val="00F93E39"/>
    <w:rsid w:val="00F93F1B"/>
    <w:rsid w:val="00F9412D"/>
    <w:rsid w:val="00F944B4"/>
    <w:rsid w:val="00F94659"/>
    <w:rsid w:val="00F946B1"/>
    <w:rsid w:val="00F94F5C"/>
    <w:rsid w:val="00F950AD"/>
    <w:rsid w:val="00F954BD"/>
    <w:rsid w:val="00F9571D"/>
    <w:rsid w:val="00F95CA4"/>
    <w:rsid w:val="00F96438"/>
    <w:rsid w:val="00F968E4"/>
    <w:rsid w:val="00F96E11"/>
    <w:rsid w:val="00F96E73"/>
    <w:rsid w:val="00F96F90"/>
    <w:rsid w:val="00F973A5"/>
    <w:rsid w:val="00F9766F"/>
    <w:rsid w:val="00F97A2C"/>
    <w:rsid w:val="00F97DE9"/>
    <w:rsid w:val="00FA0882"/>
    <w:rsid w:val="00FA0DED"/>
    <w:rsid w:val="00FA1647"/>
    <w:rsid w:val="00FA2CC6"/>
    <w:rsid w:val="00FA3974"/>
    <w:rsid w:val="00FA3A56"/>
    <w:rsid w:val="00FA420D"/>
    <w:rsid w:val="00FA42A9"/>
    <w:rsid w:val="00FA4324"/>
    <w:rsid w:val="00FA4A3A"/>
    <w:rsid w:val="00FA51E4"/>
    <w:rsid w:val="00FA5B54"/>
    <w:rsid w:val="00FA69AE"/>
    <w:rsid w:val="00FA6A23"/>
    <w:rsid w:val="00FA742F"/>
    <w:rsid w:val="00FA745D"/>
    <w:rsid w:val="00FA76F0"/>
    <w:rsid w:val="00FB01C1"/>
    <w:rsid w:val="00FB1ED1"/>
    <w:rsid w:val="00FB23AB"/>
    <w:rsid w:val="00FB26AB"/>
    <w:rsid w:val="00FB2E5B"/>
    <w:rsid w:val="00FB2FE2"/>
    <w:rsid w:val="00FB3141"/>
    <w:rsid w:val="00FB53A8"/>
    <w:rsid w:val="00FB5E14"/>
    <w:rsid w:val="00FB6C9F"/>
    <w:rsid w:val="00FB6D99"/>
    <w:rsid w:val="00FB78C4"/>
    <w:rsid w:val="00FC0183"/>
    <w:rsid w:val="00FC041E"/>
    <w:rsid w:val="00FC0814"/>
    <w:rsid w:val="00FC1035"/>
    <w:rsid w:val="00FC1BDF"/>
    <w:rsid w:val="00FC1C9D"/>
    <w:rsid w:val="00FC24C1"/>
    <w:rsid w:val="00FC26BB"/>
    <w:rsid w:val="00FC2B2D"/>
    <w:rsid w:val="00FC2C26"/>
    <w:rsid w:val="00FC306F"/>
    <w:rsid w:val="00FC387B"/>
    <w:rsid w:val="00FC4340"/>
    <w:rsid w:val="00FC4487"/>
    <w:rsid w:val="00FC459E"/>
    <w:rsid w:val="00FC46E1"/>
    <w:rsid w:val="00FC5038"/>
    <w:rsid w:val="00FC5682"/>
    <w:rsid w:val="00FC5922"/>
    <w:rsid w:val="00FC5BD0"/>
    <w:rsid w:val="00FC634C"/>
    <w:rsid w:val="00FC720F"/>
    <w:rsid w:val="00FC793A"/>
    <w:rsid w:val="00FC7DC0"/>
    <w:rsid w:val="00FC7F85"/>
    <w:rsid w:val="00FD081C"/>
    <w:rsid w:val="00FD127B"/>
    <w:rsid w:val="00FD2006"/>
    <w:rsid w:val="00FD2E64"/>
    <w:rsid w:val="00FD344E"/>
    <w:rsid w:val="00FD4AC7"/>
    <w:rsid w:val="00FD5326"/>
    <w:rsid w:val="00FD5376"/>
    <w:rsid w:val="00FD5A4B"/>
    <w:rsid w:val="00FD5A98"/>
    <w:rsid w:val="00FD5B98"/>
    <w:rsid w:val="00FD5C30"/>
    <w:rsid w:val="00FD627D"/>
    <w:rsid w:val="00FD62D6"/>
    <w:rsid w:val="00FD64EF"/>
    <w:rsid w:val="00FD6510"/>
    <w:rsid w:val="00FD6A4C"/>
    <w:rsid w:val="00FD6AA0"/>
    <w:rsid w:val="00FD6BA1"/>
    <w:rsid w:val="00FD7069"/>
    <w:rsid w:val="00FD713E"/>
    <w:rsid w:val="00FD749E"/>
    <w:rsid w:val="00FD75C5"/>
    <w:rsid w:val="00FD7F05"/>
    <w:rsid w:val="00FE006F"/>
    <w:rsid w:val="00FE0C3A"/>
    <w:rsid w:val="00FE2561"/>
    <w:rsid w:val="00FE264B"/>
    <w:rsid w:val="00FE26EC"/>
    <w:rsid w:val="00FE2DCD"/>
    <w:rsid w:val="00FE38DD"/>
    <w:rsid w:val="00FE3EB2"/>
    <w:rsid w:val="00FE42CD"/>
    <w:rsid w:val="00FE5BE9"/>
    <w:rsid w:val="00FE5DAA"/>
    <w:rsid w:val="00FE6023"/>
    <w:rsid w:val="00FE661C"/>
    <w:rsid w:val="00FE6795"/>
    <w:rsid w:val="00FE67B2"/>
    <w:rsid w:val="00FE6C7B"/>
    <w:rsid w:val="00FE7596"/>
    <w:rsid w:val="00FF0A5A"/>
    <w:rsid w:val="00FF1DDE"/>
    <w:rsid w:val="00FF1FB4"/>
    <w:rsid w:val="00FF2608"/>
    <w:rsid w:val="00FF2610"/>
    <w:rsid w:val="00FF2672"/>
    <w:rsid w:val="00FF29DE"/>
    <w:rsid w:val="00FF2B7B"/>
    <w:rsid w:val="00FF2E5A"/>
    <w:rsid w:val="00FF2F4E"/>
    <w:rsid w:val="00FF3643"/>
    <w:rsid w:val="00FF3BF0"/>
    <w:rsid w:val="00FF3F61"/>
    <w:rsid w:val="00FF4608"/>
    <w:rsid w:val="00FF4BDE"/>
    <w:rsid w:val="00FF4F5E"/>
    <w:rsid w:val="00FF5409"/>
    <w:rsid w:val="00FF5F7E"/>
    <w:rsid w:val="00FF69FE"/>
    <w:rsid w:val="00FF6ADB"/>
    <w:rsid w:val="00FF760C"/>
    <w:rsid w:val="00FF7A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Default Paragraph Font" w:uiPriority="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EE1866"/>
    <w:pPr>
      <w:topLinePunct/>
      <w:adjustRightInd w:val="0"/>
      <w:snapToGrid w:val="0"/>
      <w:spacing w:before="160" w:after="160" w:line="240" w:lineRule="atLeast"/>
      <w:ind w:left="1701"/>
    </w:pPr>
    <w:rPr>
      <w:rFonts w:cs="Arial"/>
      <w:kern w:val="2"/>
      <w:sz w:val="21"/>
      <w:szCs w:val="21"/>
    </w:rPr>
  </w:style>
  <w:style w:type="paragraph" w:styleId="1">
    <w:name w:val="heading 1"/>
    <w:aliases w:val="heading 1,heading 1 Char,H1,PIM 1,h1,标题 11,标书1,L1,boc,Section Head,l1,1,Heading 0,章节,Heading 11,level 1,Level 1 Head,1. heading 1,标准章,Huvudrubrik,h11,h12,h13,h14,h15,h16,h17,h111,h121,h131,h141,h151,h161,h18,h112,h122,h132,h142,h152,h162,h19,h113,h"/>
    <w:basedOn w:val="a2"/>
    <w:next w:val="21"/>
    <w:link w:val="1Char"/>
    <w:qFormat/>
    <w:rsid w:val="00EE1866"/>
    <w:pPr>
      <w:keepNext/>
      <w:numPr>
        <w:numId w:val="22"/>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aliases w:val="标题 2 Char Char,heading 2, Char,Char,--F2,heading 2 Char Char Char,标题 2 Char Char Char Char,heading 21,1.1 标题 2,12,H2,PIM2,Heading 2 Hidden,Heading 2 CCBS,Titre3,HD2,sect 1.2,H21,sect 1.21,H22,sect 1.22,H211,sect 1.211,H23,sect 1.23,H212"/>
    <w:basedOn w:val="a2"/>
    <w:next w:val="31"/>
    <w:link w:val="2Char"/>
    <w:qFormat/>
    <w:rsid w:val="00EE1866"/>
    <w:pPr>
      <w:keepNext/>
      <w:keepLines/>
      <w:numPr>
        <w:ilvl w:val="1"/>
        <w:numId w:val="22"/>
      </w:numPr>
      <w:spacing w:before="600"/>
      <w:outlineLvl w:val="1"/>
    </w:pPr>
    <w:rPr>
      <w:rFonts w:ascii="Book Antiqua" w:eastAsia="黑体" w:hAnsi="Book Antiqua" w:cs="Book Antiqua"/>
      <w:bCs/>
      <w:noProof/>
      <w:kern w:val="0"/>
      <w:sz w:val="36"/>
      <w:szCs w:val="36"/>
      <w:lang w:eastAsia="en-US"/>
    </w:rPr>
  </w:style>
  <w:style w:type="paragraph" w:styleId="31">
    <w:name w:val="heading 3"/>
    <w:aliases w:val="heading 3,标题 3+,标题 3 Char Char Char,heading 3 Char Char1 Char,heading 3 Char Char Char Char Char Char1 Char,heading 3 Char Char Char Char Char Char Char Char Char,标题 3 Char2 Char Char Char,heading 3 Char Char Char Char1 Char,--F3,标题 3 Cha"/>
    <w:basedOn w:val="a2"/>
    <w:next w:val="a2"/>
    <w:link w:val="3Char"/>
    <w:qFormat/>
    <w:rsid w:val="00EE1866"/>
    <w:pPr>
      <w:keepNext/>
      <w:keepLines/>
      <w:numPr>
        <w:ilvl w:val="2"/>
        <w:numId w:val="22"/>
      </w:numPr>
      <w:spacing w:before="200"/>
      <w:outlineLvl w:val="2"/>
    </w:pPr>
    <w:rPr>
      <w:rFonts w:ascii="Book Antiqua" w:eastAsia="黑体" w:hAnsi="Book Antiqua" w:cs="宋体"/>
      <w:noProof/>
      <w:kern w:val="0"/>
      <w:sz w:val="32"/>
      <w:szCs w:val="32"/>
    </w:rPr>
  </w:style>
  <w:style w:type="paragraph" w:styleId="41">
    <w:name w:val="heading 4"/>
    <w:aliases w:val="--F4,Heading 4 Char,标题 4 Char Char,标题 4 Char Char Char,标题 4 Char Char Char Char Char Char Char,标题 4 Char Char Char Char Char Char Char Char Char,标题 4 Char Char Char Char Char Char Char Char,PIM 4,H4,h4,heading 4,标题 4 Char Char Char Char,Z,heading 5"/>
    <w:basedOn w:val="a2"/>
    <w:next w:val="a2"/>
    <w:qFormat/>
    <w:rsid w:val="00EE1866"/>
    <w:pPr>
      <w:keepNext/>
      <w:keepLines/>
      <w:numPr>
        <w:ilvl w:val="4"/>
        <w:numId w:val="22"/>
      </w:numPr>
      <w:ind w:rightChars="100" w:right="100"/>
      <w:outlineLvl w:val="3"/>
    </w:pPr>
    <w:rPr>
      <w:rFonts w:eastAsia="黑体" w:cs="Times New Roman"/>
      <w:bCs/>
    </w:rPr>
  </w:style>
  <w:style w:type="paragraph" w:styleId="51">
    <w:name w:val="heading 5"/>
    <w:basedOn w:val="a2"/>
    <w:next w:val="a2"/>
    <w:link w:val="5Char"/>
    <w:qFormat/>
    <w:rsid w:val="00EE1866"/>
    <w:pPr>
      <w:keepNext/>
      <w:keepLines/>
      <w:spacing w:before="280" w:after="290" w:line="376" w:lineRule="atLeast"/>
      <w:outlineLvl w:val="4"/>
    </w:pPr>
    <w:rPr>
      <w:b/>
      <w:bCs/>
      <w:sz w:val="28"/>
      <w:szCs w:val="28"/>
    </w:rPr>
  </w:style>
  <w:style w:type="paragraph" w:styleId="6">
    <w:name w:val="heading 6"/>
    <w:basedOn w:val="a2"/>
    <w:next w:val="a2"/>
    <w:link w:val="6Char"/>
    <w:qFormat/>
    <w:rsid w:val="00EE1866"/>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Char"/>
    <w:qFormat/>
    <w:rsid w:val="00EE1866"/>
    <w:pPr>
      <w:keepLines/>
      <w:numPr>
        <w:numId w:val="14"/>
      </w:numPr>
      <w:topLinePunct w:val="0"/>
      <w:outlineLvl w:val="6"/>
    </w:pPr>
    <w:rPr>
      <w:bCs w:val="0"/>
    </w:rPr>
  </w:style>
  <w:style w:type="paragraph" w:styleId="8">
    <w:name w:val="heading 8"/>
    <w:basedOn w:val="21"/>
    <w:next w:val="9"/>
    <w:link w:val="8Char"/>
    <w:qFormat/>
    <w:rsid w:val="00EE1866"/>
    <w:pPr>
      <w:numPr>
        <w:numId w:val="14"/>
      </w:numPr>
      <w:topLinePunct w:val="0"/>
      <w:spacing w:before="200"/>
      <w:outlineLvl w:val="7"/>
    </w:pPr>
    <w:rPr>
      <w:rFonts w:cs="Times New Roman"/>
    </w:rPr>
  </w:style>
  <w:style w:type="paragraph" w:styleId="9">
    <w:name w:val="heading 9"/>
    <w:aliases w:val="PIM 9,tt,table title,标题 45,Figure Heading,FH,不用9"/>
    <w:basedOn w:val="31"/>
    <w:next w:val="a2"/>
    <w:link w:val="9Char"/>
    <w:qFormat/>
    <w:rsid w:val="00EE1866"/>
    <w:pPr>
      <w:numPr>
        <w:numId w:val="14"/>
      </w:numPr>
      <w:topLinePunct w:val="0"/>
      <w:outlineLvl w:val="8"/>
    </w:pPr>
    <w:rPr>
      <w:rFonts w:cs="Times New Roman"/>
    </w:rPr>
  </w:style>
  <w:style w:type="character" w:default="1" w:styleId="a3">
    <w:name w:val="Default Paragraph Font"/>
    <w:uiPriority w:val="1"/>
    <w:semiHidden/>
    <w:unhideWhenUsed/>
    <w:rsid w:val="00EE1866"/>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rsid w:val="00EE1866"/>
  </w:style>
  <w:style w:type="paragraph" w:customStyle="1" w:styleId="BlockLabel">
    <w:name w:val="Block Label"/>
    <w:basedOn w:val="a2"/>
    <w:next w:val="a2"/>
    <w:link w:val="BlockLabelChar"/>
    <w:rsid w:val="00EE1866"/>
    <w:pPr>
      <w:keepNext/>
      <w:keepLines/>
      <w:numPr>
        <w:ilvl w:val="3"/>
        <w:numId w:val="22"/>
      </w:numPr>
      <w:spacing w:before="300" w:after="80"/>
      <w:outlineLvl w:val="3"/>
    </w:pPr>
    <w:rPr>
      <w:rFonts w:ascii="Book Antiqua" w:eastAsia="黑体" w:hAnsi="Book Antiqua" w:cs="Book Antiqua"/>
      <w:bCs/>
      <w:kern w:val="0"/>
      <w:sz w:val="26"/>
      <w:szCs w:val="26"/>
    </w:rPr>
  </w:style>
  <w:style w:type="paragraph" w:customStyle="1" w:styleId="Cover1">
    <w:name w:val="Cover1"/>
    <w:basedOn w:val="a2"/>
    <w:rsid w:val="00EE1866"/>
    <w:pPr>
      <w:spacing w:before="80" w:after="80" w:line="240" w:lineRule="auto"/>
      <w:ind w:left="0"/>
    </w:pPr>
    <w:rPr>
      <w:rFonts w:ascii="Arial" w:eastAsia="黑体" w:hAnsi="Arial"/>
      <w:b/>
      <w:bCs/>
      <w:noProof/>
      <w:kern w:val="0"/>
      <w:sz w:val="48"/>
      <w:szCs w:val="48"/>
    </w:rPr>
  </w:style>
  <w:style w:type="paragraph" w:customStyle="1" w:styleId="Cover4">
    <w:name w:val="Cover 4"/>
    <w:basedOn w:val="Cover3"/>
    <w:rsid w:val="00EE1866"/>
    <w:pPr>
      <w:spacing w:before="0" w:after="0" w:line="240" w:lineRule="auto"/>
      <w:jc w:val="both"/>
    </w:pPr>
    <w:rPr>
      <w:sz w:val="21"/>
      <w:szCs w:val="21"/>
    </w:rPr>
  </w:style>
  <w:style w:type="paragraph" w:customStyle="1" w:styleId="Cover5">
    <w:name w:val="Cover 5"/>
    <w:basedOn w:val="a2"/>
    <w:rsid w:val="00EE1866"/>
    <w:pPr>
      <w:widowControl w:val="0"/>
      <w:spacing w:before="0" w:after="0" w:line="240" w:lineRule="auto"/>
      <w:ind w:left="0"/>
    </w:pPr>
    <w:rPr>
      <w:sz w:val="18"/>
      <w:szCs w:val="18"/>
    </w:rPr>
  </w:style>
  <w:style w:type="table" w:customStyle="1" w:styleId="TableNoFrame">
    <w:name w:val="Table No Frame"/>
    <w:basedOn w:val="a6"/>
    <w:semiHidden/>
    <w:rsid w:val="00EE1866"/>
    <w:pPr>
      <w:adjustRightInd/>
      <w:snapToGrid/>
      <w:jc w:val="left"/>
    </w:pPr>
    <w:tblPr>
      <w:tblInd w:w="113" w:type="dxa"/>
      <w:tblCellMar>
        <w:top w:w="0" w:type="dxa"/>
        <w:left w:w="108" w:type="dxa"/>
        <w:bottom w:w="0" w:type="dxa"/>
        <w:right w:w="108" w:type="dxa"/>
      </w:tblCellMar>
    </w:tblPr>
    <w:trPr>
      <w:cantSplit/>
    </w:trPr>
  </w:style>
  <w:style w:type="paragraph" w:customStyle="1" w:styleId="Figure">
    <w:name w:val="Figure"/>
    <w:basedOn w:val="a2"/>
    <w:next w:val="a2"/>
    <w:link w:val="FigureChar"/>
    <w:rsid w:val="00EE1866"/>
    <w:pPr>
      <w:keepNext/>
    </w:pPr>
  </w:style>
  <w:style w:type="paragraph" w:customStyle="1" w:styleId="FigureDescription">
    <w:name w:val="Figure Description"/>
    <w:next w:val="Figure"/>
    <w:link w:val="FigureDescriptionChar"/>
    <w:rsid w:val="00EE1866"/>
    <w:pPr>
      <w:keepNext/>
      <w:numPr>
        <w:ilvl w:val="7"/>
        <w:numId w:val="22"/>
      </w:numPr>
      <w:adjustRightInd w:val="0"/>
      <w:snapToGrid w:val="0"/>
      <w:spacing w:before="320" w:after="80" w:line="240" w:lineRule="atLeast"/>
    </w:pPr>
    <w:rPr>
      <w:rFonts w:eastAsia="黑体" w:cs="Arial"/>
      <w:spacing w:val="-4"/>
      <w:kern w:val="2"/>
      <w:sz w:val="21"/>
      <w:szCs w:val="21"/>
    </w:rPr>
  </w:style>
  <w:style w:type="paragraph" w:customStyle="1" w:styleId="FigureText">
    <w:name w:val="Figure Text"/>
    <w:rsid w:val="00EE1866"/>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EE1866"/>
    <w:pPr>
      <w:spacing w:before="0" w:after="0"/>
      <w:ind w:left="0"/>
    </w:pPr>
    <w:rPr>
      <w:sz w:val="20"/>
      <w:szCs w:val="20"/>
    </w:rPr>
  </w:style>
  <w:style w:type="paragraph" w:customStyle="1" w:styleId="HeadingRight">
    <w:name w:val="Heading Right"/>
    <w:basedOn w:val="a2"/>
    <w:rsid w:val="00EE1866"/>
    <w:pPr>
      <w:spacing w:before="0" w:after="0"/>
      <w:ind w:left="0"/>
      <w:jc w:val="right"/>
    </w:pPr>
    <w:rPr>
      <w:sz w:val="20"/>
      <w:szCs w:val="20"/>
    </w:rPr>
  </w:style>
  <w:style w:type="paragraph" w:customStyle="1" w:styleId="Heading1NoNumber">
    <w:name w:val="Heading1 No Number"/>
    <w:basedOn w:val="1"/>
    <w:next w:val="a2"/>
    <w:rsid w:val="00EE1866"/>
    <w:pPr>
      <w:pageBreakBefore/>
      <w:numPr>
        <w:numId w:val="0"/>
      </w:numPr>
    </w:pPr>
  </w:style>
  <w:style w:type="paragraph" w:customStyle="1" w:styleId="Heading2NoNumber">
    <w:name w:val="Heading2 No Number"/>
    <w:basedOn w:val="21"/>
    <w:next w:val="a2"/>
    <w:rsid w:val="00EE1866"/>
    <w:pPr>
      <w:numPr>
        <w:ilvl w:val="0"/>
        <w:numId w:val="0"/>
      </w:numPr>
      <w:outlineLvl w:val="9"/>
    </w:pPr>
  </w:style>
  <w:style w:type="paragraph" w:customStyle="1" w:styleId="Heading3NoNumber">
    <w:name w:val="Heading3 No Number"/>
    <w:basedOn w:val="31"/>
    <w:next w:val="a2"/>
    <w:autoRedefine/>
    <w:rsid w:val="00EE1866"/>
    <w:pPr>
      <w:numPr>
        <w:ilvl w:val="0"/>
        <w:numId w:val="0"/>
      </w:numPr>
      <w:outlineLvl w:val="9"/>
    </w:pPr>
    <w:rPr>
      <w:rFonts w:cs="Book Antiqua"/>
      <w:sz w:val="26"/>
    </w:rPr>
  </w:style>
  <w:style w:type="paragraph" w:customStyle="1" w:styleId="Heading4NoNumber">
    <w:name w:val="Heading4 No Number"/>
    <w:basedOn w:val="a2"/>
    <w:rsid w:val="00EE1866"/>
    <w:pPr>
      <w:keepNext/>
      <w:spacing w:before="200"/>
    </w:pPr>
    <w:rPr>
      <w:rFonts w:eastAsia="黑体"/>
      <w:bCs/>
      <w:spacing w:val="-4"/>
    </w:rPr>
  </w:style>
  <w:style w:type="paragraph" w:customStyle="1" w:styleId="AboutThisChapter">
    <w:name w:val="About This Chapter"/>
    <w:basedOn w:val="Heading2NoNumber"/>
    <w:next w:val="a2"/>
    <w:rsid w:val="00EE1866"/>
    <w:pPr>
      <w:spacing w:after="560"/>
    </w:pPr>
  </w:style>
  <w:style w:type="numbering" w:styleId="111111">
    <w:name w:val="Outline List 2"/>
    <w:basedOn w:val="a5"/>
    <w:semiHidden/>
    <w:rsid w:val="00EE1866"/>
    <w:pPr>
      <w:numPr>
        <w:numId w:val="12"/>
      </w:numPr>
    </w:pPr>
  </w:style>
  <w:style w:type="paragraph" w:customStyle="1" w:styleId="ItemList">
    <w:name w:val="Item List"/>
    <w:link w:val="ItemListChar"/>
    <w:rsid w:val="00EE1866"/>
    <w:pPr>
      <w:numPr>
        <w:numId w:val="16"/>
      </w:numPr>
      <w:adjustRightInd w:val="0"/>
      <w:snapToGrid w:val="0"/>
      <w:spacing w:before="80" w:after="80" w:line="240" w:lineRule="atLeast"/>
    </w:pPr>
    <w:rPr>
      <w:rFonts w:cs="Arial"/>
      <w:kern w:val="2"/>
      <w:sz w:val="21"/>
      <w:szCs w:val="21"/>
    </w:rPr>
  </w:style>
  <w:style w:type="paragraph" w:customStyle="1" w:styleId="ItemListinTable">
    <w:name w:val="Item List in Table"/>
    <w:basedOn w:val="a2"/>
    <w:link w:val="ItemListinTableChar"/>
    <w:rsid w:val="00EE1866"/>
    <w:pPr>
      <w:numPr>
        <w:numId w:val="17"/>
      </w:numPr>
      <w:spacing w:before="80" w:after="80"/>
    </w:pPr>
    <w:rPr>
      <w:kern w:val="0"/>
    </w:rPr>
  </w:style>
  <w:style w:type="paragraph" w:customStyle="1" w:styleId="ItemListText">
    <w:name w:val="Item List Text"/>
    <w:rsid w:val="00EE1866"/>
    <w:pPr>
      <w:adjustRightInd w:val="0"/>
      <w:snapToGrid w:val="0"/>
      <w:spacing w:before="80" w:after="80" w:line="240" w:lineRule="atLeast"/>
      <w:ind w:left="2126"/>
    </w:pPr>
    <w:rPr>
      <w:kern w:val="2"/>
      <w:sz w:val="21"/>
      <w:szCs w:val="21"/>
    </w:rPr>
  </w:style>
  <w:style w:type="paragraph" w:customStyle="1" w:styleId="ItemStep">
    <w:name w:val="Item Step"/>
    <w:link w:val="ItemStepChar"/>
    <w:rsid w:val="00EE1866"/>
    <w:pPr>
      <w:numPr>
        <w:ilvl w:val="6"/>
        <w:numId w:val="22"/>
      </w:numPr>
      <w:adjustRightInd w:val="0"/>
      <w:snapToGrid w:val="0"/>
      <w:spacing w:before="80" w:after="80" w:line="240" w:lineRule="atLeast"/>
      <w:jc w:val="both"/>
      <w:outlineLvl w:val="6"/>
    </w:pPr>
    <w:rPr>
      <w:rFonts w:cs="Arial"/>
      <w:sz w:val="21"/>
      <w:szCs w:val="21"/>
    </w:rPr>
  </w:style>
  <w:style w:type="paragraph" w:customStyle="1" w:styleId="ManualTitle1">
    <w:name w:val="Manual Title1"/>
    <w:rsid w:val="00EE1866"/>
    <w:rPr>
      <w:rFonts w:ascii="Arial" w:eastAsia="黑体" w:hAnsi="Arial"/>
      <w:noProof/>
      <w:sz w:val="30"/>
      <w:lang w:eastAsia="en-US"/>
    </w:rPr>
  </w:style>
  <w:style w:type="paragraph" w:customStyle="1" w:styleId="CAUTIONHeading">
    <w:name w:val="CAUTION Heading"/>
    <w:basedOn w:val="a2"/>
    <w:link w:val="CAUTIONHeadingChar"/>
    <w:rsid w:val="00EE1866"/>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rsid w:val="00EE1866"/>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link w:val="CAUTIONTextChar"/>
    <w:rsid w:val="00EE1866"/>
    <w:pPr>
      <w:keepLines/>
      <w:pBdr>
        <w:bottom w:val="single" w:sz="12" w:space="4" w:color="auto"/>
      </w:pBdr>
      <w:spacing w:before="80" w:after="80"/>
    </w:pPr>
    <w:rPr>
      <w:rFonts w:eastAsia="楷体_GB2312"/>
      <w:iCs/>
    </w:rPr>
  </w:style>
  <w:style w:type="paragraph" w:customStyle="1" w:styleId="NotesTextinTable">
    <w:name w:val="Notes Text in Table"/>
    <w:link w:val="NotesTextinTableChar"/>
    <w:rsid w:val="00EE1866"/>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CAUTIONTextList">
    <w:name w:val="CAUTION Text List"/>
    <w:basedOn w:val="CAUTIONText"/>
    <w:rsid w:val="00EE1866"/>
    <w:pPr>
      <w:keepNext/>
      <w:numPr>
        <w:numId w:val="15"/>
      </w:numPr>
    </w:pPr>
  </w:style>
  <w:style w:type="table" w:customStyle="1" w:styleId="Table">
    <w:name w:val="Table"/>
    <w:basedOn w:val="a7"/>
    <w:rsid w:val="00EE1866"/>
    <w:pPr>
      <w:jc w:val="left"/>
    </w:pPr>
    <w:rPr>
      <w:rFonts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6"/>
    <w:rsid w:val="00EE1866"/>
    <w:pPr>
      <w:jc w:val="left"/>
    </w:pPr>
    <w:rPr>
      <w:rFonts w:cs="Arial"/>
      <w:sz w:val="21"/>
      <w:szCs w:val="21"/>
    </w:rPr>
    <w:tblPr>
      <w:tblInd w:w="1814" w:type="dxa"/>
      <w:tblCellMar>
        <w:top w:w="0" w:type="dxa"/>
        <w:left w:w="108" w:type="dxa"/>
        <w:bottom w:w="0" w:type="dxa"/>
        <w:right w:w="108" w:type="dxa"/>
      </w:tblCellMar>
    </w:tblPr>
    <w:trPr>
      <w:cantSplit/>
    </w:trPr>
  </w:style>
  <w:style w:type="table" w:styleId="a6">
    <w:name w:val="Table Grid"/>
    <w:basedOn w:val="a4"/>
    <w:rsid w:val="00EE1866"/>
    <w:pPr>
      <w:widowControl w:val="0"/>
      <w:adjustRightInd w:val="0"/>
      <w:snapToGrid w:val="0"/>
      <w:jc w:val="both"/>
    </w:pPr>
    <w:tblPr>
      <w:tblInd w:w="113" w:type="dxa"/>
      <w:tblCellMar>
        <w:top w:w="0" w:type="dxa"/>
        <w:left w:w="108" w:type="dxa"/>
        <w:bottom w:w="0" w:type="dxa"/>
        <w:right w:w="108" w:type="dxa"/>
      </w:tblCellMar>
    </w:tblPr>
  </w:style>
  <w:style w:type="paragraph" w:customStyle="1" w:styleId="Step">
    <w:name w:val="Step"/>
    <w:basedOn w:val="a2"/>
    <w:link w:val="StepChar"/>
    <w:rsid w:val="00EE1866"/>
    <w:pPr>
      <w:numPr>
        <w:ilvl w:val="5"/>
        <w:numId w:val="22"/>
      </w:numPr>
      <w:outlineLvl w:val="5"/>
    </w:pPr>
    <w:rPr>
      <w:snapToGrid w:val="0"/>
      <w:kern w:val="0"/>
    </w:rPr>
  </w:style>
  <w:style w:type="paragraph" w:customStyle="1" w:styleId="SubItemList">
    <w:name w:val="Sub Item List"/>
    <w:basedOn w:val="a2"/>
    <w:rsid w:val="00EE1866"/>
    <w:pPr>
      <w:numPr>
        <w:numId w:val="21"/>
      </w:numPr>
      <w:spacing w:before="80" w:after="80"/>
    </w:pPr>
  </w:style>
  <w:style w:type="paragraph" w:customStyle="1" w:styleId="SubItemListText">
    <w:name w:val="Sub Item List Text"/>
    <w:rsid w:val="00EE1866"/>
    <w:pPr>
      <w:adjustRightInd w:val="0"/>
      <w:snapToGrid w:val="0"/>
      <w:spacing w:before="80" w:after="80" w:line="240" w:lineRule="atLeast"/>
      <w:ind w:left="2410"/>
    </w:pPr>
    <w:rPr>
      <w:kern w:val="2"/>
      <w:sz w:val="21"/>
      <w:szCs w:val="21"/>
    </w:rPr>
  </w:style>
  <w:style w:type="paragraph" w:styleId="a8">
    <w:name w:val="Title"/>
    <w:basedOn w:val="a2"/>
    <w:link w:val="Char"/>
    <w:qFormat/>
    <w:rsid w:val="00EE1866"/>
    <w:pPr>
      <w:spacing w:before="240" w:after="60"/>
      <w:jc w:val="center"/>
      <w:outlineLvl w:val="0"/>
    </w:pPr>
    <w:rPr>
      <w:rFonts w:ascii="Arial" w:hAnsi="Arial"/>
      <w:b/>
      <w:bCs/>
      <w:sz w:val="32"/>
      <w:szCs w:val="32"/>
    </w:rPr>
  </w:style>
  <w:style w:type="table" w:styleId="a7">
    <w:name w:val="Table Professional"/>
    <w:basedOn w:val="a4"/>
    <w:semiHidden/>
    <w:rsid w:val="00EE1866"/>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Char"/>
    <w:rsid w:val="00EE1866"/>
    <w:pPr>
      <w:keepNext/>
      <w:numPr>
        <w:ilvl w:val="8"/>
        <w:numId w:val="22"/>
      </w:numPr>
      <w:spacing w:before="320" w:after="80"/>
    </w:pPr>
    <w:rPr>
      <w:rFonts w:eastAsia="黑体"/>
      <w:spacing w:val="-4"/>
    </w:rPr>
  </w:style>
  <w:style w:type="paragraph" w:customStyle="1" w:styleId="TableNote">
    <w:name w:val="Table Note"/>
    <w:basedOn w:val="a2"/>
    <w:link w:val="TableNoteChar"/>
    <w:rsid w:val="00EE1866"/>
    <w:pPr>
      <w:spacing w:before="80" w:after="80"/>
    </w:pPr>
    <w:rPr>
      <w:sz w:val="18"/>
      <w:szCs w:val="18"/>
    </w:rPr>
  </w:style>
  <w:style w:type="paragraph" w:customStyle="1" w:styleId="TerminalDisplay">
    <w:name w:val="Terminal Display"/>
    <w:link w:val="TerminalDisplayChar"/>
    <w:rsid w:val="00EE1866"/>
    <w:pPr>
      <w:snapToGrid w:val="0"/>
      <w:spacing w:line="240" w:lineRule="atLeast"/>
      <w:ind w:left="1701"/>
    </w:pPr>
    <w:rPr>
      <w:rFonts w:ascii="Courier New" w:hAnsi="Courier New" w:cs="Courier New"/>
      <w:snapToGrid w:val="0"/>
      <w:spacing w:val="-1"/>
      <w:sz w:val="16"/>
      <w:szCs w:val="16"/>
    </w:rPr>
  </w:style>
  <w:style w:type="paragraph" w:styleId="10">
    <w:name w:val="toc 1"/>
    <w:basedOn w:val="a2"/>
    <w:next w:val="a2"/>
    <w:rsid w:val="00EE1866"/>
    <w:pPr>
      <w:spacing w:after="80"/>
      <w:ind w:left="0"/>
    </w:pPr>
    <w:rPr>
      <w:rFonts w:ascii="Book Antiqua" w:hAnsi="Book Antiqua" w:cs="Book Antiqua"/>
      <w:b/>
      <w:bCs/>
      <w:sz w:val="24"/>
      <w:szCs w:val="24"/>
    </w:rPr>
  </w:style>
  <w:style w:type="paragraph" w:styleId="22">
    <w:name w:val="toc 2"/>
    <w:basedOn w:val="a2"/>
    <w:next w:val="a2"/>
    <w:rsid w:val="00EE1866"/>
    <w:pPr>
      <w:spacing w:before="80" w:after="80"/>
      <w:ind w:leftChars="300" w:left="300"/>
    </w:pPr>
    <w:rPr>
      <w:noProof/>
      <w:sz w:val="20"/>
      <w:szCs w:val="20"/>
    </w:rPr>
  </w:style>
  <w:style w:type="paragraph" w:styleId="32">
    <w:name w:val="toc 3"/>
    <w:basedOn w:val="a2"/>
    <w:next w:val="a2"/>
    <w:rsid w:val="00EE1866"/>
    <w:pPr>
      <w:spacing w:before="80" w:after="80"/>
      <w:ind w:leftChars="450" w:left="450"/>
    </w:pPr>
    <w:rPr>
      <w:noProof/>
      <w:sz w:val="20"/>
      <w:szCs w:val="20"/>
    </w:rPr>
  </w:style>
  <w:style w:type="paragraph" w:styleId="42">
    <w:name w:val="toc 4"/>
    <w:basedOn w:val="a2"/>
    <w:next w:val="a2"/>
    <w:autoRedefine/>
    <w:rsid w:val="00EE1866"/>
    <w:pPr>
      <w:tabs>
        <w:tab w:val="center" w:pos="10080"/>
      </w:tabs>
      <w:kinsoku w:val="0"/>
      <w:overflowPunct w:val="0"/>
      <w:autoSpaceDE w:val="0"/>
      <w:autoSpaceDN w:val="0"/>
      <w:spacing w:before="0" w:after="0" w:line="240" w:lineRule="auto"/>
      <w:ind w:left="2540"/>
      <w:jc w:val="right"/>
    </w:pPr>
    <w:rPr>
      <w:sz w:val="20"/>
      <w:szCs w:val="20"/>
    </w:rPr>
  </w:style>
  <w:style w:type="paragraph" w:styleId="52">
    <w:name w:val="toc 5"/>
    <w:basedOn w:val="a2"/>
    <w:next w:val="a2"/>
    <w:autoRedefine/>
    <w:rsid w:val="00EE1866"/>
    <w:pPr>
      <w:ind w:left="1680"/>
    </w:pPr>
    <w:rPr>
      <w:sz w:val="24"/>
    </w:rPr>
  </w:style>
  <w:style w:type="paragraph" w:styleId="60">
    <w:name w:val="toc 6"/>
    <w:basedOn w:val="a2"/>
    <w:next w:val="a2"/>
    <w:autoRedefine/>
    <w:rsid w:val="00EE1866"/>
    <w:pPr>
      <w:ind w:left="2100"/>
    </w:pPr>
    <w:rPr>
      <w:sz w:val="24"/>
    </w:rPr>
  </w:style>
  <w:style w:type="paragraph" w:styleId="70">
    <w:name w:val="toc 7"/>
    <w:basedOn w:val="a2"/>
    <w:next w:val="a2"/>
    <w:autoRedefine/>
    <w:rsid w:val="00EE1866"/>
    <w:pPr>
      <w:ind w:left="2520"/>
    </w:pPr>
    <w:rPr>
      <w:sz w:val="24"/>
    </w:rPr>
  </w:style>
  <w:style w:type="paragraph" w:styleId="80">
    <w:name w:val="toc 8"/>
    <w:basedOn w:val="a2"/>
    <w:next w:val="a2"/>
    <w:autoRedefine/>
    <w:rsid w:val="00EE1866"/>
    <w:pPr>
      <w:ind w:left="2940"/>
    </w:pPr>
    <w:rPr>
      <w:sz w:val="24"/>
    </w:rPr>
  </w:style>
  <w:style w:type="paragraph" w:styleId="90">
    <w:name w:val="toc 9"/>
    <w:basedOn w:val="a2"/>
    <w:next w:val="a2"/>
    <w:autoRedefine/>
    <w:rsid w:val="00EE1866"/>
    <w:pPr>
      <w:ind w:left="3360"/>
    </w:pPr>
    <w:rPr>
      <w:sz w:val="24"/>
    </w:rPr>
  </w:style>
  <w:style w:type="paragraph" w:styleId="11">
    <w:name w:val="index 1"/>
    <w:basedOn w:val="a2"/>
    <w:next w:val="a2"/>
    <w:autoRedefine/>
    <w:rsid w:val="00EE1866"/>
    <w:rPr>
      <w:sz w:val="24"/>
    </w:rPr>
  </w:style>
  <w:style w:type="paragraph" w:styleId="23">
    <w:name w:val="index 2"/>
    <w:basedOn w:val="a2"/>
    <w:next w:val="a2"/>
    <w:autoRedefine/>
    <w:rsid w:val="00EE1866"/>
    <w:pPr>
      <w:ind w:leftChars="200" w:left="200"/>
    </w:pPr>
    <w:rPr>
      <w:sz w:val="24"/>
    </w:rPr>
  </w:style>
  <w:style w:type="paragraph" w:styleId="33">
    <w:name w:val="index 3"/>
    <w:basedOn w:val="a2"/>
    <w:next w:val="a2"/>
    <w:autoRedefine/>
    <w:rsid w:val="00EE1866"/>
    <w:pPr>
      <w:ind w:leftChars="400" w:left="400"/>
    </w:pPr>
    <w:rPr>
      <w:sz w:val="24"/>
    </w:rPr>
  </w:style>
  <w:style w:type="paragraph" w:styleId="53">
    <w:name w:val="index 5"/>
    <w:basedOn w:val="a2"/>
    <w:next w:val="a2"/>
    <w:autoRedefine/>
    <w:rsid w:val="00EE1866"/>
    <w:pPr>
      <w:ind w:left="1050" w:hanging="210"/>
    </w:pPr>
    <w:rPr>
      <w:sz w:val="20"/>
      <w:szCs w:val="20"/>
    </w:rPr>
  </w:style>
  <w:style w:type="paragraph" w:styleId="61">
    <w:name w:val="index 6"/>
    <w:basedOn w:val="a2"/>
    <w:next w:val="a2"/>
    <w:autoRedefine/>
    <w:rsid w:val="00EE1866"/>
    <w:pPr>
      <w:ind w:left="1260" w:hanging="210"/>
    </w:pPr>
    <w:rPr>
      <w:sz w:val="20"/>
      <w:szCs w:val="20"/>
    </w:rPr>
  </w:style>
  <w:style w:type="paragraph" w:styleId="71">
    <w:name w:val="index 7"/>
    <w:basedOn w:val="a2"/>
    <w:next w:val="a2"/>
    <w:autoRedefine/>
    <w:rsid w:val="00EE1866"/>
    <w:pPr>
      <w:ind w:left="1470" w:hanging="210"/>
    </w:pPr>
    <w:rPr>
      <w:sz w:val="20"/>
      <w:szCs w:val="20"/>
    </w:rPr>
  </w:style>
  <w:style w:type="paragraph" w:styleId="81">
    <w:name w:val="index 8"/>
    <w:basedOn w:val="a2"/>
    <w:next w:val="a2"/>
    <w:autoRedefine/>
    <w:rsid w:val="00EE1866"/>
    <w:pPr>
      <w:ind w:left="1680" w:hanging="210"/>
    </w:pPr>
    <w:rPr>
      <w:sz w:val="20"/>
      <w:szCs w:val="20"/>
    </w:rPr>
  </w:style>
  <w:style w:type="paragraph" w:styleId="91">
    <w:name w:val="index 9"/>
    <w:basedOn w:val="a2"/>
    <w:next w:val="a2"/>
    <w:autoRedefine/>
    <w:rsid w:val="00EE1866"/>
    <w:pPr>
      <w:ind w:left="1890" w:hanging="210"/>
    </w:pPr>
    <w:rPr>
      <w:sz w:val="20"/>
      <w:szCs w:val="20"/>
    </w:rPr>
  </w:style>
  <w:style w:type="paragraph" w:styleId="a9">
    <w:name w:val="table of figures"/>
    <w:basedOn w:val="a2"/>
    <w:next w:val="a2"/>
    <w:rsid w:val="00EE1866"/>
    <w:pPr>
      <w:spacing w:afterLines="50"/>
      <w:ind w:leftChars="300" w:left="300"/>
    </w:pPr>
    <w:rPr>
      <w:sz w:val="20"/>
      <w:szCs w:val="20"/>
    </w:rPr>
  </w:style>
  <w:style w:type="paragraph" w:styleId="aa">
    <w:name w:val="Document Map"/>
    <w:basedOn w:val="a2"/>
    <w:link w:val="Char0"/>
    <w:rsid w:val="00EE1866"/>
    <w:pPr>
      <w:shd w:val="clear" w:color="auto" w:fill="000080"/>
    </w:pPr>
  </w:style>
  <w:style w:type="paragraph" w:styleId="ab">
    <w:name w:val="footer"/>
    <w:basedOn w:val="HeadingLeft"/>
    <w:link w:val="Char1"/>
    <w:rsid w:val="00EE1866"/>
    <w:pPr>
      <w:spacing w:before="200" w:after="200" w:line="20" w:lineRule="atLeast"/>
      <w:jc w:val="center"/>
    </w:pPr>
    <w:rPr>
      <w:rFonts w:cs="Times New Roman"/>
      <w:b/>
      <w:bCs/>
      <w:sz w:val="2"/>
      <w:szCs w:val="2"/>
    </w:rPr>
  </w:style>
  <w:style w:type="paragraph" w:customStyle="1" w:styleId="TerminalDisplayinTable">
    <w:name w:val="Terminal Display in Table"/>
    <w:rsid w:val="00EE1866"/>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c">
    <w:name w:val="header"/>
    <w:basedOn w:val="a2"/>
    <w:link w:val="Char2"/>
    <w:rsid w:val="00EE1866"/>
    <w:pPr>
      <w:tabs>
        <w:tab w:val="center" w:pos="4153"/>
        <w:tab w:val="right" w:pos="8306"/>
      </w:tabs>
      <w:spacing w:before="0" w:after="0" w:line="20" w:lineRule="atLeast"/>
      <w:ind w:left="0"/>
      <w:jc w:val="right"/>
    </w:pPr>
    <w:rPr>
      <w:sz w:val="2"/>
      <w:szCs w:val="2"/>
    </w:rPr>
  </w:style>
  <w:style w:type="character" w:styleId="ad">
    <w:name w:val="Hyperlink"/>
    <w:rsid w:val="00EE1866"/>
    <w:rPr>
      <w:color w:val="0000FF"/>
      <w:u w:val="none"/>
    </w:rPr>
  </w:style>
  <w:style w:type="paragraph" w:customStyle="1" w:styleId="CopyrightDeclaration">
    <w:name w:val="Copyright Declaration"/>
    <w:rsid w:val="00EE1866"/>
    <w:pPr>
      <w:spacing w:before="80" w:after="80"/>
    </w:pPr>
    <w:rPr>
      <w:rFonts w:ascii="Arial" w:eastAsia="黑体" w:hAnsi="Arial"/>
      <w:sz w:val="36"/>
    </w:rPr>
  </w:style>
  <w:style w:type="numbering" w:styleId="1111110">
    <w:name w:val="Outline List 1"/>
    <w:basedOn w:val="a5"/>
    <w:semiHidden/>
    <w:rsid w:val="00EE1866"/>
    <w:pPr>
      <w:numPr>
        <w:numId w:val="13"/>
      </w:numPr>
    </w:pPr>
  </w:style>
  <w:style w:type="paragraph" w:customStyle="1" w:styleId="TableHeading">
    <w:name w:val="Table Heading"/>
    <w:basedOn w:val="a2"/>
    <w:link w:val="TableHeadingChar"/>
    <w:rsid w:val="00EE1866"/>
    <w:pPr>
      <w:keepNext/>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a2"/>
    <w:link w:val="TableTextChar1"/>
    <w:rsid w:val="00EE1866"/>
    <w:pPr>
      <w:widowControl w:val="0"/>
      <w:spacing w:before="80" w:after="80"/>
      <w:ind w:left="0"/>
    </w:pPr>
    <w:rPr>
      <w:snapToGrid w:val="0"/>
      <w:kern w:val="0"/>
    </w:rPr>
  </w:style>
  <w:style w:type="paragraph" w:customStyle="1" w:styleId="HeadingMiddle">
    <w:name w:val="Heading Middle"/>
    <w:rsid w:val="00EE1866"/>
    <w:pPr>
      <w:adjustRightInd w:val="0"/>
      <w:snapToGrid w:val="0"/>
      <w:spacing w:line="240" w:lineRule="atLeast"/>
      <w:jc w:val="center"/>
    </w:pPr>
    <w:rPr>
      <w:rFonts w:cs="Arial"/>
      <w:snapToGrid w:val="0"/>
    </w:rPr>
  </w:style>
  <w:style w:type="paragraph" w:styleId="ae">
    <w:name w:val="macro"/>
    <w:link w:val="Char3"/>
    <w:rsid w:val="00EE1866"/>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link w:val="Char4"/>
    <w:rsid w:val="00EE1866"/>
    <w:rPr>
      <w:sz w:val="18"/>
      <w:szCs w:val="18"/>
    </w:rPr>
  </w:style>
  <w:style w:type="character" w:styleId="af0">
    <w:name w:val="footnote reference"/>
    <w:basedOn w:val="a3"/>
    <w:rsid w:val="00EE1866"/>
    <w:rPr>
      <w:vertAlign w:val="superscript"/>
    </w:rPr>
  </w:style>
  <w:style w:type="paragraph" w:styleId="af1">
    <w:name w:val="Balloon Text"/>
    <w:basedOn w:val="a2"/>
    <w:link w:val="Char5"/>
    <w:rsid w:val="00EE1866"/>
    <w:rPr>
      <w:sz w:val="18"/>
      <w:szCs w:val="18"/>
    </w:rPr>
  </w:style>
  <w:style w:type="paragraph" w:styleId="af2">
    <w:name w:val="annotation text"/>
    <w:basedOn w:val="a2"/>
    <w:link w:val="Char6"/>
    <w:rsid w:val="00EE1866"/>
  </w:style>
  <w:style w:type="character" w:styleId="af3">
    <w:name w:val="annotation reference"/>
    <w:basedOn w:val="a3"/>
    <w:rsid w:val="00EE1866"/>
    <w:rPr>
      <w:sz w:val="21"/>
      <w:szCs w:val="21"/>
    </w:rPr>
  </w:style>
  <w:style w:type="paragraph" w:styleId="af4">
    <w:name w:val="annotation subject"/>
    <w:basedOn w:val="af2"/>
    <w:next w:val="af2"/>
    <w:link w:val="Char7"/>
    <w:rsid w:val="00EE1866"/>
    <w:rPr>
      <w:b/>
      <w:bCs/>
    </w:rPr>
  </w:style>
  <w:style w:type="paragraph" w:styleId="43">
    <w:name w:val="index 4"/>
    <w:basedOn w:val="a2"/>
    <w:next w:val="a2"/>
    <w:autoRedefine/>
    <w:rsid w:val="00EE1866"/>
    <w:pPr>
      <w:ind w:left="1260"/>
    </w:pPr>
  </w:style>
  <w:style w:type="paragraph" w:styleId="af5">
    <w:name w:val="index heading"/>
    <w:basedOn w:val="a2"/>
    <w:next w:val="11"/>
    <w:rsid w:val="00EE1866"/>
    <w:rPr>
      <w:rFonts w:ascii="Arial" w:hAnsi="Arial"/>
      <w:b/>
      <w:bCs/>
    </w:rPr>
  </w:style>
  <w:style w:type="paragraph" w:styleId="af6">
    <w:name w:val="caption"/>
    <w:basedOn w:val="a2"/>
    <w:next w:val="a2"/>
    <w:qFormat/>
    <w:rsid w:val="00EE1866"/>
    <w:pPr>
      <w:spacing w:before="152"/>
    </w:pPr>
    <w:rPr>
      <w:rFonts w:ascii="Arial" w:eastAsia="黑体" w:hAnsi="Arial"/>
      <w:sz w:val="20"/>
      <w:szCs w:val="20"/>
    </w:rPr>
  </w:style>
  <w:style w:type="paragraph" w:styleId="af7">
    <w:name w:val="endnote text"/>
    <w:basedOn w:val="a2"/>
    <w:link w:val="Char8"/>
    <w:rsid w:val="00EE1866"/>
  </w:style>
  <w:style w:type="character" w:styleId="af8">
    <w:name w:val="endnote reference"/>
    <w:basedOn w:val="a3"/>
    <w:rsid w:val="00EE1866"/>
    <w:rPr>
      <w:vertAlign w:val="superscript"/>
    </w:rPr>
  </w:style>
  <w:style w:type="paragraph" w:styleId="af9">
    <w:name w:val="table of authorities"/>
    <w:basedOn w:val="a2"/>
    <w:next w:val="a2"/>
    <w:rsid w:val="00EE1866"/>
    <w:pPr>
      <w:ind w:left="420"/>
    </w:pPr>
  </w:style>
  <w:style w:type="paragraph" w:styleId="afa">
    <w:name w:val="toa heading"/>
    <w:basedOn w:val="a2"/>
    <w:next w:val="a2"/>
    <w:rsid w:val="00EE1866"/>
    <w:pPr>
      <w:spacing w:before="120"/>
    </w:pPr>
    <w:rPr>
      <w:rFonts w:ascii="Arial" w:hAnsi="Arial"/>
    </w:rPr>
  </w:style>
  <w:style w:type="paragraph" w:customStyle="1" w:styleId="Contents">
    <w:name w:val="Contents"/>
    <w:basedOn w:val="Heading1NoNumber"/>
    <w:rsid w:val="00EE1866"/>
    <w:pPr>
      <w:outlineLvl w:val="9"/>
    </w:pPr>
  </w:style>
  <w:style w:type="character" w:styleId="HTML">
    <w:name w:val="HTML Variable"/>
    <w:basedOn w:val="a3"/>
    <w:rsid w:val="00EE1866"/>
    <w:rPr>
      <w:i/>
      <w:iCs/>
    </w:rPr>
  </w:style>
  <w:style w:type="character" w:styleId="HTML0">
    <w:name w:val="HTML Typewriter"/>
    <w:basedOn w:val="a3"/>
    <w:rsid w:val="00EE1866"/>
    <w:rPr>
      <w:rFonts w:ascii="Courier New" w:hAnsi="Courier New" w:cs="Courier New"/>
      <w:sz w:val="20"/>
      <w:szCs w:val="20"/>
    </w:rPr>
  </w:style>
  <w:style w:type="character" w:styleId="HTML1">
    <w:name w:val="HTML Code"/>
    <w:basedOn w:val="a3"/>
    <w:rsid w:val="00EE1866"/>
    <w:rPr>
      <w:rFonts w:ascii="Courier New" w:hAnsi="Courier New" w:cs="Courier New"/>
      <w:sz w:val="20"/>
      <w:szCs w:val="20"/>
    </w:rPr>
  </w:style>
  <w:style w:type="paragraph" w:styleId="HTML2">
    <w:name w:val="HTML Address"/>
    <w:basedOn w:val="a2"/>
    <w:link w:val="HTMLChar"/>
    <w:rsid w:val="00EE1866"/>
    <w:rPr>
      <w:i/>
      <w:iCs/>
    </w:rPr>
  </w:style>
  <w:style w:type="character" w:styleId="HTML3">
    <w:name w:val="HTML Definition"/>
    <w:basedOn w:val="a3"/>
    <w:rsid w:val="00EE1866"/>
    <w:rPr>
      <w:i/>
      <w:iCs/>
    </w:rPr>
  </w:style>
  <w:style w:type="character" w:styleId="HTML4">
    <w:name w:val="HTML Keyboard"/>
    <w:basedOn w:val="a3"/>
    <w:rsid w:val="00EE1866"/>
    <w:rPr>
      <w:rFonts w:ascii="Courier New" w:hAnsi="Courier New" w:cs="Courier New"/>
      <w:sz w:val="20"/>
      <w:szCs w:val="20"/>
    </w:rPr>
  </w:style>
  <w:style w:type="character" w:styleId="HTML5">
    <w:name w:val="HTML Acronym"/>
    <w:basedOn w:val="a3"/>
    <w:rsid w:val="00EE1866"/>
  </w:style>
  <w:style w:type="character" w:styleId="HTML6">
    <w:name w:val="HTML Sample"/>
    <w:basedOn w:val="a3"/>
    <w:rsid w:val="00EE1866"/>
    <w:rPr>
      <w:rFonts w:ascii="Courier New" w:hAnsi="Courier New" w:cs="Courier New"/>
    </w:rPr>
  </w:style>
  <w:style w:type="character" w:styleId="HTML7">
    <w:name w:val="HTML Cite"/>
    <w:basedOn w:val="a3"/>
    <w:rsid w:val="00EE1866"/>
    <w:rPr>
      <w:i/>
      <w:iCs/>
    </w:rPr>
  </w:style>
  <w:style w:type="paragraph" w:styleId="HTML8">
    <w:name w:val="HTML Preformatted"/>
    <w:basedOn w:val="a2"/>
    <w:link w:val="HTMLChar0"/>
    <w:rsid w:val="00EE1866"/>
    <w:rPr>
      <w:rFonts w:ascii="Courier New" w:hAnsi="Courier New" w:cs="Courier New"/>
      <w:sz w:val="20"/>
      <w:szCs w:val="20"/>
    </w:rPr>
  </w:style>
  <w:style w:type="table" w:styleId="12">
    <w:name w:val="Table Web 1"/>
    <w:basedOn w:val="a4"/>
    <w:semiHidden/>
    <w:rsid w:val="00EE1866"/>
    <w:pPr>
      <w:adjustRightInd w:val="0"/>
      <w:snapToGrid w:val="0"/>
      <w:spacing w:before="160" w:after="160" w:line="240" w:lineRule="atLeast"/>
      <w:ind w:left="1701"/>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4">
    <w:name w:val="Table Web 2"/>
    <w:basedOn w:val="a4"/>
    <w:semiHidden/>
    <w:rsid w:val="00EE1866"/>
    <w:pPr>
      <w:adjustRightInd w:val="0"/>
      <w:snapToGrid w:val="0"/>
      <w:spacing w:before="160" w:after="160" w:line="240" w:lineRule="atLeast"/>
      <w:ind w:left="1701"/>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4">
    <w:name w:val="Table Web 3"/>
    <w:basedOn w:val="a4"/>
    <w:semiHidden/>
    <w:rsid w:val="00EE1866"/>
    <w:pPr>
      <w:adjustRightInd w:val="0"/>
      <w:snapToGrid w:val="0"/>
      <w:spacing w:before="160" w:after="160" w:line="240" w:lineRule="atLeast"/>
      <w:ind w:left="1701"/>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EE1866"/>
    <w:pPr>
      <w:adjustRightInd w:val="0"/>
      <w:snapToGrid w:val="0"/>
      <w:spacing w:before="160" w:after="160" w:line="240" w:lineRule="atLeast"/>
      <w:ind w:left="170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3">
    <w:name w:val="Table Colorful 1"/>
    <w:basedOn w:val="a4"/>
    <w:semiHidden/>
    <w:rsid w:val="00EE1866"/>
    <w:pPr>
      <w:adjustRightInd w:val="0"/>
      <w:snapToGrid w:val="0"/>
      <w:spacing w:before="160" w:after="160" w:line="240" w:lineRule="atLeast"/>
      <w:ind w:left="1701"/>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5">
    <w:name w:val="Table Colorful 2"/>
    <w:basedOn w:val="a4"/>
    <w:semiHidden/>
    <w:rsid w:val="00EE1866"/>
    <w:pPr>
      <w:adjustRightInd w:val="0"/>
      <w:snapToGrid w:val="0"/>
      <w:spacing w:before="160" w:after="160" w:line="240" w:lineRule="atLeast"/>
      <w:ind w:left="1701"/>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5">
    <w:name w:val="Table Colorful 3"/>
    <w:basedOn w:val="a4"/>
    <w:semiHidden/>
    <w:rsid w:val="00EE1866"/>
    <w:pPr>
      <w:adjustRightInd w:val="0"/>
      <w:snapToGrid w:val="0"/>
      <w:spacing w:before="160" w:after="160" w:line="240" w:lineRule="atLeast"/>
      <w:ind w:left="1701"/>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link w:val="Char9"/>
    <w:rsid w:val="00EE1866"/>
  </w:style>
  <w:style w:type="paragraph" w:styleId="afd">
    <w:name w:val="Plain Text"/>
    <w:basedOn w:val="a2"/>
    <w:link w:val="Chara"/>
    <w:rsid w:val="00EE1866"/>
    <w:rPr>
      <w:rFonts w:ascii="宋体" w:hAnsi="Courier New" w:cs="Courier New"/>
    </w:rPr>
  </w:style>
  <w:style w:type="table" w:styleId="afe">
    <w:name w:val="Table Elegant"/>
    <w:basedOn w:val="a4"/>
    <w:semiHidden/>
    <w:rsid w:val="00EE1866"/>
    <w:pPr>
      <w:adjustRightInd w:val="0"/>
      <w:snapToGrid w:val="0"/>
      <w:spacing w:before="160" w:after="160" w:line="240" w:lineRule="atLeast"/>
      <w:ind w:left="1701"/>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link w:val="Charb"/>
    <w:rsid w:val="00EE1866"/>
  </w:style>
  <w:style w:type="paragraph" w:styleId="aff0">
    <w:name w:val="Subtitle"/>
    <w:basedOn w:val="a2"/>
    <w:link w:val="Charc"/>
    <w:qFormat/>
    <w:rsid w:val="00EE1866"/>
    <w:pPr>
      <w:spacing w:before="240" w:after="60" w:line="312" w:lineRule="atLeast"/>
      <w:jc w:val="center"/>
      <w:outlineLvl w:val="1"/>
    </w:pPr>
    <w:rPr>
      <w:rFonts w:ascii="Arial" w:hAnsi="Arial"/>
      <w:b/>
      <w:bCs/>
      <w:kern w:val="28"/>
      <w:sz w:val="32"/>
      <w:szCs w:val="32"/>
    </w:rPr>
  </w:style>
  <w:style w:type="table" w:styleId="14">
    <w:name w:val="Table Classic 1"/>
    <w:basedOn w:val="a4"/>
    <w:semiHidden/>
    <w:rsid w:val="00EE1866"/>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Classic 2"/>
    <w:basedOn w:val="a4"/>
    <w:semiHidden/>
    <w:rsid w:val="00EE1866"/>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6">
    <w:name w:val="Table Classic 3"/>
    <w:basedOn w:val="a4"/>
    <w:semiHidden/>
    <w:rsid w:val="00EE1866"/>
    <w:pPr>
      <w:adjustRightInd w:val="0"/>
      <w:snapToGrid w:val="0"/>
      <w:spacing w:before="160" w:after="160" w:line="240" w:lineRule="atLeast"/>
      <w:ind w:left="1701"/>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4"/>
    <w:semiHidden/>
    <w:rsid w:val="00EE1866"/>
    <w:pPr>
      <w:adjustRightInd w:val="0"/>
      <w:snapToGrid w:val="0"/>
      <w:spacing w:before="160" w:after="160" w:line="240" w:lineRule="atLeast"/>
      <w:ind w:left="1701"/>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rsid w:val="00EE1866"/>
    <w:rPr>
      <w:rFonts w:ascii="Arial" w:hAnsi="Arial"/>
    </w:rPr>
  </w:style>
  <w:style w:type="table" w:styleId="15">
    <w:name w:val="Table Simple 1"/>
    <w:basedOn w:val="a4"/>
    <w:semiHidden/>
    <w:rsid w:val="00EE1866"/>
    <w:pPr>
      <w:adjustRightInd w:val="0"/>
      <w:snapToGrid w:val="0"/>
      <w:spacing w:before="160" w:after="160" w:line="240" w:lineRule="atLeast"/>
      <w:ind w:left="1701"/>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7">
    <w:name w:val="Table Simple 2"/>
    <w:basedOn w:val="a4"/>
    <w:semiHidden/>
    <w:rsid w:val="00EE1866"/>
    <w:pPr>
      <w:adjustRightInd w:val="0"/>
      <w:snapToGrid w:val="0"/>
      <w:spacing w:before="160" w:after="160" w:line="240" w:lineRule="atLeast"/>
      <w:ind w:left="1701"/>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7">
    <w:name w:val="Table Simple 3"/>
    <w:basedOn w:val="a4"/>
    <w:semiHidden/>
    <w:rsid w:val="00EE1866"/>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link w:val="Chard"/>
    <w:rsid w:val="00EE1866"/>
    <w:pPr>
      <w:ind w:leftChars="2100" w:left="100"/>
    </w:pPr>
  </w:style>
  <w:style w:type="table" w:styleId="16">
    <w:name w:val="Table Subtle 1"/>
    <w:basedOn w:val="a4"/>
    <w:semiHidden/>
    <w:rsid w:val="00EE1866"/>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Subtle 2"/>
    <w:basedOn w:val="a4"/>
    <w:semiHidden/>
    <w:rsid w:val="00EE1866"/>
    <w:pPr>
      <w:adjustRightInd w:val="0"/>
      <w:snapToGrid w:val="0"/>
      <w:spacing w:before="160" w:after="160" w:line="240" w:lineRule="atLeast"/>
      <w:ind w:left="1701"/>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7">
    <w:name w:val="Table 3D effects 1"/>
    <w:basedOn w:val="a4"/>
    <w:semiHidden/>
    <w:rsid w:val="00EE1866"/>
    <w:pPr>
      <w:adjustRightInd w:val="0"/>
      <w:snapToGrid w:val="0"/>
      <w:spacing w:before="160" w:after="160" w:line="240" w:lineRule="atLeast"/>
      <w:ind w:left="1701"/>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9">
    <w:name w:val="Table 3D effects 2"/>
    <w:basedOn w:val="a4"/>
    <w:semiHidden/>
    <w:rsid w:val="00EE1866"/>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8">
    <w:name w:val="Table 3D effects 3"/>
    <w:basedOn w:val="a4"/>
    <w:semiHidden/>
    <w:rsid w:val="00EE1866"/>
    <w:pPr>
      <w:adjustRightInd w:val="0"/>
      <w:snapToGrid w:val="0"/>
      <w:spacing w:before="160" w:after="160" w:line="240" w:lineRule="atLeast"/>
      <w:ind w:left="1701"/>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rsid w:val="00EE1866"/>
    <w:pPr>
      <w:ind w:left="200" w:hangingChars="200" w:hanging="200"/>
    </w:pPr>
  </w:style>
  <w:style w:type="paragraph" w:styleId="2a">
    <w:name w:val="List 2"/>
    <w:basedOn w:val="a2"/>
    <w:rsid w:val="00EE1866"/>
    <w:pPr>
      <w:ind w:leftChars="200" w:left="100" w:hangingChars="200" w:hanging="200"/>
    </w:pPr>
  </w:style>
  <w:style w:type="paragraph" w:styleId="39">
    <w:name w:val="List 3"/>
    <w:basedOn w:val="a2"/>
    <w:rsid w:val="00EE1866"/>
    <w:pPr>
      <w:ind w:leftChars="400" w:left="100" w:hangingChars="200" w:hanging="200"/>
    </w:pPr>
  </w:style>
  <w:style w:type="paragraph" w:styleId="45">
    <w:name w:val="List 4"/>
    <w:basedOn w:val="a2"/>
    <w:rsid w:val="00EE1866"/>
    <w:pPr>
      <w:ind w:leftChars="600" w:left="100" w:hangingChars="200" w:hanging="200"/>
    </w:pPr>
  </w:style>
  <w:style w:type="paragraph" w:styleId="54">
    <w:name w:val="List 5"/>
    <w:basedOn w:val="a2"/>
    <w:rsid w:val="00EE1866"/>
    <w:pPr>
      <w:ind w:leftChars="800" w:left="100" w:hangingChars="200" w:hanging="200"/>
    </w:pPr>
  </w:style>
  <w:style w:type="paragraph" w:styleId="a">
    <w:name w:val="List Number"/>
    <w:basedOn w:val="a2"/>
    <w:rsid w:val="00EE1866"/>
    <w:pPr>
      <w:numPr>
        <w:numId w:val="1"/>
      </w:numPr>
    </w:pPr>
  </w:style>
  <w:style w:type="paragraph" w:styleId="2">
    <w:name w:val="List Number 2"/>
    <w:basedOn w:val="a2"/>
    <w:rsid w:val="00EE1866"/>
    <w:pPr>
      <w:numPr>
        <w:numId w:val="2"/>
      </w:numPr>
    </w:pPr>
  </w:style>
  <w:style w:type="paragraph" w:styleId="3">
    <w:name w:val="List Number 3"/>
    <w:basedOn w:val="a2"/>
    <w:rsid w:val="00EE1866"/>
    <w:pPr>
      <w:numPr>
        <w:numId w:val="3"/>
      </w:numPr>
    </w:pPr>
  </w:style>
  <w:style w:type="paragraph" w:styleId="4">
    <w:name w:val="List Number 4"/>
    <w:basedOn w:val="a2"/>
    <w:rsid w:val="00EE1866"/>
    <w:pPr>
      <w:numPr>
        <w:numId w:val="4"/>
      </w:numPr>
    </w:pPr>
  </w:style>
  <w:style w:type="paragraph" w:styleId="5">
    <w:name w:val="List Number 5"/>
    <w:basedOn w:val="a2"/>
    <w:rsid w:val="00EE1866"/>
    <w:pPr>
      <w:numPr>
        <w:numId w:val="5"/>
      </w:numPr>
    </w:pPr>
  </w:style>
  <w:style w:type="paragraph" w:styleId="aff4">
    <w:name w:val="List Continue"/>
    <w:basedOn w:val="a2"/>
    <w:rsid w:val="00EE1866"/>
    <w:pPr>
      <w:spacing w:after="120"/>
      <w:ind w:leftChars="200" w:left="420"/>
    </w:pPr>
  </w:style>
  <w:style w:type="paragraph" w:styleId="2b">
    <w:name w:val="List Continue 2"/>
    <w:basedOn w:val="a2"/>
    <w:rsid w:val="00EE1866"/>
    <w:pPr>
      <w:spacing w:after="120"/>
      <w:ind w:leftChars="400" w:left="840"/>
    </w:pPr>
  </w:style>
  <w:style w:type="paragraph" w:styleId="3a">
    <w:name w:val="List Continue 3"/>
    <w:basedOn w:val="a2"/>
    <w:rsid w:val="00EE1866"/>
    <w:pPr>
      <w:spacing w:after="120"/>
      <w:ind w:leftChars="600" w:left="1260"/>
    </w:pPr>
  </w:style>
  <w:style w:type="paragraph" w:styleId="46">
    <w:name w:val="List Continue 4"/>
    <w:basedOn w:val="a2"/>
    <w:rsid w:val="00EE1866"/>
    <w:pPr>
      <w:spacing w:after="120"/>
      <w:ind w:leftChars="800" w:left="1680"/>
    </w:pPr>
  </w:style>
  <w:style w:type="paragraph" w:styleId="55">
    <w:name w:val="List Continue 5"/>
    <w:basedOn w:val="a2"/>
    <w:rsid w:val="00EE1866"/>
    <w:pPr>
      <w:spacing w:after="120"/>
      <w:ind w:leftChars="1000" w:left="2100"/>
    </w:pPr>
  </w:style>
  <w:style w:type="paragraph" w:styleId="a0">
    <w:name w:val="List Bullet"/>
    <w:basedOn w:val="a2"/>
    <w:autoRedefine/>
    <w:rsid w:val="00EE1866"/>
    <w:pPr>
      <w:numPr>
        <w:numId w:val="6"/>
      </w:numPr>
    </w:pPr>
  </w:style>
  <w:style w:type="paragraph" w:styleId="20">
    <w:name w:val="List Bullet 2"/>
    <w:basedOn w:val="a2"/>
    <w:autoRedefine/>
    <w:rsid w:val="00EE1866"/>
    <w:pPr>
      <w:numPr>
        <w:numId w:val="7"/>
      </w:numPr>
    </w:pPr>
  </w:style>
  <w:style w:type="paragraph" w:styleId="30">
    <w:name w:val="List Bullet 3"/>
    <w:basedOn w:val="a2"/>
    <w:autoRedefine/>
    <w:rsid w:val="00EE1866"/>
    <w:pPr>
      <w:numPr>
        <w:numId w:val="8"/>
      </w:numPr>
    </w:pPr>
  </w:style>
  <w:style w:type="paragraph" w:styleId="40">
    <w:name w:val="List Bullet 4"/>
    <w:basedOn w:val="a2"/>
    <w:autoRedefine/>
    <w:rsid w:val="00EE1866"/>
    <w:pPr>
      <w:numPr>
        <w:numId w:val="9"/>
      </w:numPr>
    </w:pPr>
  </w:style>
  <w:style w:type="paragraph" w:styleId="50">
    <w:name w:val="List Bullet 5"/>
    <w:basedOn w:val="a2"/>
    <w:autoRedefine/>
    <w:rsid w:val="00EE1866"/>
    <w:pPr>
      <w:numPr>
        <w:numId w:val="10"/>
      </w:numPr>
    </w:pPr>
  </w:style>
  <w:style w:type="table" w:styleId="18">
    <w:name w:val="Table List 1"/>
    <w:basedOn w:val="a4"/>
    <w:semiHidden/>
    <w:rsid w:val="00EE1866"/>
    <w:pPr>
      <w:adjustRightInd w:val="0"/>
      <w:snapToGrid w:val="0"/>
      <w:spacing w:before="160" w:after="160" w:line="240" w:lineRule="atLeast"/>
      <w:ind w:left="1701"/>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EE1866"/>
    <w:pPr>
      <w:adjustRightInd w:val="0"/>
      <w:snapToGrid w:val="0"/>
      <w:spacing w:before="160" w:after="160" w:line="240" w:lineRule="atLeast"/>
      <w:ind w:left="1701"/>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List 3"/>
    <w:basedOn w:val="a4"/>
    <w:semiHidden/>
    <w:rsid w:val="00EE1866"/>
    <w:pPr>
      <w:adjustRightInd w:val="0"/>
      <w:snapToGrid w:val="0"/>
      <w:spacing w:before="160" w:after="160" w:line="240" w:lineRule="atLeast"/>
      <w:ind w:left="1701"/>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EE1866"/>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EE1866"/>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EE1866"/>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EE1866"/>
    <w:pPr>
      <w:adjustRightInd w:val="0"/>
      <w:snapToGrid w:val="0"/>
      <w:spacing w:before="160" w:after="160" w:line="240" w:lineRule="atLeast"/>
      <w:ind w:left="1701"/>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EE1866"/>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5">
    <w:name w:val="Table Contemporary"/>
    <w:basedOn w:val="a4"/>
    <w:semiHidden/>
    <w:rsid w:val="00EE1866"/>
    <w:pPr>
      <w:adjustRightInd w:val="0"/>
      <w:snapToGrid w:val="0"/>
      <w:spacing w:before="160" w:after="160" w:line="240" w:lineRule="atLeast"/>
      <w:ind w:left="1701"/>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6">
    <w:name w:val="Normal (Web)"/>
    <w:basedOn w:val="a2"/>
    <w:rsid w:val="00EE1866"/>
    <w:rPr>
      <w:rFonts w:cs="Times New Roman"/>
    </w:rPr>
  </w:style>
  <w:style w:type="paragraph" w:styleId="aff7">
    <w:name w:val="Signature"/>
    <w:basedOn w:val="a2"/>
    <w:link w:val="Chare"/>
    <w:rsid w:val="00EE1866"/>
    <w:pPr>
      <w:ind w:leftChars="2100" w:left="100"/>
    </w:pPr>
  </w:style>
  <w:style w:type="character" w:styleId="aff8">
    <w:name w:val="Emphasis"/>
    <w:basedOn w:val="a3"/>
    <w:qFormat/>
    <w:rsid w:val="00EE1866"/>
    <w:rPr>
      <w:i/>
      <w:iCs/>
    </w:rPr>
  </w:style>
  <w:style w:type="paragraph" w:styleId="aff9">
    <w:name w:val="Date"/>
    <w:basedOn w:val="a2"/>
    <w:next w:val="a2"/>
    <w:link w:val="Charf"/>
    <w:rsid w:val="00EE1866"/>
    <w:pPr>
      <w:ind w:leftChars="2500" w:left="100"/>
    </w:pPr>
  </w:style>
  <w:style w:type="table" w:styleId="19">
    <w:name w:val="Table Columns 1"/>
    <w:basedOn w:val="a4"/>
    <w:semiHidden/>
    <w:rsid w:val="00EE1866"/>
    <w:pPr>
      <w:adjustRightInd w:val="0"/>
      <w:snapToGrid w:val="0"/>
      <w:spacing w:before="160" w:after="160" w:line="240" w:lineRule="atLeast"/>
      <w:ind w:left="1701"/>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EE1866"/>
    <w:pPr>
      <w:adjustRightInd w:val="0"/>
      <w:snapToGrid w:val="0"/>
      <w:spacing w:before="160" w:after="160" w:line="240" w:lineRule="atLeast"/>
      <w:ind w:left="1701"/>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semiHidden/>
    <w:rsid w:val="00EE1866"/>
    <w:pPr>
      <w:adjustRightInd w:val="0"/>
      <w:snapToGrid w:val="0"/>
      <w:spacing w:before="160" w:after="160" w:line="240" w:lineRule="atLeast"/>
      <w:ind w:left="1701"/>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EE1866"/>
    <w:pPr>
      <w:adjustRightInd w:val="0"/>
      <w:snapToGrid w:val="0"/>
      <w:spacing w:before="160" w:after="160" w:line="240" w:lineRule="atLeast"/>
      <w:ind w:left="1701"/>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EE1866"/>
    <w:pPr>
      <w:adjustRightInd w:val="0"/>
      <w:snapToGrid w:val="0"/>
      <w:spacing w:before="160" w:after="160" w:line="240" w:lineRule="atLeast"/>
      <w:ind w:left="1701"/>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a">
    <w:name w:val="Table Grid 1"/>
    <w:basedOn w:val="a4"/>
    <w:semiHidden/>
    <w:rsid w:val="00EE1866"/>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EE1866"/>
    <w:pPr>
      <w:adjustRightInd w:val="0"/>
      <w:snapToGrid w:val="0"/>
      <w:spacing w:before="160" w:after="160" w:line="240" w:lineRule="atLeast"/>
      <w:ind w:left="1701"/>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semiHidden/>
    <w:rsid w:val="00EE1866"/>
    <w:pPr>
      <w:adjustRightInd w:val="0"/>
      <w:snapToGrid w:val="0"/>
      <w:spacing w:before="160" w:after="160" w:line="240" w:lineRule="atLeast"/>
      <w:ind w:left="1701"/>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EE1866"/>
    <w:pPr>
      <w:adjustRightInd w:val="0"/>
      <w:snapToGrid w:val="0"/>
      <w:spacing w:before="160" w:after="160" w:line="240" w:lineRule="atLeast"/>
      <w:ind w:left="1701"/>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EE1866"/>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EE1866"/>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EE1866"/>
    <w:pPr>
      <w:adjustRightInd w:val="0"/>
      <w:snapToGrid w:val="0"/>
      <w:spacing w:before="160" w:after="160" w:line="240" w:lineRule="atLeast"/>
      <w:ind w:left="1701"/>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EE1866"/>
    <w:pPr>
      <w:adjustRightInd w:val="0"/>
      <w:snapToGrid w:val="0"/>
      <w:spacing w:before="160" w:after="160" w:line="240" w:lineRule="atLeast"/>
      <w:ind w:left="1701"/>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a">
    <w:name w:val="Block Text"/>
    <w:basedOn w:val="a2"/>
    <w:rsid w:val="00EE1866"/>
    <w:pPr>
      <w:spacing w:after="120"/>
      <w:ind w:leftChars="700" w:left="1440" w:rightChars="700" w:right="1440"/>
    </w:pPr>
  </w:style>
  <w:style w:type="numbering" w:styleId="a1">
    <w:name w:val="Outline List 3"/>
    <w:basedOn w:val="a5"/>
    <w:semiHidden/>
    <w:rsid w:val="00EE1866"/>
    <w:pPr>
      <w:numPr>
        <w:numId w:val="11"/>
      </w:numPr>
    </w:pPr>
  </w:style>
  <w:style w:type="paragraph" w:styleId="affb">
    <w:name w:val="envelope address"/>
    <w:basedOn w:val="a2"/>
    <w:rsid w:val="00EE1866"/>
    <w:pPr>
      <w:framePr w:w="7920" w:h="1980" w:hRule="exact" w:hSpace="180" w:wrap="auto" w:hAnchor="page" w:xAlign="center" w:yAlign="bottom"/>
      <w:ind w:leftChars="1400" w:left="100"/>
    </w:pPr>
    <w:rPr>
      <w:rFonts w:ascii="Arial" w:hAnsi="Arial"/>
    </w:rPr>
  </w:style>
  <w:style w:type="paragraph" w:styleId="affc">
    <w:name w:val="Message Header"/>
    <w:basedOn w:val="a2"/>
    <w:link w:val="Charf0"/>
    <w:rsid w:val="00EE1866"/>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d">
    <w:name w:val="line number"/>
    <w:basedOn w:val="a3"/>
    <w:rsid w:val="00EE1866"/>
  </w:style>
  <w:style w:type="character" w:styleId="affe">
    <w:name w:val="Strong"/>
    <w:basedOn w:val="a3"/>
    <w:qFormat/>
    <w:rsid w:val="00EE1866"/>
    <w:rPr>
      <w:b/>
      <w:bCs/>
    </w:rPr>
  </w:style>
  <w:style w:type="character" w:styleId="afff">
    <w:name w:val="page number"/>
    <w:basedOn w:val="a3"/>
    <w:rsid w:val="00EE1866"/>
  </w:style>
  <w:style w:type="character" w:styleId="afff0">
    <w:name w:val="FollowedHyperlink"/>
    <w:rsid w:val="00EE1866"/>
    <w:rPr>
      <w:color w:val="800080"/>
      <w:u w:val="none"/>
    </w:rPr>
  </w:style>
  <w:style w:type="paragraph" w:styleId="afff1">
    <w:name w:val="Body Text"/>
    <w:basedOn w:val="a2"/>
    <w:link w:val="Charf1"/>
    <w:rsid w:val="00EE1866"/>
    <w:pPr>
      <w:spacing w:after="120"/>
    </w:pPr>
  </w:style>
  <w:style w:type="paragraph" w:styleId="afff2">
    <w:name w:val="Body Text First Indent"/>
    <w:aliases w:val="正文首行缩进 Char1,正文首行缩进 Char Char,正文首行缩进 Char1 Char Char,正文首行缩进 Char Char1 Char Char,正文首行缩进 Char Char Char Char Char Char Char,正文首行缩进 Char Char Char Char1 Char Char,正文首行缩进 Char Char Char Char Char Char Char Char Char Char,正文首行缩进 Char2"/>
    <w:basedOn w:val="afff1"/>
    <w:link w:val="Charf2"/>
    <w:rsid w:val="00EE1866"/>
    <w:pPr>
      <w:ind w:firstLineChars="100" w:firstLine="420"/>
    </w:pPr>
  </w:style>
  <w:style w:type="paragraph" w:styleId="afff3">
    <w:name w:val="Body Text Indent"/>
    <w:basedOn w:val="a2"/>
    <w:link w:val="Charf3"/>
    <w:rsid w:val="00EE1866"/>
    <w:pPr>
      <w:spacing w:after="120"/>
      <w:ind w:leftChars="200" w:left="420"/>
    </w:pPr>
  </w:style>
  <w:style w:type="paragraph" w:styleId="2f">
    <w:name w:val="Body Text First Indent 2"/>
    <w:basedOn w:val="afff3"/>
    <w:link w:val="2Char0"/>
    <w:rsid w:val="00EE1866"/>
    <w:pPr>
      <w:ind w:firstLineChars="200" w:firstLine="420"/>
    </w:pPr>
  </w:style>
  <w:style w:type="paragraph" w:styleId="afff4">
    <w:name w:val="Normal Indent"/>
    <w:basedOn w:val="a2"/>
    <w:rsid w:val="00EE1866"/>
    <w:pPr>
      <w:ind w:firstLineChars="200" w:firstLine="420"/>
    </w:pPr>
  </w:style>
  <w:style w:type="paragraph" w:styleId="2f0">
    <w:name w:val="Body Text 2"/>
    <w:basedOn w:val="a2"/>
    <w:link w:val="2Char1"/>
    <w:rsid w:val="00EE1866"/>
    <w:pPr>
      <w:spacing w:after="120" w:line="480" w:lineRule="auto"/>
    </w:pPr>
  </w:style>
  <w:style w:type="paragraph" w:styleId="3e">
    <w:name w:val="Body Text 3"/>
    <w:basedOn w:val="a2"/>
    <w:link w:val="3Char0"/>
    <w:rsid w:val="00EE1866"/>
    <w:pPr>
      <w:spacing w:after="120"/>
    </w:pPr>
    <w:rPr>
      <w:sz w:val="16"/>
      <w:szCs w:val="16"/>
    </w:rPr>
  </w:style>
  <w:style w:type="paragraph" w:styleId="2f1">
    <w:name w:val="Body Text Indent 2"/>
    <w:basedOn w:val="a2"/>
    <w:link w:val="2Char2"/>
    <w:rsid w:val="00EE1866"/>
    <w:pPr>
      <w:spacing w:after="120" w:line="480" w:lineRule="auto"/>
      <w:ind w:leftChars="200" w:left="420"/>
    </w:pPr>
  </w:style>
  <w:style w:type="paragraph" w:styleId="3f">
    <w:name w:val="Body Text Indent 3"/>
    <w:basedOn w:val="a2"/>
    <w:link w:val="3Char1"/>
    <w:rsid w:val="00EE1866"/>
    <w:pPr>
      <w:spacing w:after="120"/>
      <w:ind w:leftChars="200" w:left="420"/>
    </w:pPr>
    <w:rPr>
      <w:sz w:val="16"/>
      <w:szCs w:val="16"/>
    </w:rPr>
  </w:style>
  <w:style w:type="paragraph" w:styleId="afff5">
    <w:name w:val="Note Heading"/>
    <w:basedOn w:val="a2"/>
    <w:next w:val="a2"/>
    <w:link w:val="Charf4"/>
    <w:rsid w:val="00EE1866"/>
    <w:pPr>
      <w:jc w:val="center"/>
    </w:pPr>
  </w:style>
  <w:style w:type="paragraph" w:customStyle="1" w:styleId="ItemStepinTable">
    <w:name w:val="Item Step in Table"/>
    <w:rsid w:val="00EE1866"/>
    <w:pPr>
      <w:numPr>
        <w:numId w:val="18"/>
      </w:numPr>
      <w:topLinePunct/>
      <w:spacing w:before="40" w:after="40"/>
    </w:pPr>
    <w:rPr>
      <w:rFonts w:cs="Arial"/>
      <w:sz w:val="22"/>
      <w:szCs w:val="22"/>
    </w:rPr>
  </w:style>
  <w:style w:type="paragraph" w:customStyle="1" w:styleId="End">
    <w:name w:val="End"/>
    <w:basedOn w:val="a2"/>
    <w:rsid w:val="00EE1866"/>
    <w:pPr>
      <w:spacing w:after="400"/>
    </w:pPr>
    <w:rPr>
      <w:b/>
    </w:rPr>
  </w:style>
  <w:style w:type="paragraph" w:customStyle="1" w:styleId="1b">
    <w:name w:val="样式1"/>
    <w:basedOn w:val="End"/>
    <w:semiHidden/>
    <w:rsid w:val="00EE1866"/>
    <w:rPr>
      <w:b w:val="0"/>
    </w:rPr>
  </w:style>
  <w:style w:type="paragraph" w:customStyle="1" w:styleId="NotesTextListinTable">
    <w:name w:val="Notes Text List in Table"/>
    <w:link w:val="NotesTextListinTableChar"/>
    <w:rsid w:val="00EE1866"/>
    <w:pPr>
      <w:numPr>
        <w:numId w:val="20"/>
      </w:numPr>
      <w:spacing w:before="40" w:after="80" w:line="200" w:lineRule="atLeast"/>
      <w:jc w:val="both"/>
    </w:pPr>
    <w:rPr>
      <w:rFonts w:eastAsia="楷体_GB2312" w:cs="楷体_GB2312"/>
      <w:noProof/>
      <w:sz w:val="18"/>
      <w:szCs w:val="18"/>
    </w:rPr>
  </w:style>
  <w:style w:type="paragraph" w:customStyle="1" w:styleId="NotesHeading">
    <w:name w:val="Notes Heading"/>
    <w:basedOn w:val="CAUTIONHeading"/>
    <w:link w:val="NotesHeadingChar"/>
    <w:rsid w:val="00EE1866"/>
    <w:pPr>
      <w:pBdr>
        <w:top w:val="none" w:sz="0" w:space="0" w:color="auto"/>
      </w:pBdr>
      <w:spacing w:after="40"/>
    </w:pPr>
    <w:rPr>
      <w:position w:val="-6"/>
      <w:sz w:val="18"/>
      <w:szCs w:val="18"/>
    </w:rPr>
  </w:style>
  <w:style w:type="paragraph" w:customStyle="1" w:styleId="NotesText">
    <w:name w:val="Notes Text"/>
    <w:basedOn w:val="CAUTIONText"/>
    <w:link w:val="NotesTextChar"/>
    <w:rsid w:val="00EE1866"/>
    <w:pPr>
      <w:pBdr>
        <w:bottom w:val="none" w:sz="0" w:space="0" w:color="auto"/>
      </w:pBdr>
      <w:spacing w:before="40" w:line="200" w:lineRule="atLeast"/>
      <w:ind w:left="2075"/>
    </w:pPr>
    <w:rPr>
      <w:sz w:val="18"/>
      <w:szCs w:val="18"/>
    </w:rPr>
  </w:style>
  <w:style w:type="paragraph" w:customStyle="1" w:styleId="NotesTextList0">
    <w:name w:val="Notes Text List"/>
    <w:basedOn w:val="CAUTIONTextList"/>
    <w:link w:val="NotesTextListChar"/>
    <w:rsid w:val="00EE1866"/>
    <w:pPr>
      <w:numPr>
        <w:numId w:val="19"/>
      </w:numPr>
      <w:pBdr>
        <w:bottom w:val="none" w:sz="0" w:space="0" w:color="auto"/>
      </w:pBdr>
      <w:spacing w:before="40" w:line="200" w:lineRule="atLeast"/>
    </w:pPr>
    <w:rPr>
      <w:sz w:val="18"/>
      <w:szCs w:val="18"/>
    </w:rPr>
  </w:style>
  <w:style w:type="paragraph" w:customStyle="1" w:styleId="BlockLabelinAppendix">
    <w:name w:val="Block Label in Appendix"/>
    <w:basedOn w:val="BlockLabel"/>
    <w:next w:val="a2"/>
    <w:rsid w:val="00EE1866"/>
    <w:pPr>
      <w:numPr>
        <w:numId w:val="14"/>
      </w:numPr>
      <w:topLinePunct w:val="0"/>
    </w:pPr>
  </w:style>
  <w:style w:type="paragraph" w:customStyle="1" w:styleId="FigureDescriptioninAppendix">
    <w:name w:val="Figure Description in Appendix"/>
    <w:basedOn w:val="Figure"/>
    <w:next w:val="Figure"/>
    <w:rsid w:val="00EE1866"/>
    <w:pPr>
      <w:numPr>
        <w:ilvl w:val="6"/>
        <w:numId w:val="14"/>
      </w:numPr>
    </w:pPr>
  </w:style>
  <w:style w:type="paragraph" w:customStyle="1" w:styleId="ItemStepinAppendix">
    <w:name w:val="Item Step in Appendix"/>
    <w:basedOn w:val="ItemStep"/>
    <w:rsid w:val="00EE1866"/>
    <w:pPr>
      <w:numPr>
        <w:ilvl w:val="5"/>
        <w:numId w:val="14"/>
      </w:numPr>
      <w:outlineLvl w:val="5"/>
    </w:pPr>
  </w:style>
  <w:style w:type="paragraph" w:customStyle="1" w:styleId="StepinAppendix">
    <w:name w:val="Step in Appendix"/>
    <w:basedOn w:val="Step"/>
    <w:rsid w:val="00EE1866"/>
    <w:pPr>
      <w:numPr>
        <w:ilvl w:val="4"/>
        <w:numId w:val="14"/>
      </w:numPr>
      <w:topLinePunct w:val="0"/>
      <w:outlineLvl w:val="4"/>
    </w:pPr>
  </w:style>
  <w:style w:type="paragraph" w:customStyle="1" w:styleId="Cover2">
    <w:name w:val="Cover 2"/>
    <w:rsid w:val="00EE1866"/>
    <w:pPr>
      <w:adjustRightInd w:val="0"/>
      <w:snapToGrid w:val="0"/>
    </w:pPr>
    <w:rPr>
      <w:rFonts w:ascii="Arial" w:eastAsia="黑体" w:hAnsi="Arial" w:cs="Arial"/>
      <w:noProof/>
      <w:sz w:val="32"/>
      <w:szCs w:val="32"/>
      <w:lang w:eastAsia="en-US"/>
    </w:rPr>
  </w:style>
  <w:style w:type="paragraph" w:customStyle="1" w:styleId="CoverText">
    <w:name w:val="Cover Text"/>
    <w:rsid w:val="00EE1866"/>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EE1866"/>
    <w:pPr>
      <w:widowControl w:val="0"/>
      <w:topLinePunct w:val="0"/>
      <w:spacing w:before="80" w:after="80"/>
      <w:ind w:left="0"/>
    </w:pPr>
    <w:rPr>
      <w:rFonts w:ascii="Arial" w:eastAsia="黑体" w:hAnsi="Arial"/>
      <w:b/>
      <w:bCs/>
      <w:spacing w:val="-4"/>
      <w:sz w:val="22"/>
      <w:szCs w:val="22"/>
    </w:rPr>
  </w:style>
  <w:style w:type="paragraph" w:customStyle="1" w:styleId="TOC1">
    <w:name w:val="TOC 标题1"/>
    <w:next w:val="10"/>
    <w:rsid w:val="00EE1866"/>
    <w:pPr>
      <w:keepNext/>
      <w:snapToGrid w:val="0"/>
      <w:spacing w:before="480" w:after="360"/>
      <w:jc w:val="center"/>
    </w:pPr>
    <w:rPr>
      <w:rFonts w:ascii="Arial" w:eastAsia="黑体" w:hAnsi="Arial" w:cs="Arial"/>
      <w:noProof/>
      <w:sz w:val="36"/>
      <w:szCs w:val="36"/>
    </w:rPr>
  </w:style>
  <w:style w:type="paragraph" w:customStyle="1" w:styleId="Command">
    <w:name w:val="Command"/>
    <w:semiHidden/>
    <w:rsid w:val="00EE1866"/>
    <w:pPr>
      <w:spacing w:before="160" w:after="160"/>
    </w:pPr>
    <w:rPr>
      <w:rFonts w:ascii="Arial" w:eastAsia="黑体" w:hAnsi="Arial" w:cs="Arial"/>
      <w:sz w:val="21"/>
      <w:szCs w:val="21"/>
    </w:rPr>
  </w:style>
  <w:style w:type="character" w:customStyle="1" w:styleId="commandparameter">
    <w:name w:val="command parameter"/>
    <w:semiHidden/>
    <w:rsid w:val="00EE1866"/>
    <w:rPr>
      <w:rFonts w:ascii="Arial" w:eastAsia="宋体" w:hAnsi="Arial"/>
      <w:i/>
      <w:color w:val="auto"/>
      <w:sz w:val="21"/>
      <w:szCs w:val="21"/>
    </w:rPr>
  </w:style>
  <w:style w:type="character" w:customStyle="1" w:styleId="commandkeywords">
    <w:name w:val="command keywords"/>
    <w:semiHidden/>
    <w:rsid w:val="00EE1866"/>
    <w:rPr>
      <w:rFonts w:ascii="Arial" w:eastAsia="宋体" w:hAnsi="Arial"/>
      <w:b/>
      <w:color w:val="auto"/>
      <w:sz w:val="21"/>
      <w:szCs w:val="21"/>
    </w:rPr>
  </w:style>
  <w:style w:type="table" w:customStyle="1" w:styleId="table0">
    <w:name w:val="table"/>
    <w:basedOn w:val="a7"/>
    <w:rsid w:val="00EE1866"/>
    <w:rPr>
      <w:rFonts w:eastAsia="Times New Roman"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Outline">
    <w:name w:val="Outline"/>
    <w:basedOn w:val="a2"/>
    <w:rsid w:val="00EE1866"/>
    <w:pPr>
      <w:topLinePunct w:val="0"/>
      <w:spacing w:before="80" w:after="80" w:line="200" w:lineRule="atLeast"/>
      <w:ind w:left="709"/>
      <w:jc w:val="both"/>
    </w:pPr>
    <w:rPr>
      <w:i/>
      <w:color w:val="0000FF"/>
      <w:kern w:val="0"/>
      <w:sz w:val="18"/>
      <w:szCs w:val="18"/>
    </w:rPr>
  </w:style>
  <w:style w:type="paragraph" w:customStyle="1" w:styleId="TableDescriptioninAppendix">
    <w:name w:val="Table Description in Appendix"/>
    <w:basedOn w:val="TableDescription"/>
    <w:next w:val="a2"/>
    <w:rsid w:val="00EE1866"/>
    <w:pPr>
      <w:numPr>
        <w:ilvl w:val="7"/>
        <w:numId w:val="14"/>
      </w:numPr>
      <w:topLinePunct w:val="0"/>
    </w:pPr>
  </w:style>
  <w:style w:type="paragraph" w:customStyle="1" w:styleId="Code">
    <w:name w:val="Code"/>
    <w:basedOn w:val="a2"/>
    <w:rsid w:val="00EE1866"/>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EE1866"/>
    <w:pPr>
      <w:spacing w:before="80" w:after="80"/>
    </w:pPr>
    <w:rPr>
      <w:rFonts w:ascii="Arial" w:eastAsia="黑体" w:hAnsi="Arial"/>
      <w:sz w:val="36"/>
    </w:rPr>
  </w:style>
  <w:style w:type="paragraph" w:customStyle="1" w:styleId="Cover30">
    <w:name w:val="Cover3"/>
    <w:rsid w:val="00EE1866"/>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rsid w:val="00EE1866"/>
    <w:pPr>
      <w:topLinePunct w:val="0"/>
      <w:ind w:left="0"/>
    </w:pPr>
    <w:rPr>
      <w:rFonts w:ascii="Arial" w:eastAsia="Arial" w:hAnsi="Arial"/>
      <w:b/>
      <w:bCs/>
      <w:sz w:val="24"/>
      <w:szCs w:val="24"/>
    </w:rPr>
  </w:style>
  <w:style w:type="paragraph" w:customStyle="1" w:styleId="SubItemListTextTD">
    <w:name w:val="Sub Item List Text TD"/>
    <w:basedOn w:val="TerminalDisplay"/>
    <w:rsid w:val="00EE1866"/>
    <w:pPr>
      <w:adjustRightInd w:val="0"/>
      <w:ind w:left="2410"/>
    </w:pPr>
  </w:style>
  <w:style w:type="paragraph" w:customStyle="1" w:styleId="ItemlistTextTD">
    <w:name w:val="Item list Text TD"/>
    <w:basedOn w:val="TerminalDisplay"/>
    <w:rsid w:val="00EE1866"/>
    <w:pPr>
      <w:adjustRightInd w:val="0"/>
      <w:ind w:left="2126"/>
    </w:pPr>
  </w:style>
  <w:style w:type="character" w:customStyle="1" w:styleId="StepChar">
    <w:name w:val="Step Char"/>
    <w:link w:val="Step"/>
    <w:rsid w:val="005802A0"/>
    <w:rPr>
      <w:rFonts w:cs="Arial"/>
      <w:snapToGrid w:val="0"/>
      <w:sz w:val="21"/>
      <w:szCs w:val="21"/>
    </w:rPr>
  </w:style>
  <w:style w:type="character" w:customStyle="1" w:styleId="BlockLabelChar">
    <w:name w:val="Block Label Char"/>
    <w:link w:val="BlockLabel"/>
    <w:rsid w:val="005802A0"/>
    <w:rPr>
      <w:rFonts w:ascii="Book Antiqua" w:eastAsia="黑体" w:hAnsi="Book Antiqua" w:cs="Book Antiqua"/>
      <w:bCs/>
      <w:sz w:val="26"/>
      <w:szCs w:val="26"/>
    </w:rPr>
  </w:style>
  <w:style w:type="character" w:customStyle="1" w:styleId="FigureChar">
    <w:name w:val="Figure Char"/>
    <w:link w:val="Figure"/>
    <w:rsid w:val="005802A0"/>
    <w:rPr>
      <w:rFonts w:cs="Arial"/>
      <w:kern w:val="2"/>
      <w:sz w:val="21"/>
      <w:szCs w:val="21"/>
    </w:rPr>
  </w:style>
  <w:style w:type="character" w:customStyle="1" w:styleId="FigureDescriptionChar">
    <w:name w:val="Figure Description Char"/>
    <w:link w:val="FigureDescription"/>
    <w:rsid w:val="005802A0"/>
    <w:rPr>
      <w:rFonts w:eastAsia="黑体" w:cs="Arial"/>
      <w:spacing w:val="-4"/>
      <w:kern w:val="2"/>
      <w:sz w:val="21"/>
      <w:szCs w:val="21"/>
    </w:rPr>
  </w:style>
  <w:style w:type="character" w:customStyle="1" w:styleId="NotesTextChar">
    <w:name w:val="Notes Text Char"/>
    <w:link w:val="NotesText"/>
    <w:rsid w:val="005802A0"/>
    <w:rPr>
      <w:rFonts w:eastAsia="楷体_GB2312" w:cs="Arial"/>
      <w:iCs/>
      <w:kern w:val="2"/>
      <w:sz w:val="18"/>
      <w:szCs w:val="18"/>
    </w:rPr>
  </w:style>
  <w:style w:type="character" w:customStyle="1" w:styleId="NotesHeadingChar">
    <w:name w:val="Notes Heading Char"/>
    <w:link w:val="NotesHeading"/>
    <w:rsid w:val="005802A0"/>
    <w:rPr>
      <w:rFonts w:ascii="Book Antiqua" w:eastAsia="黑体" w:hAnsi="Book Antiqua" w:cs="Arial"/>
      <w:bCs/>
      <w:noProof/>
      <w:kern w:val="2"/>
      <w:position w:val="-6"/>
      <w:sz w:val="18"/>
      <w:szCs w:val="18"/>
    </w:rPr>
  </w:style>
  <w:style w:type="character" w:customStyle="1" w:styleId="ItemStepChar">
    <w:name w:val="Item Step Char"/>
    <w:basedOn w:val="a3"/>
    <w:link w:val="ItemStep"/>
    <w:rsid w:val="005802A0"/>
    <w:rPr>
      <w:rFonts w:cs="Arial"/>
      <w:sz w:val="21"/>
      <w:szCs w:val="21"/>
    </w:rPr>
  </w:style>
  <w:style w:type="character" w:customStyle="1" w:styleId="2Char">
    <w:name w:val="标题 2 Char"/>
    <w:aliases w:val="标题 2 Char Char Char,heading 2 Char, Char Char,Char Char1,--F2 Char,heading 2 Char Char Char Char,标题 2 Char Char Char Char Char,heading 21 Char,1.1 标题 2 Char,12 Char,H2 Char,PIM2 Char,Heading 2 Hidden Char,Heading 2 CCBS Char,Titre3 Char"/>
    <w:link w:val="21"/>
    <w:rsid w:val="005802A0"/>
    <w:rPr>
      <w:rFonts w:ascii="Book Antiqua" w:eastAsia="黑体" w:hAnsi="Book Antiqua" w:cs="Book Antiqua"/>
      <w:bCs/>
      <w:noProof/>
      <w:sz w:val="36"/>
      <w:szCs w:val="36"/>
      <w:lang w:eastAsia="en-US"/>
    </w:rPr>
  </w:style>
  <w:style w:type="character" w:customStyle="1" w:styleId="NotesTextListinTableChar">
    <w:name w:val="Notes Text List in Table Char"/>
    <w:link w:val="NotesTextListinTable"/>
    <w:rsid w:val="005802A0"/>
    <w:rPr>
      <w:rFonts w:eastAsia="楷体_GB2312" w:cs="楷体_GB2312"/>
      <w:noProof/>
      <w:sz w:val="18"/>
      <w:szCs w:val="18"/>
    </w:rPr>
  </w:style>
  <w:style w:type="character" w:customStyle="1" w:styleId="NotesTextinTableChar">
    <w:name w:val="Notes Text in Table Char"/>
    <w:link w:val="NotesTextinTable"/>
    <w:rsid w:val="005802A0"/>
    <w:rPr>
      <w:rFonts w:eastAsia="楷体_GB2312" w:cs="Arial"/>
      <w:iCs/>
      <w:kern w:val="2"/>
      <w:sz w:val="18"/>
      <w:szCs w:val="18"/>
    </w:rPr>
  </w:style>
  <w:style w:type="character" w:customStyle="1" w:styleId="TerminalDisplayChar">
    <w:name w:val="Terminal Display Char"/>
    <w:link w:val="TerminalDisplay"/>
    <w:rsid w:val="005802A0"/>
    <w:rPr>
      <w:rFonts w:ascii="Courier New" w:hAnsi="Courier New" w:cs="Courier New"/>
      <w:snapToGrid w:val="0"/>
      <w:spacing w:val="-1"/>
      <w:sz w:val="16"/>
      <w:szCs w:val="16"/>
    </w:rPr>
  </w:style>
  <w:style w:type="character" w:customStyle="1" w:styleId="TableNoteChar">
    <w:name w:val="Table Note Char"/>
    <w:link w:val="TableNote"/>
    <w:rsid w:val="005802A0"/>
    <w:rPr>
      <w:rFonts w:cs="Arial"/>
      <w:kern w:val="2"/>
      <w:sz w:val="18"/>
      <w:szCs w:val="18"/>
    </w:rPr>
  </w:style>
  <w:style w:type="character" w:customStyle="1" w:styleId="TableTextChar">
    <w:name w:val="Table Text Char"/>
    <w:rsid w:val="005802A0"/>
    <w:rPr>
      <w:rFonts w:ascii="Arial" w:eastAsia="宋体" w:hAnsi="Arial" w:cs="Arial"/>
      <w:snapToGrid w:val="0"/>
      <w:sz w:val="21"/>
      <w:szCs w:val="21"/>
      <w:lang w:val="en-US" w:eastAsia="zh-CN" w:bidi="ar-SA"/>
    </w:rPr>
  </w:style>
  <w:style w:type="character" w:customStyle="1" w:styleId="TableHeadingChar">
    <w:name w:val="Table Heading Char"/>
    <w:link w:val="TableHeading"/>
    <w:rsid w:val="005802A0"/>
    <w:rPr>
      <w:rFonts w:ascii="Book Antiqua" w:eastAsia="黑体" w:hAnsi="Book Antiqua" w:cs="Book Antiqua"/>
      <w:bCs/>
      <w:snapToGrid w:val="0"/>
      <w:sz w:val="21"/>
      <w:szCs w:val="21"/>
    </w:rPr>
  </w:style>
  <w:style w:type="character" w:customStyle="1" w:styleId="TableDescriptionChar">
    <w:name w:val="Table Description Char"/>
    <w:link w:val="TableDescription"/>
    <w:rsid w:val="005802A0"/>
    <w:rPr>
      <w:rFonts w:eastAsia="黑体" w:cs="Arial"/>
      <w:spacing w:val="-4"/>
      <w:kern w:val="2"/>
      <w:sz w:val="21"/>
      <w:szCs w:val="21"/>
    </w:rPr>
  </w:style>
  <w:style w:type="character" w:customStyle="1" w:styleId="CAUTIONTextChar">
    <w:name w:val="CAUTION Text Char"/>
    <w:link w:val="CAUTIONText"/>
    <w:rsid w:val="005802A0"/>
    <w:rPr>
      <w:rFonts w:eastAsia="楷体_GB2312" w:cs="Arial"/>
      <w:iCs/>
      <w:kern w:val="2"/>
      <w:sz w:val="21"/>
      <w:szCs w:val="21"/>
    </w:rPr>
  </w:style>
  <w:style w:type="character" w:customStyle="1" w:styleId="NotesTextListChar">
    <w:name w:val="Notes Text List Char"/>
    <w:link w:val="NotesTextList0"/>
    <w:rsid w:val="005802A0"/>
    <w:rPr>
      <w:rFonts w:eastAsia="楷体_GB2312" w:cs="Arial"/>
      <w:iCs/>
      <w:kern w:val="2"/>
      <w:sz w:val="18"/>
      <w:szCs w:val="18"/>
    </w:rPr>
  </w:style>
  <w:style w:type="character" w:customStyle="1" w:styleId="ItemListChar">
    <w:name w:val="Item List Char"/>
    <w:link w:val="ItemList"/>
    <w:rsid w:val="005802A0"/>
    <w:rPr>
      <w:rFonts w:cs="Arial"/>
      <w:kern w:val="2"/>
      <w:sz w:val="21"/>
      <w:szCs w:val="21"/>
    </w:rPr>
  </w:style>
  <w:style w:type="character" w:customStyle="1" w:styleId="ItemListinTableChar">
    <w:name w:val="Item List in Table Char"/>
    <w:link w:val="ItemListinTable"/>
    <w:rsid w:val="005802A0"/>
    <w:rPr>
      <w:rFonts w:cs="Arial"/>
      <w:sz w:val="21"/>
      <w:szCs w:val="21"/>
    </w:rPr>
  </w:style>
  <w:style w:type="character" w:customStyle="1" w:styleId="CAUTIONHeadingChar">
    <w:name w:val="CAUTION Heading Char"/>
    <w:link w:val="CAUTIONHeading"/>
    <w:rsid w:val="005802A0"/>
    <w:rPr>
      <w:rFonts w:ascii="Book Antiqua" w:eastAsia="黑体" w:hAnsi="Book Antiqua" w:cs="Arial"/>
      <w:bCs/>
      <w:noProof/>
      <w:kern w:val="2"/>
      <w:sz w:val="21"/>
      <w:szCs w:val="21"/>
    </w:rPr>
  </w:style>
  <w:style w:type="character" w:customStyle="1" w:styleId="Charf2">
    <w:name w:val="正文首行缩进 Char"/>
    <w:aliases w:val="正文首行缩进 Char1 Char1,正文首行缩进 Char Char Char1,正文首行缩进 Char1 Char Char Char1,正文首行缩进 Char Char1 Char Char Char1,正文首行缩进 Char Char Char Char Char Char Char Char1,正文首行缩进 Char Char Char Char1 Char Char Char1,正文首行缩进 Char2 Char1"/>
    <w:link w:val="afff2"/>
    <w:rsid w:val="005802A0"/>
    <w:rPr>
      <w:rFonts w:cs="Arial"/>
      <w:kern w:val="2"/>
      <w:sz w:val="21"/>
      <w:szCs w:val="21"/>
    </w:rPr>
  </w:style>
  <w:style w:type="character" w:customStyle="1" w:styleId="TableTextChar1">
    <w:name w:val="Table Text Char1"/>
    <w:link w:val="TableText"/>
    <w:rsid w:val="005802A0"/>
    <w:rPr>
      <w:rFonts w:cs="Arial"/>
      <w:snapToGrid w:val="0"/>
      <w:sz w:val="21"/>
      <w:szCs w:val="21"/>
    </w:rPr>
  </w:style>
  <w:style w:type="character" w:customStyle="1" w:styleId="1Char">
    <w:name w:val="标题 1 Char"/>
    <w:aliases w:val="heading 1 Char1,heading 1 Char Char,H1 Char,PIM 1 Char,h1 Char,标题 11 Char,标书1 Char,L1 Char,boc Char,Section Head Char,l1 Char,1 Char,Heading 0 Char,章节 Char,Heading 11 Char,level 1 Char,Level 1 Head Char,1. heading 1 Char,标准章 Char,h11 Char"/>
    <w:link w:val="1"/>
    <w:rsid w:val="005802A0"/>
    <w:rPr>
      <w:rFonts w:ascii="Book Antiqua" w:eastAsia="黑体" w:hAnsi="Book Antiqua" w:cs="Book Antiqua"/>
      <w:b/>
      <w:bCs/>
      <w:kern w:val="2"/>
      <w:sz w:val="44"/>
      <w:szCs w:val="44"/>
    </w:rPr>
  </w:style>
  <w:style w:type="character" w:customStyle="1" w:styleId="3Char">
    <w:name w:val="标题 3 Char"/>
    <w:aliases w:val="heading 3 Char,标题 3+ Char,标题 3 Char Char Char Char,heading 3 Char Char1 Char Char,heading 3 Char Char Char Char Char Char1 Char Char,heading 3 Char Char Char Char Char Char Char Char Char Char,标题 3 Char2 Char Char Char Char,--F3 Char"/>
    <w:link w:val="31"/>
    <w:rsid w:val="005802A0"/>
    <w:rPr>
      <w:rFonts w:ascii="Book Antiqua" w:eastAsia="黑体" w:hAnsi="Book Antiqua" w:cs="宋体"/>
      <w:noProof/>
      <w:sz w:val="32"/>
      <w:szCs w:val="32"/>
    </w:rPr>
  </w:style>
  <w:style w:type="character" w:customStyle="1" w:styleId="4Char">
    <w:name w:val="标题 4 Char"/>
    <w:aliases w:val="--F4 Char,Heading 4 Char Char,标题 4 Char Char Char1,标题 4 Char Char Char Char1,标题 4 Char Char Char Char Char Char Char Char1,标题 4 Char Char Char Char Char Char Char Char Char Char,标题 4 Char Char Char Char Char Char Char Char Char1,PIM 4 Char"/>
    <w:link w:val="410"/>
    <w:rsid w:val="005802A0"/>
    <w:rPr>
      <w:rFonts w:eastAsia="黑体" w:cs="Arial"/>
      <w:snapToGrid w:val="0"/>
      <w:sz w:val="21"/>
      <w:szCs w:val="21"/>
    </w:rPr>
  </w:style>
  <w:style w:type="paragraph" w:styleId="afff6">
    <w:name w:val="List Paragraph"/>
    <w:basedOn w:val="a2"/>
    <w:link w:val="Charf5"/>
    <w:qFormat/>
    <w:rsid w:val="005802A0"/>
    <w:pPr>
      <w:ind w:firstLineChars="200" w:firstLine="420"/>
    </w:pPr>
  </w:style>
  <w:style w:type="paragraph" w:customStyle="1" w:styleId="ParaCharCharCharCharCharCharCharCharCharCharCharCharCharCharCharCharChar">
    <w:name w:val="默认段落字体 Para Char Char Char Char Char Char Char Char Char Char Char Char Char Char Char Char Char"/>
    <w:next w:val="a2"/>
    <w:rsid w:val="005802A0"/>
    <w:pPr>
      <w:keepNext/>
      <w:keepLines/>
      <w:tabs>
        <w:tab w:val="left" w:pos="2100"/>
      </w:tabs>
      <w:spacing w:before="240" w:after="240"/>
      <w:ind w:left="2100" w:hanging="420"/>
      <w:outlineLvl w:val="7"/>
    </w:pPr>
    <w:rPr>
      <w:rFonts w:ascii="Arial" w:eastAsia="黑体" w:hAnsi="Arial" w:cs="Arial"/>
      <w:snapToGrid w:val="0"/>
      <w:sz w:val="21"/>
      <w:szCs w:val="21"/>
    </w:rPr>
  </w:style>
  <w:style w:type="paragraph" w:customStyle="1" w:styleId="CharCharCharCharChar1CharCharCharCharChar">
    <w:name w:val="Char Char Char Char Char1 Char Char Char Char Char"/>
    <w:basedOn w:val="a2"/>
    <w:rsid w:val="005802A0"/>
    <w:pPr>
      <w:topLinePunct w:val="0"/>
      <w:adjustRightInd/>
      <w:snapToGrid/>
      <w:spacing w:before="0" w:after="0" w:line="240" w:lineRule="auto"/>
      <w:ind w:left="0"/>
      <w:jc w:val="both"/>
    </w:pPr>
    <w:rPr>
      <w:rFonts w:ascii="Arial" w:hAnsi="Arial"/>
      <w:kern w:val="0"/>
      <w:szCs w:val="20"/>
    </w:rPr>
  </w:style>
  <w:style w:type="paragraph" w:customStyle="1" w:styleId="ParaCharCharCharCharCharCharCharCharChar">
    <w:name w:val="默认段落字体 Para Char Char Char Char Char Char Char Char Char"/>
    <w:basedOn w:val="a2"/>
    <w:rsid w:val="005802A0"/>
    <w:pPr>
      <w:widowControl w:val="0"/>
      <w:topLinePunct w:val="0"/>
      <w:adjustRightInd/>
      <w:snapToGrid/>
      <w:spacing w:before="0" w:after="0" w:line="240" w:lineRule="auto"/>
      <w:ind w:left="0"/>
      <w:jc w:val="both"/>
    </w:pPr>
    <w:rPr>
      <w:rFonts w:ascii="Tahoma" w:eastAsia="Times New Roman" w:hAnsi="Tahoma" w:cs="Times New Roman"/>
      <w:sz w:val="24"/>
      <w:szCs w:val="20"/>
    </w:rPr>
  </w:style>
  <w:style w:type="paragraph" w:customStyle="1" w:styleId="CharChar">
    <w:name w:val="Char Char"/>
    <w:basedOn w:val="a2"/>
    <w:rsid w:val="005802A0"/>
    <w:pPr>
      <w:widowControl w:val="0"/>
      <w:topLinePunct w:val="0"/>
      <w:adjustRightInd/>
      <w:snapToGrid/>
      <w:spacing w:before="0" w:after="0" w:line="240" w:lineRule="auto"/>
      <w:ind w:left="0"/>
      <w:jc w:val="both"/>
    </w:pPr>
    <w:rPr>
      <w:rFonts w:ascii="Arial" w:hAnsi="Arial"/>
      <w:szCs w:val="24"/>
    </w:rPr>
  </w:style>
  <w:style w:type="paragraph" w:customStyle="1" w:styleId="CharChar2Char">
    <w:name w:val="Char Char2 Char"/>
    <w:basedOn w:val="a2"/>
    <w:rsid w:val="005802A0"/>
    <w:pPr>
      <w:keepNext/>
      <w:keepLines/>
      <w:pageBreakBefore/>
      <w:widowControl w:val="0"/>
      <w:topLinePunct w:val="0"/>
      <w:adjustRightInd/>
      <w:snapToGrid/>
      <w:spacing w:before="0" w:after="0" w:line="240" w:lineRule="auto"/>
      <w:ind w:left="855" w:hanging="855"/>
      <w:jc w:val="both"/>
    </w:pPr>
    <w:rPr>
      <w:rFonts w:ascii="Tahoma" w:hAnsi="Tahoma" w:cs="Times New Roman"/>
      <w:sz w:val="24"/>
      <w:szCs w:val="20"/>
    </w:rPr>
  </w:style>
  <w:style w:type="paragraph" w:customStyle="1" w:styleId="CharCharCharCharCharCharCharCharCharCharCharCharCharCharCharCharCharCharCharCharChar">
    <w:name w:val="Char Char Char Char Char Char Char Char Char Char Char Char Char Char Char Char Char Char Char Char Char"/>
    <w:basedOn w:val="a2"/>
    <w:rsid w:val="005802A0"/>
    <w:pPr>
      <w:widowControl w:val="0"/>
      <w:topLinePunct w:val="0"/>
      <w:adjustRightInd/>
      <w:snapToGrid/>
      <w:spacing w:before="0" w:after="0" w:line="360" w:lineRule="auto"/>
      <w:ind w:left="420"/>
      <w:jc w:val="both"/>
      <w:textAlignment w:val="baseline"/>
    </w:pPr>
    <w:rPr>
      <w:rFonts w:ascii="Arial" w:hAnsi="Arial"/>
      <w:szCs w:val="24"/>
    </w:rPr>
  </w:style>
  <w:style w:type="paragraph" w:customStyle="1" w:styleId="410">
    <w:name w:val="标题 41"/>
    <w:basedOn w:val="a2"/>
    <w:next w:val="a2"/>
    <w:link w:val="4Char"/>
    <w:rsid w:val="005802A0"/>
    <w:pPr>
      <w:keepNext/>
      <w:keepLines/>
      <w:tabs>
        <w:tab w:val="num" w:pos="2100"/>
      </w:tabs>
      <w:ind w:left="2100" w:hanging="420"/>
      <w:outlineLvl w:val="3"/>
    </w:pPr>
    <w:rPr>
      <w:rFonts w:eastAsia="黑体" w:hint="eastAsia"/>
      <w:snapToGrid w:val="0"/>
      <w:kern w:val="0"/>
    </w:rPr>
  </w:style>
  <w:style w:type="paragraph" w:customStyle="1" w:styleId="1c">
    <w:name w:val="列出段落1"/>
    <w:basedOn w:val="a2"/>
    <w:rsid w:val="005802A0"/>
    <w:pPr>
      <w:ind w:firstLineChars="200" w:firstLine="420"/>
    </w:pPr>
    <w:rPr>
      <w:rFonts w:hint="eastAsia"/>
    </w:rPr>
  </w:style>
  <w:style w:type="paragraph" w:customStyle="1" w:styleId="INVoice">
    <w:name w:val="IN Voice"/>
    <w:rsid w:val="005802A0"/>
    <w:pPr>
      <w:spacing w:before="60" w:after="60"/>
    </w:pPr>
    <w:rPr>
      <w:rFonts w:ascii="Arial" w:hAnsi="Arial" w:cs="黑体"/>
      <w:sz w:val="15"/>
      <w:szCs w:val="15"/>
    </w:rPr>
  </w:style>
  <w:style w:type="paragraph" w:customStyle="1" w:styleId="ParaCharCharCharCharCharCharCharChar">
    <w:name w:val="默认段落字体 Para Char Char Char Char Char Char Char Char"/>
    <w:basedOn w:val="a2"/>
    <w:rsid w:val="005802A0"/>
    <w:pPr>
      <w:widowControl w:val="0"/>
      <w:topLinePunct w:val="0"/>
      <w:adjustRightInd/>
      <w:snapToGrid/>
      <w:spacing w:before="0" w:after="0" w:line="240" w:lineRule="auto"/>
      <w:ind w:left="0"/>
      <w:jc w:val="both"/>
    </w:pPr>
    <w:rPr>
      <w:rFonts w:ascii="Arial" w:eastAsia="黑体" w:hAnsi="Arial"/>
      <w:snapToGrid w:val="0"/>
      <w:kern w:val="0"/>
    </w:rPr>
  </w:style>
  <w:style w:type="paragraph" w:customStyle="1" w:styleId="ParaChar">
    <w:name w:val="默认段落字体 Para Char"/>
    <w:aliases w:val="Char Char1 Char Char"/>
    <w:basedOn w:val="a2"/>
    <w:rsid w:val="005802A0"/>
    <w:pPr>
      <w:widowControl w:val="0"/>
      <w:topLinePunct w:val="0"/>
      <w:adjustRightInd/>
      <w:snapToGrid/>
      <w:spacing w:before="0" w:after="0" w:line="240" w:lineRule="auto"/>
      <w:ind w:left="0"/>
      <w:jc w:val="both"/>
    </w:pPr>
    <w:rPr>
      <w:szCs w:val="24"/>
    </w:rPr>
  </w:style>
  <w:style w:type="paragraph" w:customStyle="1" w:styleId="Cover20">
    <w:name w:val="Cover2"/>
    <w:rsid w:val="005802A0"/>
    <w:pPr>
      <w:widowControl w:val="0"/>
      <w:adjustRightInd w:val="0"/>
      <w:snapToGrid w:val="0"/>
      <w:spacing w:before="800" w:after="1200"/>
    </w:pPr>
    <w:rPr>
      <w:rFonts w:ascii="Arial" w:eastAsia="黑体" w:hAnsi="Arial" w:cs="Arial"/>
      <w:b/>
      <w:bCs/>
      <w:noProof/>
      <w:sz w:val="36"/>
      <w:szCs w:val="36"/>
      <w:lang w:eastAsia="en-US"/>
    </w:rPr>
  </w:style>
  <w:style w:type="paragraph" w:customStyle="1" w:styleId="3Char2">
    <w:name w:val="3 Char"/>
    <w:basedOn w:val="a2"/>
    <w:rsid w:val="005802A0"/>
    <w:pPr>
      <w:topLinePunct w:val="0"/>
      <w:adjustRightInd/>
      <w:snapToGrid/>
      <w:spacing w:before="0" w:after="0" w:line="240" w:lineRule="auto"/>
      <w:ind w:left="0"/>
      <w:jc w:val="both"/>
    </w:pPr>
    <w:rPr>
      <w:rFonts w:ascii="Arial" w:hAnsi="Arial"/>
      <w:szCs w:val="20"/>
    </w:rPr>
  </w:style>
  <w:style w:type="paragraph" w:customStyle="1" w:styleId="ParaCharCharCharCharCharChar1CharChar">
    <w:name w:val="默认段落字体 Para Char Char Char Char Char Char1 Char Char"/>
    <w:aliases w:val="默认段落字体 Para Char Char Char Char Char Char Char Char Char Char1,默认段落字体 Para Char Char Char Char1 Char Char Char Char Char Char Char Char"/>
    <w:basedOn w:val="a2"/>
    <w:rsid w:val="005802A0"/>
    <w:pPr>
      <w:widowControl w:val="0"/>
      <w:topLinePunct w:val="0"/>
      <w:adjustRightInd/>
      <w:snapToGrid/>
      <w:spacing w:before="0" w:after="0" w:line="240" w:lineRule="auto"/>
      <w:ind w:left="0"/>
      <w:jc w:val="both"/>
    </w:pPr>
    <w:rPr>
      <w:rFonts w:cs="Times New Roman"/>
      <w:szCs w:val="24"/>
    </w:rPr>
  </w:style>
  <w:style w:type="paragraph" w:customStyle="1" w:styleId="ParaCharCharCharChar">
    <w:name w:val="默认段落字体 Para Char Char Char Char"/>
    <w:basedOn w:val="a2"/>
    <w:rsid w:val="005802A0"/>
    <w:pPr>
      <w:widowControl w:val="0"/>
      <w:topLinePunct w:val="0"/>
      <w:adjustRightInd/>
      <w:snapToGrid/>
      <w:spacing w:before="0" w:after="0" w:line="240" w:lineRule="auto"/>
      <w:ind w:left="0"/>
      <w:jc w:val="both"/>
    </w:pPr>
    <w:rPr>
      <w:rFonts w:ascii="Arial" w:hAnsi="Arial"/>
      <w:szCs w:val="24"/>
    </w:rPr>
  </w:style>
  <w:style w:type="paragraph" w:customStyle="1" w:styleId="TOC2">
    <w:name w:val="TOC 标题2"/>
    <w:next w:val="10"/>
    <w:rsid w:val="005802A0"/>
    <w:pPr>
      <w:keepNext/>
      <w:snapToGrid w:val="0"/>
      <w:spacing w:before="480" w:after="360"/>
      <w:jc w:val="center"/>
    </w:pPr>
    <w:rPr>
      <w:rFonts w:ascii="Arial" w:eastAsia="黑体" w:hAnsi="Arial" w:cs="Arial"/>
      <w:sz w:val="36"/>
      <w:szCs w:val="36"/>
    </w:rPr>
  </w:style>
  <w:style w:type="character" w:customStyle="1" w:styleId="Char5">
    <w:name w:val="批注框文本 Char"/>
    <w:basedOn w:val="a3"/>
    <w:link w:val="af1"/>
    <w:rsid w:val="007C71EC"/>
    <w:rPr>
      <w:rFonts w:cs="Arial"/>
      <w:kern w:val="2"/>
      <w:sz w:val="18"/>
      <w:szCs w:val="18"/>
    </w:rPr>
  </w:style>
  <w:style w:type="character" w:customStyle="1" w:styleId="Char2">
    <w:name w:val="页眉 Char"/>
    <w:basedOn w:val="a3"/>
    <w:link w:val="ac"/>
    <w:rsid w:val="007C71EC"/>
    <w:rPr>
      <w:rFonts w:cs="Arial"/>
      <w:kern w:val="2"/>
      <w:sz w:val="2"/>
      <w:szCs w:val="2"/>
    </w:rPr>
  </w:style>
  <w:style w:type="character" w:customStyle="1" w:styleId="Char1">
    <w:name w:val="页脚 Char"/>
    <w:basedOn w:val="a3"/>
    <w:link w:val="ab"/>
    <w:rsid w:val="007C71EC"/>
    <w:rPr>
      <w:b/>
      <w:bCs/>
      <w:kern w:val="2"/>
      <w:sz w:val="2"/>
      <w:szCs w:val="2"/>
    </w:rPr>
  </w:style>
  <w:style w:type="paragraph" w:styleId="afff7">
    <w:name w:val="No Spacing"/>
    <w:link w:val="Charf6"/>
    <w:uiPriority w:val="1"/>
    <w:qFormat/>
    <w:rsid w:val="007C71EC"/>
    <w:rPr>
      <w:rFonts w:asciiTheme="minorHAnsi" w:eastAsiaTheme="minorEastAsia" w:hAnsiTheme="minorHAnsi" w:cstheme="minorBidi"/>
      <w:sz w:val="22"/>
      <w:szCs w:val="22"/>
    </w:rPr>
  </w:style>
  <w:style w:type="character" w:customStyle="1" w:styleId="Charf6">
    <w:name w:val="无间隔 Char"/>
    <w:basedOn w:val="a3"/>
    <w:link w:val="afff7"/>
    <w:uiPriority w:val="1"/>
    <w:rsid w:val="007C71EC"/>
    <w:rPr>
      <w:rFonts w:asciiTheme="minorHAnsi" w:eastAsiaTheme="minorEastAsia" w:hAnsiTheme="minorHAnsi" w:cstheme="minorBidi"/>
      <w:sz w:val="22"/>
      <w:szCs w:val="22"/>
    </w:rPr>
  </w:style>
  <w:style w:type="character" w:customStyle="1" w:styleId="5Char">
    <w:name w:val="标题 5 Char"/>
    <w:basedOn w:val="a3"/>
    <w:link w:val="51"/>
    <w:rsid w:val="007C71EC"/>
    <w:rPr>
      <w:rFonts w:cs="Arial"/>
      <w:b/>
      <w:bCs/>
      <w:kern w:val="2"/>
      <w:sz w:val="28"/>
      <w:szCs w:val="28"/>
    </w:rPr>
  </w:style>
  <w:style w:type="character" w:customStyle="1" w:styleId="6Char">
    <w:name w:val="标题 6 Char"/>
    <w:basedOn w:val="a3"/>
    <w:link w:val="6"/>
    <w:rsid w:val="007C71EC"/>
    <w:rPr>
      <w:rFonts w:ascii="Arial" w:eastAsia="黑体" w:hAnsi="Arial"/>
      <w:b/>
      <w:bCs/>
      <w:kern w:val="2"/>
      <w:sz w:val="21"/>
      <w:szCs w:val="21"/>
    </w:rPr>
  </w:style>
  <w:style w:type="character" w:customStyle="1" w:styleId="7Char">
    <w:name w:val="标题 7 Char"/>
    <w:basedOn w:val="a3"/>
    <w:link w:val="7"/>
    <w:rsid w:val="007C71EC"/>
    <w:rPr>
      <w:rFonts w:ascii="Book Antiqua" w:eastAsia="黑体" w:hAnsi="Book Antiqua" w:cs="Book Antiqua"/>
      <w:b/>
      <w:kern w:val="2"/>
      <w:sz w:val="44"/>
      <w:szCs w:val="44"/>
    </w:rPr>
  </w:style>
  <w:style w:type="character" w:customStyle="1" w:styleId="8Char">
    <w:name w:val="标题 8 Char"/>
    <w:basedOn w:val="a3"/>
    <w:link w:val="8"/>
    <w:rsid w:val="007C71EC"/>
    <w:rPr>
      <w:rFonts w:ascii="Book Antiqua" w:eastAsia="黑体" w:hAnsi="Book Antiqua"/>
      <w:bCs/>
      <w:noProof/>
      <w:sz w:val="36"/>
      <w:szCs w:val="36"/>
      <w:lang w:eastAsia="en-US"/>
    </w:rPr>
  </w:style>
  <w:style w:type="character" w:customStyle="1" w:styleId="9Char">
    <w:name w:val="标题 9 Char"/>
    <w:aliases w:val="PIM 9 Char,tt Char,table title Char,标题 45 Char,Figure Heading Char,FH Char,不用9 Char"/>
    <w:basedOn w:val="a3"/>
    <w:link w:val="9"/>
    <w:rsid w:val="007C71EC"/>
    <w:rPr>
      <w:rFonts w:ascii="Book Antiqua" w:eastAsia="黑体" w:hAnsi="Book Antiqua"/>
      <w:noProof/>
      <w:sz w:val="32"/>
      <w:szCs w:val="32"/>
    </w:rPr>
  </w:style>
  <w:style w:type="character" w:customStyle="1" w:styleId="Char">
    <w:name w:val="标题 Char"/>
    <w:basedOn w:val="a3"/>
    <w:link w:val="a8"/>
    <w:rsid w:val="007C71EC"/>
    <w:rPr>
      <w:rFonts w:ascii="Arial" w:hAnsi="Arial" w:cs="Arial"/>
      <w:b/>
      <w:bCs/>
      <w:kern w:val="2"/>
      <w:sz w:val="32"/>
      <w:szCs w:val="32"/>
    </w:rPr>
  </w:style>
  <w:style w:type="character" w:customStyle="1" w:styleId="Char0">
    <w:name w:val="文档结构图 Char"/>
    <w:basedOn w:val="a3"/>
    <w:link w:val="aa"/>
    <w:rsid w:val="007C71EC"/>
    <w:rPr>
      <w:rFonts w:cs="Arial"/>
      <w:kern w:val="2"/>
      <w:sz w:val="21"/>
      <w:szCs w:val="21"/>
      <w:shd w:val="clear" w:color="auto" w:fill="000080"/>
    </w:rPr>
  </w:style>
  <w:style w:type="character" w:customStyle="1" w:styleId="Char3">
    <w:name w:val="宏文本 Char"/>
    <w:basedOn w:val="a3"/>
    <w:link w:val="ae"/>
    <w:rsid w:val="007C71EC"/>
    <w:rPr>
      <w:rFonts w:ascii="Courier New" w:hAnsi="Courier New" w:cs="Courier New"/>
      <w:kern w:val="2"/>
      <w:sz w:val="24"/>
      <w:szCs w:val="24"/>
    </w:rPr>
  </w:style>
  <w:style w:type="character" w:customStyle="1" w:styleId="Char4">
    <w:name w:val="脚注文本 Char"/>
    <w:basedOn w:val="a3"/>
    <w:link w:val="af"/>
    <w:rsid w:val="007C71EC"/>
    <w:rPr>
      <w:rFonts w:cs="Arial"/>
      <w:kern w:val="2"/>
      <w:sz w:val="18"/>
      <w:szCs w:val="18"/>
    </w:rPr>
  </w:style>
  <w:style w:type="character" w:customStyle="1" w:styleId="Char6">
    <w:name w:val="批注文字 Char"/>
    <w:basedOn w:val="a3"/>
    <w:link w:val="af2"/>
    <w:rsid w:val="007C71EC"/>
    <w:rPr>
      <w:rFonts w:cs="Arial"/>
      <w:kern w:val="2"/>
      <w:sz w:val="21"/>
      <w:szCs w:val="21"/>
    </w:rPr>
  </w:style>
  <w:style w:type="character" w:customStyle="1" w:styleId="Char7">
    <w:name w:val="批注主题 Char"/>
    <w:basedOn w:val="Char6"/>
    <w:link w:val="af4"/>
    <w:rsid w:val="007C71EC"/>
    <w:rPr>
      <w:rFonts w:cs="Arial"/>
      <w:b/>
      <w:bCs/>
      <w:kern w:val="2"/>
      <w:sz w:val="21"/>
      <w:szCs w:val="21"/>
    </w:rPr>
  </w:style>
  <w:style w:type="character" w:customStyle="1" w:styleId="Char8">
    <w:name w:val="尾注文本 Char"/>
    <w:basedOn w:val="a3"/>
    <w:link w:val="af7"/>
    <w:rsid w:val="007C71EC"/>
    <w:rPr>
      <w:rFonts w:cs="Arial"/>
      <w:kern w:val="2"/>
      <w:sz w:val="21"/>
      <w:szCs w:val="21"/>
    </w:rPr>
  </w:style>
  <w:style w:type="character" w:customStyle="1" w:styleId="HTMLChar">
    <w:name w:val="HTML 地址 Char"/>
    <w:basedOn w:val="a3"/>
    <w:link w:val="HTML2"/>
    <w:rsid w:val="007C71EC"/>
    <w:rPr>
      <w:rFonts w:cs="Arial"/>
      <w:i/>
      <w:iCs/>
      <w:kern w:val="2"/>
      <w:sz w:val="21"/>
      <w:szCs w:val="21"/>
    </w:rPr>
  </w:style>
  <w:style w:type="character" w:customStyle="1" w:styleId="HTMLChar0">
    <w:name w:val="HTML 预设格式 Char"/>
    <w:basedOn w:val="a3"/>
    <w:link w:val="HTML8"/>
    <w:rsid w:val="007C71EC"/>
    <w:rPr>
      <w:rFonts w:ascii="Courier New" w:hAnsi="Courier New" w:cs="Courier New"/>
      <w:kern w:val="2"/>
    </w:rPr>
  </w:style>
  <w:style w:type="character" w:customStyle="1" w:styleId="Char9">
    <w:name w:val="称呼 Char"/>
    <w:basedOn w:val="a3"/>
    <w:link w:val="afc"/>
    <w:rsid w:val="007C71EC"/>
    <w:rPr>
      <w:rFonts w:cs="Arial"/>
      <w:kern w:val="2"/>
      <w:sz w:val="21"/>
      <w:szCs w:val="21"/>
    </w:rPr>
  </w:style>
  <w:style w:type="character" w:customStyle="1" w:styleId="Chara">
    <w:name w:val="纯文本 Char"/>
    <w:basedOn w:val="a3"/>
    <w:link w:val="afd"/>
    <w:rsid w:val="007C71EC"/>
    <w:rPr>
      <w:rFonts w:ascii="宋体" w:hAnsi="Courier New" w:cs="Courier New"/>
      <w:kern w:val="2"/>
      <w:sz w:val="21"/>
      <w:szCs w:val="21"/>
    </w:rPr>
  </w:style>
  <w:style w:type="character" w:customStyle="1" w:styleId="Charb">
    <w:name w:val="电子邮件签名 Char"/>
    <w:basedOn w:val="a3"/>
    <w:link w:val="aff"/>
    <w:rsid w:val="007C71EC"/>
    <w:rPr>
      <w:rFonts w:cs="Arial"/>
      <w:kern w:val="2"/>
      <w:sz w:val="21"/>
      <w:szCs w:val="21"/>
    </w:rPr>
  </w:style>
  <w:style w:type="character" w:customStyle="1" w:styleId="Charc">
    <w:name w:val="副标题 Char"/>
    <w:basedOn w:val="a3"/>
    <w:link w:val="aff0"/>
    <w:rsid w:val="007C71EC"/>
    <w:rPr>
      <w:rFonts w:ascii="Arial" w:hAnsi="Arial" w:cs="Arial"/>
      <w:b/>
      <w:bCs/>
      <w:kern w:val="28"/>
      <w:sz w:val="32"/>
      <w:szCs w:val="32"/>
    </w:rPr>
  </w:style>
  <w:style w:type="character" w:customStyle="1" w:styleId="Chard">
    <w:name w:val="结束语 Char"/>
    <w:basedOn w:val="a3"/>
    <w:link w:val="aff2"/>
    <w:rsid w:val="007C71EC"/>
    <w:rPr>
      <w:rFonts w:cs="Arial"/>
      <w:kern w:val="2"/>
      <w:sz w:val="21"/>
      <w:szCs w:val="21"/>
    </w:rPr>
  </w:style>
  <w:style w:type="character" w:customStyle="1" w:styleId="Chare">
    <w:name w:val="签名 Char"/>
    <w:basedOn w:val="a3"/>
    <w:link w:val="aff7"/>
    <w:rsid w:val="007C71EC"/>
    <w:rPr>
      <w:rFonts w:cs="Arial"/>
      <w:kern w:val="2"/>
      <w:sz w:val="21"/>
      <w:szCs w:val="21"/>
    </w:rPr>
  </w:style>
  <w:style w:type="character" w:customStyle="1" w:styleId="Charf">
    <w:name w:val="日期 Char"/>
    <w:basedOn w:val="a3"/>
    <w:link w:val="aff9"/>
    <w:rsid w:val="007C71EC"/>
    <w:rPr>
      <w:rFonts w:cs="Arial"/>
      <w:kern w:val="2"/>
      <w:sz w:val="21"/>
      <w:szCs w:val="21"/>
    </w:rPr>
  </w:style>
  <w:style w:type="character" w:customStyle="1" w:styleId="Charf0">
    <w:name w:val="信息标题 Char"/>
    <w:basedOn w:val="a3"/>
    <w:link w:val="affc"/>
    <w:rsid w:val="007C71EC"/>
    <w:rPr>
      <w:rFonts w:ascii="Arial" w:hAnsi="Arial" w:cs="Arial"/>
      <w:kern w:val="2"/>
      <w:sz w:val="21"/>
      <w:szCs w:val="21"/>
      <w:shd w:val="pct20" w:color="auto" w:fill="auto"/>
    </w:rPr>
  </w:style>
  <w:style w:type="character" w:customStyle="1" w:styleId="Charf1">
    <w:name w:val="正文文本 Char"/>
    <w:basedOn w:val="a3"/>
    <w:link w:val="afff1"/>
    <w:rsid w:val="007C71EC"/>
    <w:rPr>
      <w:rFonts w:cs="Arial"/>
      <w:kern w:val="2"/>
      <w:sz w:val="21"/>
      <w:szCs w:val="21"/>
    </w:rPr>
  </w:style>
  <w:style w:type="character" w:customStyle="1" w:styleId="Charf3">
    <w:name w:val="正文文本缩进 Char"/>
    <w:basedOn w:val="a3"/>
    <w:link w:val="afff3"/>
    <w:rsid w:val="007C71EC"/>
    <w:rPr>
      <w:rFonts w:cs="Arial"/>
      <w:kern w:val="2"/>
      <w:sz w:val="21"/>
      <w:szCs w:val="21"/>
    </w:rPr>
  </w:style>
  <w:style w:type="character" w:customStyle="1" w:styleId="2Char0">
    <w:name w:val="正文首行缩进 2 Char"/>
    <w:basedOn w:val="Charf3"/>
    <w:link w:val="2f"/>
    <w:rsid w:val="007C71EC"/>
    <w:rPr>
      <w:rFonts w:cs="Arial"/>
      <w:kern w:val="2"/>
      <w:sz w:val="21"/>
      <w:szCs w:val="21"/>
    </w:rPr>
  </w:style>
  <w:style w:type="character" w:customStyle="1" w:styleId="2Char1">
    <w:name w:val="正文文本 2 Char"/>
    <w:basedOn w:val="a3"/>
    <w:link w:val="2f0"/>
    <w:rsid w:val="007C71EC"/>
    <w:rPr>
      <w:rFonts w:cs="Arial"/>
      <w:kern w:val="2"/>
      <w:sz w:val="21"/>
      <w:szCs w:val="21"/>
    </w:rPr>
  </w:style>
  <w:style w:type="character" w:customStyle="1" w:styleId="3Char0">
    <w:name w:val="正文文本 3 Char"/>
    <w:basedOn w:val="a3"/>
    <w:link w:val="3e"/>
    <w:rsid w:val="007C71EC"/>
    <w:rPr>
      <w:rFonts w:cs="Arial"/>
      <w:kern w:val="2"/>
      <w:sz w:val="16"/>
      <w:szCs w:val="16"/>
    </w:rPr>
  </w:style>
  <w:style w:type="character" w:customStyle="1" w:styleId="2Char2">
    <w:name w:val="正文文本缩进 2 Char"/>
    <w:basedOn w:val="a3"/>
    <w:link w:val="2f1"/>
    <w:rsid w:val="007C71EC"/>
    <w:rPr>
      <w:rFonts w:cs="Arial"/>
      <w:kern w:val="2"/>
      <w:sz w:val="21"/>
      <w:szCs w:val="21"/>
    </w:rPr>
  </w:style>
  <w:style w:type="character" w:customStyle="1" w:styleId="3Char1">
    <w:name w:val="正文文本缩进 3 Char"/>
    <w:basedOn w:val="a3"/>
    <w:link w:val="3f"/>
    <w:rsid w:val="007C71EC"/>
    <w:rPr>
      <w:rFonts w:cs="Arial"/>
      <w:kern w:val="2"/>
      <w:sz w:val="16"/>
      <w:szCs w:val="16"/>
    </w:rPr>
  </w:style>
  <w:style w:type="character" w:customStyle="1" w:styleId="Charf4">
    <w:name w:val="注释标题 Char"/>
    <w:basedOn w:val="a3"/>
    <w:link w:val="afff5"/>
    <w:rsid w:val="007C71EC"/>
    <w:rPr>
      <w:rFonts w:cs="Arial"/>
      <w:kern w:val="2"/>
      <w:sz w:val="21"/>
      <w:szCs w:val="21"/>
    </w:rPr>
  </w:style>
  <w:style w:type="character" w:customStyle="1" w:styleId="Char30">
    <w:name w:val="正文首行缩进 Char3"/>
    <w:aliases w:val="正文首行缩进 Char1 Char,正文首行缩进 Char Char Char,正文首行缩进 Char1 Char Char Char,正文首行缩进 Char Char1 Char Char Char,正文首行缩进 Char Char Char Char Char Char Char Char,正文首行缩进 Char Char Char Char1 Char Char Char,正文首行缩进 Char2 Char"/>
    <w:semiHidden/>
    <w:rsid w:val="007C71EC"/>
    <w:rPr>
      <w:rFonts w:ascii="Times New Roman" w:eastAsia="宋体" w:hAnsi="Times New Roman" w:cs="Arial"/>
      <w:szCs w:val="21"/>
    </w:rPr>
  </w:style>
  <w:style w:type="paragraph" w:customStyle="1" w:styleId="0000">
    <w:name w:val="图片0000"/>
    <w:basedOn w:val="FigureDescription"/>
    <w:qFormat/>
    <w:rsid w:val="007C71EC"/>
    <w:pPr>
      <w:numPr>
        <w:ilvl w:val="0"/>
        <w:numId w:val="0"/>
      </w:numPr>
      <w:ind w:left="3360"/>
      <w:outlineLvl w:val="7"/>
    </w:pPr>
  </w:style>
  <w:style w:type="paragraph" w:styleId="TOC">
    <w:name w:val="TOC Heading"/>
    <w:basedOn w:val="1"/>
    <w:next w:val="a2"/>
    <w:uiPriority w:val="39"/>
    <w:semiHidden/>
    <w:unhideWhenUsed/>
    <w:qFormat/>
    <w:rsid w:val="007C71EC"/>
    <w:pPr>
      <w:keepLines/>
      <w:numPr>
        <w:numId w:val="0"/>
      </w:numPr>
      <w:pBdr>
        <w:bottom w:val="none" w:sz="0" w:space="0" w:color="auto"/>
      </w:pBdr>
      <w:topLinePunct w:val="0"/>
      <w:adjustRightInd/>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Notestextlist">
    <w:name w:val="Notes text list"/>
    <w:basedOn w:val="a2"/>
    <w:rsid w:val="007C71EC"/>
    <w:pPr>
      <w:widowControl w:val="0"/>
      <w:numPr>
        <w:numId w:val="23"/>
      </w:numPr>
      <w:tabs>
        <w:tab w:val="clear" w:pos="284"/>
        <w:tab w:val="num" w:pos="360"/>
      </w:tabs>
      <w:topLinePunct w:val="0"/>
      <w:spacing w:before="80" w:after="80"/>
      <w:ind w:left="0" w:firstLine="0"/>
    </w:pPr>
    <w:rPr>
      <w:rFonts w:eastAsia="Arial"/>
      <w:iCs/>
      <w:spacing w:val="-4"/>
      <w:sz w:val="24"/>
      <w:szCs w:val="24"/>
    </w:rPr>
  </w:style>
  <w:style w:type="character" w:styleId="afff8">
    <w:name w:val="Placeholder Text"/>
    <w:basedOn w:val="a3"/>
    <w:uiPriority w:val="99"/>
    <w:semiHidden/>
    <w:rsid w:val="009579DF"/>
    <w:rPr>
      <w:color w:val="808080"/>
    </w:rPr>
  </w:style>
  <w:style w:type="paragraph" w:customStyle="1" w:styleId="afff9">
    <w:name w:val="图注"/>
    <w:basedOn w:val="af6"/>
    <w:link w:val="Charf7"/>
    <w:qFormat/>
    <w:rsid w:val="00C43FF9"/>
    <w:pPr>
      <w:keepNext/>
      <w:spacing w:before="0" w:after="0" w:line="360" w:lineRule="auto"/>
      <w:ind w:left="0"/>
      <w:jc w:val="center"/>
    </w:pPr>
    <w:rPr>
      <w:rFonts w:ascii="楷体" w:eastAsia="楷体" w:hAnsi="楷体"/>
      <w:sz w:val="18"/>
      <w:szCs w:val="18"/>
    </w:rPr>
  </w:style>
  <w:style w:type="character" w:customStyle="1" w:styleId="Charf7">
    <w:name w:val="图注 Char"/>
    <w:basedOn w:val="a3"/>
    <w:link w:val="afff9"/>
    <w:rsid w:val="00C43FF9"/>
    <w:rPr>
      <w:rFonts w:ascii="楷体" w:eastAsia="楷体" w:hAnsi="楷体" w:cs="Arial"/>
      <w:kern w:val="2"/>
      <w:sz w:val="18"/>
      <w:szCs w:val="18"/>
    </w:rPr>
  </w:style>
  <w:style w:type="paragraph" w:customStyle="1" w:styleId="afffa">
    <w:name w:val="注释"/>
    <w:basedOn w:val="a2"/>
    <w:link w:val="Charf8"/>
    <w:qFormat/>
    <w:rsid w:val="00C43FF9"/>
    <w:pPr>
      <w:widowControl w:val="0"/>
      <w:topLinePunct w:val="0"/>
      <w:adjustRightInd/>
      <w:snapToGrid/>
      <w:spacing w:before="0" w:afterLines="30" w:line="360" w:lineRule="exact"/>
      <w:ind w:left="0" w:firstLineChars="200" w:firstLine="200"/>
      <w:jc w:val="both"/>
    </w:pPr>
    <w:rPr>
      <w:rFonts w:asciiTheme="minorHAnsi" w:eastAsia="华文细黑" w:hAnsiTheme="minorHAnsi" w:cstheme="minorBidi"/>
      <w:color w:val="000000" w:themeColor="text1"/>
      <w:sz w:val="18"/>
      <w:szCs w:val="18"/>
    </w:rPr>
  </w:style>
  <w:style w:type="character" w:customStyle="1" w:styleId="Charf8">
    <w:name w:val="注释 Char"/>
    <w:basedOn w:val="a3"/>
    <w:link w:val="afffa"/>
    <w:rsid w:val="00C43FF9"/>
    <w:rPr>
      <w:rFonts w:asciiTheme="minorHAnsi" w:eastAsia="华文细黑" w:hAnsiTheme="minorHAnsi" w:cstheme="minorBidi"/>
      <w:color w:val="000000" w:themeColor="text1"/>
      <w:kern w:val="2"/>
      <w:sz w:val="18"/>
      <w:szCs w:val="18"/>
    </w:rPr>
  </w:style>
  <w:style w:type="character" w:customStyle="1" w:styleId="Charf5">
    <w:name w:val="列出段落 Char"/>
    <w:link w:val="afff6"/>
    <w:uiPriority w:val="34"/>
    <w:rsid w:val="00F97A2C"/>
    <w:rPr>
      <w:rFonts w:cs="Arial"/>
      <w:kern w:val="2"/>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Default Paragraph Font" w:uiPriority="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EE1866"/>
    <w:pPr>
      <w:topLinePunct/>
      <w:adjustRightInd w:val="0"/>
      <w:snapToGrid w:val="0"/>
      <w:spacing w:before="160" w:after="160" w:line="240" w:lineRule="atLeast"/>
      <w:ind w:left="1701"/>
    </w:pPr>
    <w:rPr>
      <w:rFonts w:cs="Arial"/>
      <w:kern w:val="2"/>
      <w:sz w:val="21"/>
      <w:szCs w:val="21"/>
    </w:rPr>
  </w:style>
  <w:style w:type="paragraph" w:styleId="1">
    <w:name w:val="heading 1"/>
    <w:aliases w:val="heading 1,heading 1 Char,H1,PIM 1,h1,标题 11,标书1,L1,boc,Section Head,l1,1,Heading 0,章节,Heading 11,level 1,Level 1 Head,1. heading 1,标准章,Huvudrubrik,h11,h12,h13,h14,h15,h16,h17,h111,h121,h131,h141,h151,h161,h18,h112,h122,h132,h142,h152,h162,h19,h113,h"/>
    <w:basedOn w:val="a2"/>
    <w:next w:val="21"/>
    <w:link w:val="1Char"/>
    <w:qFormat/>
    <w:rsid w:val="00EE1866"/>
    <w:pPr>
      <w:keepNext/>
      <w:numPr>
        <w:numId w:val="22"/>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aliases w:val="标题 2 Char Char,heading 2, Char,Char,--F2,heading 2 Char Char Char,标题 2 Char Char Char Char,heading 21,1.1 标题 2,12,H2,PIM2,Heading 2 Hidden,Heading 2 CCBS,Titre3,HD2,sect 1.2,H21,sect 1.21,H22,sect 1.22,H211,sect 1.211,H23,sect 1.23,H212"/>
    <w:basedOn w:val="a2"/>
    <w:next w:val="31"/>
    <w:link w:val="2Char"/>
    <w:qFormat/>
    <w:rsid w:val="00EE1866"/>
    <w:pPr>
      <w:keepNext/>
      <w:keepLines/>
      <w:numPr>
        <w:ilvl w:val="1"/>
        <w:numId w:val="22"/>
      </w:numPr>
      <w:spacing w:before="600"/>
      <w:outlineLvl w:val="1"/>
    </w:pPr>
    <w:rPr>
      <w:rFonts w:ascii="Book Antiqua" w:eastAsia="黑体" w:hAnsi="Book Antiqua" w:cs="Book Antiqua"/>
      <w:bCs/>
      <w:noProof/>
      <w:kern w:val="0"/>
      <w:sz w:val="36"/>
      <w:szCs w:val="36"/>
      <w:lang w:eastAsia="en-US"/>
    </w:rPr>
  </w:style>
  <w:style w:type="paragraph" w:styleId="31">
    <w:name w:val="heading 3"/>
    <w:aliases w:val="heading 3,标题 3+,标题 3 Char Char Char,heading 3 Char Char1 Char,heading 3 Char Char Char Char Char Char1 Char,heading 3 Char Char Char Char Char Char Char Char Char,标题 3 Char2 Char Char Char,heading 3 Char Char Char Char1 Char,--F3,标题 3 Cha"/>
    <w:basedOn w:val="a2"/>
    <w:next w:val="a2"/>
    <w:link w:val="3Char"/>
    <w:qFormat/>
    <w:rsid w:val="00EE1866"/>
    <w:pPr>
      <w:keepNext/>
      <w:keepLines/>
      <w:numPr>
        <w:ilvl w:val="2"/>
        <w:numId w:val="22"/>
      </w:numPr>
      <w:spacing w:before="200"/>
      <w:outlineLvl w:val="2"/>
    </w:pPr>
    <w:rPr>
      <w:rFonts w:ascii="Book Antiqua" w:eastAsia="黑体" w:hAnsi="Book Antiqua" w:cs="宋体"/>
      <w:noProof/>
      <w:kern w:val="0"/>
      <w:sz w:val="32"/>
      <w:szCs w:val="32"/>
    </w:rPr>
  </w:style>
  <w:style w:type="paragraph" w:styleId="41">
    <w:name w:val="heading 4"/>
    <w:aliases w:val="--F4,Heading 4 Char,标题 4 Char Char,标题 4 Char Char Char,标题 4 Char Char Char Char Char Char Char,标题 4 Char Char Char Char Char Char Char Char Char,标题 4 Char Char Char Char Char Char Char Char,PIM 4,H4,h4,heading 4,标题 4 Char Char Char Char,Z,heading 5"/>
    <w:basedOn w:val="a2"/>
    <w:next w:val="a2"/>
    <w:qFormat/>
    <w:rsid w:val="00EE1866"/>
    <w:pPr>
      <w:keepNext/>
      <w:keepLines/>
      <w:numPr>
        <w:ilvl w:val="4"/>
        <w:numId w:val="22"/>
      </w:numPr>
      <w:ind w:rightChars="100" w:right="100"/>
      <w:outlineLvl w:val="3"/>
    </w:pPr>
    <w:rPr>
      <w:rFonts w:eastAsia="黑体" w:cs="Times New Roman"/>
      <w:bCs/>
    </w:rPr>
  </w:style>
  <w:style w:type="paragraph" w:styleId="51">
    <w:name w:val="heading 5"/>
    <w:basedOn w:val="a2"/>
    <w:next w:val="a2"/>
    <w:link w:val="5Char"/>
    <w:qFormat/>
    <w:rsid w:val="00EE1866"/>
    <w:pPr>
      <w:keepNext/>
      <w:keepLines/>
      <w:spacing w:before="280" w:after="290" w:line="376" w:lineRule="atLeast"/>
      <w:outlineLvl w:val="4"/>
    </w:pPr>
    <w:rPr>
      <w:b/>
      <w:bCs/>
      <w:sz w:val="28"/>
      <w:szCs w:val="28"/>
    </w:rPr>
  </w:style>
  <w:style w:type="paragraph" w:styleId="6">
    <w:name w:val="heading 6"/>
    <w:basedOn w:val="a2"/>
    <w:next w:val="a2"/>
    <w:link w:val="6Char"/>
    <w:qFormat/>
    <w:rsid w:val="00EE1866"/>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Char"/>
    <w:qFormat/>
    <w:rsid w:val="00EE1866"/>
    <w:pPr>
      <w:keepLines/>
      <w:numPr>
        <w:numId w:val="14"/>
      </w:numPr>
      <w:topLinePunct w:val="0"/>
      <w:outlineLvl w:val="6"/>
    </w:pPr>
    <w:rPr>
      <w:bCs w:val="0"/>
    </w:rPr>
  </w:style>
  <w:style w:type="paragraph" w:styleId="8">
    <w:name w:val="heading 8"/>
    <w:basedOn w:val="21"/>
    <w:next w:val="9"/>
    <w:link w:val="8Char"/>
    <w:qFormat/>
    <w:rsid w:val="00EE1866"/>
    <w:pPr>
      <w:numPr>
        <w:numId w:val="14"/>
      </w:numPr>
      <w:topLinePunct w:val="0"/>
      <w:spacing w:before="200"/>
      <w:outlineLvl w:val="7"/>
    </w:pPr>
    <w:rPr>
      <w:rFonts w:cs="Times New Roman"/>
    </w:rPr>
  </w:style>
  <w:style w:type="paragraph" w:styleId="9">
    <w:name w:val="heading 9"/>
    <w:aliases w:val="PIM 9,tt,table title,标题 45,Figure Heading,FH,不用9"/>
    <w:basedOn w:val="31"/>
    <w:next w:val="a2"/>
    <w:link w:val="9Char"/>
    <w:qFormat/>
    <w:rsid w:val="00EE1866"/>
    <w:pPr>
      <w:numPr>
        <w:numId w:val="14"/>
      </w:numPr>
      <w:topLinePunct w:val="0"/>
      <w:outlineLvl w:val="8"/>
    </w:pPr>
    <w:rPr>
      <w:rFonts w:cs="Times New Roman"/>
    </w:rPr>
  </w:style>
  <w:style w:type="character" w:default="1" w:styleId="a3">
    <w:name w:val="Default Paragraph Font"/>
    <w:uiPriority w:val="1"/>
    <w:semiHidden/>
    <w:unhideWhenUsed/>
    <w:rsid w:val="00EE1866"/>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rsid w:val="00EE1866"/>
  </w:style>
  <w:style w:type="paragraph" w:customStyle="1" w:styleId="BlockLabel">
    <w:name w:val="Block Label"/>
    <w:basedOn w:val="a2"/>
    <w:next w:val="a2"/>
    <w:link w:val="BlockLabelChar"/>
    <w:rsid w:val="00EE1866"/>
    <w:pPr>
      <w:keepNext/>
      <w:keepLines/>
      <w:numPr>
        <w:ilvl w:val="3"/>
        <w:numId w:val="22"/>
      </w:numPr>
      <w:spacing w:before="300" w:after="80"/>
      <w:outlineLvl w:val="3"/>
    </w:pPr>
    <w:rPr>
      <w:rFonts w:ascii="Book Antiqua" w:eastAsia="黑体" w:hAnsi="Book Antiqua" w:cs="Book Antiqua"/>
      <w:bCs/>
      <w:kern w:val="0"/>
      <w:sz w:val="26"/>
      <w:szCs w:val="26"/>
    </w:rPr>
  </w:style>
  <w:style w:type="paragraph" w:customStyle="1" w:styleId="Cover1">
    <w:name w:val="Cover1"/>
    <w:basedOn w:val="a2"/>
    <w:rsid w:val="00EE1866"/>
    <w:pPr>
      <w:spacing w:before="80" w:after="80" w:line="240" w:lineRule="auto"/>
      <w:ind w:left="0"/>
    </w:pPr>
    <w:rPr>
      <w:rFonts w:ascii="Arial" w:eastAsia="黑体" w:hAnsi="Arial"/>
      <w:b/>
      <w:bCs/>
      <w:noProof/>
      <w:kern w:val="0"/>
      <w:sz w:val="48"/>
      <w:szCs w:val="48"/>
    </w:rPr>
  </w:style>
  <w:style w:type="paragraph" w:customStyle="1" w:styleId="Cover4">
    <w:name w:val="Cover 4"/>
    <w:basedOn w:val="Cover3"/>
    <w:rsid w:val="00EE1866"/>
    <w:pPr>
      <w:spacing w:before="0" w:after="0" w:line="240" w:lineRule="auto"/>
      <w:jc w:val="both"/>
    </w:pPr>
    <w:rPr>
      <w:sz w:val="21"/>
      <w:szCs w:val="21"/>
    </w:rPr>
  </w:style>
  <w:style w:type="paragraph" w:customStyle="1" w:styleId="Cover5">
    <w:name w:val="Cover 5"/>
    <w:basedOn w:val="a2"/>
    <w:rsid w:val="00EE1866"/>
    <w:pPr>
      <w:widowControl w:val="0"/>
      <w:spacing w:before="0" w:after="0" w:line="240" w:lineRule="auto"/>
      <w:ind w:left="0"/>
    </w:pPr>
    <w:rPr>
      <w:sz w:val="18"/>
      <w:szCs w:val="18"/>
    </w:rPr>
  </w:style>
  <w:style w:type="table" w:customStyle="1" w:styleId="TableNoFrame">
    <w:name w:val="Table No Frame"/>
    <w:basedOn w:val="a6"/>
    <w:semiHidden/>
    <w:rsid w:val="00EE1866"/>
    <w:pPr>
      <w:adjustRightInd/>
      <w:snapToGrid/>
      <w:jc w:val="left"/>
    </w:pPr>
    <w:tblPr>
      <w:tblInd w:w="113" w:type="dxa"/>
      <w:tblCellMar>
        <w:top w:w="0" w:type="dxa"/>
        <w:left w:w="108" w:type="dxa"/>
        <w:bottom w:w="0" w:type="dxa"/>
        <w:right w:w="108" w:type="dxa"/>
      </w:tblCellMar>
    </w:tblPr>
    <w:trPr>
      <w:cantSplit/>
    </w:trPr>
  </w:style>
  <w:style w:type="paragraph" w:customStyle="1" w:styleId="Figure">
    <w:name w:val="Figure"/>
    <w:basedOn w:val="a2"/>
    <w:next w:val="a2"/>
    <w:link w:val="FigureChar"/>
    <w:rsid w:val="00EE1866"/>
    <w:pPr>
      <w:keepNext/>
    </w:pPr>
  </w:style>
  <w:style w:type="paragraph" w:customStyle="1" w:styleId="FigureDescription">
    <w:name w:val="Figure Description"/>
    <w:next w:val="Figure"/>
    <w:link w:val="FigureDescriptionChar"/>
    <w:rsid w:val="00EE1866"/>
    <w:pPr>
      <w:keepNext/>
      <w:numPr>
        <w:ilvl w:val="7"/>
        <w:numId w:val="22"/>
      </w:numPr>
      <w:adjustRightInd w:val="0"/>
      <w:snapToGrid w:val="0"/>
      <w:spacing w:before="320" w:after="80" w:line="240" w:lineRule="atLeast"/>
    </w:pPr>
    <w:rPr>
      <w:rFonts w:eastAsia="黑体" w:cs="Arial"/>
      <w:spacing w:val="-4"/>
      <w:kern w:val="2"/>
      <w:sz w:val="21"/>
      <w:szCs w:val="21"/>
    </w:rPr>
  </w:style>
  <w:style w:type="paragraph" w:customStyle="1" w:styleId="FigureText">
    <w:name w:val="Figure Text"/>
    <w:rsid w:val="00EE1866"/>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EE1866"/>
    <w:pPr>
      <w:spacing w:before="0" w:after="0"/>
      <w:ind w:left="0"/>
    </w:pPr>
    <w:rPr>
      <w:sz w:val="20"/>
      <w:szCs w:val="20"/>
    </w:rPr>
  </w:style>
  <w:style w:type="paragraph" w:customStyle="1" w:styleId="HeadingRight">
    <w:name w:val="Heading Right"/>
    <w:basedOn w:val="a2"/>
    <w:rsid w:val="00EE1866"/>
    <w:pPr>
      <w:spacing w:before="0" w:after="0"/>
      <w:ind w:left="0"/>
      <w:jc w:val="right"/>
    </w:pPr>
    <w:rPr>
      <w:sz w:val="20"/>
      <w:szCs w:val="20"/>
    </w:rPr>
  </w:style>
  <w:style w:type="paragraph" w:customStyle="1" w:styleId="Heading1NoNumber">
    <w:name w:val="Heading1 No Number"/>
    <w:basedOn w:val="1"/>
    <w:next w:val="a2"/>
    <w:rsid w:val="00EE1866"/>
    <w:pPr>
      <w:pageBreakBefore/>
      <w:numPr>
        <w:numId w:val="0"/>
      </w:numPr>
    </w:pPr>
  </w:style>
  <w:style w:type="paragraph" w:customStyle="1" w:styleId="Heading2NoNumber">
    <w:name w:val="Heading2 No Number"/>
    <w:basedOn w:val="21"/>
    <w:next w:val="a2"/>
    <w:rsid w:val="00EE1866"/>
    <w:pPr>
      <w:numPr>
        <w:ilvl w:val="0"/>
        <w:numId w:val="0"/>
      </w:numPr>
      <w:outlineLvl w:val="9"/>
    </w:pPr>
  </w:style>
  <w:style w:type="paragraph" w:customStyle="1" w:styleId="Heading3NoNumber">
    <w:name w:val="Heading3 No Number"/>
    <w:basedOn w:val="31"/>
    <w:next w:val="a2"/>
    <w:autoRedefine/>
    <w:rsid w:val="00EE1866"/>
    <w:pPr>
      <w:numPr>
        <w:ilvl w:val="0"/>
        <w:numId w:val="0"/>
      </w:numPr>
      <w:outlineLvl w:val="9"/>
    </w:pPr>
    <w:rPr>
      <w:rFonts w:cs="Book Antiqua"/>
      <w:sz w:val="26"/>
    </w:rPr>
  </w:style>
  <w:style w:type="paragraph" w:customStyle="1" w:styleId="Heading4NoNumber">
    <w:name w:val="Heading4 No Number"/>
    <w:basedOn w:val="a2"/>
    <w:rsid w:val="00EE1866"/>
    <w:pPr>
      <w:keepNext/>
      <w:spacing w:before="200"/>
    </w:pPr>
    <w:rPr>
      <w:rFonts w:eastAsia="黑体"/>
      <w:bCs/>
      <w:spacing w:val="-4"/>
    </w:rPr>
  </w:style>
  <w:style w:type="paragraph" w:customStyle="1" w:styleId="AboutThisChapter">
    <w:name w:val="About This Chapter"/>
    <w:basedOn w:val="Heading2NoNumber"/>
    <w:next w:val="a2"/>
    <w:rsid w:val="00EE1866"/>
    <w:pPr>
      <w:spacing w:after="560"/>
    </w:pPr>
  </w:style>
  <w:style w:type="numbering" w:styleId="111111">
    <w:name w:val="Outline List 2"/>
    <w:basedOn w:val="a5"/>
    <w:semiHidden/>
    <w:rsid w:val="00EE1866"/>
    <w:pPr>
      <w:numPr>
        <w:numId w:val="12"/>
      </w:numPr>
    </w:pPr>
  </w:style>
  <w:style w:type="paragraph" w:customStyle="1" w:styleId="ItemList">
    <w:name w:val="Item List"/>
    <w:link w:val="ItemListChar"/>
    <w:rsid w:val="00EE1866"/>
    <w:pPr>
      <w:numPr>
        <w:numId w:val="16"/>
      </w:numPr>
      <w:adjustRightInd w:val="0"/>
      <w:snapToGrid w:val="0"/>
      <w:spacing w:before="80" w:after="80" w:line="240" w:lineRule="atLeast"/>
    </w:pPr>
    <w:rPr>
      <w:rFonts w:cs="Arial"/>
      <w:kern w:val="2"/>
      <w:sz w:val="21"/>
      <w:szCs w:val="21"/>
    </w:rPr>
  </w:style>
  <w:style w:type="paragraph" w:customStyle="1" w:styleId="ItemListinTable">
    <w:name w:val="Item List in Table"/>
    <w:basedOn w:val="a2"/>
    <w:link w:val="ItemListinTableChar"/>
    <w:rsid w:val="00EE1866"/>
    <w:pPr>
      <w:numPr>
        <w:numId w:val="17"/>
      </w:numPr>
      <w:spacing w:before="80" w:after="80"/>
    </w:pPr>
    <w:rPr>
      <w:kern w:val="0"/>
    </w:rPr>
  </w:style>
  <w:style w:type="paragraph" w:customStyle="1" w:styleId="ItemListText">
    <w:name w:val="Item List Text"/>
    <w:rsid w:val="00EE1866"/>
    <w:pPr>
      <w:adjustRightInd w:val="0"/>
      <w:snapToGrid w:val="0"/>
      <w:spacing w:before="80" w:after="80" w:line="240" w:lineRule="atLeast"/>
      <w:ind w:left="2126"/>
    </w:pPr>
    <w:rPr>
      <w:kern w:val="2"/>
      <w:sz w:val="21"/>
      <w:szCs w:val="21"/>
    </w:rPr>
  </w:style>
  <w:style w:type="paragraph" w:customStyle="1" w:styleId="ItemStep">
    <w:name w:val="Item Step"/>
    <w:link w:val="ItemStepChar"/>
    <w:rsid w:val="00EE1866"/>
    <w:pPr>
      <w:numPr>
        <w:ilvl w:val="6"/>
        <w:numId w:val="22"/>
      </w:numPr>
      <w:adjustRightInd w:val="0"/>
      <w:snapToGrid w:val="0"/>
      <w:spacing w:before="80" w:after="80" w:line="240" w:lineRule="atLeast"/>
      <w:jc w:val="both"/>
      <w:outlineLvl w:val="6"/>
    </w:pPr>
    <w:rPr>
      <w:rFonts w:cs="Arial"/>
      <w:sz w:val="21"/>
      <w:szCs w:val="21"/>
    </w:rPr>
  </w:style>
  <w:style w:type="paragraph" w:customStyle="1" w:styleId="ManualTitle1">
    <w:name w:val="Manual Title1"/>
    <w:rsid w:val="00EE1866"/>
    <w:rPr>
      <w:rFonts w:ascii="Arial" w:eastAsia="黑体" w:hAnsi="Arial"/>
      <w:noProof/>
      <w:sz w:val="30"/>
      <w:lang w:eastAsia="en-US"/>
    </w:rPr>
  </w:style>
  <w:style w:type="paragraph" w:customStyle="1" w:styleId="CAUTIONHeading">
    <w:name w:val="CAUTION Heading"/>
    <w:basedOn w:val="a2"/>
    <w:link w:val="CAUTIONHeadingChar"/>
    <w:rsid w:val="00EE1866"/>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rsid w:val="00EE1866"/>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link w:val="CAUTIONTextChar"/>
    <w:rsid w:val="00EE1866"/>
    <w:pPr>
      <w:keepLines/>
      <w:pBdr>
        <w:bottom w:val="single" w:sz="12" w:space="4" w:color="auto"/>
      </w:pBdr>
      <w:spacing w:before="80" w:after="80"/>
    </w:pPr>
    <w:rPr>
      <w:rFonts w:eastAsia="楷体_GB2312"/>
      <w:iCs/>
    </w:rPr>
  </w:style>
  <w:style w:type="paragraph" w:customStyle="1" w:styleId="NotesTextinTable">
    <w:name w:val="Notes Text in Table"/>
    <w:link w:val="NotesTextinTableChar"/>
    <w:rsid w:val="00EE1866"/>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CAUTIONTextList">
    <w:name w:val="CAUTION Text List"/>
    <w:basedOn w:val="CAUTIONText"/>
    <w:rsid w:val="00EE1866"/>
    <w:pPr>
      <w:keepNext/>
      <w:numPr>
        <w:numId w:val="15"/>
      </w:numPr>
    </w:pPr>
  </w:style>
  <w:style w:type="table" w:customStyle="1" w:styleId="Table">
    <w:name w:val="Table"/>
    <w:basedOn w:val="a7"/>
    <w:rsid w:val="00EE1866"/>
    <w:pPr>
      <w:jc w:val="left"/>
    </w:pPr>
    <w:rPr>
      <w:rFonts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6"/>
    <w:rsid w:val="00EE1866"/>
    <w:pPr>
      <w:jc w:val="left"/>
    </w:pPr>
    <w:rPr>
      <w:rFonts w:cs="Arial"/>
      <w:sz w:val="21"/>
      <w:szCs w:val="21"/>
    </w:rPr>
    <w:tblPr>
      <w:tblInd w:w="1814" w:type="dxa"/>
      <w:tblCellMar>
        <w:top w:w="0" w:type="dxa"/>
        <w:left w:w="108" w:type="dxa"/>
        <w:bottom w:w="0" w:type="dxa"/>
        <w:right w:w="108" w:type="dxa"/>
      </w:tblCellMar>
    </w:tblPr>
    <w:trPr>
      <w:cantSplit/>
    </w:trPr>
  </w:style>
  <w:style w:type="table" w:styleId="a6">
    <w:name w:val="Table Grid"/>
    <w:basedOn w:val="a4"/>
    <w:rsid w:val="00EE1866"/>
    <w:pPr>
      <w:widowControl w:val="0"/>
      <w:adjustRightInd w:val="0"/>
      <w:snapToGrid w:val="0"/>
      <w:jc w:val="both"/>
    </w:pPr>
    <w:tblPr>
      <w:tblInd w:w="113" w:type="dxa"/>
      <w:tblCellMar>
        <w:top w:w="0" w:type="dxa"/>
        <w:left w:w="108" w:type="dxa"/>
        <w:bottom w:w="0" w:type="dxa"/>
        <w:right w:w="108" w:type="dxa"/>
      </w:tblCellMar>
    </w:tblPr>
  </w:style>
  <w:style w:type="paragraph" w:customStyle="1" w:styleId="Step">
    <w:name w:val="Step"/>
    <w:basedOn w:val="a2"/>
    <w:link w:val="StepChar"/>
    <w:rsid w:val="00EE1866"/>
    <w:pPr>
      <w:numPr>
        <w:ilvl w:val="5"/>
        <w:numId w:val="22"/>
      </w:numPr>
      <w:outlineLvl w:val="5"/>
    </w:pPr>
    <w:rPr>
      <w:snapToGrid w:val="0"/>
      <w:kern w:val="0"/>
    </w:rPr>
  </w:style>
  <w:style w:type="paragraph" w:customStyle="1" w:styleId="SubItemList">
    <w:name w:val="Sub Item List"/>
    <w:basedOn w:val="a2"/>
    <w:rsid w:val="00EE1866"/>
    <w:pPr>
      <w:numPr>
        <w:numId w:val="21"/>
      </w:numPr>
      <w:spacing w:before="80" w:after="80"/>
    </w:pPr>
  </w:style>
  <w:style w:type="paragraph" w:customStyle="1" w:styleId="SubItemListText">
    <w:name w:val="Sub Item List Text"/>
    <w:rsid w:val="00EE1866"/>
    <w:pPr>
      <w:adjustRightInd w:val="0"/>
      <w:snapToGrid w:val="0"/>
      <w:spacing w:before="80" w:after="80" w:line="240" w:lineRule="atLeast"/>
      <w:ind w:left="2410"/>
    </w:pPr>
    <w:rPr>
      <w:kern w:val="2"/>
      <w:sz w:val="21"/>
      <w:szCs w:val="21"/>
    </w:rPr>
  </w:style>
  <w:style w:type="paragraph" w:styleId="a8">
    <w:name w:val="Title"/>
    <w:basedOn w:val="a2"/>
    <w:link w:val="Char"/>
    <w:qFormat/>
    <w:rsid w:val="00EE1866"/>
    <w:pPr>
      <w:spacing w:before="240" w:after="60"/>
      <w:jc w:val="center"/>
      <w:outlineLvl w:val="0"/>
    </w:pPr>
    <w:rPr>
      <w:rFonts w:ascii="Arial" w:hAnsi="Arial"/>
      <w:b/>
      <w:bCs/>
      <w:sz w:val="32"/>
      <w:szCs w:val="32"/>
    </w:rPr>
  </w:style>
  <w:style w:type="table" w:styleId="a7">
    <w:name w:val="Table Professional"/>
    <w:basedOn w:val="a4"/>
    <w:semiHidden/>
    <w:rsid w:val="00EE1866"/>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Char"/>
    <w:rsid w:val="00EE1866"/>
    <w:pPr>
      <w:keepNext/>
      <w:numPr>
        <w:ilvl w:val="8"/>
        <w:numId w:val="22"/>
      </w:numPr>
      <w:spacing w:before="320" w:after="80"/>
    </w:pPr>
    <w:rPr>
      <w:rFonts w:eastAsia="黑体"/>
      <w:spacing w:val="-4"/>
    </w:rPr>
  </w:style>
  <w:style w:type="paragraph" w:customStyle="1" w:styleId="TableNote">
    <w:name w:val="Table Note"/>
    <w:basedOn w:val="a2"/>
    <w:link w:val="TableNoteChar"/>
    <w:rsid w:val="00EE1866"/>
    <w:pPr>
      <w:spacing w:before="80" w:after="80"/>
    </w:pPr>
    <w:rPr>
      <w:sz w:val="18"/>
      <w:szCs w:val="18"/>
    </w:rPr>
  </w:style>
  <w:style w:type="paragraph" w:customStyle="1" w:styleId="TerminalDisplay">
    <w:name w:val="Terminal Display"/>
    <w:link w:val="TerminalDisplayChar"/>
    <w:rsid w:val="00EE1866"/>
    <w:pPr>
      <w:snapToGrid w:val="0"/>
      <w:spacing w:line="240" w:lineRule="atLeast"/>
      <w:ind w:left="1701"/>
    </w:pPr>
    <w:rPr>
      <w:rFonts w:ascii="Courier New" w:hAnsi="Courier New" w:cs="Courier New"/>
      <w:snapToGrid w:val="0"/>
      <w:spacing w:val="-1"/>
      <w:sz w:val="16"/>
      <w:szCs w:val="16"/>
    </w:rPr>
  </w:style>
  <w:style w:type="paragraph" w:styleId="10">
    <w:name w:val="toc 1"/>
    <w:basedOn w:val="a2"/>
    <w:next w:val="a2"/>
    <w:rsid w:val="00EE1866"/>
    <w:pPr>
      <w:spacing w:after="80"/>
      <w:ind w:left="0"/>
    </w:pPr>
    <w:rPr>
      <w:rFonts w:ascii="Book Antiqua" w:hAnsi="Book Antiqua" w:cs="Book Antiqua"/>
      <w:b/>
      <w:bCs/>
      <w:sz w:val="24"/>
      <w:szCs w:val="24"/>
    </w:rPr>
  </w:style>
  <w:style w:type="paragraph" w:styleId="22">
    <w:name w:val="toc 2"/>
    <w:basedOn w:val="a2"/>
    <w:next w:val="a2"/>
    <w:rsid w:val="00EE1866"/>
    <w:pPr>
      <w:spacing w:before="80" w:after="80"/>
      <w:ind w:leftChars="300" w:left="300"/>
    </w:pPr>
    <w:rPr>
      <w:noProof/>
      <w:sz w:val="20"/>
      <w:szCs w:val="20"/>
    </w:rPr>
  </w:style>
  <w:style w:type="paragraph" w:styleId="32">
    <w:name w:val="toc 3"/>
    <w:basedOn w:val="a2"/>
    <w:next w:val="a2"/>
    <w:rsid w:val="00EE1866"/>
    <w:pPr>
      <w:spacing w:before="80" w:after="80"/>
      <w:ind w:leftChars="450" w:left="450"/>
    </w:pPr>
    <w:rPr>
      <w:noProof/>
      <w:sz w:val="20"/>
      <w:szCs w:val="20"/>
    </w:rPr>
  </w:style>
  <w:style w:type="paragraph" w:styleId="42">
    <w:name w:val="toc 4"/>
    <w:basedOn w:val="a2"/>
    <w:next w:val="a2"/>
    <w:autoRedefine/>
    <w:rsid w:val="00EE1866"/>
    <w:pPr>
      <w:tabs>
        <w:tab w:val="center" w:pos="10080"/>
      </w:tabs>
      <w:kinsoku w:val="0"/>
      <w:overflowPunct w:val="0"/>
      <w:autoSpaceDE w:val="0"/>
      <w:autoSpaceDN w:val="0"/>
      <w:spacing w:before="0" w:after="0" w:line="240" w:lineRule="auto"/>
      <w:ind w:left="2540"/>
      <w:jc w:val="right"/>
    </w:pPr>
    <w:rPr>
      <w:sz w:val="20"/>
      <w:szCs w:val="20"/>
    </w:rPr>
  </w:style>
  <w:style w:type="paragraph" w:styleId="52">
    <w:name w:val="toc 5"/>
    <w:basedOn w:val="a2"/>
    <w:next w:val="a2"/>
    <w:autoRedefine/>
    <w:rsid w:val="00EE1866"/>
    <w:pPr>
      <w:ind w:left="1680"/>
    </w:pPr>
    <w:rPr>
      <w:sz w:val="24"/>
    </w:rPr>
  </w:style>
  <w:style w:type="paragraph" w:styleId="60">
    <w:name w:val="toc 6"/>
    <w:basedOn w:val="a2"/>
    <w:next w:val="a2"/>
    <w:autoRedefine/>
    <w:rsid w:val="00EE1866"/>
    <w:pPr>
      <w:ind w:left="2100"/>
    </w:pPr>
    <w:rPr>
      <w:sz w:val="24"/>
    </w:rPr>
  </w:style>
  <w:style w:type="paragraph" w:styleId="70">
    <w:name w:val="toc 7"/>
    <w:basedOn w:val="a2"/>
    <w:next w:val="a2"/>
    <w:autoRedefine/>
    <w:rsid w:val="00EE1866"/>
    <w:pPr>
      <w:ind w:left="2520"/>
    </w:pPr>
    <w:rPr>
      <w:sz w:val="24"/>
    </w:rPr>
  </w:style>
  <w:style w:type="paragraph" w:styleId="80">
    <w:name w:val="toc 8"/>
    <w:basedOn w:val="a2"/>
    <w:next w:val="a2"/>
    <w:autoRedefine/>
    <w:rsid w:val="00EE1866"/>
    <w:pPr>
      <w:ind w:left="2940"/>
    </w:pPr>
    <w:rPr>
      <w:sz w:val="24"/>
    </w:rPr>
  </w:style>
  <w:style w:type="paragraph" w:styleId="90">
    <w:name w:val="toc 9"/>
    <w:basedOn w:val="a2"/>
    <w:next w:val="a2"/>
    <w:autoRedefine/>
    <w:rsid w:val="00EE1866"/>
    <w:pPr>
      <w:ind w:left="3360"/>
    </w:pPr>
    <w:rPr>
      <w:sz w:val="24"/>
    </w:rPr>
  </w:style>
  <w:style w:type="paragraph" w:styleId="11">
    <w:name w:val="index 1"/>
    <w:basedOn w:val="a2"/>
    <w:next w:val="a2"/>
    <w:autoRedefine/>
    <w:rsid w:val="00EE1866"/>
    <w:rPr>
      <w:sz w:val="24"/>
    </w:rPr>
  </w:style>
  <w:style w:type="paragraph" w:styleId="23">
    <w:name w:val="index 2"/>
    <w:basedOn w:val="a2"/>
    <w:next w:val="a2"/>
    <w:autoRedefine/>
    <w:rsid w:val="00EE1866"/>
    <w:pPr>
      <w:ind w:leftChars="200" w:left="200"/>
    </w:pPr>
    <w:rPr>
      <w:sz w:val="24"/>
    </w:rPr>
  </w:style>
  <w:style w:type="paragraph" w:styleId="33">
    <w:name w:val="index 3"/>
    <w:basedOn w:val="a2"/>
    <w:next w:val="a2"/>
    <w:autoRedefine/>
    <w:rsid w:val="00EE1866"/>
    <w:pPr>
      <w:ind w:leftChars="400" w:left="400"/>
    </w:pPr>
    <w:rPr>
      <w:sz w:val="24"/>
    </w:rPr>
  </w:style>
  <w:style w:type="paragraph" w:styleId="53">
    <w:name w:val="index 5"/>
    <w:basedOn w:val="a2"/>
    <w:next w:val="a2"/>
    <w:autoRedefine/>
    <w:rsid w:val="00EE1866"/>
    <w:pPr>
      <w:ind w:left="1050" w:hanging="210"/>
    </w:pPr>
    <w:rPr>
      <w:sz w:val="20"/>
      <w:szCs w:val="20"/>
    </w:rPr>
  </w:style>
  <w:style w:type="paragraph" w:styleId="61">
    <w:name w:val="index 6"/>
    <w:basedOn w:val="a2"/>
    <w:next w:val="a2"/>
    <w:autoRedefine/>
    <w:rsid w:val="00EE1866"/>
    <w:pPr>
      <w:ind w:left="1260" w:hanging="210"/>
    </w:pPr>
    <w:rPr>
      <w:sz w:val="20"/>
      <w:szCs w:val="20"/>
    </w:rPr>
  </w:style>
  <w:style w:type="paragraph" w:styleId="71">
    <w:name w:val="index 7"/>
    <w:basedOn w:val="a2"/>
    <w:next w:val="a2"/>
    <w:autoRedefine/>
    <w:rsid w:val="00EE1866"/>
    <w:pPr>
      <w:ind w:left="1470" w:hanging="210"/>
    </w:pPr>
    <w:rPr>
      <w:sz w:val="20"/>
      <w:szCs w:val="20"/>
    </w:rPr>
  </w:style>
  <w:style w:type="paragraph" w:styleId="81">
    <w:name w:val="index 8"/>
    <w:basedOn w:val="a2"/>
    <w:next w:val="a2"/>
    <w:autoRedefine/>
    <w:rsid w:val="00EE1866"/>
    <w:pPr>
      <w:ind w:left="1680" w:hanging="210"/>
    </w:pPr>
    <w:rPr>
      <w:sz w:val="20"/>
      <w:szCs w:val="20"/>
    </w:rPr>
  </w:style>
  <w:style w:type="paragraph" w:styleId="91">
    <w:name w:val="index 9"/>
    <w:basedOn w:val="a2"/>
    <w:next w:val="a2"/>
    <w:autoRedefine/>
    <w:rsid w:val="00EE1866"/>
    <w:pPr>
      <w:ind w:left="1890" w:hanging="210"/>
    </w:pPr>
    <w:rPr>
      <w:sz w:val="20"/>
      <w:szCs w:val="20"/>
    </w:rPr>
  </w:style>
  <w:style w:type="paragraph" w:styleId="a9">
    <w:name w:val="table of figures"/>
    <w:basedOn w:val="a2"/>
    <w:next w:val="a2"/>
    <w:rsid w:val="00EE1866"/>
    <w:pPr>
      <w:spacing w:afterLines="50"/>
      <w:ind w:leftChars="300" w:left="300"/>
    </w:pPr>
    <w:rPr>
      <w:sz w:val="20"/>
      <w:szCs w:val="20"/>
    </w:rPr>
  </w:style>
  <w:style w:type="paragraph" w:styleId="aa">
    <w:name w:val="Document Map"/>
    <w:basedOn w:val="a2"/>
    <w:link w:val="Char0"/>
    <w:rsid w:val="00EE1866"/>
    <w:pPr>
      <w:shd w:val="clear" w:color="auto" w:fill="000080"/>
    </w:pPr>
  </w:style>
  <w:style w:type="paragraph" w:styleId="ab">
    <w:name w:val="footer"/>
    <w:basedOn w:val="HeadingLeft"/>
    <w:link w:val="Char1"/>
    <w:rsid w:val="00EE1866"/>
    <w:pPr>
      <w:spacing w:before="200" w:after="200" w:line="20" w:lineRule="atLeast"/>
      <w:jc w:val="center"/>
    </w:pPr>
    <w:rPr>
      <w:rFonts w:cs="Times New Roman"/>
      <w:b/>
      <w:bCs/>
      <w:sz w:val="2"/>
      <w:szCs w:val="2"/>
    </w:rPr>
  </w:style>
  <w:style w:type="paragraph" w:customStyle="1" w:styleId="TerminalDisplayinTable">
    <w:name w:val="Terminal Display in Table"/>
    <w:rsid w:val="00EE1866"/>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c">
    <w:name w:val="header"/>
    <w:basedOn w:val="a2"/>
    <w:link w:val="Char2"/>
    <w:rsid w:val="00EE1866"/>
    <w:pPr>
      <w:tabs>
        <w:tab w:val="center" w:pos="4153"/>
        <w:tab w:val="right" w:pos="8306"/>
      </w:tabs>
      <w:spacing w:before="0" w:after="0" w:line="20" w:lineRule="atLeast"/>
      <w:ind w:left="0"/>
      <w:jc w:val="right"/>
    </w:pPr>
    <w:rPr>
      <w:sz w:val="2"/>
      <w:szCs w:val="2"/>
    </w:rPr>
  </w:style>
  <w:style w:type="character" w:styleId="ad">
    <w:name w:val="Hyperlink"/>
    <w:rsid w:val="00EE1866"/>
    <w:rPr>
      <w:color w:val="0000FF"/>
      <w:u w:val="none"/>
    </w:rPr>
  </w:style>
  <w:style w:type="paragraph" w:customStyle="1" w:styleId="CopyrightDeclaration">
    <w:name w:val="Copyright Declaration"/>
    <w:rsid w:val="00EE1866"/>
    <w:pPr>
      <w:spacing w:before="80" w:after="80"/>
    </w:pPr>
    <w:rPr>
      <w:rFonts w:ascii="Arial" w:eastAsia="黑体" w:hAnsi="Arial"/>
      <w:sz w:val="36"/>
    </w:rPr>
  </w:style>
  <w:style w:type="numbering" w:styleId="1111110">
    <w:name w:val="Outline List 1"/>
    <w:basedOn w:val="a5"/>
    <w:semiHidden/>
    <w:rsid w:val="00EE1866"/>
    <w:pPr>
      <w:numPr>
        <w:numId w:val="13"/>
      </w:numPr>
    </w:pPr>
  </w:style>
  <w:style w:type="paragraph" w:customStyle="1" w:styleId="TableHeading">
    <w:name w:val="Table Heading"/>
    <w:basedOn w:val="a2"/>
    <w:link w:val="TableHeadingChar"/>
    <w:rsid w:val="00EE1866"/>
    <w:pPr>
      <w:keepNext/>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a2"/>
    <w:link w:val="TableTextChar1"/>
    <w:rsid w:val="00EE1866"/>
    <w:pPr>
      <w:widowControl w:val="0"/>
      <w:spacing w:before="80" w:after="80"/>
      <w:ind w:left="0"/>
    </w:pPr>
    <w:rPr>
      <w:snapToGrid w:val="0"/>
      <w:kern w:val="0"/>
    </w:rPr>
  </w:style>
  <w:style w:type="paragraph" w:customStyle="1" w:styleId="HeadingMiddle">
    <w:name w:val="Heading Middle"/>
    <w:rsid w:val="00EE1866"/>
    <w:pPr>
      <w:adjustRightInd w:val="0"/>
      <w:snapToGrid w:val="0"/>
      <w:spacing w:line="240" w:lineRule="atLeast"/>
      <w:jc w:val="center"/>
    </w:pPr>
    <w:rPr>
      <w:rFonts w:cs="Arial"/>
      <w:snapToGrid w:val="0"/>
    </w:rPr>
  </w:style>
  <w:style w:type="paragraph" w:styleId="ae">
    <w:name w:val="macro"/>
    <w:link w:val="Char3"/>
    <w:rsid w:val="00EE1866"/>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link w:val="Char4"/>
    <w:rsid w:val="00EE1866"/>
    <w:rPr>
      <w:sz w:val="18"/>
      <w:szCs w:val="18"/>
    </w:rPr>
  </w:style>
  <w:style w:type="character" w:styleId="af0">
    <w:name w:val="footnote reference"/>
    <w:basedOn w:val="a3"/>
    <w:rsid w:val="00EE1866"/>
    <w:rPr>
      <w:vertAlign w:val="superscript"/>
    </w:rPr>
  </w:style>
  <w:style w:type="paragraph" w:styleId="af1">
    <w:name w:val="Balloon Text"/>
    <w:basedOn w:val="a2"/>
    <w:link w:val="Char5"/>
    <w:rsid w:val="00EE1866"/>
    <w:rPr>
      <w:sz w:val="18"/>
      <w:szCs w:val="18"/>
    </w:rPr>
  </w:style>
  <w:style w:type="paragraph" w:styleId="af2">
    <w:name w:val="annotation text"/>
    <w:basedOn w:val="a2"/>
    <w:link w:val="Char6"/>
    <w:rsid w:val="00EE1866"/>
  </w:style>
  <w:style w:type="character" w:styleId="af3">
    <w:name w:val="annotation reference"/>
    <w:basedOn w:val="a3"/>
    <w:rsid w:val="00EE1866"/>
    <w:rPr>
      <w:sz w:val="21"/>
      <w:szCs w:val="21"/>
    </w:rPr>
  </w:style>
  <w:style w:type="paragraph" w:styleId="af4">
    <w:name w:val="annotation subject"/>
    <w:basedOn w:val="af2"/>
    <w:next w:val="af2"/>
    <w:link w:val="Char7"/>
    <w:rsid w:val="00EE1866"/>
    <w:rPr>
      <w:b/>
      <w:bCs/>
    </w:rPr>
  </w:style>
  <w:style w:type="paragraph" w:styleId="43">
    <w:name w:val="index 4"/>
    <w:basedOn w:val="a2"/>
    <w:next w:val="a2"/>
    <w:autoRedefine/>
    <w:rsid w:val="00EE1866"/>
    <w:pPr>
      <w:ind w:left="1260"/>
    </w:pPr>
  </w:style>
  <w:style w:type="paragraph" w:styleId="af5">
    <w:name w:val="index heading"/>
    <w:basedOn w:val="a2"/>
    <w:next w:val="11"/>
    <w:rsid w:val="00EE1866"/>
    <w:rPr>
      <w:rFonts w:ascii="Arial" w:hAnsi="Arial"/>
      <w:b/>
      <w:bCs/>
    </w:rPr>
  </w:style>
  <w:style w:type="paragraph" w:styleId="af6">
    <w:name w:val="caption"/>
    <w:basedOn w:val="a2"/>
    <w:next w:val="a2"/>
    <w:qFormat/>
    <w:rsid w:val="00EE1866"/>
    <w:pPr>
      <w:spacing w:before="152"/>
    </w:pPr>
    <w:rPr>
      <w:rFonts w:ascii="Arial" w:eastAsia="黑体" w:hAnsi="Arial"/>
      <w:sz w:val="20"/>
      <w:szCs w:val="20"/>
    </w:rPr>
  </w:style>
  <w:style w:type="paragraph" w:styleId="af7">
    <w:name w:val="endnote text"/>
    <w:basedOn w:val="a2"/>
    <w:link w:val="Char8"/>
    <w:rsid w:val="00EE1866"/>
  </w:style>
  <w:style w:type="character" w:styleId="af8">
    <w:name w:val="endnote reference"/>
    <w:basedOn w:val="a3"/>
    <w:rsid w:val="00EE1866"/>
    <w:rPr>
      <w:vertAlign w:val="superscript"/>
    </w:rPr>
  </w:style>
  <w:style w:type="paragraph" w:styleId="af9">
    <w:name w:val="table of authorities"/>
    <w:basedOn w:val="a2"/>
    <w:next w:val="a2"/>
    <w:rsid w:val="00EE1866"/>
    <w:pPr>
      <w:ind w:left="420"/>
    </w:pPr>
  </w:style>
  <w:style w:type="paragraph" w:styleId="afa">
    <w:name w:val="toa heading"/>
    <w:basedOn w:val="a2"/>
    <w:next w:val="a2"/>
    <w:rsid w:val="00EE1866"/>
    <w:pPr>
      <w:spacing w:before="120"/>
    </w:pPr>
    <w:rPr>
      <w:rFonts w:ascii="Arial" w:hAnsi="Arial"/>
    </w:rPr>
  </w:style>
  <w:style w:type="paragraph" w:customStyle="1" w:styleId="Contents">
    <w:name w:val="Contents"/>
    <w:basedOn w:val="Heading1NoNumber"/>
    <w:rsid w:val="00EE1866"/>
    <w:pPr>
      <w:outlineLvl w:val="9"/>
    </w:pPr>
  </w:style>
  <w:style w:type="character" w:styleId="HTML">
    <w:name w:val="HTML Variable"/>
    <w:basedOn w:val="a3"/>
    <w:rsid w:val="00EE1866"/>
    <w:rPr>
      <w:i/>
      <w:iCs/>
    </w:rPr>
  </w:style>
  <w:style w:type="character" w:styleId="HTML0">
    <w:name w:val="HTML Typewriter"/>
    <w:basedOn w:val="a3"/>
    <w:rsid w:val="00EE1866"/>
    <w:rPr>
      <w:rFonts w:ascii="Courier New" w:hAnsi="Courier New" w:cs="Courier New"/>
      <w:sz w:val="20"/>
      <w:szCs w:val="20"/>
    </w:rPr>
  </w:style>
  <w:style w:type="character" w:styleId="HTML1">
    <w:name w:val="HTML Code"/>
    <w:basedOn w:val="a3"/>
    <w:rsid w:val="00EE1866"/>
    <w:rPr>
      <w:rFonts w:ascii="Courier New" w:hAnsi="Courier New" w:cs="Courier New"/>
      <w:sz w:val="20"/>
      <w:szCs w:val="20"/>
    </w:rPr>
  </w:style>
  <w:style w:type="paragraph" w:styleId="HTML2">
    <w:name w:val="HTML Address"/>
    <w:basedOn w:val="a2"/>
    <w:link w:val="HTMLChar"/>
    <w:rsid w:val="00EE1866"/>
    <w:rPr>
      <w:i/>
      <w:iCs/>
    </w:rPr>
  </w:style>
  <w:style w:type="character" w:styleId="HTML3">
    <w:name w:val="HTML Definition"/>
    <w:basedOn w:val="a3"/>
    <w:rsid w:val="00EE1866"/>
    <w:rPr>
      <w:i/>
      <w:iCs/>
    </w:rPr>
  </w:style>
  <w:style w:type="character" w:styleId="HTML4">
    <w:name w:val="HTML Keyboard"/>
    <w:basedOn w:val="a3"/>
    <w:rsid w:val="00EE1866"/>
    <w:rPr>
      <w:rFonts w:ascii="Courier New" w:hAnsi="Courier New" w:cs="Courier New"/>
      <w:sz w:val="20"/>
      <w:szCs w:val="20"/>
    </w:rPr>
  </w:style>
  <w:style w:type="character" w:styleId="HTML5">
    <w:name w:val="HTML Acronym"/>
    <w:basedOn w:val="a3"/>
    <w:rsid w:val="00EE1866"/>
  </w:style>
  <w:style w:type="character" w:styleId="HTML6">
    <w:name w:val="HTML Sample"/>
    <w:basedOn w:val="a3"/>
    <w:rsid w:val="00EE1866"/>
    <w:rPr>
      <w:rFonts w:ascii="Courier New" w:hAnsi="Courier New" w:cs="Courier New"/>
    </w:rPr>
  </w:style>
  <w:style w:type="character" w:styleId="HTML7">
    <w:name w:val="HTML Cite"/>
    <w:basedOn w:val="a3"/>
    <w:rsid w:val="00EE1866"/>
    <w:rPr>
      <w:i/>
      <w:iCs/>
    </w:rPr>
  </w:style>
  <w:style w:type="paragraph" w:styleId="HTML8">
    <w:name w:val="HTML Preformatted"/>
    <w:basedOn w:val="a2"/>
    <w:link w:val="HTMLChar0"/>
    <w:rsid w:val="00EE1866"/>
    <w:rPr>
      <w:rFonts w:ascii="Courier New" w:hAnsi="Courier New" w:cs="Courier New"/>
      <w:sz w:val="20"/>
      <w:szCs w:val="20"/>
    </w:rPr>
  </w:style>
  <w:style w:type="table" w:styleId="12">
    <w:name w:val="Table Web 1"/>
    <w:basedOn w:val="a4"/>
    <w:semiHidden/>
    <w:rsid w:val="00EE1866"/>
    <w:pPr>
      <w:adjustRightInd w:val="0"/>
      <w:snapToGrid w:val="0"/>
      <w:spacing w:before="160" w:after="160" w:line="240" w:lineRule="atLeast"/>
      <w:ind w:left="1701"/>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4">
    <w:name w:val="Table Web 2"/>
    <w:basedOn w:val="a4"/>
    <w:semiHidden/>
    <w:rsid w:val="00EE1866"/>
    <w:pPr>
      <w:adjustRightInd w:val="0"/>
      <w:snapToGrid w:val="0"/>
      <w:spacing w:before="160" w:after="160" w:line="240" w:lineRule="atLeast"/>
      <w:ind w:left="1701"/>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4">
    <w:name w:val="Table Web 3"/>
    <w:basedOn w:val="a4"/>
    <w:semiHidden/>
    <w:rsid w:val="00EE1866"/>
    <w:pPr>
      <w:adjustRightInd w:val="0"/>
      <w:snapToGrid w:val="0"/>
      <w:spacing w:before="160" w:after="160" w:line="240" w:lineRule="atLeast"/>
      <w:ind w:left="1701"/>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EE1866"/>
    <w:pPr>
      <w:adjustRightInd w:val="0"/>
      <w:snapToGrid w:val="0"/>
      <w:spacing w:before="160" w:after="160" w:line="240" w:lineRule="atLeast"/>
      <w:ind w:left="170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3">
    <w:name w:val="Table Colorful 1"/>
    <w:basedOn w:val="a4"/>
    <w:semiHidden/>
    <w:rsid w:val="00EE1866"/>
    <w:pPr>
      <w:adjustRightInd w:val="0"/>
      <w:snapToGrid w:val="0"/>
      <w:spacing w:before="160" w:after="160" w:line="240" w:lineRule="atLeast"/>
      <w:ind w:left="1701"/>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5">
    <w:name w:val="Table Colorful 2"/>
    <w:basedOn w:val="a4"/>
    <w:semiHidden/>
    <w:rsid w:val="00EE1866"/>
    <w:pPr>
      <w:adjustRightInd w:val="0"/>
      <w:snapToGrid w:val="0"/>
      <w:spacing w:before="160" w:after="160" w:line="240" w:lineRule="atLeast"/>
      <w:ind w:left="1701"/>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5">
    <w:name w:val="Table Colorful 3"/>
    <w:basedOn w:val="a4"/>
    <w:semiHidden/>
    <w:rsid w:val="00EE1866"/>
    <w:pPr>
      <w:adjustRightInd w:val="0"/>
      <w:snapToGrid w:val="0"/>
      <w:spacing w:before="160" w:after="160" w:line="240" w:lineRule="atLeast"/>
      <w:ind w:left="1701"/>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link w:val="Char9"/>
    <w:rsid w:val="00EE1866"/>
  </w:style>
  <w:style w:type="paragraph" w:styleId="afd">
    <w:name w:val="Plain Text"/>
    <w:basedOn w:val="a2"/>
    <w:link w:val="Chara"/>
    <w:rsid w:val="00EE1866"/>
    <w:rPr>
      <w:rFonts w:ascii="宋体" w:hAnsi="Courier New" w:cs="Courier New"/>
    </w:rPr>
  </w:style>
  <w:style w:type="table" w:styleId="afe">
    <w:name w:val="Table Elegant"/>
    <w:basedOn w:val="a4"/>
    <w:semiHidden/>
    <w:rsid w:val="00EE1866"/>
    <w:pPr>
      <w:adjustRightInd w:val="0"/>
      <w:snapToGrid w:val="0"/>
      <w:spacing w:before="160" w:after="160" w:line="240" w:lineRule="atLeast"/>
      <w:ind w:left="1701"/>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link w:val="Charb"/>
    <w:rsid w:val="00EE1866"/>
  </w:style>
  <w:style w:type="paragraph" w:styleId="aff0">
    <w:name w:val="Subtitle"/>
    <w:basedOn w:val="a2"/>
    <w:link w:val="Charc"/>
    <w:qFormat/>
    <w:rsid w:val="00EE1866"/>
    <w:pPr>
      <w:spacing w:before="240" w:after="60" w:line="312" w:lineRule="atLeast"/>
      <w:jc w:val="center"/>
      <w:outlineLvl w:val="1"/>
    </w:pPr>
    <w:rPr>
      <w:rFonts w:ascii="Arial" w:hAnsi="Arial"/>
      <w:b/>
      <w:bCs/>
      <w:kern w:val="28"/>
      <w:sz w:val="32"/>
      <w:szCs w:val="32"/>
    </w:rPr>
  </w:style>
  <w:style w:type="table" w:styleId="14">
    <w:name w:val="Table Classic 1"/>
    <w:basedOn w:val="a4"/>
    <w:semiHidden/>
    <w:rsid w:val="00EE1866"/>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Classic 2"/>
    <w:basedOn w:val="a4"/>
    <w:semiHidden/>
    <w:rsid w:val="00EE1866"/>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6">
    <w:name w:val="Table Classic 3"/>
    <w:basedOn w:val="a4"/>
    <w:semiHidden/>
    <w:rsid w:val="00EE1866"/>
    <w:pPr>
      <w:adjustRightInd w:val="0"/>
      <w:snapToGrid w:val="0"/>
      <w:spacing w:before="160" w:after="160" w:line="240" w:lineRule="atLeast"/>
      <w:ind w:left="1701"/>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4"/>
    <w:semiHidden/>
    <w:rsid w:val="00EE1866"/>
    <w:pPr>
      <w:adjustRightInd w:val="0"/>
      <w:snapToGrid w:val="0"/>
      <w:spacing w:before="160" w:after="160" w:line="240" w:lineRule="atLeast"/>
      <w:ind w:left="1701"/>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rsid w:val="00EE1866"/>
    <w:rPr>
      <w:rFonts w:ascii="Arial" w:hAnsi="Arial"/>
    </w:rPr>
  </w:style>
  <w:style w:type="table" w:styleId="15">
    <w:name w:val="Table Simple 1"/>
    <w:basedOn w:val="a4"/>
    <w:semiHidden/>
    <w:rsid w:val="00EE1866"/>
    <w:pPr>
      <w:adjustRightInd w:val="0"/>
      <w:snapToGrid w:val="0"/>
      <w:spacing w:before="160" w:after="160" w:line="240" w:lineRule="atLeast"/>
      <w:ind w:left="1701"/>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7">
    <w:name w:val="Table Simple 2"/>
    <w:basedOn w:val="a4"/>
    <w:semiHidden/>
    <w:rsid w:val="00EE1866"/>
    <w:pPr>
      <w:adjustRightInd w:val="0"/>
      <w:snapToGrid w:val="0"/>
      <w:spacing w:before="160" w:after="160" w:line="240" w:lineRule="atLeast"/>
      <w:ind w:left="1701"/>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7">
    <w:name w:val="Table Simple 3"/>
    <w:basedOn w:val="a4"/>
    <w:semiHidden/>
    <w:rsid w:val="00EE1866"/>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link w:val="Chard"/>
    <w:rsid w:val="00EE1866"/>
    <w:pPr>
      <w:ind w:leftChars="2100" w:left="100"/>
    </w:pPr>
  </w:style>
  <w:style w:type="table" w:styleId="16">
    <w:name w:val="Table Subtle 1"/>
    <w:basedOn w:val="a4"/>
    <w:semiHidden/>
    <w:rsid w:val="00EE1866"/>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Subtle 2"/>
    <w:basedOn w:val="a4"/>
    <w:semiHidden/>
    <w:rsid w:val="00EE1866"/>
    <w:pPr>
      <w:adjustRightInd w:val="0"/>
      <w:snapToGrid w:val="0"/>
      <w:spacing w:before="160" w:after="160" w:line="240" w:lineRule="atLeast"/>
      <w:ind w:left="1701"/>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7">
    <w:name w:val="Table 3D effects 1"/>
    <w:basedOn w:val="a4"/>
    <w:semiHidden/>
    <w:rsid w:val="00EE1866"/>
    <w:pPr>
      <w:adjustRightInd w:val="0"/>
      <w:snapToGrid w:val="0"/>
      <w:spacing w:before="160" w:after="160" w:line="240" w:lineRule="atLeast"/>
      <w:ind w:left="1701"/>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9">
    <w:name w:val="Table 3D effects 2"/>
    <w:basedOn w:val="a4"/>
    <w:semiHidden/>
    <w:rsid w:val="00EE1866"/>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8">
    <w:name w:val="Table 3D effects 3"/>
    <w:basedOn w:val="a4"/>
    <w:semiHidden/>
    <w:rsid w:val="00EE1866"/>
    <w:pPr>
      <w:adjustRightInd w:val="0"/>
      <w:snapToGrid w:val="0"/>
      <w:spacing w:before="160" w:after="160" w:line="240" w:lineRule="atLeast"/>
      <w:ind w:left="1701"/>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rsid w:val="00EE1866"/>
    <w:pPr>
      <w:ind w:left="200" w:hangingChars="200" w:hanging="200"/>
    </w:pPr>
  </w:style>
  <w:style w:type="paragraph" w:styleId="2a">
    <w:name w:val="List 2"/>
    <w:basedOn w:val="a2"/>
    <w:rsid w:val="00EE1866"/>
    <w:pPr>
      <w:ind w:leftChars="200" w:left="100" w:hangingChars="200" w:hanging="200"/>
    </w:pPr>
  </w:style>
  <w:style w:type="paragraph" w:styleId="39">
    <w:name w:val="List 3"/>
    <w:basedOn w:val="a2"/>
    <w:rsid w:val="00EE1866"/>
    <w:pPr>
      <w:ind w:leftChars="400" w:left="100" w:hangingChars="200" w:hanging="200"/>
    </w:pPr>
  </w:style>
  <w:style w:type="paragraph" w:styleId="45">
    <w:name w:val="List 4"/>
    <w:basedOn w:val="a2"/>
    <w:rsid w:val="00EE1866"/>
    <w:pPr>
      <w:ind w:leftChars="600" w:left="100" w:hangingChars="200" w:hanging="200"/>
    </w:pPr>
  </w:style>
  <w:style w:type="paragraph" w:styleId="54">
    <w:name w:val="List 5"/>
    <w:basedOn w:val="a2"/>
    <w:rsid w:val="00EE1866"/>
    <w:pPr>
      <w:ind w:leftChars="800" w:left="100" w:hangingChars="200" w:hanging="200"/>
    </w:pPr>
  </w:style>
  <w:style w:type="paragraph" w:styleId="a">
    <w:name w:val="List Number"/>
    <w:basedOn w:val="a2"/>
    <w:rsid w:val="00EE1866"/>
    <w:pPr>
      <w:numPr>
        <w:numId w:val="1"/>
      </w:numPr>
    </w:pPr>
  </w:style>
  <w:style w:type="paragraph" w:styleId="2">
    <w:name w:val="List Number 2"/>
    <w:basedOn w:val="a2"/>
    <w:rsid w:val="00EE1866"/>
    <w:pPr>
      <w:numPr>
        <w:numId w:val="2"/>
      </w:numPr>
    </w:pPr>
  </w:style>
  <w:style w:type="paragraph" w:styleId="3">
    <w:name w:val="List Number 3"/>
    <w:basedOn w:val="a2"/>
    <w:rsid w:val="00EE1866"/>
    <w:pPr>
      <w:numPr>
        <w:numId w:val="3"/>
      </w:numPr>
    </w:pPr>
  </w:style>
  <w:style w:type="paragraph" w:styleId="4">
    <w:name w:val="List Number 4"/>
    <w:basedOn w:val="a2"/>
    <w:rsid w:val="00EE1866"/>
    <w:pPr>
      <w:numPr>
        <w:numId w:val="4"/>
      </w:numPr>
    </w:pPr>
  </w:style>
  <w:style w:type="paragraph" w:styleId="5">
    <w:name w:val="List Number 5"/>
    <w:basedOn w:val="a2"/>
    <w:rsid w:val="00EE1866"/>
    <w:pPr>
      <w:numPr>
        <w:numId w:val="5"/>
      </w:numPr>
    </w:pPr>
  </w:style>
  <w:style w:type="paragraph" w:styleId="aff4">
    <w:name w:val="List Continue"/>
    <w:basedOn w:val="a2"/>
    <w:rsid w:val="00EE1866"/>
    <w:pPr>
      <w:spacing w:after="120"/>
      <w:ind w:leftChars="200" w:left="420"/>
    </w:pPr>
  </w:style>
  <w:style w:type="paragraph" w:styleId="2b">
    <w:name w:val="List Continue 2"/>
    <w:basedOn w:val="a2"/>
    <w:rsid w:val="00EE1866"/>
    <w:pPr>
      <w:spacing w:after="120"/>
      <w:ind w:leftChars="400" w:left="840"/>
    </w:pPr>
  </w:style>
  <w:style w:type="paragraph" w:styleId="3a">
    <w:name w:val="List Continue 3"/>
    <w:basedOn w:val="a2"/>
    <w:rsid w:val="00EE1866"/>
    <w:pPr>
      <w:spacing w:after="120"/>
      <w:ind w:leftChars="600" w:left="1260"/>
    </w:pPr>
  </w:style>
  <w:style w:type="paragraph" w:styleId="46">
    <w:name w:val="List Continue 4"/>
    <w:basedOn w:val="a2"/>
    <w:rsid w:val="00EE1866"/>
    <w:pPr>
      <w:spacing w:after="120"/>
      <w:ind w:leftChars="800" w:left="1680"/>
    </w:pPr>
  </w:style>
  <w:style w:type="paragraph" w:styleId="55">
    <w:name w:val="List Continue 5"/>
    <w:basedOn w:val="a2"/>
    <w:rsid w:val="00EE1866"/>
    <w:pPr>
      <w:spacing w:after="120"/>
      <w:ind w:leftChars="1000" w:left="2100"/>
    </w:pPr>
  </w:style>
  <w:style w:type="paragraph" w:styleId="a0">
    <w:name w:val="List Bullet"/>
    <w:basedOn w:val="a2"/>
    <w:autoRedefine/>
    <w:rsid w:val="00EE1866"/>
    <w:pPr>
      <w:numPr>
        <w:numId w:val="6"/>
      </w:numPr>
    </w:pPr>
  </w:style>
  <w:style w:type="paragraph" w:styleId="20">
    <w:name w:val="List Bullet 2"/>
    <w:basedOn w:val="a2"/>
    <w:autoRedefine/>
    <w:rsid w:val="00EE1866"/>
    <w:pPr>
      <w:numPr>
        <w:numId w:val="7"/>
      </w:numPr>
    </w:pPr>
  </w:style>
  <w:style w:type="paragraph" w:styleId="30">
    <w:name w:val="List Bullet 3"/>
    <w:basedOn w:val="a2"/>
    <w:autoRedefine/>
    <w:rsid w:val="00EE1866"/>
    <w:pPr>
      <w:numPr>
        <w:numId w:val="8"/>
      </w:numPr>
    </w:pPr>
  </w:style>
  <w:style w:type="paragraph" w:styleId="40">
    <w:name w:val="List Bullet 4"/>
    <w:basedOn w:val="a2"/>
    <w:autoRedefine/>
    <w:rsid w:val="00EE1866"/>
    <w:pPr>
      <w:numPr>
        <w:numId w:val="9"/>
      </w:numPr>
    </w:pPr>
  </w:style>
  <w:style w:type="paragraph" w:styleId="50">
    <w:name w:val="List Bullet 5"/>
    <w:basedOn w:val="a2"/>
    <w:autoRedefine/>
    <w:rsid w:val="00EE1866"/>
    <w:pPr>
      <w:numPr>
        <w:numId w:val="10"/>
      </w:numPr>
    </w:pPr>
  </w:style>
  <w:style w:type="table" w:styleId="18">
    <w:name w:val="Table List 1"/>
    <w:basedOn w:val="a4"/>
    <w:semiHidden/>
    <w:rsid w:val="00EE1866"/>
    <w:pPr>
      <w:adjustRightInd w:val="0"/>
      <w:snapToGrid w:val="0"/>
      <w:spacing w:before="160" w:after="160" w:line="240" w:lineRule="atLeast"/>
      <w:ind w:left="1701"/>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EE1866"/>
    <w:pPr>
      <w:adjustRightInd w:val="0"/>
      <w:snapToGrid w:val="0"/>
      <w:spacing w:before="160" w:after="160" w:line="240" w:lineRule="atLeast"/>
      <w:ind w:left="1701"/>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List 3"/>
    <w:basedOn w:val="a4"/>
    <w:semiHidden/>
    <w:rsid w:val="00EE1866"/>
    <w:pPr>
      <w:adjustRightInd w:val="0"/>
      <w:snapToGrid w:val="0"/>
      <w:spacing w:before="160" w:after="160" w:line="240" w:lineRule="atLeast"/>
      <w:ind w:left="1701"/>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EE1866"/>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EE1866"/>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EE1866"/>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EE1866"/>
    <w:pPr>
      <w:adjustRightInd w:val="0"/>
      <w:snapToGrid w:val="0"/>
      <w:spacing w:before="160" w:after="160" w:line="240" w:lineRule="atLeast"/>
      <w:ind w:left="1701"/>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EE1866"/>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5">
    <w:name w:val="Table Contemporary"/>
    <w:basedOn w:val="a4"/>
    <w:semiHidden/>
    <w:rsid w:val="00EE1866"/>
    <w:pPr>
      <w:adjustRightInd w:val="0"/>
      <w:snapToGrid w:val="0"/>
      <w:spacing w:before="160" w:after="160" w:line="240" w:lineRule="atLeast"/>
      <w:ind w:left="1701"/>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6">
    <w:name w:val="Normal (Web)"/>
    <w:basedOn w:val="a2"/>
    <w:rsid w:val="00EE1866"/>
    <w:rPr>
      <w:rFonts w:cs="Times New Roman"/>
    </w:rPr>
  </w:style>
  <w:style w:type="paragraph" w:styleId="aff7">
    <w:name w:val="Signature"/>
    <w:basedOn w:val="a2"/>
    <w:link w:val="Chare"/>
    <w:rsid w:val="00EE1866"/>
    <w:pPr>
      <w:ind w:leftChars="2100" w:left="100"/>
    </w:pPr>
  </w:style>
  <w:style w:type="character" w:styleId="aff8">
    <w:name w:val="Emphasis"/>
    <w:basedOn w:val="a3"/>
    <w:qFormat/>
    <w:rsid w:val="00EE1866"/>
    <w:rPr>
      <w:i/>
      <w:iCs/>
    </w:rPr>
  </w:style>
  <w:style w:type="paragraph" w:styleId="aff9">
    <w:name w:val="Date"/>
    <w:basedOn w:val="a2"/>
    <w:next w:val="a2"/>
    <w:link w:val="Charf"/>
    <w:rsid w:val="00EE1866"/>
    <w:pPr>
      <w:ind w:leftChars="2500" w:left="100"/>
    </w:pPr>
  </w:style>
  <w:style w:type="table" w:styleId="19">
    <w:name w:val="Table Columns 1"/>
    <w:basedOn w:val="a4"/>
    <w:semiHidden/>
    <w:rsid w:val="00EE1866"/>
    <w:pPr>
      <w:adjustRightInd w:val="0"/>
      <w:snapToGrid w:val="0"/>
      <w:spacing w:before="160" w:after="160" w:line="240" w:lineRule="atLeast"/>
      <w:ind w:left="1701"/>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EE1866"/>
    <w:pPr>
      <w:adjustRightInd w:val="0"/>
      <w:snapToGrid w:val="0"/>
      <w:spacing w:before="160" w:after="160" w:line="240" w:lineRule="atLeast"/>
      <w:ind w:left="1701"/>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semiHidden/>
    <w:rsid w:val="00EE1866"/>
    <w:pPr>
      <w:adjustRightInd w:val="0"/>
      <w:snapToGrid w:val="0"/>
      <w:spacing w:before="160" w:after="160" w:line="240" w:lineRule="atLeast"/>
      <w:ind w:left="1701"/>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EE1866"/>
    <w:pPr>
      <w:adjustRightInd w:val="0"/>
      <w:snapToGrid w:val="0"/>
      <w:spacing w:before="160" w:after="160" w:line="240" w:lineRule="atLeast"/>
      <w:ind w:left="1701"/>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EE1866"/>
    <w:pPr>
      <w:adjustRightInd w:val="0"/>
      <w:snapToGrid w:val="0"/>
      <w:spacing w:before="160" w:after="160" w:line="240" w:lineRule="atLeast"/>
      <w:ind w:left="1701"/>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a">
    <w:name w:val="Table Grid 1"/>
    <w:basedOn w:val="a4"/>
    <w:semiHidden/>
    <w:rsid w:val="00EE1866"/>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EE1866"/>
    <w:pPr>
      <w:adjustRightInd w:val="0"/>
      <w:snapToGrid w:val="0"/>
      <w:spacing w:before="160" w:after="160" w:line="240" w:lineRule="atLeast"/>
      <w:ind w:left="1701"/>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semiHidden/>
    <w:rsid w:val="00EE1866"/>
    <w:pPr>
      <w:adjustRightInd w:val="0"/>
      <w:snapToGrid w:val="0"/>
      <w:spacing w:before="160" w:after="160" w:line="240" w:lineRule="atLeast"/>
      <w:ind w:left="1701"/>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EE1866"/>
    <w:pPr>
      <w:adjustRightInd w:val="0"/>
      <w:snapToGrid w:val="0"/>
      <w:spacing w:before="160" w:after="160" w:line="240" w:lineRule="atLeast"/>
      <w:ind w:left="1701"/>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EE1866"/>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EE1866"/>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EE1866"/>
    <w:pPr>
      <w:adjustRightInd w:val="0"/>
      <w:snapToGrid w:val="0"/>
      <w:spacing w:before="160" w:after="160" w:line="240" w:lineRule="atLeast"/>
      <w:ind w:left="1701"/>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EE1866"/>
    <w:pPr>
      <w:adjustRightInd w:val="0"/>
      <w:snapToGrid w:val="0"/>
      <w:spacing w:before="160" w:after="160" w:line="240" w:lineRule="atLeast"/>
      <w:ind w:left="1701"/>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a">
    <w:name w:val="Block Text"/>
    <w:basedOn w:val="a2"/>
    <w:rsid w:val="00EE1866"/>
    <w:pPr>
      <w:spacing w:after="120"/>
      <w:ind w:leftChars="700" w:left="1440" w:rightChars="700" w:right="1440"/>
    </w:pPr>
  </w:style>
  <w:style w:type="numbering" w:styleId="a1">
    <w:name w:val="Outline List 3"/>
    <w:basedOn w:val="a5"/>
    <w:semiHidden/>
    <w:rsid w:val="00EE1866"/>
    <w:pPr>
      <w:numPr>
        <w:numId w:val="11"/>
      </w:numPr>
    </w:pPr>
  </w:style>
  <w:style w:type="paragraph" w:styleId="affb">
    <w:name w:val="envelope address"/>
    <w:basedOn w:val="a2"/>
    <w:rsid w:val="00EE1866"/>
    <w:pPr>
      <w:framePr w:w="7920" w:h="1980" w:hRule="exact" w:hSpace="180" w:wrap="auto" w:hAnchor="page" w:xAlign="center" w:yAlign="bottom"/>
      <w:ind w:leftChars="1400" w:left="100"/>
    </w:pPr>
    <w:rPr>
      <w:rFonts w:ascii="Arial" w:hAnsi="Arial"/>
    </w:rPr>
  </w:style>
  <w:style w:type="paragraph" w:styleId="affc">
    <w:name w:val="Message Header"/>
    <w:basedOn w:val="a2"/>
    <w:link w:val="Charf0"/>
    <w:rsid w:val="00EE1866"/>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d">
    <w:name w:val="line number"/>
    <w:basedOn w:val="a3"/>
    <w:rsid w:val="00EE1866"/>
  </w:style>
  <w:style w:type="character" w:styleId="affe">
    <w:name w:val="Strong"/>
    <w:basedOn w:val="a3"/>
    <w:qFormat/>
    <w:rsid w:val="00EE1866"/>
    <w:rPr>
      <w:b/>
      <w:bCs/>
    </w:rPr>
  </w:style>
  <w:style w:type="character" w:styleId="afff">
    <w:name w:val="page number"/>
    <w:basedOn w:val="a3"/>
    <w:rsid w:val="00EE1866"/>
  </w:style>
  <w:style w:type="character" w:styleId="afff0">
    <w:name w:val="FollowedHyperlink"/>
    <w:rsid w:val="00EE1866"/>
    <w:rPr>
      <w:color w:val="800080"/>
      <w:u w:val="none"/>
    </w:rPr>
  </w:style>
  <w:style w:type="paragraph" w:styleId="afff1">
    <w:name w:val="Body Text"/>
    <w:basedOn w:val="a2"/>
    <w:link w:val="Charf1"/>
    <w:rsid w:val="00EE1866"/>
    <w:pPr>
      <w:spacing w:after="120"/>
    </w:pPr>
  </w:style>
  <w:style w:type="paragraph" w:styleId="afff2">
    <w:name w:val="Body Text First Indent"/>
    <w:aliases w:val="正文首行缩进 Char1,正文首行缩进 Char Char,正文首行缩进 Char1 Char Char,正文首行缩进 Char Char1 Char Char,正文首行缩进 Char Char Char Char Char Char Char,正文首行缩进 Char Char Char Char1 Char Char,正文首行缩进 Char Char Char Char Char Char Char Char Char Char,正文首行缩进 Char2"/>
    <w:basedOn w:val="afff1"/>
    <w:link w:val="Charf2"/>
    <w:rsid w:val="00EE1866"/>
    <w:pPr>
      <w:ind w:firstLineChars="100" w:firstLine="420"/>
    </w:pPr>
  </w:style>
  <w:style w:type="paragraph" w:styleId="afff3">
    <w:name w:val="Body Text Indent"/>
    <w:basedOn w:val="a2"/>
    <w:link w:val="Charf3"/>
    <w:rsid w:val="00EE1866"/>
    <w:pPr>
      <w:spacing w:after="120"/>
      <w:ind w:leftChars="200" w:left="420"/>
    </w:pPr>
  </w:style>
  <w:style w:type="paragraph" w:styleId="2f">
    <w:name w:val="Body Text First Indent 2"/>
    <w:basedOn w:val="afff3"/>
    <w:link w:val="2Char0"/>
    <w:rsid w:val="00EE1866"/>
    <w:pPr>
      <w:ind w:firstLineChars="200" w:firstLine="420"/>
    </w:pPr>
  </w:style>
  <w:style w:type="paragraph" w:styleId="afff4">
    <w:name w:val="Normal Indent"/>
    <w:basedOn w:val="a2"/>
    <w:rsid w:val="00EE1866"/>
    <w:pPr>
      <w:ind w:firstLineChars="200" w:firstLine="420"/>
    </w:pPr>
  </w:style>
  <w:style w:type="paragraph" w:styleId="2f0">
    <w:name w:val="Body Text 2"/>
    <w:basedOn w:val="a2"/>
    <w:link w:val="2Char1"/>
    <w:rsid w:val="00EE1866"/>
    <w:pPr>
      <w:spacing w:after="120" w:line="480" w:lineRule="auto"/>
    </w:pPr>
  </w:style>
  <w:style w:type="paragraph" w:styleId="3e">
    <w:name w:val="Body Text 3"/>
    <w:basedOn w:val="a2"/>
    <w:link w:val="3Char0"/>
    <w:rsid w:val="00EE1866"/>
    <w:pPr>
      <w:spacing w:after="120"/>
    </w:pPr>
    <w:rPr>
      <w:sz w:val="16"/>
      <w:szCs w:val="16"/>
    </w:rPr>
  </w:style>
  <w:style w:type="paragraph" w:styleId="2f1">
    <w:name w:val="Body Text Indent 2"/>
    <w:basedOn w:val="a2"/>
    <w:link w:val="2Char2"/>
    <w:rsid w:val="00EE1866"/>
    <w:pPr>
      <w:spacing w:after="120" w:line="480" w:lineRule="auto"/>
      <w:ind w:leftChars="200" w:left="420"/>
    </w:pPr>
  </w:style>
  <w:style w:type="paragraph" w:styleId="3f">
    <w:name w:val="Body Text Indent 3"/>
    <w:basedOn w:val="a2"/>
    <w:link w:val="3Char1"/>
    <w:rsid w:val="00EE1866"/>
    <w:pPr>
      <w:spacing w:after="120"/>
      <w:ind w:leftChars="200" w:left="420"/>
    </w:pPr>
    <w:rPr>
      <w:sz w:val="16"/>
      <w:szCs w:val="16"/>
    </w:rPr>
  </w:style>
  <w:style w:type="paragraph" w:styleId="afff5">
    <w:name w:val="Note Heading"/>
    <w:basedOn w:val="a2"/>
    <w:next w:val="a2"/>
    <w:link w:val="Charf4"/>
    <w:rsid w:val="00EE1866"/>
    <w:pPr>
      <w:jc w:val="center"/>
    </w:pPr>
  </w:style>
  <w:style w:type="paragraph" w:customStyle="1" w:styleId="ItemStepinTable">
    <w:name w:val="Item Step in Table"/>
    <w:rsid w:val="00EE1866"/>
    <w:pPr>
      <w:numPr>
        <w:numId w:val="18"/>
      </w:numPr>
      <w:topLinePunct/>
      <w:spacing w:before="40" w:after="40"/>
    </w:pPr>
    <w:rPr>
      <w:rFonts w:cs="Arial"/>
      <w:sz w:val="22"/>
      <w:szCs w:val="22"/>
    </w:rPr>
  </w:style>
  <w:style w:type="paragraph" w:customStyle="1" w:styleId="End">
    <w:name w:val="End"/>
    <w:basedOn w:val="a2"/>
    <w:rsid w:val="00EE1866"/>
    <w:pPr>
      <w:spacing w:after="400"/>
    </w:pPr>
    <w:rPr>
      <w:b/>
    </w:rPr>
  </w:style>
  <w:style w:type="paragraph" w:customStyle="1" w:styleId="1b">
    <w:name w:val="样式1"/>
    <w:basedOn w:val="End"/>
    <w:semiHidden/>
    <w:rsid w:val="00EE1866"/>
    <w:rPr>
      <w:b w:val="0"/>
    </w:rPr>
  </w:style>
  <w:style w:type="paragraph" w:customStyle="1" w:styleId="NotesTextListinTable">
    <w:name w:val="Notes Text List in Table"/>
    <w:link w:val="NotesTextListinTableChar"/>
    <w:rsid w:val="00EE1866"/>
    <w:pPr>
      <w:numPr>
        <w:numId w:val="20"/>
      </w:numPr>
      <w:spacing w:before="40" w:after="80" w:line="200" w:lineRule="atLeast"/>
      <w:jc w:val="both"/>
    </w:pPr>
    <w:rPr>
      <w:rFonts w:eastAsia="楷体_GB2312" w:cs="楷体_GB2312"/>
      <w:noProof/>
      <w:sz w:val="18"/>
      <w:szCs w:val="18"/>
    </w:rPr>
  </w:style>
  <w:style w:type="paragraph" w:customStyle="1" w:styleId="NotesHeading">
    <w:name w:val="Notes Heading"/>
    <w:basedOn w:val="CAUTIONHeading"/>
    <w:link w:val="NotesHeadingChar"/>
    <w:rsid w:val="00EE1866"/>
    <w:pPr>
      <w:pBdr>
        <w:top w:val="none" w:sz="0" w:space="0" w:color="auto"/>
      </w:pBdr>
      <w:spacing w:after="40"/>
    </w:pPr>
    <w:rPr>
      <w:position w:val="-6"/>
      <w:sz w:val="18"/>
      <w:szCs w:val="18"/>
    </w:rPr>
  </w:style>
  <w:style w:type="paragraph" w:customStyle="1" w:styleId="NotesText">
    <w:name w:val="Notes Text"/>
    <w:basedOn w:val="CAUTIONText"/>
    <w:link w:val="NotesTextChar"/>
    <w:rsid w:val="00EE1866"/>
    <w:pPr>
      <w:pBdr>
        <w:bottom w:val="none" w:sz="0" w:space="0" w:color="auto"/>
      </w:pBdr>
      <w:spacing w:before="40" w:line="200" w:lineRule="atLeast"/>
      <w:ind w:left="2075"/>
    </w:pPr>
    <w:rPr>
      <w:sz w:val="18"/>
      <w:szCs w:val="18"/>
    </w:rPr>
  </w:style>
  <w:style w:type="paragraph" w:customStyle="1" w:styleId="NotesTextList0">
    <w:name w:val="Notes Text List"/>
    <w:basedOn w:val="CAUTIONTextList"/>
    <w:link w:val="NotesTextListChar"/>
    <w:rsid w:val="00EE1866"/>
    <w:pPr>
      <w:numPr>
        <w:numId w:val="19"/>
      </w:numPr>
      <w:pBdr>
        <w:bottom w:val="none" w:sz="0" w:space="0" w:color="auto"/>
      </w:pBdr>
      <w:spacing w:before="40" w:line="200" w:lineRule="atLeast"/>
    </w:pPr>
    <w:rPr>
      <w:sz w:val="18"/>
      <w:szCs w:val="18"/>
    </w:rPr>
  </w:style>
  <w:style w:type="paragraph" w:customStyle="1" w:styleId="BlockLabelinAppendix">
    <w:name w:val="Block Label in Appendix"/>
    <w:basedOn w:val="BlockLabel"/>
    <w:next w:val="a2"/>
    <w:rsid w:val="00EE1866"/>
    <w:pPr>
      <w:numPr>
        <w:numId w:val="14"/>
      </w:numPr>
      <w:topLinePunct w:val="0"/>
    </w:pPr>
  </w:style>
  <w:style w:type="paragraph" w:customStyle="1" w:styleId="FigureDescriptioninAppendix">
    <w:name w:val="Figure Description in Appendix"/>
    <w:basedOn w:val="Figure"/>
    <w:next w:val="Figure"/>
    <w:rsid w:val="00EE1866"/>
    <w:pPr>
      <w:numPr>
        <w:ilvl w:val="6"/>
        <w:numId w:val="14"/>
      </w:numPr>
    </w:pPr>
  </w:style>
  <w:style w:type="paragraph" w:customStyle="1" w:styleId="ItemStepinAppendix">
    <w:name w:val="Item Step in Appendix"/>
    <w:basedOn w:val="ItemStep"/>
    <w:rsid w:val="00EE1866"/>
    <w:pPr>
      <w:numPr>
        <w:ilvl w:val="5"/>
        <w:numId w:val="14"/>
      </w:numPr>
      <w:outlineLvl w:val="5"/>
    </w:pPr>
  </w:style>
  <w:style w:type="paragraph" w:customStyle="1" w:styleId="StepinAppendix">
    <w:name w:val="Step in Appendix"/>
    <w:basedOn w:val="Step"/>
    <w:rsid w:val="00EE1866"/>
    <w:pPr>
      <w:numPr>
        <w:ilvl w:val="4"/>
        <w:numId w:val="14"/>
      </w:numPr>
      <w:topLinePunct w:val="0"/>
      <w:outlineLvl w:val="4"/>
    </w:pPr>
  </w:style>
  <w:style w:type="paragraph" w:customStyle="1" w:styleId="Cover2">
    <w:name w:val="Cover 2"/>
    <w:rsid w:val="00EE1866"/>
    <w:pPr>
      <w:adjustRightInd w:val="0"/>
      <w:snapToGrid w:val="0"/>
    </w:pPr>
    <w:rPr>
      <w:rFonts w:ascii="Arial" w:eastAsia="黑体" w:hAnsi="Arial" w:cs="Arial"/>
      <w:noProof/>
      <w:sz w:val="32"/>
      <w:szCs w:val="32"/>
      <w:lang w:eastAsia="en-US"/>
    </w:rPr>
  </w:style>
  <w:style w:type="paragraph" w:customStyle="1" w:styleId="CoverText">
    <w:name w:val="Cover Text"/>
    <w:rsid w:val="00EE1866"/>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EE1866"/>
    <w:pPr>
      <w:widowControl w:val="0"/>
      <w:topLinePunct w:val="0"/>
      <w:spacing w:before="80" w:after="80"/>
      <w:ind w:left="0"/>
    </w:pPr>
    <w:rPr>
      <w:rFonts w:ascii="Arial" w:eastAsia="黑体" w:hAnsi="Arial"/>
      <w:b/>
      <w:bCs/>
      <w:spacing w:val="-4"/>
      <w:sz w:val="22"/>
      <w:szCs w:val="22"/>
    </w:rPr>
  </w:style>
  <w:style w:type="paragraph" w:customStyle="1" w:styleId="TOC1">
    <w:name w:val="TOC 标题1"/>
    <w:next w:val="10"/>
    <w:rsid w:val="00EE1866"/>
    <w:pPr>
      <w:keepNext/>
      <w:snapToGrid w:val="0"/>
      <w:spacing w:before="480" w:after="360"/>
      <w:jc w:val="center"/>
    </w:pPr>
    <w:rPr>
      <w:rFonts w:ascii="Arial" w:eastAsia="黑体" w:hAnsi="Arial" w:cs="Arial"/>
      <w:noProof/>
      <w:sz w:val="36"/>
      <w:szCs w:val="36"/>
    </w:rPr>
  </w:style>
  <w:style w:type="paragraph" w:customStyle="1" w:styleId="Command">
    <w:name w:val="Command"/>
    <w:semiHidden/>
    <w:rsid w:val="00EE1866"/>
    <w:pPr>
      <w:spacing w:before="160" w:after="160"/>
    </w:pPr>
    <w:rPr>
      <w:rFonts w:ascii="Arial" w:eastAsia="黑体" w:hAnsi="Arial" w:cs="Arial"/>
      <w:sz w:val="21"/>
      <w:szCs w:val="21"/>
    </w:rPr>
  </w:style>
  <w:style w:type="character" w:customStyle="1" w:styleId="commandparameter">
    <w:name w:val="command parameter"/>
    <w:semiHidden/>
    <w:rsid w:val="00EE1866"/>
    <w:rPr>
      <w:rFonts w:ascii="Arial" w:eastAsia="宋体" w:hAnsi="Arial"/>
      <w:i/>
      <w:color w:val="auto"/>
      <w:sz w:val="21"/>
      <w:szCs w:val="21"/>
    </w:rPr>
  </w:style>
  <w:style w:type="character" w:customStyle="1" w:styleId="commandkeywords">
    <w:name w:val="command keywords"/>
    <w:semiHidden/>
    <w:rsid w:val="00EE1866"/>
    <w:rPr>
      <w:rFonts w:ascii="Arial" w:eastAsia="宋体" w:hAnsi="Arial"/>
      <w:b/>
      <w:color w:val="auto"/>
      <w:sz w:val="21"/>
      <w:szCs w:val="21"/>
    </w:rPr>
  </w:style>
  <w:style w:type="table" w:customStyle="1" w:styleId="table0">
    <w:name w:val="table"/>
    <w:basedOn w:val="a7"/>
    <w:rsid w:val="00EE1866"/>
    <w:rPr>
      <w:rFonts w:eastAsia="Times New Roman"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Outline">
    <w:name w:val="Outline"/>
    <w:basedOn w:val="a2"/>
    <w:rsid w:val="00EE1866"/>
    <w:pPr>
      <w:topLinePunct w:val="0"/>
      <w:spacing w:before="80" w:after="80" w:line="200" w:lineRule="atLeast"/>
      <w:ind w:left="709"/>
      <w:jc w:val="both"/>
    </w:pPr>
    <w:rPr>
      <w:i/>
      <w:color w:val="0000FF"/>
      <w:kern w:val="0"/>
      <w:sz w:val="18"/>
      <w:szCs w:val="18"/>
    </w:rPr>
  </w:style>
  <w:style w:type="paragraph" w:customStyle="1" w:styleId="TableDescriptioninAppendix">
    <w:name w:val="Table Description in Appendix"/>
    <w:basedOn w:val="TableDescription"/>
    <w:next w:val="a2"/>
    <w:rsid w:val="00EE1866"/>
    <w:pPr>
      <w:numPr>
        <w:ilvl w:val="7"/>
        <w:numId w:val="14"/>
      </w:numPr>
      <w:topLinePunct w:val="0"/>
    </w:pPr>
  </w:style>
  <w:style w:type="paragraph" w:customStyle="1" w:styleId="Code">
    <w:name w:val="Code"/>
    <w:basedOn w:val="a2"/>
    <w:rsid w:val="00EE1866"/>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EE1866"/>
    <w:pPr>
      <w:spacing w:before="80" w:after="80"/>
    </w:pPr>
    <w:rPr>
      <w:rFonts w:ascii="Arial" w:eastAsia="黑体" w:hAnsi="Arial"/>
      <w:sz w:val="36"/>
    </w:rPr>
  </w:style>
  <w:style w:type="paragraph" w:customStyle="1" w:styleId="Cover30">
    <w:name w:val="Cover3"/>
    <w:rsid w:val="00EE1866"/>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rsid w:val="00EE1866"/>
    <w:pPr>
      <w:topLinePunct w:val="0"/>
      <w:ind w:left="0"/>
    </w:pPr>
    <w:rPr>
      <w:rFonts w:ascii="Arial" w:eastAsia="Arial" w:hAnsi="Arial"/>
      <w:b/>
      <w:bCs/>
      <w:sz w:val="24"/>
      <w:szCs w:val="24"/>
    </w:rPr>
  </w:style>
  <w:style w:type="paragraph" w:customStyle="1" w:styleId="SubItemListTextTD">
    <w:name w:val="Sub Item List Text TD"/>
    <w:basedOn w:val="TerminalDisplay"/>
    <w:rsid w:val="00EE1866"/>
    <w:pPr>
      <w:adjustRightInd w:val="0"/>
      <w:ind w:left="2410"/>
    </w:pPr>
  </w:style>
  <w:style w:type="paragraph" w:customStyle="1" w:styleId="ItemlistTextTD">
    <w:name w:val="Item list Text TD"/>
    <w:basedOn w:val="TerminalDisplay"/>
    <w:rsid w:val="00EE1866"/>
    <w:pPr>
      <w:adjustRightInd w:val="0"/>
      <w:ind w:left="2126"/>
    </w:pPr>
  </w:style>
  <w:style w:type="character" w:customStyle="1" w:styleId="StepChar">
    <w:name w:val="Step Char"/>
    <w:link w:val="Step"/>
    <w:rsid w:val="005802A0"/>
    <w:rPr>
      <w:rFonts w:cs="Arial"/>
      <w:snapToGrid w:val="0"/>
      <w:sz w:val="21"/>
      <w:szCs w:val="21"/>
    </w:rPr>
  </w:style>
  <w:style w:type="character" w:customStyle="1" w:styleId="BlockLabelChar">
    <w:name w:val="Block Label Char"/>
    <w:link w:val="BlockLabel"/>
    <w:rsid w:val="005802A0"/>
    <w:rPr>
      <w:rFonts w:ascii="Book Antiqua" w:eastAsia="黑体" w:hAnsi="Book Antiqua" w:cs="Book Antiqua"/>
      <w:bCs/>
      <w:sz w:val="26"/>
      <w:szCs w:val="26"/>
    </w:rPr>
  </w:style>
  <w:style w:type="character" w:customStyle="1" w:styleId="FigureChar">
    <w:name w:val="Figure Char"/>
    <w:link w:val="Figure"/>
    <w:rsid w:val="005802A0"/>
    <w:rPr>
      <w:rFonts w:cs="Arial"/>
      <w:kern w:val="2"/>
      <w:sz w:val="21"/>
      <w:szCs w:val="21"/>
    </w:rPr>
  </w:style>
  <w:style w:type="character" w:customStyle="1" w:styleId="FigureDescriptionChar">
    <w:name w:val="Figure Description Char"/>
    <w:link w:val="FigureDescription"/>
    <w:rsid w:val="005802A0"/>
    <w:rPr>
      <w:rFonts w:eastAsia="黑体" w:cs="Arial"/>
      <w:spacing w:val="-4"/>
      <w:kern w:val="2"/>
      <w:sz w:val="21"/>
      <w:szCs w:val="21"/>
    </w:rPr>
  </w:style>
  <w:style w:type="character" w:customStyle="1" w:styleId="NotesTextChar">
    <w:name w:val="Notes Text Char"/>
    <w:link w:val="NotesText"/>
    <w:rsid w:val="005802A0"/>
    <w:rPr>
      <w:rFonts w:eastAsia="楷体_GB2312" w:cs="Arial"/>
      <w:iCs/>
      <w:kern w:val="2"/>
      <w:sz w:val="18"/>
      <w:szCs w:val="18"/>
    </w:rPr>
  </w:style>
  <w:style w:type="character" w:customStyle="1" w:styleId="NotesHeadingChar">
    <w:name w:val="Notes Heading Char"/>
    <w:link w:val="NotesHeading"/>
    <w:rsid w:val="005802A0"/>
    <w:rPr>
      <w:rFonts w:ascii="Book Antiqua" w:eastAsia="黑体" w:hAnsi="Book Antiqua" w:cs="Arial"/>
      <w:bCs/>
      <w:noProof/>
      <w:kern w:val="2"/>
      <w:position w:val="-6"/>
      <w:sz w:val="18"/>
      <w:szCs w:val="18"/>
    </w:rPr>
  </w:style>
  <w:style w:type="character" w:customStyle="1" w:styleId="ItemStepChar">
    <w:name w:val="Item Step Char"/>
    <w:basedOn w:val="a3"/>
    <w:link w:val="ItemStep"/>
    <w:rsid w:val="005802A0"/>
    <w:rPr>
      <w:rFonts w:cs="Arial"/>
      <w:sz w:val="21"/>
      <w:szCs w:val="21"/>
    </w:rPr>
  </w:style>
  <w:style w:type="character" w:customStyle="1" w:styleId="2Char">
    <w:name w:val="标题 2 Char"/>
    <w:aliases w:val="标题 2 Char Char Char,heading 2 Char, Char Char,Char Char1,--F2 Char,heading 2 Char Char Char Char,标题 2 Char Char Char Char Char,heading 21 Char,1.1 标题 2 Char,12 Char,H2 Char,PIM2 Char,Heading 2 Hidden Char,Heading 2 CCBS Char,Titre3 Char"/>
    <w:link w:val="21"/>
    <w:rsid w:val="005802A0"/>
    <w:rPr>
      <w:rFonts w:ascii="Book Antiqua" w:eastAsia="黑体" w:hAnsi="Book Antiqua" w:cs="Book Antiqua"/>
      <w:bCs/>
      <w:noProof/>
      <w:sz w:val="36"/>
      <w:szCs w:val="36"/>
      <w:lang w:eastAsia="en-US"/>
    </w:rPr>
  </w:style>
  <w:style w:type="character" w:customStyle="1" w:styleId="NotesTextListinTableChar">
    <w:name w:val="Notes Text List in Table Char"/>
    <w:link w:val="NotesTextListinTable"/>
    <w:rsid w:val="005802A0"/>
    <w:rPr>
      <w:rFonts w:eastAsia="楷体_GB2312" w:cs="楷体_GB2312"/>
      <w:noProof/>
      <w:sz w:val="18"/>
      <w:szCs w:val="18"/>
    </w:rPr>
  </w:style>
  <w:style w:type="character" w:customStyle="1" w:styleId="NotesTextinTableChar">
    <w:name w:val="Notes Text in Table Char"/>
    <w:link w:val="NotesTextinTable"/>
    <w:rsid w:val="005802A0"/>
    <w:rPr>
      <w:rFonts w:eastAsia="楷体_GB2312" w:cs="Arial"/>
      <w:iCs/>
      <w:kern w:val="2"/>
      <w:sz w:val="18"/>
      <w:szCs w:val="18"/>
    </w:rPr>
  </w:style>
  <w:style w:type="character" w:customStyle="1" w:styleId="TerminalDisplayChar">
    <w:name w:val="Terminal Display Char"/>
    <w:link w:val="TerminalDisplay"/>
    <w:rsid w:val="005802A0"/>
    <w:rPr>
      <w:rFonts w:ascii="Courier New" w:hAnsi="Courier New" w:cs="Courier New"/>
      <w:snapToGrid w:val="0"/>
      <w:spacing w:val="-1"/>
      <w:sz w:val="16"/>
      <w:szCs w:val="16"/>
    </w:rPr>
  </w:style>
  <w:style w:type="character" w:customStyle="1" w:styleId="TableNoteChar">
    <w:name w:val="Table Note Char"/>
    <w:link w:val="TableNote"/>
    <w:rsid w:val="005802A0"/>
    <w:rPr>
      <w:rFonts w:cs="Arial"/>
      <w:kern w:val="2"/>
      <w:sz w:val="18"/>
      <w:szCs w:val="18"/>
    </w:rPr>
  </w:style>
  <w:style w:type="character" w:customStyle="1" w:styleId="TableTextChar">
    <w:name w:val="Table Text Char"/>
    <w:rsid w:val="005802A0"/>
    <w:rPr>
      <w:rFonts w:ascii="Arial" w:eastAsia="宋体" w:hAnsi="Arial" w:cs="Arial"/>
      <w:snapToGrid w:val="0"/>
      <w:sz w:val="21"/>
      <w:szCs w:val="21"/>
      <w:lang w:val="en-US" w:eastAsia="zh-CN" w:bidi="ar-SA"/>
    </w:rPr>
  </w:style>
  <w:style w:type="character" w:customStyle="1" w:styleId="TableHeadingChar">
    <w:name w:val="Table Heading Char"/>
    <w:link w:val="TableHeading"/>
    <w:rsid w:val="005802A0"/>
    <w:rPr>
      <w:rFonts w:ascii="Book Antiqua" w:eastAsia="黑体" w:hAnsi="Book Antiqua" w:cs="Book Antiqua"/>
      <w:bCs/>
      <w:snapToGrid w:val="0"/>
      <w:sz w:val="21"/>
      <w:szCs w:val="21"/>
    </w:rPr>
  </w:style>
  <w:style w:type="character" w:customStyle="1" w:styleId="TableDescriptionChar">
    <w:name w:val="Table Description Char"/>
    <w:link w:val="TableDescription"/>
    <w:rsid w:val="005802A0"/>
    <w:rPr>
      <w:rFonts w:eastAsia="黑体" w:cs="Arial"/>
      <w:spacing w:val="-4"/>
      <w:kern w:val="2"/>
      <w:sz w:val="21"/>
      <w:szCs w:val="21"/>
    </w:rPr>
  </w:style>
  <w:style w:type="character" w:customStyle="1" w:styleId="CAUTIONTextChar">
    <w:name w:val="CAUTION Text Char"/>
    <w:link w:val="CAUTIONText"/>
    <w:rsid w:val="005802A0"/>
    <w:rPr>
      <w:rFonts w:eastAsia="楷体_GB2312" w:cs="Arial"/>
      <w:iCs/>
      <w:kern w:val="2"/>
      <w:sz w:val="21"/>
      <w:szCs w:val="21"/>
    </w:rPr>
  </w:style>
  <w:style w:type="character" w:customStyle="1" w:styleId="NotesTextListChar">
    <w:name w:val="Notes Text List Char"/>
    <w:link w:val="NotesTextList0"/>
    <w:rsid w:val="005802A0"/>
    <w:rPr>
      <w:rFonts w:eastAsia="楷体_GB2312" w:cs="Arial"/>
      <w:iCs/>
      <w:kern w:val="2"/>
      <w:sz w:val="18"/>
      <w:szCs w:val="18"/>
    </w:rPr>
  </w:style>
  <w:style w:type="character" w:customStyle="1" w:styleId="ItemListChar">
    <w:name w:val="Item List Char"/>
    <w:link w:val="ItemList"/>
    <w:rsid w:val="005802A0"/>
    <w:rPr>
      <w:rFonts w:cs="Arial"/>
      <w:kern w:val="2"/>
      <w:sz w:val="21"/>
      <w:szCs w:val="21"/>
    </w:rPr>
  </w:style>
  <w:style w:type="character" w:customStyle="1" w:styleId="ItemListinTableChar">
    <w:name w:val="Item List in Table Char"/>
    <w:link w:val="ItemListinTable"/>
    <w:rsid w:val="005802A0"/>
    <w:rPr>
      <w:rFonts w:cs="Arial"/>
      <w:sz w:val="21"/>
      <w:szCs w:val="21"/>
    </w:rPr>
  </w:style>
  <w:style w:type="character" w:customStyle="1" w:styleId="CAUTIONHeadingChar">
    <w:name w:val="CAUTION Heading Char"/>
    <w:link w:val="CAUTIONHeading"/>
    <w:rsid w:val="005802A0"/>
    <w:rPr>
      <w:rFonts w:ascii="Book Antiqua" w:eastAsia="黑体" w:hAnsi="Book Antiqua" w:cs="Arial"/>
      <w:bCs/>
      <w:noProof/>
      <w:kern w:val="2"/>
      <w:sz w:val="21"/>
      <w:szCs w:val="21"/>
    </w:rPr>
  </w:style>
  <w:style w:type="character" w:customStyle="1" w:styleId="Charf2">
    <w:name w:val="正文首行缩进 Char"/>
    <w:aliases w:val="正文首行缩进 Char1 Char1,正文首行缩进 Char Char Char1,正文首行缩进 Char1 Char Char Char1,正文首行缩进 Char Char1 Char Char Char1,正文首行缩进 Char Char Char Char Char Char Char Char1,正文首行缩进 Char Char Char Char1 Char Char Char1,正文首行缩进 Char2 Char1"/>
    <w:link w:val="afff2"/>
    <w:rsid w:val="005802A0"/>
    <w:rPr>
      <w:rFonts w:cs="Arial"/>
      <w:kern w:val="2"/>
      <w:sz w:val="21"/>
      <w:szCs w:val="21"/>
    </w:rPr>
  </w:style>
  <w:style w:type="character" w:customStyle="1" w:styleId="TableTextChar1">
    <w:name w:val="Table Text Char1"/>
    <w:link w:val="TableText"/>
    <w:rsid w:val="005802A0"/>
    <w:rPr>
      <w:rFonts w:cs="Arial"/>
      <w:snapToGrid w:val="0"/>
      <w:sz w:val="21"/>
      <w:szCs w:val="21"/>
    </w:rPr>
  </w:style>
  <w:style w:type="character" w:customStyle="1" w:styleId="1Char">
    <w:name w:val="标题 1 Char"/>
    <w:aliases w:val="heading 1 Char1,heading 1 Char Char,H1 Char,PIM 1 Char,h1 Char,标题 11 Char,标书1 Char,L1 Char,boc Char,Section Head Char,l1 Char,1 Char,Heading 0 Char,章节 Char,Heading 11 Char,level 1 Char,Level 1 Head Char,1. heading 1 Char,标准章 Char,h11 Char"/>
    <w:link w:val="1"/>
    <w:rsid w:val="005802A0"/>
    <w:rPr>
      <w:rFonts w:ascii="Book Antiqua" w:eastAsia="黑体" w:hAnsi="Book Antiqua" w:cs="Book Antiqua"/>
      <w:b/>
      <w:bCs/>
      <w:kern w:val="2"/>
      <w:sz w:val="44"/>
      <w:szCs w:val="44"/>
    </w:rPr>
  </w:style>
  <w:style w:type="character" w:customStyle="1" w:styleId="3Char">
    <w:name w:val="标题 3 Char"/>
    <w:aliases w:val="heading 3 Char,标题 3+ Char,标题 3 Char Char Char Char,heading 3 Char Char1 Char Char,heading 3 Char Char Char Char Char Char1 Char Char,heading 3 Char Char Char Char Char Char Char Char Char Char,标题 3 Char2 Char Char Char Char,--F3 Char"/>
    <w:link w:val="31"/>
    <w:rsid w:val="005802A0"/>
    <w:rPr>
      <w:rFonts w:ascii="Book Antiqua" w:eastAsia="黑体" w:hAnsi="Book Antiqua" w:cs="宋体"/>
      <w:noProof/>
      <w:sz w:val="32"/>
      <w:szCs w:val="32"/>
    </w:rPr>
  </w:style>
  <w:style w:type="character" w:customStyle="1" w:styleId="4Char">
    <w:name w:val="标题 4 Char"/>
    <w:aliases w:val="--F4 Char,Heading 4 Char Char,标题 4 Char Char Char1,标题 4 Char Char Char Char1,标题 4 Char Char Char Char Char Char Char Char1,标题 4 Char Char Char Char Char Char Char Char Char Char,标题 4 Char Char Char Char Char Char Char Char Char1,PIM 4 Char"/>
    <w:link w:val="410"/>
    <w:rsid w:val="005802A0"/>
    <w:rPr>
      <w:rFonts w:eastAsia="黑体" w:cs="Arial"/>
      <w:snapToGrid w:val="0"/>
      <w:sz w:val="21"/>
      <w:szCs w:val="21"/>
    </w:rPr>
  </w:style>
  <w:style w:type="paragraph" w:styleId="afff6">
    <w:name w:val="List Paragraph"/>
    <w:basedOn w:val="a2"/>
    <w:link w:val="Charf5"/>
    <w:qFormat/>
    <w:rsid w:val="005802A0"/>
    <w:pPr>
      <w:ind w:firstLineChars="200" w:firstLine="420"/>
    </w:pPr>
  </w:style>
  <w:style w:type="paragraph" w:customStyle="1" w:styleId="ParaCharCharCharCharCharCharCharCharCharCharCharCharCharCharCharCharChar">
    <w:name w:val="默认段落字体 Para Char Char Char Char Char Char Char Char Char Char Char Char Char Char Char Char Char"/>
    <w:next w:val="a2"/>
    <w:rsid w:val="005802A0"/>
    <w:pPr>
      <w:keepNext/>
      <w:keepLines/>
      <w:tabs>
        <w:tab w:val="left" w:pos="2100"/>
      </w:tabs>
      <w:spacing w:before="240" w:after="240"/>
      <w:ind w:left="2100" w:hanging="420"/>
      <w:outlineLvl w:val="7"/>
    </w:pPr>
    <w:rPr>
      <w:rFonts w:ascii="Arial" w:eastAsia="黑体" w:hAnsi="Arial" w:cs="Arial"/>
      <w:snapToGrid w:val="0"/>
      <w:sz w:val="21"/>
      <w:szCs w:val="21"/>
    </w:rPr>
  </w:style>
  <w:style w:type="paragraph" w:customStyle="1" w:styleId="CharCharCharCharChar1CharCharCharCharChar">
    <w:name w:val="Char Char Char Char Char1 Char Char Char Char Char"/>
    <w:basedOn w:val="a2"/>
    <w:rsid w:val="005802A0"/>
    <w:pPr>
      <w:topLinePunct w:val="0"/>
      <w:adjustRightInd/>
      <w:snapToGrid/>
      <w:spacing w:before="0" w:after="0" w:line="240" w:lineRule="auto"/>
      <w:ind w:left="0"/>
      <w:jc w:val="both"/>
    </w:pPr>
    <w:rPr>
      <w:rFonts w:ascii="Arial" w:hAnsi="Arial"/>
      <w:kern w:val="0"/>
      <w:szCs w:val="20"/>
    </w:rPr>
  </w:style>
  <w:style w:type="paragraph" w:customStyle="1" w:styleId="ParaCharCharCharCharCharCharCharCharChar">
    <w:name w:val="默认段落字体 Para Char Char Char Char Char Char Char Char Char"/>
    <w:basedOn w:val="a2"/>
    <w:rsid w:val="005802A0"/>
    <w:pPr>
      <w:widowControl w:val="0"/>
      <w:topLinePunct w:val="0"/>
      <w:adjustRightInd/>
      <w:snapToGrid/>
      <w:spacing w:before="0" w:after="0" w:line="240" w:lineRule="auto"/>
      <w:ind w:left="0"/>
      <w:jc w:val="both"/>
    </w:pPr>
    <w:rPr>
      <w:rFonts w:ascii="Tahoma" w:eastAsia="Times New Roman" w:hAnsi="Tahoma" w:cs="Times New Roman"/>
      <w:sz w:val="24"/>
      <w:szCs w:val="20"/>
    </w:rPr>
  </w:style>
  <w:style w:type="paragraph" w:customStyle="1" w:styleId="CharChar">
    <w:name w:val="Char Char"/>
    <w:basedOn w:val="a2"/>
    <w:rsid w:val="005802A0"/>
    <w:pPr>
      <w:widowControl w:val="0"/>
      <w:topLinePunct w:val="0"/>
      <w:adjustRightInd/>
      <w:snapToGrid/>
      <w:spacing w:before="0" w:after="0" w:line="240" w:lineRule="auto"/>
      <w:ind w:left="0"/>
      <w:jc w:val="both"/>
    </w:pPr>
    <w:rPr>
      <w:rFonts w:ascii="Arial" w:hAnsi="Arial"/>
      <w:szCs w:val="24"/>
    </w:rPr>
  </w:style>
  <w:style w:type="paragraph" w:customStyle="1" w:styleId="CharChar2Char">
    <w:name w:val="Char Char2 Char"/>
    <w:basedOn w:val="a2"/>
    <w:rsid w:val="005802A0"/>
    <w:pPr>
      <w:keepNext/>
      <w:keepLines/>
      <w:pageBreakBefore/>
      <w:widowControl w:val="0"/>
      <w:topLinePunct w:val="0"/>
      <w:adjustRightInd/>
      <w:snapToGrid/>
      <w:spacing w:before="0" w:after="0" w:line="240" w:lineRule="auto"/>
      <w:ind w:left="855" w:hanging="855"/>
      <w:jc w:val="both"/>
    </w:pPr>
    <w:rPr>
      <w:rFonts w:ascii="Tahoma" w:hAnsi="Tahoma" w:cs="Times New Roman"/>
      <w:sz w:val="24"/>
      <w:szCs w:val="20"/>
    </w:rPr>
  </w:style>
  <w:style w:type="paragraph" w:customStyle="1" w:styleId="CharCharCharCharCharCharCharCharCharCharCharCharCharCharCharCharCharCharCharCharChar">
    <w:name w:val="Char Char Char Char Char Char Char Char Char Char Char Char Char Char Char Char Char Char Char Char Char"/>
    <w:basedOn w:val="a2"/>
    <w:rsid w:val="005802A0"/>
    <w:pPr>
      <w:widowControl w:val="0"/>
      <w:topLinePunct w:val="0"/>
      <w:adjustRightInd/>
      <w:snapToGrid/>
      <w:spacing w:before="0" w:after="0" w:line="360" w:lineRule="auto"/>
      <w:ind w:left="420"/>
      <w:jc w:val="both"/>
      <w:textAlignment w:val="baseline"/>
    </w:pPr>
    <w:rPr>
      <w:rFonts w:ascii="Arial" w:hAnsi="Arial"/>
      <w:szCs w:val="24"/>
    </w:rPr>
  </w:style>
  <w:style w:type="paragraph" w:customStyle="1" w:styleId="410">
    <w:name w:val="标题 41"/>
    <w:basedOn w:val="a2"/>
    <w:next w:val="a2"/>
    <w:link w:val="4Char"/>
    <w:rsid w:val="005802A0"/>
    <w:pPr>
      <w:keepNext/>
      <w:keepLines/>
      <w:tabs>
        <w:tab w:val="num" w:pos="2100"/>
      </w:tabs>
      <w:ind w:left="2100" w:hanging="420"/>
      <w:outlineLvl w:val="3"/>
    </w:pPr>
    <w:rPr>
      <w:rFonts w:eastAsia="黑体" w:hint="eastAsia"/>
      <w:snapToGrid w:val="0"/>
      <w:kern w:val="0"/>
    </w:rPr>
  </w:style>
  <w:style w:type="paragraph" w:customStyle="1" w:styleId="1c">
    <w:name w:val="列出段落1"/>
    <w:basedOn w:val="a2"/>
    <w:rsid w:val="005802A0"/>
    <w:pPr>
      <w:ind w:firstLineChars="200" w:firstLine="420"/>
    </w:pPr>
    <w:rPr>
      <w:rFonts w:hint="eastAsia"/>
    </w:rPr>
  </w:style>
  <w:style w:type="paragraph" w:customStyle="1" w:styleId="INVoice">
    <w:name w:val="IN Voice"/>
    <w:rsid w:val="005802A0"/>
    <w:pPr>
      <w:spacing w:before="60" w:after="60"/>
    </w:pPr>
    <w:rPr>
      <w:rFonts w:ascii="Arial" w:hAnsi="Arial" w:cs="黑体"/>
      <w:sz w:val="15"/>
      <w:szCs w:val="15"/>
    </w:rPr>
  </w:style>
  <w:style w:type="paragraph" w:customStyle="1" w:styleId="ParaCharCharCharCharCharCharCharChar">
    <w:name w:val="默认段落字体 Para Char Char Char Char Char Char Char Char"/>
    <w:basedOn w:val="a2"/>
    <w:rsid w:val="005802A0"/>
    <w:pPr>
      <w:widowControl w:val="0"/>
      <w:topLinePunct w:val="0"/>
      <w:adjustRightInd/>
      <w:snapToGrid/>
      <w:spacing w:before="0" w:after="0" w:line="240" w:lineRule="auto"/>
      <w:ind w:left="0"/>
      <w:jc w:val="both"/>
    </w:pPr>
    <w:rPr>
      <w:rFonts w:ascii="Arial" w:eastAsia="黑体" w:hAnsi="Arial"/>
      <w:snapToGrid w:val="0"/>
      <w:kern w:val="0"/>
    </w:rPr>
  </w:style>
  <w:style w:type="paragraph" w:customStyle="1" w:styleId="ParaChar">
    <w:name w:val="默认段落字体 Para Char"/>
    <w:aliases w:val="Char Char1 Char Char"/>
    <w:basedOn w:val="a2"/>
    <w:rsid w:val="005802A0"/>
    <w:pPr>
      <w:widowControl w:val="0"/>
      <w:topLinePunct w:val="0"/>
      <w:adjustRightInd/>
      <w:snapToGrid/>
      <w:spacing w:before="0" w:after="0" w:line="240" w:lineRule="auto"/>
      <w:ind w:left="0"/>
      <w:jc w:val="both"/>
    </w:pPr>
    <w:rPr>
      <w:szCs w:val="24"/>
    </w:rPr>
  </w:style>
  <w:style w:type="paragraph" w:customStyle="1" w:styleId="Cover20">
    <w:name w:val="Cover2"/>
    <w:rsid w:val="005802A0"/>
    <w:pPr>
      <w:widowControl w:val="0"/>
      <w:adjustRightInd w:val="0"/>
      <w:snapToGrid w:val="0"/>
      <w:spacing w:before="800" w:after="1200"/>
    </w:pPr>
    <w:rPr>
      <w:rFonts w:ascii="Arial" w:eastAsia="黑体" w:hAnsi="Arial" w:cs="Arial"/>
      <w:b/>
      <w:bCs/>
      <w:noProof/>
      <w:sz w:val="36"/>
      <w:szCs w:val="36"/>
      <w:lang w:eastAsia="en-US"/>
    </w:rPr>
  </w:style>
  <w:style w:type="paragraph" w:customStyle="1" w:styleId="3Char2">
    <w:name w:val="3 Char"/>
    <w:basedOn w:val="a2"/>
    <w:rsid w:val="005802A0"/>
    <w:pPr>
      <w:topLinePunct w:val="0"/>
      <w:adjustRightInd/>
      <w:snapToGrid/>
      <w:spacing w:before="0" w:after="0" w:line="240" w:lineRule="auto"/>
      <w:ind w:left="0"/>
      <w:jc w:val="both"/>
    </w:pPr>
    <w:rPr>
      <w:rFonts w:ascii="Arial" w:hAnsi="Arial"/>
      <w:szCs w:val="20"/>
    </w:rPr>
  </w:style>
  <w:style w:type="paragraph" w:customStyle="1" w:styleId="ParaCharCharCharCharCharChar1CharChar">
    <w:name w:val="默认段落字体 Para Char Char Char Char Char Char1 Char Char"/>
    <w:aliases w:val="默认段落字体 Para Char Char Char Char Char Char Char Char Char Char1,默认段落字体 Para Char Char Char Char1 Char Char Char Char Char Char Char Char"/>
    <w:basedOn w:val="a2"/>
    <w:rsid w:val="005802A0"/>
    <w:pPr>
      <w:widowControl w:val="0"/>
      <w:topLinePunct w:val="0"/>
      <w:adjustRightInd/>
      <w:snapToGrid/>
      <w:spacing w:before="0" w:after="0" w:line="240" w:lineRule="auto"/>
      <w:ind w:left="0"/>
      <w:jc w:val="both"/>
    </w:pPr>
    <w:rPr>
      <w:rFonts w:cs="Times New Roman"/>
      <w:szCs w:val="24"/>
    </w:rPr>
  </w:style>
  <w:style w:type="paragraph" w:customStyle="1" w:styleId="ParaCharCharCharChar">
    <w:name w:val="默认段落字体 Para Char Char Char Char"/>
    <w:basedOn w:val="a2"/>
    <w:rsid w:val="005802A0"/>
    <w:pPr>
      <w:widowControl w:val="0"/>
      <w:topLinePunct w:val="0"/>
      <w:adjustRightInd/>
      <w:snapToGrid/>
      <w:spacing w:before="0" w:after="0" w:line="240" w:lineRule="auto"/>
      <w:ind w:left="0"/>
      <w:jc w:val="both"/>
    </w:pPr>
    <w:rPr>
      <w:rFonts w:ascii="Arial" w:hAnsi="Arial"/>
      <w:szCs w:val="24"/>
    </w:rPr>
  </w:style>
  <w:style w:type="paragraph" w:customStyle="1" w:styleId="TOC2">
    <w:name w:val="TOC 标题2"/>
    <w:next w:val="10"/>
    <w:rsid w:val="005802A0"/>
    <w:pPr>
      <w:keepNext/>
      <w:snapToGrid w:val="0"/>
      <w:spacing w:before="480" w:after="360"/>
      <w:jc w:val="center"/>
    </w:pPr>
    <w:rPr>
      <w:rFonts w:ascii="Arial" w:eastAsia="黑体" w:hAnsi="Arial" w:cs="Arial"/>
      <w:sz w:val="36"/>
      <w:szCs w:val="36"/>
    </w:rPr>
  </w:style>
  <w:style w:type="character" w:customStyle="1" w:styleId="Char5">
    <w:name w:val="批注框文本 Char"/>
    <w:basedOn w:val="a3"/>
    <w:link w:val="af1"/>
    <w:rsid w:val="007C71EC"/>
    <w:rPr>
      <w:rFonts w:cs="Arial"/>
      <w:kern w:val="2"/>
      <w:sz w:val="18"/>
      <w:szCs w:val="18"/>
    </w:rPr>
  </w:style>
  <w:style w:type="character" w:customStyle="1" w:styleId="Char2">
    <w:name w:val="页眉 Char"/>
    <w:basedOn w:val="a3"/>
    <w:link w:val="ac"/>
    <w:rsid w:val="007C71EC"/>
    <w:rPr>
      <w:rFonts w:cs="Arial"/>
      <w:kern w:val="2"/>
      <w:sz w:val="2"/>
      <w:szCs w:val="2"/>
    </w:rPr>
  </w:style>
  <w:style w:type="character" w:customStyle="1" w:styleId="Char1">
    <w:name w:val="页脚 Char"/>
    <w:basedOn w:val="a3"/>
    <w:link w:val="ab"/>
    <w:rsid w:val="007C71EC"/>
    <w:rPr>
      <w:b/>
      <w:bCs/>
      <w:kern w:val="2"/>
      <w:sz w:val="2"/>
      <w:szCs w:val="2"/>
    </w:rPr>
  </w:style>
  <w:style w:type="paragraph" w:styleId="afff7">
    <w:name w:val="No Spacing"/>
    <w:link w:val="Charf6"/>
    <w:uiPriority w:val="1"/>
    <w:qFormat/>
    <w:rsid w:val="007C71EC"/>
    <w:rPr>
      <w:rFonts w:asciiTheme="minorHAnsi" w:eastAsiaTheme="minorEastAsia" w:hAnsiTheme="minorHAnsi" w:cstheme="minorBidi"/>
      <w:sz w:val="22"/>
      <w:szCs w:val="22"/>
    </w:rPr>
  </w:style>
  <w:style w:type="character" w:customStyle="1" w:styleId="Charf6">
    <w:name w:val="无间隔 Char"/>
    <w:basedOn w:val="a3"/>
    <w:link w:val="afff7"/>
    <w:uiPriority w:val="1"/>
    <w:rsid w:val="007C71EC"/>
    <w:rPr>
      <w:rFonts w:asciiTheme="minorHAnsi" w:eastAsiaTheme="minorEastAsia" w:hAnsiTheme="minorHAnsi" w:cstheme="minorBidi"/>
      <w:sz w:val="22"/>
      <w:szCs w:val="22"/>
    </w:rPr>
  </w:style>
  <w:style w:type="character" w:customStyle="1" w:styleId="5Char">
    <w:name w:val="标题 5 Char"/>
    <w:basedOn w:val="a3"/>
    <w:link w:val="51"/>
    <w:rsid w:val="007C71EC"/>
    <w:rPr>
      <w:rFonts w:cs="Arial"/>
      <w:b/>
      <w:bCs/>
      <w:kern w:val="2"/>
      <w:sz w:val="28"/>
      <w:szCs w:val="28"/>
    </w:rPr>
  </w:style>
  <w:style w:type="character" w:customStyle="1" w:styleId="6Char">
    <w:name w:val="标题 6 Char"/>
    <w:basedOn w:val="a3"/>
    <w:link w:val="6"/>
    <w:rsid w:val="007C71EC"/>
    <w:rPr>
      <w:rFonts w:ascii="Arial" w:eastAsia="黑体" w:hAnsi="Arial"/>
      <w:b/>
      <w:bCs/>
      <w:kern w:val="2"/>
      <w:sz w:val="21"/>
      <w:szCs w:val="21"/>
    </w:rPr>
  </w:style>
  <w:style w:type="character" w:customStyle="1" w:styleId="7Char">
    <w:name w:val="标题 7 Char"/>
    <w:basedOn w:val="a3"/>
    <w:link w:val="7"/>
    <w:rsid w:val="007C71EC"/>
    <w:rPr>
      <w:rFonts w:ascii="Book Antiqua" w:eastAsia="黑体" w:hAnsi="Book Antiqua" w:cs="Book Antiqua"/>
      <w:b/>
      <w:kern w:val="2"/>
      <w:sz w:val="44"/>
      <w:szCs w:val="44"/>
    </w:rPr>
  </w:style>
  <w:style w:type="character" w:customStyle="1" w:styleId="8Char">
    <w:name w:val="标题 8 Char"/>
    <w:basedOn w:val="a3"/>
    <w:link w:val="8"/>
    <w:rsid w:val="007C71EC"/>
    <w:rPr>
      <w:rFonts w:ascii="Book Antiqua" w:eastAsia="黑体" w:hAnsi="Book Antiqua"/>
      <w:bCs/>
      <w:noProof/>
      <w:sz w:val="36"/>
      <w:szCs w:val="36"/>
      <w:lang w:eastAsia="en-US"/>
    </w:rPr>
  </w:style>
  <w:style w:type="character" w:customStyle="1" w:styleId="9Char">
    <w:name w:val="标题 9 Char"/>
    <w:aliases w:val="PIM 9 Char,tt Char,table title Char,标题 45 Char,Figure Heading Char,FH Char,不用9 Char"/>
    <w:basedOn w:val="a3"/>
    <w:link w:val="9"/>
    <w:rsid w:val="007C71EC"/>
    <w:rPr>
      <w:rFonts w:ascii="Book Antiqua" w:eastAsia="黑体" w:hAnsi="Book Antiqua"/>
      <w:noProof/>
      <w:sz w:val="32"/>
      <w:szCs w:val="32"/>
    </w:rPr>
  </w:style>
  <w:style w:type="character" w:customStyle="1" w:styleId="Char">
    <w:name w:val="标题 Char"/>
    <w:basedOn w:val="a3"/>
    <w:link w:val="a8"/>
    <w:rsid w:val="007C71EC"/>
    <w:rPr>
      <w:rFonts w:ascii="Arial" w:hAnsi="Arial" w:cs="Arial"/>
      <w:b/>
      <w:bCs/>
      <w:kern w:val="2"/>
      <w:sz w:val="32"/>
      <w:szCs w:val="32"/>
    </w:rPr>
  </w:style>
  <w:style w:type="character" w:customStyle="1" w:styleId="Char0">
    <w:name w:val="文档结构图 Char"/>
    <w:basedOn w:val="a3"/>
    <w:link w:val="aa"/>
    <w:rsid w:val="007C71EC"/>
    <w:rPr>
      <w:rFonts w:cs="Arial"/>
      <w:kern w:val="2"/>
      <w:sz w:val="21"/>
      <w:szCs w:val="21"/>
      <w:shd w:val="clear" w:color="auto" w:fill="000080"/>
    </w:rPr>
  </w:style>
  <w:style w:type="character" w:customStyle="1" w:styleId="Char3">
    <w:name w:val="宏文本 Char"/>
    <w:basedOn w:val="a3"/>
    <w:link w:val="ae"/>
    <w:rsid w:val="007C71EC"/>
    <w:rPr>
      <w:rFonts w:ascii="Courier New" w:hAnsi="Courier New" w:cs="Courier New"/>
      <w:kern w:val="2"/>
      <w:sz w:val="24"/>
      <w:szCs w:val="24"/>
    </w:rPr>
  </w:style>
  <w:style w:type="character" w:customStyle="1" w:styleId="Char4">
    <w:name w:val="脚注文本 Char"/>
    <w:basedOn w:val="a3"/>
    <w:link w:val="af"/>
    <w:rsid w:val="007C71EC"/>
    <w:rPr>
      <w:rFonts w:cs="Arial"/>
      <w:kern w:val="2"/>
      <w:sz w:val="18"/>
      <w:szCs w:val="18"/>
    </w:rPr>
  </w:style>
  <w:style w:type="character" w:customStyle="1" w:styleId="Char6">
    <w:name w:val="批注文字 Char"/>
    <w:basedOn w:val="a3"/>
    <w:link w:val="af2"/>
    <w:rsid w:val="007C71EC"/>
    <w:rPr>
      <w:rFonts w:cs="Arial"/>
      <w:kern w:val="2"/>
      <w:sz w:val="21"/>
      <w:szCs w:val="21"/>
    </w:rPr>
  </w:style>
  <w:style w:type="character" w:customStyle="1" w:styleId="Char7">
    <w:name w:val="批注主题 Char"/>
    <w:basedOn w:val="Char6"/>
    <w:link w:val="af4"/>
    <w:rsid w:val="007C71EC"/>
    <w:rPr>
      <w:rFonts w:cs="Arial"/>
      <w:b/>
      <w:bCs/>
      <w:kern w:val="2"/>
      <w:sz w:val="21"/>
      <w:szCs w:val="21"/>
    </w:rPr>
  </w:style>
  <w:style w:type="character" w:customStyle="1" w:styleId="Char8">
    <w:name w:val="尾注文本 Char"/>
    <w:basedOn w:val="a3"/>
    <w:link w:val="af7"/>
    <w:rsid w:val="007C71EC"/>
    <w:rPr>
      <w:rFonts w:cs="Arial"/>
      <w:kern w:val="2"/>
      <w:sz w:val="21"/>
      <w:szCs w:val="21"/>
    </w:rPr>
  </w:style>
  <w:style w:type="character" w:customStyle="1" w:styleId="HTMLChar">
    <w:name w:val="HTML 地址 Char"/>
    <w:basedOn w:val="a3"/>
    <w:link w:val="HTML2"/>
    <w:rsid w:val="007C71EC"/>
    <w:rPr>
      <w:rFonts w:cs="Arial"/>
      <w:i/>
      <w:iCs/>
      <w:kern w:val="2"/>
      <w:sz w:val="21"/>
      <w:szCs w:val="21"/>
    </w:rPr>
  </w:style>
  <w:style w:type="character" w:customStyle="1" w:styleId="HTMLChar0">
    <w:name w:val="HTML 预设格式 Char"/>
    <w:basedOn w:val="a3"/>
    <w:link w:val="HTML8"/>
    <w:rsid w:val="007C71EC"/>
    <w:rPr>
      <w:rFonts w:ascii="Courier New" w:hAnsi="Courier New" w:cs="Courier New"/>
      <w:kern w:val="2"/>
    </w:rPr>
  </w:style>
  <w:style w:type="character" w:customStyle="1" w:styleId="Char9">
    <w:name w:val="称呼 Char"/>
    <w:basedOn w:val="a3"/>
    <w:link w:val="afc"/>
    <w:rsid w:val="007C71EC"/>
    <w:rPr>
      <w:rFonts w:cs="Arial"/>
      <w:kern w:val="2"/>
      <w:sz w:val="21"/>
      <w:szCs w:val="21"/>
    </w:rPr>
  </w:style>
  <w:style w:type="character" w:customStyle="1" w:styleId="Chara">
    <w:name w:val="纯文本 Char"/>
    <w:basedOn w:val="a3"/>
    <w:link w:val="afd"/>
    <w:rsid w:val="007C71EC"/>
    <w:rPr>
      <w:rFonts w:ascii="宋体" w:hAnsi="Courier New" w:cs="Courier New"/>
      <w:kern w:val="2"/>
      <w:sz w:val="21"/>
      <w:szCs w:val="21"/>
    </w:rPr>
  </w:style>
  <w:style w:type="character" w:customStyle="1" w:styleId="Charb">
    <w:name w:val="电子邮件签名 Char"/>
    <w:basedOn w:val="a3"/>
    <w:link w:val="aff"/>
    <w:rsid w:val="007C71EC"/>
    <w:rPr>
      <w:rFonts w:cs="Arial"/>
      <w:kern w:val="2"/>
      <w:sz w:val="21"/>
      <w:szCs w:val="21"/>
    </w:rPr>
  </w:style>
  <w:style w:type="character" w:customStyle="1" w:styleId="Charc">
    <w:name w:val="副标题 Char"/>
    <w:basedOn w:val="a3"/>
    <w:link w:val="aff0"/>
    <w:rsid w:val="007C71EC"/>
    <w:rPr>
      <w:rFonts w:ascii="Arial" w:hAnsi="Arial" w:cs="Arial"/>
      <w:b/>
      <w:bCs/>
      <w:kern w:val="28"/>
      <w:sz w:val="32"/>
      <w:szCs w:val="32"/>
    </w:rPr>
  </w:style>
  <w:style w:type="character" w:customStyle="1" w:styleId="Chard">
    <w:name w:val="结束语 Char"/>
    <w:basedOn w:val="a3"/>
    <w:link w:val="aff2"/>
    <w:rsid w:val="007C71EC"/>
    <w:rPr>
      <w:rFonts w:cs="Arial"/>
      <w:kern w:val="2"/>
      <w:sz w:val="21"/>
      <w:szCs w:val="21"/>
    </w:rPr>
  </w:style>
  <w:style w:type="character" w:customStyle="1" w:styleId="Chare">
    <w:name w:val="签名 Char"/>
    <w:basedOn w:val="a3"/>
    <w:link w:val="aff7"/>
    <w:rsid w:val="007C71EC"/>
    <w:rPr>
      <w:rFonts w:cs="Arial"/>
      <w:kern w:val="2"/>
      <w:sz w:val="21"/>
      <w:szCs w:val="21"/>
    </w:rPr>
  </w:style>
  <w:style w:type="character" w:customStyle="1" w:styleId="Charf">
    <w:name w:val="日期 Char"/>
    <w:basedOn w:val="a3"/>
    <w:link w:val="aff9"/>
    <w:rsid w:val="007C71EC"/>
    <w:rPr>
      <w:rFonts w:cs="Arial"/>
      <w:kern w:val="2"/>
      <w:sz w:val="21"/>
      <w:szCs w:val="21"/>
    </w:rPr>
  </w:style>
  <w:style w:type="character" w:customStyle="1" w:styleId="Charf0">
    <w:name w:val="信息标题 Char"/>
    <w:basedOn w:val="a3"/>
    <w:link w:val="affc"/>
    <w:rsid w:val="007C71EC"/>
    <w:rPr>
      <w:rFonts w:ascii="Arial" w:hAnsi="Arial" w:cs="Arial"/>
      <w:kern w:val="2"/>
      <w:sz w:val="21"/>
      <w:szCs w:val="21"/>
      <w:shd w:val="pct20" w:color="auto" w:fill="auto"/>
    </w:rPr>
  </w:style>
  <w:style w:type="character" w:customStyle="1" w:styleId="Charf1">
    <w:name w:val="正文文本 Char"/>
    <w:basedOn w:val="a3"/>
    <w:link w:val="afff1"/>
    <w:rsid w:val="007C71EC"/>
    <w:rPr>
      <w:rFonts w:cs="Arial"/>
      <w:kern w:val="2"/>
      <w:sz w:val="21"/>
      <w:szCs w:val="21"/>
    </w:rPr>
  </w:style>
  <w:style w:type="character" w:customStyle="1" w:styleId="Charf3">
    <w:name w:val="正文文本缩进 Char"/>
    <w:basedOn w:val="a3"/>
    <w:link w:val="afff3"/>
    <w:rsid w:val="007C71EC"/>
    <w:rPr>
      <w:rFonts w:cs="Arial"/>
      <w:kern w:val="2"/>
      <w:sz w:val="21"/>
      <w:szCs w:val="21"/>
    </w:rPr>
  </w:style>
  <w:style w:type="character" w:customStyle="1" w:styleId="2Char0">
    <w:name w:val="正文首行缩进 2 Char"/>
    <w:basedOn w:val="Charf3"/>
    <w:link w:val="2f"/>
    <w:rsid w:val="007C71EC"/>
    <w:rPr>
      <w:rFonts w:cs="Arial"/>
      <w:kern w:val="2"/>
      <w:sz w:val="21"/>
      <w:szCs w:val="21"/>
    </w:rPr>
  </w:style>
  <w:style w:type="character" w:customStyle="1" w:styleId="2Char1">
    <w:name w:val="正文文本 2 Char"/>
    <w:basedOn w:val="a3"/>
    <w:link w:val="2f0"/>
    <w:rsid w:val="007C71EC"/>
    <w:rPr>
      <w:rFonts w:cs="Arial"/>
      <w:kern w:val="2"/>
      <w:sz w:val="21"/>
      <w:szCs w:val="21"/>
    </w:rPr>
  </w:style>
  <w:style w:type="character" w:customStyle="1" w:styleId="3Char0">
    <w:name w:val="正文文本 3 Char"/>
    <w:basedOn w:val="a3"/>
    <w:link w:val="3e"/>
    <w:rsid w:val="007C71EC"/>
    <w:rPr>
      <w:rFonts w:cs="Arial"/>
      <w:kern w:val="2"/>
      <w:sz w:val="16"/>
      <w:szCs w:val="16"/>
    </w:rPr>
  </w:style>
  <w:style w:type="character" w:customStyle="1" w:styleId="2Char2">
    <w:name w:val="正文文本缩进 2 Char"/>
    <w:basedOn w:val="a3"/>
    <w:link w:val="2f1"/>
    <w:rsid w:val="007C71EC"/>
    <w:rPr>
      <w:rFonts w:cs="Arial"/>
      <w:kern w:val="2"/>
      <w:sz w:val="21"/>
      <w:szCs w:val="21"/>
    </w:rPr>
  </w:style>
  <w:style w:type="character" w:customStyle="1" w:styleId="3Char1">
    <w:name w:val="正文文本缩进 3 Char"/>
    <w:basedOn w:val="a3"/>
    <w:link w:val="3f"/>
    <w:rsid w:val="007C71EC"/>
    <w:rPr>
      <w:rFonts w:cs="Arial"/>
      <w:kern w:val="2"/>
      <w:sz w:val="16"/>
      <w:szCs w:val="16"/>
    </w:rPr>
  </w:style>
  <w:style w:type="character" w:customStyle="1" w:styleId="Charf4">
    <w:name w:val="注释标题 Char"/>
    <w:basedOn w:val="a3"/>
    <w:link w:val="afff5"/>
    <w:rsid w:val="007C71EC"/>
    <w:rPr>
      <w:rFonts w:cs="Arial"/>
      <w:kern w:val="2"/>
      <w:sz w:val="21"/>
      <w:szCs w:val="21"/>
    </w:rPr>
  </w:style>
  <w:style w:type="character" w:customStyle="1" w:styleId="Char30">
    <w:name w:val="正文首行缩进 Char3"/>
    <w:aliases w:val="正文首行缩进 Char1 Char,正文首行缩进 Char Char Char,正文首行缩进 Char1 Char Char Char,正文首行缩进 Char Char1 Char Char Char,正文首行缩进 Char Char Char Char Char Char Char Char,正文首行缩进 Char Char Char Char1 Char Char Char,正文首行缩进 Char2 Char"/>
    <w:semiHidden/>
    <w:rsid w:val="007C71EC"/>
    <w:rPr>
      <w:rFonts w:ascii="Times New Roman" w:eastAsia="宋体" w:hAnsi="Times New Roman" w:cs="Arial"/>
      <w:szCs w:val="21"/>
    </w:rPr>
  </w:style>
  <w:style w:type="paragraph" w:customStyle="1" w:styleId="0000">
    <w:name w:val="图片0000"/>
    <w:basedOn w:val="FigureDescription"/>
    <w:qFormat/>
    <w:rsid w:val="007C71EC"/>
    <w:pPr>
      <w:numPr>
        <w:ilvl w:val="0"/>
        <w:numId w:val="0"/>
      </w:numPr>
      <w:ind w:left="3360"/>
      <w:outlineLvl w:val="7"/>
    </w:pPr>
  </w:style>
  <w:style w:type="paragraph" w:styleId="TOC">
    <w:name w:val="TOC Heading"/>
    <w:basedOn w:val="1"/>
    <w:next w:val="a2"/>
    <w:uiPriority w:val="39"/>
    <w:semiHidden/>
    <w:unhideWhenUsed/>
    <w:qFormat/>
    <w:rsid w:val="007C71EC"/>
    <w:pPr>
      <w:keepLines/>
      <w:numPr>
        <w:numId w:val="0"/>
      </w:numPr>
      <w:pBdr>
        <w:bottom w:val="none" w:sz="0" w:space="0" w:color="auto"/>
      </w:pBdr>
      <w:topLinePunct w:val="0"/>
      <w:adjustRightInd/>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Notestextlist">
    <w:name w:val="Notes text list"/>
    <w:basedOn w:val="a2"/>
    <w:rsid w:val="007C71EC"/>
    <w:pPr>
      <w:widowControl w:val="0"/>
      <w:numPr>
        <w:numId w:val="23"/>
      </w:numPr>
      <w:tabs>
        <w:tab w:val="clear" w:pos="284"/>
        <w:tab w:val="num" w:pos="360"/>
      </w:tabs>
      <w:topLinePunct w:val="0"/>
      <w:spacing w:before="80" w:after="80"/>
      <w:ind w:left="0" w:firstLine="0"/>
    </w:pPr>
    <w:rPr>
      <w:rFonts w:eastAsia="Arial"/>
      <w:iCs/>
      <w:spacing w:val="-4"/>
      <w:sz w:val="24"/>
      <w:szCs w:val="24"/>
    </w:rPr>
  </w:style>
  <w:style w:type="character" w:styleId="afff8">
    <w:name w:val="Placeholder Text"/>
    <w:basedOn w:val="a3"/>
    <w:uiPriority w:val="99"/>
    <w:semiHidden/>
    <w:rsid w:val="009579DF"/>
    <w:rPr>
      <w:color w:val="808080"/>
    </w:rPr>
  </w:style>
  <w:style w:type="paragraph" w:customStyle="1" w:styleId="afff9">
    <w:name w:val="图注"/>
    <w:basedOn w:val="af6"/>
    <w:link w:val="Charf7"/>
    <w:qFormat/>
    <w:rsid w:val="00C43FF9"/>
    <w:pPr>
      <w:keepNext/>
      <w:spacing w:before="0" w:after="0" w:line="360" w:lineRule="auto"/>
      <w:ind w:left="0"/>
      <w:jc w:val="center"/>
    </w:pPr>
    <w:rPr>
      <w:rFonts w:ascii="楷体" w:eastAsia="楷体" w:hAnsi="楷体"/>
      <w:sz w:val="18"/>
      <w:szCs w:val="18"/>
    </w:rPr>
  </w:style>
  <w:style w:type="character" w:customStyle="1" w:styleId="Charf7">
    <w:name w:val="图注 Char"/>
    <w:basedOn w:val="a3"/>
    <w:link w:val="afff9"/>
    <w:rsid w:val="00C43FF9"/>
    <w:rPr>
      <w:rFonts w:ascii="楷体" w:eastAsia="楷体" w:hAnsi="楷体" w:cs="Arial"/>
      <w:kern w:val="2"/>
      <w:sz w:val="18"/>
      <w:szCs w:val="18"/>
    </w:rPr>
  </w:style>
  <w:style w:type="paragraph" w:customStyle="1" w:styleId="afffa">
    <w:name w:val="注释"/>
    <w:basedOn w:val="a2"/>
    <w:link w:val="Charf8"/>
    <w:qFormat/>
    <w:rsid w:val="00C43FF9"/>
    <w:pPr>
      <w:widowControl w:val="0"/>
      <w:topLinePunct w:val="0"/>
      <w:adjustRightInd/>
      <w:snapToGrid/>
      <w:spacing w:before="0" w:afterLines="30" w:line="360" w:lineRule="exact"/>
      <w:ind w:left="0" w:firstLineChars="200" w:firstLine="200"/>
      <w:jc w:val="both"/>
    </w:pPr>
    <w:rPr>
      <w:rFonts w:asciiTheme="minorHAnsi" w:eastAsia="华文细黑" w:hAnsiTheme="minorHAnsi" w:cstheme="minorBidi"/>
      <w:color w:val="000000" w:themeColor="text1"/>
      <w:sz w:val="18"/>
      <w:szCs w:val="18"/>
    </w:rPr>
  </w:style>
  <w:style w:type="character" w:customStyle="1" w:styleId="Charf8">
    <w:name w:val="注释 Char"/>
    <w:basedOn w:val="a3"/>
    <w:link w:val="afffa"/>
    <w:rsid w:val="00C43FF9"/>
    <w:rPr>
      <w:rFonts w:asciiTheme="minorHAnsi" w:eastAsia="华文细黑" w:hAnsiTheme="minorHAnsi" w:cstheme="minorBidi"/>
      <w:color w:val="000000" w:themeColor="text1"/>
      <w:kern w:val="2"/>
      <w:sz w:val="18"/>
      <w:szCs w:val="18"/>
    </w:rPr>
  </w:style>
  <w:style w:type="character" w:customStyle="1" w:styleId="Charf5">
    <w:name w:val="列出段落 Char"/>
    <w:link w:val="afff6"/>
    <w:uiPriority w:val="34"/>
    <w:rsid w:val="00F97A2C"/>
    <w:rPr>
      <w:rFonts w:cs="Arial"/>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687574">
      <w:bodyDiv w:val="1"/>
      <w:marLeft w:val="0"/>
      <w:marRight w:val="0"/>
      <w:marTop w:val="0"/>
      <w:marBottom w:val="0"/>
      <w:divBdr>
        <w:top w:val="none" w:sz="0" w:space="0" w:color="auto"/>
        <w:left w:val="none" w:sz="0" w:space="0" w:color="auto"/>
        <w:bottom w:val="none" w:sz="0" w:space="0" w:color="auto"/>
        <w:right w:val="none" w:sz="0" w:space="0" w:color="auto"/>
      </w:divBdr>
    </w:div>
    <w:div w:id="432433327">
      <w:bodyDiv w:val="1"/>
      <w:marLeft w:val="0"/>
      <w:marRight w:val="0"/>
      <w:marTop w:val="0"/>
      <w:marBottom w:val="0"/>
      <w:divBdr>
        <w:top w:val="none" w:sz="0" w:space="0" w:color="auto"/>
        <w:left w:val="none" w:sz="0" w:space="0" w:color="auto"/>
        <w:bottom w:val="none" w:sz="0" w:space="0" w:color="auto"/>
        <w:right w:val="none" w:sz="0" w:space="0" w:color="auto"/>
      </w:divBdr>
    </w:div>
    <w:div w:id="497814062">
      <w:bodyDiv w:val="1"/>
      <w:marLeft w:val="0"/>
      <w:marRight w:val="0"/>
      <w:marTop w:val="0"/>
      <w:marBottom w:val="0"/>
      <w:divBdr>
        <w:top w:val="none" w:sz="0" w:space="0" w:color="auto"/>
        <w:left w:val="none" w:sz="0" w:space="0" w:color="auto"/>
        <w:bottom w:val="none" w:sz="0" w:space="0" w:color="auto"/>
        <w:right w:val="none" w:sz="0" w:space="0" w:color="auto"/>
      </w:divBdr>
    </w:div>
    <w:div w:id="963463166">
      <w:bodyDiv w:val="1"/>
      <w:marLeft w:val="0"/>
      <w:marRight w:val="0"/>
      <w:marTop w:val="0"/>
      <w:marBottom w:val="0"/>
      <w:divBdr>
        <w:top w:val="none" w:sz="0" w:space="0" w:color="auto"/>
        <w:left w:val="none" w:sz="0" w:space="0" w:color="auto"/>
        <w:bottom w:val="none" w:sz="0" w:space="0" w:color="auto"/>
        <w:right w:val="none" w:sz="0" w:space="0" w:color="auto"/>
      </w:divBdr>
    </w:div>
    <w:div w:id="1119180522">
      <w:bodyDiv w:val="1"/>
      <w:marLeft w:val="0"/>
      <w:marRight w:val="0"/>
      <w:marTop w:val="0"/>
      <w:marBottom w:val="0"/>
      <w:divBdr>
        <w:top w:val="none" w:sz="0" w:space="0" w:color="auto"/>
        <w:left w:val="none" w:sz="0" w:space="0" w:color="auto"/>
        <w:bottom w:val="none" w:sz="0" w:space="0" w:color="auto"/>
        <w:right w:val="none" w:sz="0" w:space="0" w:color="auto"/>
      </w:divBdr>
      <w:divsChild>
        <w:div w:id="846141967">
          <w:marLeft w:val="0"/>
          <w:marRight w:val="0"/>
          <w:marTop w:val="0"/>
          <w:marBottom w:val="0"/>
          <w:divBdr>
            <w:top w:val="none" w:sz="0" w:space="0" w:color="auto"/>
            <w:left w:val="none" w:sz="0" w:space="0" w:color="auto"/>
            <w:bottom w:val="none" w:sz="0" w:space="0" w:color="auto"/>
            <w:right w:val="none" w:sz="0" w:space="0" w:color="auto"/>
          </w:divBdr>
          <w:divsChild>
            <w:div w:id="211577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3325">
      <w:bodyDiv w:val="1"/>
      <w:marLeft w:val="0"/>
      <w:marRight w:val="0"/>
      <w:marTop w:val="0"/>
      <w:marBottom w:val="0"/>
      <w:divBdr>
        <w:top w:val="none" w:sz="0" w:space="0" w:color="auto"/>
        <w:left w:val="none" w:sz="0" w:space="0" w:color="auto"/>
        <w:bottom w:val="none" w:sz="0" w:space="0" w:color="auto"/>
        <w:right w:val="none" w:sz="0" w:space="0" w:color="auto"/>
      </w:divBdr>
    </w:div>
    <w:div w:id="1772237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oleObject" Target="embeddings/oleObject1.bin"/><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4.xm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oleObject" Target="embeddings/oleObject2.bin"/><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23433;&#35013;&#21253;\&#25163;&#20876;&#27169;&#26495;\&#23458;&#25143;&#25991;&#26723;&#27169;&#26495;_01.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26DFFDA-DD3F-4CA2-B5A4-726BC2AFB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客户文档模板_01.dotm</Template>
  <TotalTime>5966</TotalTime>
  <Pages>71</Pages>
  <Words>2724</Words>
  <Characters>15527</Characters>
  <Application>Microsoft Office Word</Application>
  <DocSecurity>0</DocSecurity>
  <Lines>129</Lines>
  <Paragraphs>36</Paragraphs>
  <ScaleCrop>false</ScaleCrop>
  <Company>Huawei Technloogies Co.,Ltd.</Company>
  <LinksUpToDate>false</LinksUpToDate>
  <CharactersWithSpaces>18215</CharactersWithSpaces>
  <SharedDoc>false</SharedDoc>
  <HLinks>
    <vt:vector size="138" baseType="variant">
      <vt:variant>
        <vt:i4>2031666</vt:i4>
      </vt:variant>
      <vt:variant>
        <vt:i4>151</vt:i4>
      </vt:variant>
      <vt:variant>
        <vt:i4>0</vt:i4>
      </vt:variant>
      <vt:variant>
        <vt:i4>5</vt:i4>
      </vt:variant>
      <vt:variant>
        <vt:lpwstr/>
      </vt:variant>
      <vt:variant>
        <vt:lpwstr>_Toc227139422</vt:lpwstr>
      </vt:variant>
      <vt:variant>
        <vt:i4>2031666</vt:i4>
      </vt:variant>
      <vt:variant>
        <vt:i4>145</vt:i4>
      </vt:variant>
      <vt:variant>
        <vt:i4>0</vt:i4>
      </vt:variant>
      <vt:variant>
        <vt:i4>5</vt:i4>
      </vt:variant>
      <vt:variant>
        <vt:lpwstr/>
      </vt:variant>
      <vt:variant>
        <vt:lpwstr>_Toc227139421</vt:lpwstr>
      </vt:variant>
      <vt:variant>
        <vt:i4>1835058</vt:i4>
      </vt:variant>
      <vt:variant>
        <vt:i4>136</vt:i4>
      </vt:variant>
      <vt:variant>
        <vt:i4>0</vt:i4>
      </vt:variant>
      <vt:variant>
        <vt:i4>5</vt:i4>
      </vt:variant>
      <vt:variant>
        <vt:lpwstr/>
      </vt:variant>
      <vt:variant>
        <vt:lpwstr>_Toc227139418</vt:lpwstr>
      </vt:variant>
      <vt:variant>
        <vt:i4>1835058</vt:i4>
      </vt:variant>
      <vt:variant>
        <vt:i4>130</vt:i4>
      </vt:variant>
      <vt:variant>
        <vt:i4>0</vt:i4>
      </vt:variant>
      <vt:variant>
        <vt:i4>5</vt:i4>
      </vt:variant>
      <vt:variant>
        <vt:lpwstr/>
      </vt:variant>
      <vt:variant>
        <vt:lpwstr>_Toc227139417</vt:lpwstr>
      </vt:variant>
      <vt:variant>
        <vt:i4>2031673</vt:i4>
      </vt:variant>
      <vt:variant>
        <vt:i4>121</vt:i4>
      </vt:variant>
      <vt:variant>
        <vt:i4>0</vt:i4>
      </vt:variant>
      <vt:variant>
        <vt:i4>5</vt:i4>
      </vt:variant>
      <vt:variant>
        <vt:lpwstr/>
      </vt:variant>
      <vt:variant>
        <vt:lpwstr>_Toc227654989</vt:lpwstr>
      </vt:variant>
      <vt:variant>
        <vt:i4>2031673</vt:i4>
      </vt:variant>
      <vt:variant>
        <vt:i4>115</vt:i4>
      </vt:variant>
      <vt:variant>
        <vt:i4>0</vt:i4>
      </vt:variant>
      <vt:variant>
        <vt:i4>5</vt:i4>
      </vt:variant>
      <vt:variant>
        <vt:lpwstr/>
      </vt:variant>
      <vt:variant>
        <vt:lpwstr>_Toc227654988</vt:lpwstr>
      </vt:variant>
      <vt:variant>
        <vt:i4>2031673</vt:i4>
      </vt:variant>
      <vt:variant>
        <vt:i4>109</vt:i4>
      </vt:variant>
      <vt:variant>
        <vt:i4>0</vt:i4>
      </vt:variant>
      <vt:variant>
        <vt:i4>5</vt:i4>
      </vt:variant>
      <vt:variant>
        <vt:lpwstr/>
      </vt:variant>
      <vt:variant>
        <vt:lpwstr>_Toc227654987</vt:lpwstr>
      </vt:variant>
      <vt:variant>
        <vt:i4>2031673</vt:i4>
      </vt:variant>
      <vt:variant>
        <vt:i4>103</vt:i4>
      </vt:variant>
      <vt:variant>
        <vt:i4>0</vt:i4>
      </vt:variant>
      <vt:variant>
        <vt:i4>5</vt:i4>
      </vt:variant>
      <vt:variant>
        <vt:lpwstr/>
      </vt:variant>
      <vt:variant>
        <vt:lpwstr>_Toc227654986</vt:lpwstr>
      </vt:variant>
      <vt:variant>
        <vt:i4>2031673</vt:i4>
      </vt:variant>
      <vt:variant>
        <vt:i4>97</vt:i4>
      </vt:variant>
      <vt:variant>
        <vt:i4>0</vt:i4>
      </vt:variant>
      <vt:variant>
        <vt:i4>5</vt:i4>
      </vt:variant>
      <vt:variant>
        <vt:lpwstr/>
      </vt:variant>
      <vt:variant>
        <vt:lpwstr>_Toc227654985</vt:lpwstr>
      </vt:variant>
      <vt:variant>
        <vt:i4>2031673</vt:i4>
      </vt:variant>
      <vt:variant>
        <vt:i4>91</vt:i4>
      </vt:variant>
      <vt:variant>
        <vt:i4>0</vt:i4>
      </vt:variant>
      <vt:variant>
        <vt:i4>5</vt:i4>
      </vt:variant>
      <vt:variant>
        <vt:lpwstr/>
      </vt:variant>
      <vt:variant>
        <vt:lpwstr>_Toc227654984</vt:lpwstr>
      </vt:variant>
      <vt:variant>
        <vt:i4>2031673</vt:i4>
      </vt:variant>
      <vt:variant>
        <vt:i4>85</vt:i4>
      </vt:variant>
      <vt:variant>
        <vt:i4>0</vt:i4>
      </vt:variant>
      <vt:variant>
        <vt:i4>5</vt:i4>
      </vt:variant>
      <vt:variant>
        <vt:lpwstr/>
      </vt:variant>
      <vt:variant>
        <vt:lpwstr>_Toc227654983</vt:lpwstr>
      </vt:variant>
      <vt:variant>
        <vt:i4>2031673</vt:i4>
      </vt:variant>
      <vt:variant>
        <vt:i4>79</vt:i4>
      </vt:variant>
      <vt:variant>
        <vt:i4>0</vt:i4>
      </vt:variant>
      <vt:variant>
        <vt:i4>5</vt:i4>
      </vt:variant>
      <vt:variant>
        <vt:lpwstr/>
      </vt:variant>
      <vt:variant>
        <vt:lpwstr>_Toc227654982</vt:lpwstr>
      </vt:variant>
      <vt:variant>
        <vt:i4>2031673</vt:i4>
      </vt:variant>
      <vt:variant>
        <vt:i4>73</vt:i4>
      </vt:variant>
      <vt:variant>
        <vt:i4>0</vt:i4>
      </vt:variant>
      <vt:variant>
        <vt:i4>5</vt:i4>
      </vt:variant>
      <vt:variant>
        <vt:lpwstr/>
      </vt:variant>
      <vt:variant>
        <vt:lpwstr>_Toc227654981</vt:lpwstr>
      </vt:variant>
      <vt:variant>
        <vt:i4>2031673</vt:i4>
      </vt:variant>
      <vt:variant>
        <vt:i4>67</vt:i4>
      </vt:variant>
      <vt:variant>
        <vt:i4>0</vt:i4>
      </vt:variant>
      <vt:variant>
        <vt:i4>5</vt:i4>
      </vt:variant>
      <vt:variant>
        <vt:lpwstr/>
      </vt:variant>
      <vt:variant>
        <vt:lpwstr>_Toc227654980</vt:lpwstr>
      </vt:variant>
      <vt:variant>
        <vt:i4>1048633</vt:i4>
      </vt:variant>
      <vt:variant>
        <vt:i4>61</vt:i4>
      </vt:variant>
      <vt:variant>
        <vt:i4>0</vt:i4>
      </vt:variant>
      <vt:variant>
        <vt:i4>5</vt:i4>
      </vt:variant>
      <vt:variant>
        <vt:lpwstr/>
      </vt:variant>
      <vt:variant>
        <vt:lpwstr>_Toc227654979</vt:lpwstr>
      </vt:variant>
      <vt:variant>
        <vt:i4>1048633</vt:i4>
      </vt:variant>
      <vt:variant>
        <vt:i4>55</vt:i4>
      </vt:variant>
      <vt:variant>
        <vt:i4>0</vt:i4>
      </vt:variant>
      <vt:variant>
        <vt:i4>5</vt:i4>
      </vt:variant>
      <vt:variant>
        <vt:lpwstr/>
      </vt:variant>
      <vt:variant>
        <vt:lpwstr>_Toc227654978</vt:lpwstr>
      </vt:variant>
      <vt:variant>
        <vt:i4>1048633</vt:i4>
      </vt:variant>
      <vt:variant>
        <vt:i4>49</vt:i4>
      </vt:variant>
      <vt:variant>
        <vt:i4>0</vt:i4>
      </vt:variant>
      <vt:variant>
        <vt:i4>5</vt:i4>
      </vt:variant>
      <vt:variant>
        <vt:lpwstr/>
      </vt:variant>
      <vt:variant>
        <vt:lpwstr>_Toc227654977</vt:lpwstr>
      </vt:variant>
      <vt:variant>
        <vt:i4>1048633</vt:i4>
      </vt:variant>
      <vt:variant>
        <vt:i4>43</vt:i4>
      </vt:variant>
      <vt:variant>
        <vt:i4>0</vt:i4>
      </vt:variant>
      <vt:variant>
        <vt:i4>5</vt:i4>
      </vt:variant>
      <vt:variant>
        <vt:lpwstr/>
      </vt:variant>
      <vt:variant>
        <vt:lpwstr>_Toc227654976</vt:lpwstr>
      </vt:variant>
      <vt:variant>
        <vt:i4>1048633</vt:i4>
      </vt:variant>
      <vt:variant>
        <vt:i4>37</vt:i4>
      </vt:variant>
      <vt:variant>
        <vt:i4>0</vt:i4>
      </vt:variant>
      <vt:variant>
        <vt:i4>5</vt:i4>
      </vt:variant>
      <vt:variant>
        <vt:lpwstr/>
      </vt:variant>
      <vt:variant>
        <vt:lpwstr>_Toc227654975</vt:lpwstr>
      </vt:variant>
      <vt:variant>
        <vt:i4>1048633</vt:i4>
      </vt:variant>
      <vt:variant>
        <vt:i4>31</vt:i4>
      </vt:variant>
      <vt:variant>
        <vt:i4>0</vt:i4>
      </vt:variant>
      <vt:variant>
        <vt:i4>5</vt:i4>
      </vt:variant>
      <vt:variant>
        <vt:lpwstr/>
      </vt:variant>
      <vt:variant>
        <vt:lpwstr>_Toc227654974</vt:lpwstr>
      </vt:variant>
      <vt:variant>
        <vt:i4>1048633</vt:i4>
      </vt:variant>
      <vt:variant>
        <vt:i4>25</vt:i4>
      </vt:variant>
      <vt:variant>
        <vt:i4>0</vt:i4>
      </vt:variant>
      <vt:variant>
        <vt:i4>5</vt:i4>
      </vt:variant>
      <vt:variant>
        <vt:lpwstr/>
      </vt:variant>
      <vt:variant>
        <vt:lpwstr>_Toc227654973</vt:lpwstr>
      </vt:variant>
      <vt:variant>
        <vt:i4>5701749</vt:i4>
      </vt:variant>
      <vt:variant>
        <vt:i4>20</vt:i4>
      </vt:variant>
      <vt:variant>
        <vt:i4>0</vt:i4>
      </vt:variant>
      <vt:variant>
        <vt:i4>5</vt:i4>
      </vt:variant>
      <vt:variant>
        <vt:lpwstr>mailto:Support@huawei.com</vt:lpwstr>
      </vt:variant>
      <vt:variant>
        <vt:lpwstr/>
      </vt:variant>
      <vt:variant>
        <vt:i4>2687029</vt:i4>
      </vt:variant>
      <vt:variant>
        <vt:i4>17</vt:i4>
      </vt:variant>
      <vt:variant>
        <vt:i4>0</vt:i4>
      </vt:variant>
      <vt:variant>
        <vt:i4>5</vt:i4>
      </vt:variant>
      <vt:variant>
        <vt:lpwstr>http://www.huawei.com/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版本说明书</dc:title>
  <dc:subject>用户手册</dc:subject>
  <dc:creator>Lenovo User</dc:creator>
  <cp:lastModifiedBy>le</cp:lastModifiedBy>
  <cp:revision>851</cp:revision>
  <cp:lastPrinted>2015-06-11T01:34:00Z</cp:lastPrinted>
  <dcterms:created xsi:type="dcterms:W3CDTF">2014-08-20T08:38:00Z</dcterms:created>
  <dcterms:modified xsi:type="dcterms:W3CDTF">2017-11-08T07:03:00Z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
  </property>
  <property fmtid="{D5CDD505-2E9C-101B-9397-08002B2CF9AE}" pid="3" name="ReleaseDate">
    <vt:lpwstr>2017-10-30</vt:lpwstr>
  </property>
  <property fmtid="{D5CDD505-2E9C-101B-9397-08002B2CF9AE}" pid="4" name="ProductVersion">
    <vt:lpwstr>V001R001C02</vt:lpwstr>
  </property>
  <property fmtid="{D5CDD505-2E9C-101B-9397-08002B2CF9AE}" pid="5" name="DocumentName">
    <vt:lpwstr>用户手册</vt:lpwstr>
  </property>
  <property fmtid="{D5CDD505-2E9C-101B-9397-08002B2CF9AE}" pid="6" name="Product&amp;Project Name">
    <vt:lpwstr>天闻开放平台</vt:lpwstr>
  </property>
  <property fmtid="{D5CDD505-2E9C-101B-9397-08002B2CF9AE}" pid="7" name="DocumentVersion">
    <vt:lpwstr>02</vt:lpwstr>
  </property>
  <property fmtid="{D5CDD505-2E9C-101B-9397-08002B2CF9AE}" pid="8" name="Confidential">
    <vt:lpwstr/>
  </property>
  <property fmtid="{D5CDD505-2E9C-101B-9397-08002B2CF9AE}" pid="9" name="slevel">
    <vt:lpwstr>5</vt:lpwstr>
  </property>
  <property fmtid="{D5CDD505-2E9C-101B-9397-08002B2CF9AE}" pid="10" name="slevelui">
    <vt:lpwstr>0</vt:lpwstr>
  </property>
  <property fmtid="{D5CDD505-2E9C-101B-9397-08002B2CF9AE}" pid="11" name="sflag">
    <vt:lpwstr>1307677776</vt:lpwstr>
  </property>
</Properties>
</file>