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jc w:val="center"/>
        <w:tblLook w:val="04A0" w:firstRow="1" w:lastRow="0" w:firstColumn="1" w:lastColumn="0" w:noHBand="0" w:noVBand="1"/>
      </w:tblPr>
      <w:tblGrid>
        <w:gridCol w:w="9855"/>
      </w:tblGrid>
      <w:tr w:rsidR="00144D97" w:rsidTr="007B72B5">
        <w:trPr>
          <w:trHeight w:val="2880"/>
          <w:jc w:val="center"/>
        </w:trPr>
        <w:tc>
          <w:tcPr>
            <w:tcW w:w="5000" w:type="pct"/>
          </w:tcPr>
          <w:p w:rsidR="00144D97" w:rsidRDefault="00427BDB" w:rsidP="00427BDB">
            <w:pPr>
              <w:ind w:left="0"/>
              <w:rPr>
                <w:rFonts w:asciiTheme="majorHAnsi" w:eastAsiaTheme="majorEastAsia" w:hAnsiTheme="majorHAnsi" w:cstheme="majorBidi"/>
                <w:caps/>
              </w:rPr>
            </w:pPr>
            <w:r>
              <w:rPr>
                <w:noProof/>
              </w:rPr>
              <w:drawing>
                <wp:inline distT="0" distB="0" distL="0" distR="0" wp14:anchorId="71161253" wp14:editId="76CA007F">
                  <wp:extent cx="2809875" cy="809625"/>
                  <wp:effectExtent l="0" t="0" r="9525"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809875" cy="809625"/>
                          </a:xfrm>
                          <a:prstGeom prst="rect">
                            <a:avLst/>
                          </a:prstGeom>
                        </pic:spPr>
                      </pic:pic>
                    </a:graphicData>
                  </a:graphic>
                </wp:inline>
              </w:drawing>
            </w:r>
          </w:p>
          <w:p w:rsidR="00144D97" w:rsidRDefault="00144D97" w:rsidP="009B7E8A">
            <w:pPr>
              <w:pStyle w:val="affffd"/>
              <w:jc w:val="center"/>
              <w:rPr>
                <w:rFonts w:asciiTheme="majorHAnsi" w:eastAsiaTheme="majorEastAsia" w:hAnsiTheme="majorHAnsi" w:cstheme="majorBidi"/>
                <w:caps/>
              </w:rPr>
            </w:pPr>
          </w:p>
          <w:p w:rsidR="00144D97" w:rsidRDefault="00144D97" w:rsidP="009B7E8A">
            <w:pPr>
              <w:pStyle w:val="affffd"/>
              <w:jc w:val="center"/>
              <w:rPr>
                <w:rFonts w:asciiTheme="majorHAnsi" w:eastAsiaTheme="majorEastAsia" w:hAnsiTheme="majorHAnsi" w:cstheme="majorBidi"/>
                <w:caps/>
              </w:rPr>
            </w:pPr>
          </w:p>
          <w:p w:rsidR="00144D97" w:rsidRDefault="00144D97" w:rsidP="009B7E8A">
            <w:pPr>
              <w:pStyle w:val="affffd"/>
              <w:jc w:val="center"/>
              <w:rPr>
                <w:rFonts w:asciiTheme="majorHAnsi" w:eastAsiaTheme="majorEastAsia" w:hAnsiTheme="majorHAnsi" w:cstheme="majorBidi"/>
                <w:caps/>
              </w:rPr>
            </w:pPr>
          </w:p>
          <w:p w:rsidR="00144D97" w:rsidRDefault="00144D97" w:rsidP="009B7E8A">
            <w:pPr>
              <w:pStyle w:val="affffd"/>
              <w:jc w:val="center"/>
              <w:rPr>
                <w:rFonts w:asciiTheme="majorHAnsi" w:eastAsiaTheme="majorEastAsia" w:hAnsiTheme="majorHAnsi" w:cstheme="majorBidi"/>
                <w:caps/>
              </w:rPr>
            </w:pPr>
          </w:p>
          <w:p w:rsidR="00144D97" w:rsidRDefault="00144D97" w:rsidP="009B7E8A">
            <w:pPr>
              <w:pStyle w:val="affffd"/>
              <w:jc w:val="center"/>
              <w:rPr>
                <w:rFonts w:asciiTheme="majorHAnsi" w:eastAsiaTheme="majorEastAsia" w:hAnsiTheme="majorHAnsi" w:cstheme="majorBidi"/>
                <w:caps/>
              </w:rPr>
            </w:pPr>
          </w:p>
          <w:p w:rsidR="00144D97" w:rsidRDefault="00144D97" w:rsidP="009B7E8A">
            <w:pPr>
              <w:pStyle w:val="affffd"/>
              <w:jc w:val="center"/>
              <w:rPr>
                <w:rFonts w:asciiTheme="majorHAnsi" w:eastAsiaTheme="majorEastAsia" w:hAnsiTheme="majorHAnsi" w:cstheme="majorBidi"/>
                <w:caps/>
              </w:rPr>
            </w:pPr>
          </w:p>
          <w:p w:rsidR="00144D97" w:rsidRDefault="00144D97" w:rsidP="009B7E8A">
            <w:pPr>
              <w:pStyle w:val="affffd"/>
              <w:jc w:val="center"/>
              <w:rPr>
                <w:rFonts w:asciiTheme="majorHAnsi" w:eastAsiaTheme="majorEastAsia" w:hAnsiTheme="majorHAnsi" w:cstheme="majorBidi"/>
                <w:caps/>
              </w:rPr>
            </w:pPr>
          </w:p>
          <w:p w:rsidR="00144D97" w:rsidRDefault="00144D97" w:rsidP="009B7E8A">
            <w:pPr>
              <w:pStyle w:val="affffd"/>
              <w:jc w:val="center"/>
              <w:rPr>
                <w:rFonts w:asciiTheme="majorHAnsi" w:eastAsiaTheme="majorEastAsia" w:hAnsiTheme="majorHAnsi" w:cstheme="majorBidi"/>
                <w:caps/>
              </w:rPr>
            </w:pPr>
          </w:p>
        </w:tc>
      </w:tr>
      <w:tr w:rsidR="00144D97" w:rsidRPr="002A7379" w:rsidTr="007B72B5">
        <w:trPr>
          <w:trHeight w:val="1440"/>
          <w:jc w:val="center"/>
        </w:trPr>
        <w:tc>
          <w:tcPr>
            <w:tcW w:w="5000" w:type="pct"/>
            <w:tcBorders>
              <w:bottom w:val="single" w:sz="4" w:space="0" w:color="4F81BD" w:themeColor="accent1"/>
            </w:tcBorders>
            <w:vAlign w:val="center"/>
          </w:tcPr>
          <w:p w:rsidR="00144D97" w:rsidRPr="002A7379" w:rsidRDefault="00226D17" w:rsidP="009939A3">
            <w:pPr>
              <w:pStyle w:val="affffd"/>
              <w:jc w:val="center"/>
              <w:rPr>
                <w:rFonts w:ascii="微软雅黑" w:eastAsia="微软雅黑" w:hAnsi="微软雅黑" w:cstheme="majorBidi"/>
                <w:b/>
                <w:sz w:val="64"/>
                <w:szCs w:val="64"/>
              </w:rPr>
            </w:pPr>
            <w:bookmarkStart w:id="0" w:name="OLE_LINK64"/>
            <w:r>
              <w:rPr>
                <w:rFonts w:ascii="微软雅黑" w:eastAsia="微软雅黑" w:hAnsi="微软雅黑" w:cstheme="majorBidi" w:hint="eastAsia"/>
                <w:sz w:val="60"/>
                <w:szCs w:val="60"/>
              </w:rPr>
              <w:t>天闻</w:t>
            </w:r>
            <w:r w:rsidR="000C6CF8">
              <w:rPr>
                <w:rFonts w:ascii="微软雅黑" w:eastAsia="微软雅黑" w:hAnsi="微软雅黑" w:cstheme="majorBidi" w:hint="eastAsia"/>
                <w:sz w:val="60"/>
                <w:szCs w:val="60"/>
              </w:rPr>
              <w:t>ECO</w:t>
            </w:r>
            <w:r w:rsidR="009939A3">
              <w:rPr>
                <w:rFonts w:ascii="微软雅黑" w:eastAsia="微软雅黑" w:hAnsi="微软雅黑" w:cstheme="majorBidi" w:hint="eastAsia"/>
                <w:sz w:val="60"/>
                <w:szCs w:val="60"/>
              </w:rPr>
              <w:t>数据交换</w:t>
            </w:r>
            <w:r w:rsidR="001B40B0">
              <w:rPr>
                <w:rFonts w:ascii="微软雅黑" w:eastAsia="微软雅黑" w:hAnsi="微软雅黑" w:cstheme="majorBidi" w:hint="eastAsia"/>
                <w:sz w:val="60"/>
                <w:szCs w:val="60"/>
              </w:rPr>
              <w:t>平台</w:t>
            </w:r>
            <w:bookmarkEnd w:id="0"/>
          </w:p>
        </w:tc>
      </w:tr>
      <w:tr w:rsidR="00144D97" w:rsidTr="007B72B5">
        <w:trPr>
          <w:trHeight w:val="720"/>
          <w:jc w:val="center"/>
        </w:trPr>
        <w:tc>
          <w:tcPr>
            <w:tcW w:w="5000" w:type="pct"/>
            <w:tcBorders>
              <w:top w:val="single" w:sz="4" w:space="0" w:color="4F81BD" w:themeColor="accent1"/>
            </w:tcBorders>
            <w:vAlign w:val="center"/>
          </w:tcPr>
          <w:p w:rsidR="00144D97" w:rsidRDefault="00D55106" w:rsidP="001B40B0">
            <w:pPr>
              <w:pStyle w:val="affffd"/>
              <w:jc w:val="center"/>
              <w:rPr>
                <w:rFonts w:asciiTheme="majorHAnsi" w:eastAsiaTheme="majorEastAsia" w:hAnsiTheme="majorHAnsi" w:cstheme="majorBidi"/>
                <w:sz w:val="44"/>
                <w:szCs w:val="44"/>
              </w:rPr>
            </w:pPr>
            <w:sdt>
              <w:sdtPr>
                <w:rPr>
                  <w:rFonts w:ascii="微软雅黑" w:eastAsia="微软雅黑" w:hAnsi="微软雅黑" w:cstheme="majorBidi"/>
                  <w:sz w:val="60"/>
                  <w:szCs w:val="60"/>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r w:rsidR="00E11811">
                  <w:rPr>
                    <w:rFonts w:ascii="微软雅黑" w:eastAsia="微软雅黑" w:hAnsi="微软雅黑" w:cstheme="majorBidi" w:hint="eastAsia"/>
                    <w:sz w:val="60"/>
                    <w:szCs w:val="60"/>
                  </w:rPr>
                  <w:t>安装指导</w:t>
                </w:r>
              </w:sdtContent>
            </w:sdt>
          </w:p>
        </w:tc>
      </w:tr>
      <w:tr w:rsidR="00144D97" w:rsidTr="007B72B5">
        <w:trPr>
          <w:trHeight w:val="1040"/>
          <w:jc w:val="center"/>
        </w:trPr>
        <w:tc>
          <w:tcPr>
            <w:tcW w:w="5000" w:type="pct"/>
            <w:vAlign w:val="center"/>
          </w:tcPr>
          <w:p w:rsidR="00144D97" w:rsidRDefault="00144D97" w:rsidP="009B7E8A"/>
        </w:tc>
      </w:tr>
    </w:tbl>
    <w:p w:rsidR="00144D97" w:rsidRDefault="00144D97" w:rsidP="009B7E8A"/>
    <w:tbl>
      <w:tblPr>
        <w:tblpPr w:leftFromText="187" w:rightFromText="187" w:horzAnchor="margin" w:tblpXSpec="center" w:tblpYSpec="bottom"/>
        <w:tblW w:w="5000" w:type="pct"/>
        <w:tblLook w:val="04A0" w:firstRow="1" w:lastRow="0" w:firstColumn="1" w:lastColumn="0" w:noHBand="0" w:noVBand="1"/>
      </w:tblPr>
      <w:tblGrid>
        <w:gridCol w:w="9855"/>
      </w:tblGrid>
      <w:tr w:rsidR="00D22DBB" w:rsidTr="007B72B5">
        <w:tc>
          <w:tcPr>
            <w:tcW w:w="5000" w:type="pct"/>
          </w:tcPr>
          <w:p w:rsidR="00D22DBB" w:rsidRPr="00D22DBB" w:rsidRDefault="00DD5E77" w:rsidP="00DD5E77">
            <w:pPr>
              <w:pStyle w:val="affffd"/>
              <w:ind w:firstLineChars="300" w:firstLine="660"/>
              <w:rPr>
                <w:rFonts w:asciiTheme="majorHAnsi" w:eastAsiaTheme="majorEastAsia" w:hAnsiTheme="majorHAnsi" w:cstheme="majorBidi"/>
                <w:caps/>
              </w:rPr>
            </w:pPr>
            <w:r>
              <w:rPr>
                <w:rFonts w:asciiTheme="majorHAnsi" w:eastAsiaTheme="majorEastAsia" w:hAnsiTheme="majorHAnsi" w:cstheme="majorBidi" w:hint="eastAsia"/>
                <w:caps/>
              </w:rPr>
              <w:t>文档版本：</w:t>
            </w:r>
            <w:r w:rsidR="00D55106">
              <w:fldChar w:fldCharType="begin"/>
            </w:r>
            <w:r w:rsidR="00D55106">
              <w:instrText xml:space="preserve"> DOCPROPERTY  DocumentVersion </w:instrText>
            </w:r>
            <w:r w:rsidR="00D55106">
              <w:fldChar w:fldCharType="separate"/>
            </w:r>
            <w:r w:rsidR="006E22B5">
              <w:t>01</w:t>
            </w:r>
            <w:r w:rsidR="00D55106">
              <w:fldChar w:fldCharType="end"/>
            </w:r>
          </w:p>
        </w:tc>
      </w:tr>
      <w:tr w:rsidR="00D22DBB" w:rsidTr="007B72B5">
        <w:tc>
          <w:tcPr>
            <w:tcW w:w="5000" w:type="pct"/>
          </w:tcPr>
          <w:p w:rsidR="00D22DBB" w:rsidRPr="00D22DBB" w:rsidRDefault="00DD5E77" w:rsidP="00DD5E77">
            <w:pPr>
              <w:pStyle w:val="affffd"/>
              <w:ind w:firstLineChars="300" w:firstLine="660"/>
              <w:rPr>
                <w:rFonts w:asciiTheme="majorHAnsi" w:eastAsiaTheme="majorEastAsia" w:hAnsiTheme="majorHAnsi" w:cstheme="majorBidi"/>
                <w:caps/>
              </w:rPr>
            </w:pPr>
            <w:r>
              <w:rPr>
                <w:rFonts w:asciiTheme="majorHAnsi" w:eastAsiaTheme="majorEastAsia" w:hAnsiTheme="majorHAnsi" w:cstheme="majorBidi" w:hint="eastAsia"/>
                <w:caps/>
              </w:rPr>
              <w:t>软件版本：</w:t>
            </w:r>
            <w:fldSimple w:instr=" DOCPROPERTY  ProductVersion ">
              <w:r w:rsidR="006E22B5">
                <w:t>V001R001C01</w:t>
              </w:r>
            </w:fldSimple>
          </w:p>
        </w:tc>
      </w:tr>
      <w:tr w:rsidR="00D22DBB" w:rsidTr="007B72B5">
        <w:tc>
          <w:tcPr>
            <w:tcW w:w="5000" w:type="pct"/>
          </w:tcPr>
          <w:p w:rsidR="00D22DBB" w:rsidRPr="00D22DBB" w:rsidRDefault="00DD5E77" w:rsidP="00DD5E77">
            <w:pPr>
              <w:pStyle w:val="affffd"/>
              <w:ind w:firstLineChars="300" w:firstLine="660"/>
              <w:rPr>
                <w:rFonts w:asciiTheme="majorHAnsi" w:eastAsiaTheme="majorEastAsia" w:hAnsiTheme="majorHAnsi" w:cstheme="majorBidi"/>
                <w:caps/>
              </w:rPr>
            </w:pPr>
            <w:r>
              <w:rPr>
                <w:rFonts w:asciiTheme="majorHAnsi" w:eastAsiaTheme="majorEastAsia" w:hAnsiTheme="majorHAnsi" w:cstheme="majorBidi" w:hint="eastAsia"/>
                <w:caps/>
              </w:rPr>
              <w:t>发布日期：</w:t>
            </w:r>
            <w:fldSimple w:instr=" DOCPROPERTY  ReleaseDate ">
              <w:r w:rsidR="006E22B5">
                <w:t>2018-05-30</w:t>
              </w:r>
            </w:fldSimple>
          </w:p>
        </w:tc>
      </w:tr>
      <w:tr w:rsidR="00D22DBB" w:rsidTr="007B72B5">
        <w:tc>
          <w:tcPr>
            <w:tcW w:w="5000" w:type="pct"/>
          </w:tcPr>
          <w:p w:rsidR="00D22DBB" w:rsidRPr="00D22DBB" w:rsidRDefault="00D22DBB" w:rsidP="00D22DBB">
            <w:pPr>
              <w:pStyle w:val="affffd"/>
              <w:rPr>
                <w:rFonts w:asciiTheme="majorHAnsi" w:eastAsiaTheme="majorEastAsia" w:hAnsiTheme="majorHAnsi" w:cstheme="majorBidi"/>
                <w:caps/>
              </w:rPr>
            </w:pPr>
          </w:p>
        </w:tc>
      </w:tr>
      <w:tr w:rsidR="00144D97" w:rsidTr="007B72B5">
        <w:tc>
          <w:tcPr>
            <w:tcW w:w="5000" w:type="pct"/>
          </w:tcPr>
          <w:p w:rsidR="00144D97" w:rsidRPr="008D3605" w:rsidRDefault="00144D97" w:rsidP="009B7E8A">
            <w:pPr>
              <w:pStyle w:val="affffd"/>
              <w:jc w:val="right"/>
              <w:rPr>
                <w:sz w:val="30"/>
                <w:szCs w:val="30"/>
              </w:rPr>
            </w:pPr>
            <w:r w:rsidRPr="008D3605">
              <w:rPr>
                <w:rFonts w:hint="eastAsia"/>
                <w:sz w:val="30"/>
                <w:szCs w:val="30"/>
              </w:rPr>
              <w:t>天闻数媒科技（北京）有限公司</w:t>
            </w:r>
          </w:p>
        </w:tc>
      </w:tr>
    </w:tbl>
    <w:p w:rsidR="00144D97" w:rsidRDefault="00144D97" w:rsidP="009B7E8A">
      <w:pPr>
        <w:sectPr w:rsidR="00144D97" w:rsidSect="002057DC">
          <w:headerReference w:type="default" r:id="rId9"/>
          <w:footerReference w:type="default" r:id="rId10"/>
          <w:pgSz w:w="11907" w:h="16840" w:code="9"/>
          <w:pgMar w:top="1701" w:right="1134" w:bottom="1701" w:left="1134" w:header="567" w:footer="567" w:gutter="0"/>
          <w:pgNumType w:fmt="lowerRoman" w:start="1"/>
          <w:cols w:space="425"/>
          <w:docGrid w:linePitch="312"/>
        </w:sectPr>
      </w:pPr>
    </w:p>
    <w:p w:rsidR="00CA3AE7" w:rsidRDefault="00CA3AE7" w:rsidP="009B7E8A">
      <w:pPr>
        <w:pStyle w:val="Contents"/>
        <w:tabs>
          <w:tab w:val="left" w:pos="1995"/>
        </w:tabs>
      </w:pPr>
      <w:r>
        <w:rPr>
          <w:rFonts w:hint="eastAsia"/>
        </w:rPr>
        <w:lastRenderedPageBreak/>
        <w:t>目录</w:t>
      </w:r>
    </w:p>
    <w:p w:rsidR="006E22B5" w:rsidRDefault="00D36A52">
      <w:pPr>
        <w:pStyle w:val="11"/>
        <w:tabs>
          <w:tab w:val="right" w:leader="dot" w:pos="9629"/>
        </w:tabs>
        <w:rPr>
          <w:rFonts w:asciiTheme="minorHAnsi" w:eastAsiaTheme="minorEastAsia" w:hAnsiTheme="minorHAnsi" w:cstheme="minorBidi"/>
          <w:b w:val="0"/>
          <w:bCs w:val="0"/>
          <w:noProof/>
          <w:sz w:val="21"/>
          <w:szCs w:val="22"/>
        </w:rPr>
      </w:pPr>
      <w:r>
        <w:rPr>
          <w:b w:val="0"/>
          <w:bCs w:val="0"/>
        </w:rPr>
        <w:fldChar w:fldCharType="begin"/>
      </w:r>
      <w:r w:rsidR="00CA3AE7">
        <w:rPr>
          <w:b w:val="0"/>
          <w:bCs w:val="0"/>
        </w:rPr>
        <w:instrText xml:space="preserve"> TOC \h \z \t "</w:instrText>
      </w:r>
      <w:r w:rsidR="00CA3AE7">
        <w:rPr>
          <w:b w:val="0"/>
          <w:bCs w:val="0"/>
        </w:rPr>
        <w:instrText>标题</w:instrText>
      </w:r>
      <w:r w:rsidR="00CA3AE7">
        <w:rPr>
          <w:b w:val="0"/>
          <w:bCs w:val="0"/>
        </w:rPr>
        <w:instrText xml:space="preserve"> 1,1,</w:instrText>
      </w:r>
      <w:r w:rsidR="00CA3AE7">
        <w:rPr>
          <w:b w:val="0"/>
          <w:bCs w:val="0"/>
        </w:rPr>
        <w:instrText>标题</w:instrText>
      </w:r>
      <w:r w:rsidR="00CA3AE7">
        <w:rPr>
          <w:b w:val="0"/>
          <w:bCs w:val="0"/>
        </w:rPr>
        <w:instrText xml:space="preserve"> 2,2,</w:instrText>
      </w:r>
      <w:r w:rsidR="00CA3AE7">
        <w:rPr>
          <w:b w:val="0"/>
          <w:bCs w:val="0"/>
        </w:rPr>
        <w:instrText>标题</w:instrText>
      </w:r>
      <w:r w:rsidR="00CA3AE7">
        <w:rPr>
          <w:b w:val="0"/>
          <w:bCs w:val="0"/>
        </w:rPr>
        <w:instrText xml:space="preserve"> 3,3,</w:instrText>
      </w:r>
      <w:r w:rsidR="00CA3AE7">
        <w:rPr>
          <w:b w:val="0"/>
          <w:bCs w:val="0"/>
        </w:rPr>
        <w:instrText>标题</w:instrText>
      </w:r>
      <w:r w:rsidR="00CA3AE7">
        <w:rPr>
          <w:b w:val="0"/>
          <w:bCs w:val="0"/>
        </w:rPr>
        <w:instrText xml:space="preserve"> 7,1,</w:instrText>
      </w:r>
      <w:r w:rsidR="00CA3AE7">
        <w:rPr>
          <w:b w:val="0"/>
          <w:bCs w:val="0"/>
        </w:rPr>
        <w:instrText>标题</w:instrText>
      </w:r>
      <w:r w:rsidR="00CA3AE7">
        <w:rPr>
          <w:b w:val="0"/>
          <w:bCs w:val="0"/>
        </w:rPr>
        <w:instrText xml:space="preserve"> 8,2,</w:instrText>
      </w:r>
      <w:r w:rsidR="00CA3AE7">
        <w:rPr>
          <w:b w:val="0"/>
          <w:bCs w:val="0"/>
        </w:rPr>
        <w:instrText>标题</w:instrText>
      </w:r>
      <w:r w:rsidR="00CA3AE7">
        <w:rPr>
          <w:b w:val="0"/>
          <w:bCs w:val="0"/>
        </w:rPr>
        <w:instrText xml:space="preserve"> 9,3,Heading1 No Number,1" </w:instrText>
      </w:r>
      <w:r>
        <w:rPr>
          <w:b w:val="0"/>
          <w:bCs w:val="0"/>
        </w:rPr>
        <w:fldChar w:fldCharType="separate"/>
      </w:r>
      <w:hyperlink w:anchor="_Toc513554776" w:history="1">
        <w:r w:rsidR="006E22B5" w:rsidRPr="00F221C1">
          <w:rPr>
            <w:rStyle w:val="af1"/>
            <w:rFonts w:hint="eastAsia"/>
            <w:noProof/>
          </w:rPr>
          <w:t>版权声明</w:t>
        </w:r>
        <w:r w:rsidR="006E22B5">
          <w:rPr>
            <w:noProof/>
            <w:webHidden/>
          </w:rPr>
          <w:tab/>
        </w:r>
        <w:r w:rsidR="006E22B5">
          <w:rPr>
            <w:noProof/>
            <w:webHidden/>
          </w:rPr>
          <w:fldChar w:fldCharType="begin"/>
        </w:r>
        <w:r w:rsidR="006E22B5">
          <w:rPr>
            <w:noProof/>
            <w:webHidden/>
          </w:rPr>
          <w:instrText xml:space="preserve"> PAGEREF _Toc513554776 \h </w:instrText>
        </w:r>
        <w:r w:rsidR="006E22B5">
          <w:rPr>
            <w:noProof/>
            <w:webHidden/>
          </w:rPr>
        </w:r>
        <w:r w:rsidR="006E22B5">
          <w:rPr>
            <w:noProof/>
            <w:webHidden/>
          </w:rPr>
          <w:fldChar w:fldCharType="separate"/>
        </w:r>
        <w:r w:rsidR="006E22B5">
          <w:rPr>
            <w:noProof/>
            <w:webHidden/>
          </w:rPr>
          <w:t>1</w:t>
        </w:r>
        <w:r w:rsidR="006E22B5">
          <w:rPr>
            <w:noProof/>
            <w:webHidden/>
          </w:rPr>
          <w:fldChar w:fldCharType="end"/>
        </w:r>
      </w:hyperlink>
    </w:p>
    <w:p w:rsidR="006E22B5" w:rsidRDefault="00D55106">
      <w:pPr>
        <w:pStyle w:val="11"/>
        <w:tabs>
          <w:tab w:val="right" w:leader="dot" w:pos="9629"/>
        </w:tabs>
        <w:rPr>
          <w:rFonts w:asciiTheme="minorHAnsi" w:eastAsiaTheme="minorEastAsia" w:hAnsiTheme="minorHAnsi" w:cstheme="minorBidi"/>
          <w:b w:val="0"/>
          <w:bCs w:val="0"/>
          <w:noProof/>
          <w:sz w:val="21"/>
          <w:szCs w:val="22"/>
        </w:rPr>
      </w:pPr>
      <w:hyperlink w:anchor="_Toc513554777" w:history="1">
        <w:r w:rsidR="006E22B5" w:rsidRPr="00F221C1">
          <w:rPr>
            <w:rStyle w:val="af1"/>
            <w:noProof/>
          </w:rPr>
          <w:t>1</w:t>
        </w:r>
        <w:r w:rsidR="006E22B5" w:rsidRPr="00F221C1">
          <w:rPr>
            <w:rStyle w:val="af1"/>
            <w:rFonts w:hint="eastAsia"/>
            <w:noProof/>
          </w:rPr>
          <w:t xml:space="preserve"> </w:t>
        </w:r>
        <w:r w:rsidR="006E22B5" w:rsidRPr="00F221C1">
          <w:rPr>
            <w:rStyle w:val="af1"/>
            <w:rFonts w:hint="eastAsia"/>
            <w:noProof/>
          </w:rPr>
          <w:t>欢迎</w:t>
        </w:r>
        <w:r w:rsidR="006E22B5">
          <w:rPr>
            <w:noProof/>
            <w:webHidden/>
          </w:rPr>
          <w:tab/>
        </w:r>
        <w:r w:rsidR="006E22B5">
          <w:rPr>
            <w:noProof/>
            <w:webHidden/>
          </w:rPr>
          <w:fldChar w:fldCharType="begin"/>
        </w:r>
        <w:r w:rsidR="006E22B5">
          <w:rPr>
            <w:noProof/>
            <w:webHidden/>
          </w:rPr>
          <w:instrText xml:space="preserve"> PAGEREF _Toc513554777 \h </w:instrText>
        </w:r>
        <w:r w:rsidR="006E22B5">
          <w:rPr>
            <w:noProof/>
            <w:webHidden/>
          </w:rPr>
        </w:r>
        <w:r w:rsidR="006E22B5">
          <w:rPr>
            <w:noProof/>
            <w:webHidden/>
          </w:rPr>
          <w:fldChar w:fldCharType="separate"/>
        </w:r>
        <w:r w:rsidR="006E22B5">
          <w:rPr>
            <w:noProof/>
            <w:webHidden/>
          </w:rPr>
          <w:t>2</w:t>
        </w:r>
        <w:r w:rsidR="006E22B5">
          <w:rPr>
            <w:noProof/>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778" w:history="1">
        <w:r w:rsidR="006E22B5" w:rsidRPr="00F221C1">
          <w:rPr>
            <w:rStyle w:val="af1"/>
            <w:snapToGrid w:val="0"/>
          </w:rPr>
          <w:t>1.1</w:t>
        </w:r>
        <w:r w:rsidR="006E22B5" w:rsidRPr="00F221C1">
          <w:rPr>
            <w:rStyle w:val="af1"/>
            <w:rFonts w:hint="eastAsia"/>
          </w:rPr>
          <w:t xml:space="preserve"> </w:t>
        </w:r>
        <w:r w:rsidR="006E22B5" w:rsidRPr="00F221C1">
          <w:rPr>
            <w:rStyle w:val="af1"/>
            <w:rFonts w:hint="eastAsia"/>
          </w:rPr>
          <w:t>适用人群</w:t>
        </w:r>
        <w:r w:rsidR="006E22B5">
          <w:rPr>
            <w:webHidden/>
          </w:rPr>
          <w:tab/>
        </w:r>
        <w:r w:rsidR="006E22B5">
          <w:rPr>
            <w:webHidden/>
          </w:rPr>
          <w:fldChar w:fldCharType="begin"/>
        </w:r>
        <w:r w:rsidR="006E22B5">
          <w:rPr>
            <w:webHidden/>
          </w:rPr>
          <w:instrText xml:space="preserve"> PAGEREF _Toc513554778 \h </w:instrText>
        </w:r>
        <w:r w:rsidR="006E22B5">
          <w:rPr>
            <w:webHidden/>
          </w:rPr>
        </w:r>
        <w:r w:rsidR="006E22B5">
          <w:rPr>
            <w:webHidden/>
          </w:rPr>
          <w:fldChar w:fldCharType="separate"/>
        </w:r>
        <w:r w:rsidR="006E22B5">
          <w:rPr>
            <w:webHidden/>
          </w:rPr>
          <w:t>2</w:t>
        </w:r>
        <w:r w:rsidR="006E22B5">
          <w:rPr>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779" w:history="1">
        <w:r w:rsidR="006E22B5" w:rsidRPr="00F221C1">
          <w:rPr>
            <w:rStyle w:val="af1"/>
            <w:snapToGrid w:val="0"/>
          </w:rPr>
          <w:t>1.2</w:t>
        </w:r>
        <w:r w:rsidR="006E22B5" w:rsidRPr="00F221C1">
          <w:rPr>
            <w:rStyle w:val="af1"/>
            <w:rFonts w:hint="eastAsia"/>
          </w:rPr>
          <w:t xml:space="preserve"> </w:t>
        </w:r>
        <w:r w:rsidR="006E22B5" w:rsidRPr="00F221C1">
          <w:rPr>
            <w:rStyle w:val="af1"/>
            <w:rFonts w:hint="eastAsia"/>
          </w:rPr>
          <w:t>更新记录</w:t>
        </w:r>
        <w:r w:rsidR="006E22B5">
          <w:rPr>
            <w:webHidden/>
          </w:rPr>
          <w:tab/>
        </w:r>
        <w:r w:rsidR="006E22B5">
          <w:rPr>
            <w:webHidden/>
          </w:rPr>
          <w:fldChar w:fldCharType="begin"/>
        </w:r>
        <w:r w:rsidR="006E22B5">
          <w:rPr>
            <w:webHidden/>
          </w:rPr>
          <w:instrText xml:space="preserve"> PAGEREF _Toc513554779 \h </w:instrText>
        </w:r>
        <w:r w:rsidR="006E22B5">
          <w:rPr>
            <w:webHidden/>
          </w:rPr>
        </w:r>
        <w:r w:rsidR="006E22B5">
          <w:rPr>
            <w:webHidden/>
          </w:rPr>
          <w:fldChar w:fldCharType="separate"/>
        </w:r>
        <w:r w:rsidR="006E22B5">
          <w:rPr>
            <w:webHidden/>
          </w:rPr>
          <w:t>2</w:t>
        </w:r>
        <w:r w:rsidR="006E22B5">
          <w:rPr>
            <w:webHidden/>
          </w:rPr>
          <w:fldChar w:fldCharType="end"/>
        </w:r>
      </w:hyperlink>
    </w:p>
    <w:p w:rsidR="006E22B5" w:rsidRDefault="00D55106">
      <w:pPr>
        <w:pStyle w:val="11"/>
        <w:tabs>
          <w:tab w:val="right" w:leader="dot" w:pos="9629"/>
        </w:tabs>
        <w:rPr>
          <w:rFonts w:asciiTheme="minorHAnsi" w:eastAsiaTheme="minorEastAsia" w:hAnsiTheme="minorHAnsi" w:cstheme="minorBidi"/>
          <w:b w:val="0"/>
          <w:bCs w:val="0"/>
          <w:noProof/>
          <w:sz w:val="21"/>
          <w:szCs w:val="22"/>
        </w:rPr>
      </w:pPr>
      <w:hyperlink w:anchor="_Toc513554780" w:history="1">
        <w:r w:rsidR="006E22B5" w:rsidRPr="00F221C1">
          <w:rPr>
            <w:rStyle w:val="af1"/>
            <w:noProof/>
          </w:rPr>
          <w:t>2</w:t>
        </w:r>
        <w:r w:rsidR="006E22B5" w:rsidRPr="00F221C1">
          <w:rPr>
            <w:rStyle w:val="af1"/>
            <w:rFonts w:hint="eastAsia"/>
            <w:noProof/>
          </w:rPr>
          <w:t xml:space="preserve"> </w:t>
        </w:r>
        <w:r w:rsidR="006E22B5" w:rsidRPr="00F221C1">
          <w:rPr>
            <w:rStyle w:val="af1"/>
            <w:rFonts w:hint="eastAsia"/>
            <w:noProof/>
          </w:rPr>
          <w:t>系统概述</w:t>
        </w:r>
        <w:r w:rsidR="006E22B5">
          <w:rPr>
            <w:noProof/>
            <w:webHidden/>
          </w:rPr>
          <w:tab/>
        </w:r>
        <w:r w:rsidR="006E22B5">
          <w:rPr>
            <w:noProof/>
            <w:webHidden/>
          </w:rPr>
          <w:fldChar w:fldCharType="begin"/>
        </w:r>
        <w:r w:rsidR="006E22B5">
          <w:rPr>
            <w:noProof/>
            <w:webHidden/>
          </w:rPr>
          <w:instrText xml:space="preserve"> PAGEREF _Toc513554780 \h </w:instrText>
        </w:r>
        <w:r w:rsidR="006E22B5">
          <w:rPr>
            <w:noProof/>
            <w:webHidden/>
          </w:rPr>
        </w:r>
        <w:r w:rsidR="006E22B5">
          <w:rPr>
            <w:noProof/>
            <w:webHidden/>
          </w:rPr>
          <w:fldChar w:fldCharType="separate"/>
        </w:r>
        <w:r w:rsidR="006E22B5">
          <w:rPr>
            <w:noProof/>
            <w:webHidden/>
          </w:rPr>
          <w:t>3</w:t>
        </w:r>
        <w:r w:rsidR="006E22B5">
          <w:rPr>
            <w:noProof/>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781" w:history="1">
        <w:r w:rsidR="006E22B5" w:rsidRPr="00F221C1">
          <w:rPr>
            <w:rStyle w:val="af1"/>
            <w:snapToGrid w:val="0"/>
          </w:rPr>
          <w:t>2.1</w:t>
        </w:r>
        <w:r w:rsidR="006E22B5" w:rsidRPr="00F221C1">
          <w:rPr>
            <w:rStyle w:val="af1"/>
            <w:rFonts w:hint="eastAsia"/>
          </w:rPr>
          <w:t xml:space="preserve"> </w:t>
        </w:r>
        <w:r w:rsidR="006E22B5" w:rsidRPr="00F221C1">
          <w:rPr>
            <w:rStyle w:val="af1"/>
            <w:rFonts w:hint="eastAsia"/>
          </w:rPr>
          <w:t>系统简介</w:t>
        </w:r>
        <w:r w:rsidR="006E22B5">
          <w:rPr>
            <w:webHidden/>
          </w:rPr>
          <w:tab/>
        </w:r>
        <w:r w:rsidR="006E22B5">
          <w:rPr>
            <w:webHidden/>
          </w:rPr>
          <w:fldChar w:fldCharType="begin"/>
        </w:r>
        <w:r w:rsidR="006E22B5">
          <w:rPr>
            <w:webHidden/>
          </w:rPr>
          <w:instrText xml:space="preserve"> PAGEREF _Toc513554781 \h </w:instrText>
        </w:r>
        <w:r w:rsidR="006E22B5">
          <w:rPr>
            <w:webHidden/>
          </w:rPr>
        </w:r>
        <w:r w:rsidR="006E22B5">
          <w:rPr>
            <w:webHidden/>
          </w:rPr>
          <w:fldChar w:fldCharType="separate"/>
        </w:r>
        <w:r w:rsidR="006E22B5">
          <w:rPr>
            <w:webHidden/>
          </w:rPr>
          <w:t>3</w:t>
        </w:r>
        <w:r w:rsidR="006E22B5">
          <w:rPr>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782" w:history="1">
        <w:r w:rsidR="006E22B5" w:rsidRPr="00F221C1">
          <w:rPr>
            <w:rStyle w:val="af1"/>
            <w:snapToGrid w:val="0"/>
          </w:rPr>
          <w:t>2.2</w:t>
        </w:r>
        <w:r w:rsidR="006E22B5" w:rsidRPr="00F221C1">
          <w:rPr>
            <w:rStyle w:val="af1"/>
            <w:rFonts w:cs="Times New Roman" w:hint="eastAsia"/>
          </w:rPr>
          <w:t xml:space="preserve"> </w:t>
        </w:r>
        <w:r w:rsidR="006E22B5" w:rsidRPr="00F221C1">
          <w:rPr>
            <w:rStyle w:val="af1"/>
            <w:rFonts w:cs="Times New Roman" w:hint="eastAsia"/>
          </w:rPr>
          <w:t>服务器配置要求</w:t>
        </w:r>
        <w:r w:rsidR="006E22B5">
          <w:rPr>
            <w:webHidden/>
          </w:rPr>
          <w:tab/>
        </w:r>
        <w:r w:rsidR="006E22B5">
          <w:rPr>
            <w:webHidden/>
          </w:rPr>
          <w:fldChar w:fldCharType="begin"/>
        </w:r>
        <w:r w:rsidR="006E22B5">
          <w:rPr>
            <w:webHidden/>
          </w:rPr>
          <w:instrText xml:space="preserve"> PAGEREF _Toc513554782 \h </w:instrText>
        </w:r>
        <w:r w:rsidR="006E22B5">
          <w:rPr>
            <w:webHidden/>
          </w:rPr>
        </w:r>
        <w:r w:rsidR="006E22B5">
          <w:rPr>
            <w:webHidden/>
          </w:rPr>
          <w:fldChar w:fldCharType="separate"/>
        </w:r>
        <w:r w:rsidR="006E22B5">
          <w:rPr>
            <w:webHidden/>
          </w:rPr>
          <w:t>3</w:t>
        </w:r>
        <w:r w:rsidR="006E22B5">
          <w:rPr>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783" w:history="1">
        <w:r w:rsidR="006E22B5" w:rsidRPr="00F221C1">
          <w:rPr>
            <w:rStyle w:val="af1"/>
            <w:snapToGrid w:val="0"/>
          </w:rPr>
          <w:t>2.3</w:t>
        </w:r>
        <w:r w:rsidR="006E22B5" w:rsidRPr="00F221C1">
          <w:rPr>
            <w:rStyle w:val="af1"/>
            <w:rFonts w:hint="eastAsia"/>
          </w:rPr>
          <w:t xml:space="preserve"> </w:t>
        </w:r>
        <w:r w:rsidR="006E22B5" w:rsidRPr="00F221C1">
          <w:rPr>
            <w:rStyle w:val="af1"/>
            <w:rFonts w:hint="eastAsia"/>
          </w:rPr>
          <w:t>系统功能模块</w:t>
        </w:r>
        <w:r w:rsidR="006E22B5">
          <w:rPr>
            <w:webHidden/>
          </w:rPr>
          <w:tab/>
        </w:r>
        <w:r w:rsidR="006E22B5">
          <w:rPr>
            <w:webHidden/>
          </w:rPr>
          <w:fldChar w:fldCharType="begin"/>
        </w:r>
        <w:r w:rsidR="006E22B5">
          <w:rPr>
            <w:webHidden/>
          </w:rPr>
          <w:instrText xml:space="preserve"> PAGEREF _Toc513554783 \h </w:instrText>
        </w:r>
        <w:r w:rsidR="006E22B5">
          <w:rPr>
            <w:webHidden/>
          </w:rPr>
        </w:r>
        <w:r w:rsidR="006E22B5">
          <w:rPr>
            <w:webHidden/>
          </w:rPr>
          <w:fldChar w:fldCharType="separate"/>
        </w:r>
        <w:r w:rsidR="006E22B5">
          <w:rPr>
            <w:webHidden/>
          </w:rPr>
          <w:t>4</w:t>
        </w:r>
        <w:r w:rsidR="006E22B5">
          <w:rPr>
            <w:webHidden/>
          </w:rPr>
          <w:fldChar w:fldCharType="end"/>
        </w:r>
      </w:hyperlink>
    </w:p>
    <w:p w:rsidR="006E22B5" w:rsidRDefault="00D55106">
      <w:pPr>
        <w:pStyle w:val="11"/>
        <w:tabs>
          <w:tab w:val="right" w:leader="dot" w:pos="9629"/>
        </w:tabs>
        <w:rPr>
          <w:rFonts w:asciiTheme="minorHAnsi" w:eastAsiaTheme="minorEastAsia" w:hAnsiTheme="minorHAnsi" w:cstheme="minorBidi"/>
          <w:b w:val="0"/>
          <w:bCs w:val="0"/>
          <w:noProof/>
          <w:sz w:val="21"/>
          <w:szCs w:val="22"/>
        </w:rPr>
      </w:pPr>
      <w:hyperlink w:anchor="_Toc513554784" w:history="1">
        <w:r w:rsidR="006E22B5" w:rsidRPr="00F221C1">
          <w:rPr>
            <w:rStyle w:val="af1"/>
            <w:noProof/>
          </w:rPr>
          <w:t>3</w:t>
        </w:r>
        <w:r w:rsidR="006E22B5" w:rsidRPr="00F221C1">
          <w:rPr>
            <w:rStyle w:val="af1"/>
            <w:rFonts w:hint="eastAsia"/>
            <w:noProof/>
          </w:rPr>
          <w:t xml:space="preserve"> </w:t>
        </w:r>
        <w:r w:rsidR="006E22B5" w:rsidRPr="00F221C1">
          <w:rPr>
            <w:rStyle w:val="af1"/>
            <w:rFonts w:hint="eastAsia"/>
            <w:noProof/>
          </w:rPr>
          <w:t>安装操作系统</w:t>
        </w:r>
        <w:r w:rsidR="006E22B5">
          <w:rPr>
            <w:noProof/>
            <w:webHidden/>
          </w:rPr>
          <w:tab/>
        </w:r>
        <w:r w:rsidR="006E22B5">
          <w:rPr>
            <w:noProof/>
            <w:webHidden/>
          </w:rPr>
          <w:fldChar w:fldCharType="begin"/>
        </w:r>
        <w:r w:rsidR="006E22B5">
          <w:rPr>
            <w:noProof/>
            <w:webHidden/>
          </w:rPr>
          <w:instrText xml:space="preserve"> PAGEREF _Toc513554784 \h </w:instrText>
        </w:r>
        <w:r w:rsidR="006E22B5">
          <w:rPr>
            <w:noProof/>
            <w:webHidden/>
          </w:rPr>
        </w:r>
        <w:r w:rsidR="006E22B5">
          <w:rPr>
            <w:noProof/>
            <w:webHidden/>
          </w:rPr>
          <w:fldChar w:fldCharType="separate"/>
        </w:r>
        <w:r w:rsidR="006E22B5">
          <w:rPr>
            <w:noProof/>
            <w:webHidden/>
          </w:rPr>
          <w:t>5</w:t>
        </w:r>
        <w:r w:rsidR="006E22B5">
          <w:rPr>
            <w:noProof/>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785" w:history="1">
        <w:r w:rsidR="006E22B5" w:rsidRPr="00F221C1">
          <w:rPr>
            <w:rStyle w:val="af1"/>
            <w:snapToGrid w:val="0"/>
          </w:rPr>
          <w:t>3.1</w:t>
        </w:r>
        <w:r w:rsidR="006E22B5" w:rsidRPr="00F221C1">
          <w:rPr>
            <w:rStyle w:val="af1"/>
            <w:rFonts w:hint="eastAsia"/>
          </w:rPr>
          <w:t xml:space="preserve"> </w:t>
        </w:r>
        <w:r w:rsidR="006E22B5" w:rsidRPr="00F221C1">
          <w:rPr>
            <w:rStyle w:val="af1"/>
            <w:rFonts w:hint="eastAsia"/>
          </w:rPr>
          <w:t>准备</w:t>
        </w:r>
        <w:r w:rsidR="006E22B5">
          <w:rPr>
            <w:webHidden/>
          </w:rPr>
          <w:tab/>
        </w:r>
        <w:r w:rsidR="006E22B5">
          <w:rPr>
            <w:webHidden/>
          </w:rPr>
          <w:fldChar w:fldCharType="begin"/>
        </w:r>
        <w:r w:rsidR="006E22B5">
          <w:rPr>
            <w:webHidden/>
          </w:rPr>
          <w:instrText xml:space="preserve"> PAGEREF _Toc513554785 \h </w:instrText>
        </w:r>
        <w:r w:rsidR="006E22B5">
          <w:rPr>
            <w:webHidden/>
          </w:rPr>
        </w:r>
        <w:r w:rsidR="006E22B5">
          <w:rPr>
            <w:webHidden/>
          </w:rPr>
          <w:fldChar w:fldCharType="separate"/>
        </w:r>
        <w:r w:rsidR="006E22B5">
          <w:rPr>
            <w:webHidden/>
          </w:rPr>
          <w:t>5</w:t>
        </w:r>
        <w:r w:rsidR="006E22B5">
          <w:rPr>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786" w:history="1">
        <w:r w:rsidR="006E22B5" w:rsidRPr="00F221C1">
          <w:rPr>
            <w:rStyle w:val="af1"/>
            <w:snapToGrid w:val="0"/>
          </w:rPr>
          <w:t>3.2</w:t>
        </w:r>
        <w:r w:rsidR="006E22B5" w:rsidRPr="00F221C1">
          <w:rPr>
            <w:rStyle w:val="af1"/>
            <w:rFonts w:hint="eastAsia"/>
          </w:rPr>
          <w:t xml:space="preserve"> </w:t>
        </w:r>
        <w:r w:rsidR="006E22B5" w:rsidRPr="00F221C1">
          <w:rPr>
            <w:rStyle w:val="af1"/>
            <w:rFonts w:hint="eastAsia"/>
          </w:rPr>
          <w:t>安装</w:t>
        </w:r>
        <w:r w:rsidR="006E22B5">
          <w:rPr>
            <w:webHidden/>
          </w:rPr>
          <w:tab/>
        </w:r>
        <w:r w:rsidR="006E22B5">
          <w:rPr>
            <w:webHidden/>
          </w:rPr>
          <w:fldChar w:fldCharType="begin"/>
        </w:r>
        <w:r w:rsidR="006E22B5">
          <w:rPr>
            <w:webHidden/>
          </w:rPr>
          <w:instrText xml:space="preserve"> PAGEREF _Toc513554786 \h </w:instrText>
        </w:r>
        <w:r w:rsidR="006E22B5">
          <w:rPr>
            <w:webHidden/>
          </w:rPr>
        </w:r>
        <w:r w:rsidR="006E22B5">
          <w:rPr>
            <w:webHidden/>
          </w:rPr>
          <w:fldChar w:fldCharType="separate"/>
        </w:r>
        <w:r w:rsidR="006E22B5">
          <w:rPr>
            <w:webHidden/>
          </w:rPr>
          <w:t>10</w:t>
        </w:r>
        <w:r w:rsidR="006E22B5">
          <w:rPr>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787" w:history="1">
        <w:r w:rsidR="006E22B5" w:rsidRPr="00F221C1">
          <w:rPr>
            <w:rStyle w:val="af1"/>
            <w:snapToGrid w:val="0"/>
          </w:rPr>
          <w:t>3.3</w:t>
        </w:r>
        <w:r w:rsidR="006E22B5" w:rsidRPr="00F221C1">
          <w:rPr>
            <w:rStyle w:val="af1"/>
            <w:rFonts w:hint="eastAsia"/>
          </w:rPr>
          <w:t xml:space="preserve"> </w:t>
        </w:r>
        <w:r w:rsidR="006E22B5" w:rsidRPr="00F221C1">
          <w:rPr>
            <w:rStyle w:val="af1"/>
            <w:rFonts w:hint="eastAsia"/>
          </w:rPr>
          <w:t>配置</w:t>
        </w:r>
        <w:r w:rsidR="006E22B5">
          <w:rPr>
            <w:webHidden/>
          </w:rPr>
          <w:tab/>
        </w:r>
        <w:r w:rsidR="006E22B5">
          <w:rPr>
            <w:webHidden/>
          </w:rPr>
          <w:fldChar w:fldCharType="begin"/>
        </w:r>
        <w:r w:rsidR="006E22B5">
          <w:rPr>
            <w:webHidden/>
          </w:rPr>
          <w:instrText xml:space="preserve"> PAGEREF _Toc513554787 \h </w:instrText>
        </w:r>
        <w:r w:rsidR="006E22B5">
          <w:rPr>
            <w:webHidden/>
          </w:rPr>
        </w:r>
        <w:r w:rsidR="006E22B5">
          <w:rPr>
            <w:webHidden/>
          </w:rPr>
          <w:fldChar w:fldCharType="separate"/>
        </w:r>
        <w:r w:rsidR="006E22B5">
          <w:rPr>
            <w:webHidden/>
          </w:rPr>
          <w:t>19</w:t>
        </w:r>
        <w:r w:rsidR="006E22B5">
          <w:rPr>
            <w:webHidden/>
          </w:rPr>
          <w:fldChar w:fldCharType="end"/>
        </w:r>
      </w:hyperlink>
    </w:p>
    <w:p w:rsidR="006E22B5" w:rsidRDefault="00D55106" w:rsidP="006E22B5">
      <w:pPr>
        <w:pStyle w:val="33"/>
        <w:tabs>
          <w:tab w:val="right" w:leader="dot" w:pos="9629"/>
        </w:tabs>
        <w:ind w:left="945"/>
        <w:rPr>
          <w:rFonts w:asciiTheme="minorHAnsi" w:eastAsiaTheme="minorEastAsia" w:hAnsiTheme="minorHAnsi" w:cstheme="minorBidi"/>
          <w:sz w:val="21"/>
          <w:szCs w:val="22"/>
        </w:rPr>
      </w:pPr>
      <w:hyperlink w:anchor="_Toc513554788" w:history="1">
        <w:r w:rsidR="006E22B5" w:rsidRPr="00F221C1">
          <w:rPr>
            <w:rStyle w:val="af1"/>
            <w:rFonts w:cs="Book Antiqua"/>
            <w:bCs/>
            <w:snapToGrid w:val="0"/>
          </w:rPr>
          <w:t>3.3.1</w:t>
        </w:r>
        <w:r w:rsidR="006E22B5" w:rsidRPr="00F221C1">
          <w:rPr>
            <w:rStyle w:val="af1"/>
            <w:rFonts w:hint="eastAsia"/>
          </w:rPr>
          <w:t xml:space="preserve"> </w:t>
        </w:r>
        <w:r w:rsidR="006E22B5" w:rsidRPr="00F221C1">
          <w:rPr>
            <w:rStyle w:val="af1"/>
            <w:rFonts w:hint="eastAsia"/>
          </w:rPr>
          <w:t>登录系统</w:t>
        </w:r>
        <w:r w:rsidR="006E22B5">
          <w:rPr>
            <w:webHidden/>
          </w:rPr>
          <w:tab/>
        </w:r>
        <w:r w:rsidR="006E22B5">
          <w:rPr>
            <w:webHidden/>
          </w:rPr>
          <w:fldChar w:fldCharType="begin"/>
        </w:r>
        <w:r w:rsidR="006E22B5">
          <w:rPr>
            <w:webHidden/>
          </w:rPr>
          <w:instrText xml:space="preserve"> PAGEREF _Toc513554788 \h </w:instrText>
        </w:r>
        <w:r w:rsidR="006E22B5">
          <w:rPr>
            <w:webHidden/>
          </w:rPr>
        </w:r>
        <w:r w:rsidR="006E22B5">
          <w:rPr>
            <w:webHidden/>
          </w:rPr>
          <w:fldChar w:fldCharType="separate"/>
        </w:r>
        <w:r w:rsidR="006E22B5">
          <w:rPr>
            <w:webHidden/>
          </w:rPr>
          <w:t>19</w:t>
        </w:r>
        <w:r w:rsidR="006E22B5">
          <w:rPr>
            <w:webHidden/>
          </w:rPr>
          <w:fldChar w:fldCharType="end"/>
        </w:r>
      </w:hyperlink>
    </w:p>
    <w:p w:rsidR="006E22B5" w:rsidRDefault="00D55106" w:rsidP="006E22B5">
      <w:pPr>
        <w:pStyle w:val="33"/>
        <w:tabs>
          <w:tab w:val="right" w:leader="dot" w:pos="9629"/>
        </w:tabs>
        <w:ind w:left="945"/>
        <w:rPr>
          <w:rFonts w:asciiTheme="minorHAnsi" w:eastAsiaTheme="minorEastAsia" w:hAnsiTheme="minorHAnsi" w:cstheme="minorBidi"/>
          <w:sz w:val="21"/>
          <w:szCs w:val="22"/>
        </w:rPr>
      </w:pPr>
      <w:hyperlink w:anchor="_Toc513554789" w:history="1">
        <w:r w:rsidR="006E22B5" w:rsidRPr="00F221C1">
          <w:rPr>
            <w:rStyle w:val="af1"/>
            <w:rFonts w:cs="Book Antiqua"/>
            <w:bCs/>
            <w:snapToGrid w:val="0"/>
          </w:rPr>
          <w:t>3.3.2</w:t>
        </w:r>
        <w:r w:rsidR="006E22B5" w:rsidRPr="00F221C1">
          <w:rPr>
            <w:rStyle w:val="af1"/>
            <w:rFonts w:hint="eastAsia"/>
          </w:rPr>
          <w:t xml:space="preserve"> </w:t>
        </w:r>
        <w:r w:rsidR="006E22B5" w:rsidRPr="00F221C1">
          <w:rPr>
            <w:rStyle w:val="af1"/>
            <w:rFonts w:hint="eastAsia"/>
          </w:rPr>
          <w:t>配置</w:t>
        </w:r>
        <w:r w:rsidR="006E22B5" w:rsidRPr="00F221C1">
          <w:rPr>
            <w:rStyle w:val="af1"/>
          </w:rPr>
          <w:t>yum</w:t>
        </w:r>
        <w:r w:rsidR="006E22B5" w:rsidRPr="00F221C1">
          <w:rPr>
            <w:rStyle w:val="af1"/>
            <w:rFonts w:hint="eastAsia"/>
          </w:rPr>
          <w:t>安装</w:t>
        </w:r>
        <w:r w:rsidR="006E22B5">
          <w:rPr>
            <w:webHidden/>
          </w:rPr>
          <w:tab/>
        </w:r>
        <w:r w:rsidR="006E22B5">
          <w:rPr>
            <w:webHidden/>
          </w:rPr>
          <w:fldChar w:fldCharType="begin"/>
        </w:r>
        <w:r w:rsidR="006E22B5">
          <w:rPr>
            <w:webHidden/>
          </w:rPr>
          <w:instrText xml:space="preserve"> PAGEREF _Toc513554789 \h </w:instrText>
        </w:r>
        <w:r w:rsidR="006E22B5">
          <w:rPr>
            <w:webHidden/>
          </w:rPr>
        </w:r>
        <w:r w:rsidR="006E22B5">
          <w:rPr>
            <w:webHidden/>
          </w:rPr>
          <w:fldChar w:fldCharType="separate"/>
        </w:r>
        <w:r w:rsidR="006E22B5">
          <w:rPr>
            <w:webHidden/>
          </w:rPr>
          <w:t>25</w:t>
        </w:r>
        <w:r w:rsidR="006E22B5">
          <w:rPr>
            <w:webHidden/>
          </w:rPr>
          <w:fldChar w:fldCharType="end"/>
        </w:r>
      </w:hyperlink>
    </w:p>
    <w:p w:rsidR="006E22B5" w:rsidRDefault="00D55106" w:rsidP="006E22B5">
      <w:pPr>
        <w:pStyle w:val="33"/>
        <w:tabs>
          <w:tab w:val="right" w:leader="dot" w:pos="9629"/>
        </w:tabs>
        <w:ind w:left="945"/>
        <w:rPr>
          <w:rFonts w:asciiTheme="minorHAnsi" w:eastAsiaTheme="minorEastAsia" w:hAnsiTheme="minorHAnsi" w:cstheme="minorBidi"/>
          <w:sz w:val="21"/>
          <w:szCs w:val="22"/>
        </w:rPr>
      </w:pPr>
      <w:hyperlink w:anchor="_Toc513554790" w:history="1">
        <w:r w:rsidR="006E22B5" w:rsidRPr="00F221C1">
          <w:rPr>
            <w:rStyle w:val="af1"/>
            <w:rFonts w:cs="Book Antiqua"/>
            <w:bCs/>
            <w:snapToGrid w:val="0"/>
          </w:rPr>
          <w:t>3.3.3</w:t>
        </w:r>
        <w:r w:rsidR="006E22B5" w:rsidRPr="00F221C1">
          <w:rPr>
            <w:rStyle w:val="af1"/>
            <w:rFonts w:hint="eastAsia"/>
          </w:rPr>
          <w:t xml:space="preserve"> </w:t>
        </w:r>
        <w:r w:rsidR="006E22B5" w:rsidRPr="00F221C1">
          <w:rPr>
            <w:rStyle w:val="af1"/>
            <w:rFonts w:hint="eastAsia"/>
          </w:rPr>
          <w:t>配置网络</w:t>
        </w:r>
        <w:r w:rsidR="006E22B5">
          <w:rPr>
            <w:webHidden/>
          </w:rPr>
          <w:tab/>
        </w:r>
        <w:r w:rsidR="006E22B5">
          <w:rPr>
            <w:webHidden/>
          </w:rPr>
          <w:fldChar w:fldCharType="begin"/>
        </w:r>
        <w:r w:rsidR="006E22B5">
          <w:rPr>
            <w:webHidden/>
          </w:rPr>
          <w:instrText xml:space="preserve"> PAGEREF _Toc513554790 \h </w:instrText>
        </w:r>
        <w:r w:rsidR="006E22B5">
          <w:rPr>
            <w:webHidden/>
          </w:rPr>
        </w:r>
        <w:r w:rsidR="006E22B5">
          <w:rPr>
            <w:webHidden/>
          </w:rPr>
          <w:fldChar w:fldCharType="separate"/>
        </w:r>
        <w:r w:rsidR="006E22B5">
          <w:rPr>
            <w:webHidden/>
          </w:rPr>
          <w:t>26</w:t>
        </w:r>
        <w:r w:rsidR="006E22B5">
          <w:rPr>
            <w:webHidden/>
          </w:rPr>
          <w:fldChar w:fldCharType="end"/>
        </w:r>
      </w:hyperlink>
    </w:p>
    <w:p w:rsidR="006E22B5" w:rsidRDefault="00D55106" w:rsidP="006E22B5">
      <w:pPr>
        <w:pStyle w:val="33"/>
        <w:tabs>
          <w:tab w:val="right" w:leader="dot" w:pos="9629"/>
        </w:tabs>
        <w:ind w:left="945"/>
        <w:rPr>
          <w:rFonts w:asciiTheme="minorHAnsi" w:eastAsiaTheme="minorEastAsia" w:hAnsiTheme="minorHAnsi" w:cstheme="minorBidi"/>
          <w:sz w:val="21"/>
          <w:szCs w:val="22"/>
        </w:rPr>
      </w:pPr>
      <w:hyperlink w:anchor="_Toc513554791" w:history="1">
        <w:r w:rsidR="006E22B5" w:rsidRPr="00F221C1">
          <w:rPr>
            <w:rStyle w:val="af1"/>
            <w:rFonts w:cs="Book Antiqua"/>
            <w:bCs/>
            <w:snapToGrid w:val="0"/>
          </w:rPr>
          <w:t>3.3.4</w:t>
        </w:r>
        <w:r w:rsidR="006E22B5" w:rsidRPr="00F221C1">
          <w:rPr>
            <w:rStyle w:val="af1"/>
            <w:rFonts w:hint="eastAsia"/>
          </w:rPr>
          <w:t xml:space="preserve"> </w:t>
        </w:r>
        <w:r w:rsidR="006E22B5" w:rsidRPr="00F221C1">
          <w:rPr>
            <w:rStyle w:val="af1"/>
            <w:rFonts w:hint="eastAsia"/>
          </w:rPr>
          <w:t>安装组件</w:t>
        </w:r>
        <w:r w:rsidR="006E22B5">
          <w:rPr>
            <w:webHidden/>
          </w:rPr>
          <w:tab/>
        </w:r>
        <w:r w:rsidR="006E22B5">
          <w:rPr>
            <w:webHidden/>
          </w:rPr>
          <w:fldChar w:fldCharType="begin"/>
        </w:r>
        <w:r w:rsidR="006E22B5">
          <w:rPr>
            <w:webHidden/>
          </w:rPr>
          <w:instrText xml:space="preserve"> PAGEREF _Toc513554791 \h </w:instrText>
        </w:r>
        <w:r w:rsidR="006E22B5">
          <w:rPr>
            <w:webHidden/>
          </w:rPr>
        </w:r>
        <w:r w:rsidR="006E22B5">
          <w:rPr>
            <w:webHidden/>
          </w:rPr>
          <w:fldChar w:fldCharType="separate"/>
        </w:r>
        <w:r w:rsidR="006E22B5">
          <w:rPr>
            <w:webHidden/>
          </w:rPr>
          <w:t>31</w:t>
        </w:r>
        <w:r w:rsidR="006E22B5">
          <w:rPr>
            <w:webHidden/>
          </w:rPr>
          <w:fldChar w:fldCharType="end"/>
        </w:r>
      </w:hyperlink>
    </w:p>
    <w:p w:rsidR="006E22B5" w:rsidRDefault="00D55106" w:rsidP="006E22B5">
      <w:pPr>
        <w:pStyle w:val="33"/>
        <w:tabs>
          <w:tab w:val="right" w:leader="dot" w:pos="9629"/>
        </w:tabs>
        <w:ind w:left="945"/>
        <w:rPr>
          <w:rFonts w:asciiTheme="minorHAnsi" w:eastAsiaTheme="minorEastAsia" w:hAnsiTheme="minorHAnsi" w:cstheme="minorBidi"/>
          <w:sz w:val="21"/>
          <w:szCs w:val="22"/>
        </w:rPr>
      </w:pPr>
      <w:hyperlink w:anchor="_Toc513554792" w:history="1">
        <w:r w:rsidR="006E22B5" w:rsidRPr="00F221C1">
          <w:rPr>
            <w:rStyle w:val="af1"/>
            <w:rFonts w:cs="Book Antiqua"/>
            <w:bCs/>
            <w:snapToGrid w:val="0"/>
          </w:rPr>
          <w:t>3.3.5</w:t>
        </w:r>
        <w:r w:rsidR="006E22B5" w:rsidRPr="00F221C1">
          <w:rPr>
            <w:rStyle w:val="af1"/>
            <w:rFonts w:hint="eastAsia"/>
          </w:rPr>
          <w:t xml:space="preserve"> </w:t>
        </w:r>
        <w:r w:rsidR="006E22B5" w:rsidRPr="00F221C1">
          <w:rPr>
            <w:rStyle w:val="af1"/>
            <w:rFonts w:hint="eastAsia"/>
          </w:rPr>
          <w:t>配置</w:t>
        </w:r>
        <w:r w:rsidR="006E22B5" w:rsidRPr="00F221C1">
          <w:rPr>
            <w:rStyle w:val="af1"/>
          </w:rPr>
          <w:t>selinux</w:t>
        </w:r>
        <w:r w:rsidR="006E22B5">
          <w:rPr>
            <w:webHidden/>
          </w:rPr>
          <w:tab/>
        </w:r>
        <w:r w:rsidR="006E22B5">
          <w:rPr>
            <w:webHidden/>
          </w:rPr>
          <w:fldChar w:fldCharType="begin"/>
        </w:r>
        <w:r w:rsidR="006E22B5">
          <w:rPr>
            <w:webHidden/>
          </w:rPr>
          <w:instrText xml:space="preserve"> PAGEREF _Toc513554792 \h </w:instrText>
        </w:r>
        <w:r w:rsidR="006E22B5">
          <w:rPr>
            <w:webHidden/>
          </w:rPr>
        </w:r>
        <w:r w:rsidR="006E22B5">
          <w:rPr>
            <w:webHidden/>
          </w:rPr>
          <w:fldChar w:fldCharType="separate"/>
        </w:r>
        <w:r w:rsidR="006E22B5">
          <w:rPr>
            <w:webHidden/>
          </w:rPr>
          <w:t>33</w:t>
        </w:r>
        <w:r w:rsidR="006E22B5">
          <w:rPr>
            <w:webHidden/>
          </w:rPr>
          <w:fldChar w:fldCharType="end"/>
        </w:r>
      </w:hyperlink>
    </w:p>
    <w:p w:rsidR="006E22B5" w:rsidRDefault="00D55106">
      <w:pPr>
        <w:pStyle w:val="11"/>
        <w:tabs>
          <w:tab w:val="right" w:leader="dot" w:pos="9629"/>
        </w:tabs>
        <w:rPr>
          <w:rFonts w:asciiTheme="minorHAnsi" w:eastAsiaTheme="minorEastAsia" w:hAnsiTheme="minorHAnsi" w:cstheme="minorBidi"/>
          <w:b w:val="0"/>
          <w:bCs w:val="0"/>
          <w:noProof/>
          <w:sz w:val="21"/>
          <w:szCs w:val="22"/>
        </w:rPr>
      </w:pPr>
      <w:hyperlink w:anchor="_Toc513554793" w:history="1">
        <w:r w:rsidR="006E22B5" w:rsidRPr="00F221C1">
          <w:rPr>
            <w:rStyle w:val="af1"/>
            <w:noProof/>
          </w:rPr>
          <w:t>4</w:t>
        </w:r>
        <w:r w:rsidR="006E22B5" w:rsidRPr="00F221C1">
          <w:rPr>
            <w:rStyle w:val="af1"/>
            <w:rFonts w:hint="eastAsia"/>
            <w:noProof/>
          </w:rPr>
          <w:t xml:space="preserve"> </w:t>
        </w:r>
        <w:r w:rsidR="006E22B5" w:rsidRPr="00F221C1">
          <w:rPr>
            <w:rStyle w:val="af1"/>
            <w:rFonts w:hint="eastAsia"/>
            <w:noProof/>
          </w:rPr>
          <w:t>部署方法</w:t>
        </w:r>
        <w:r w:rsidR="006E22B5">
          <w:rPr>
            <w:noProof/>
            <w:webHidden/>
          </w:rPr>
          <w:tab/>
        </w:r>
        <w:r w:rsidR="006E22B5">
          <w:rPr>
            <w:noProof/>
            <w:webHidden/>
          </w:rPr>
          <w:fldChar w:fldCharType="begin"/>
        </w:r>
        <w:r w:rsidR="006E22B5">
          <w:rPr>
            <w:noProof/>
            <w:webHidden/>
          </w:rPr>
          <w:instrText xml:space="preserve"> PAGEREF _Toc513554793 \h </w:instrText>
        </w:r>
        <w:r w:rsidR="006E22B5">
          <w:rPr>
            <w:noProof/>
            <w:webHidden/>
          </w:rPr>
        </w:r>
        <w:r w:rsidR="006E22B5">
          <w:rPr>
            <w:noProof/>
            <w:webHidden/>
          </w:rPr>
          <w:fldChar w:fldCharType="separate"/>
        </w:r>
        <w:r w:rsidR="006E22B5">
          <w:rPr>
            <w:noProof/>
            <w:webHidden/>
          </w:rPr>
          <w:t>34</w:t>
        </w:r>
        <w:r w:rsidR="006E22B5">
          <w:rPr>
            <w:noProof/>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794" w:history="1">
        <w:r w:rsidR="006E22B5" w:rsidRPr="00F221C1">
          <w:rPr>
            <w:rStyle w:val="af1"/>
            <w:snapToGrid w:val="0"/>
          </w:rPr>
          <w:t>4.1</w:t>
        </w:r>
        <w:r w:rsidR="006E22B5" w:rsidRPr="00F221C1">
          <w:rPr>
            <w:rStyle w:val="af1"/>
            <w:rFonts w:hint="eastAsia"/>
          </w:rPr>
          <w:t xml:space="preserve"> </w:t>
        </w:r>
        <w:r w:rsidR="006E22B5" w:rsidRPr="00F221C1">
          <w:rPr>
            <w:rStyle w:val="af1"/>
            <w:rFonts w:hint="eastAsia"/>
          </w:rPr>
          <w:t>注意事项</w:t>
        </w:r>
        <w:r w:rsidR="006E22B5">
          <w:rPr>
            <w:webHidden/>
          </w:rPr>
          <w:tab/>
        </w:r>
        <w:r w:rsidR="006E22B5">
          <w:rPr>
            <w:webHidden/>
          </w:rPr>
          <w:fldChar w:fldCharType="begin"/>
        </w:r>
        <w:r w:rsidR="006E22B5">
          <w:rPr>
            <w:webHidden/>
          </w:rPr>
          <w:instrText xml:space="preserve"> PAGEREF _Toc513554794 \h </w:instrText>
        </w:r>
        <w:r w:rsidR="006E22B5">
          <w:rPr>
            <w:webHidden/>
          </w:rPr>
        </w:r>
        <w:r w:rsidR="006E22B5">
          <w:rPr>
            <w:webHidden/>
          </w:rPr>
          <w:fldChar w:fldCharType="separate"/>
        </w:r>
        <w:r w:rsidR="006E22B5">
          <w:rPr>
            <w:webHidden/>
          </w:rPr>
          <w:t>34</w:t>
        </w:r>
        <w:r w:rsidR="006E22B5">
          <w:rPr>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795" w:history="1">
        <w:r w:rsidR="006E22B5" w:rsidRPr="00F221C1">
          <w:rPr>
            <w:rStyle w:val="af1"/>
            <w:snapToGrid w:val="0"/>
          </w:rPr>
          <w:t>4.2</w:t>
        </w:r>
        <w:r w:rsidR="006E22B5" w:rsidRPr="00F221C1">
          <w:rPr>
            <w:rStyle w:val="af1"/>
            <w:rFonts w:hint="eastAsia"/>
          </w:rPr>
          <w:t xml:space="preserve"> </w:t>
        </w:r>
        <w:r w:rsidR="006E22B5" w:rsidRPr="00F221C1">
          <w:rPr>
            <w:rStyle w:val="af1"/>
            <w:rFonts w:hint="eastAsia"/>
          </w:rPr>
          <w:t>安装操作系统</w:t>
        </w:r>
        <w:r w:rsidR="006E22B5">
          <w:rPr>
            <w:webHidden/>
          </w:rPr>
          <w:tab/>
        </w:r>
        <w:r w:rsidR="006E22B5">
          <w:rPr>
            <w:webHidden/>
          </w:rPr>
          <w:fldChar w:fldCharType="begin"/>
        </w:r>
        <w:r w:rsidR="006E22B5">
          <w:rPr>
            <w:webHidden/>
          </w:rPr>
          <w:instrText xml:space="preserve"> PAGEREF _Toc513554795 \h </w:instrText>
        </w:r>
        <w:r w:rsidR="006E22B5">
          <w:rPr>
            <w:webHidden/>
          </w:rPr>
        </w:r>
        <w:r w:rsidR="006E22B5">
          <w:rPr>
            <w:webHidden/>
          </w:rPr>
          <w:fldChar w:fldCharType="separate"/>
        </w:r>
        <w:r w:rsidR="006E22B5">
          <w:rPr>
            <w:webHidden/>
          </w:rPr>
          <w:t>34</w:t>
        </w:r>
        <w:r w:rsidR="006E22B5">
          <w:rPr>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796" w:history="1">
        <w:r w:rsidR="006E22B5" w:rsidRPr="00F221C1">
          <w:rPr>
            <w:rStyle w:val="af1"/>
            <w:snapToGrid w:val="0"/>
          </w:rPr>
          <w:t>4.3</w:t>
        </w:r>
        <w:r w:rsidR="006E22B5" w:rsidRPr="00F221C1">
          <w:rPr>
            <w:rStyle w:val="af1"/>
            <w:rFonts w:hint="eastAsia"/>
          </w:rPr>
          <w:t xml:space="preserve"> </w:t>
        </w:r>
        <w:r w:rsidR="006E22B5" w:rsidRPr="00F221C1">
          <w:rPr>
            <w:rStyle w:val="af1"/>
            <w:rFonts w:hint="eastAsia"/>
          </w:rPr>
          <w:t>安装天闻软件</w:t>
        </w:r>
        <w:r w:rsidR="006E22B5">
          <w:rPr>
            <w:webHidden/>
          </w:rPr>
          <w:tab/>
        </w:r>
        <w:r w:rsidR="006E22B5">
          <w:rPr>
            <w:webHidden/>
          </w:rPr>
          <w:fldChar w:fldCharType="begin"/>
        </w:r>
        <w:r w:rsidR="006E22B5">
          <w:rPr>
            <w:webHidden/>
          </w:rPr>
          <w:instrText xml:space="preserve"> PAGEREF _Toc513554796 \h </w:instrText>
        </w:r>
        <w:r w:rsidR="006E22B5">
          <w:rPr>
            <w:webHidden/>
          </w:rPr>
        </w:r>
        <w:r w:rsidR="006E22B5">
          <w:rPr>
            <w:webHidden/>
          </w:rPr>
          <w:fldChar w:fldCharType="separate"/>
        </w:r>
        <w:r w:rsidR="006E22B5">
          <w:rPr>
            <w:webHidden/>
          </w:rPr>
          <w:t>34</w:t>
        </w:r>
        <w:r w:rsidR="006E22B5">
          <w:rPr>
            <w:webHidden/>
          </w:rPr>
          <w:fldChar w:fldCharType="end"/>
        </w:r>
      </w:hyperlink>
    </w:p>
    <w:p w:rsidR="006E22B5" w:rsidRDefault="00D55106" w:rsidP="006E22B5">
      <w:pPr>
        <w:pStyle w:val="33"/>
        <w:tabs>
          <w:tab w:val="right" w:leader="dot" w:pos="9629"/>
        </w:tabs>
        <w:ind w:left="945"/>
        <w:rPr>
          <w:rFonts w:asciiTheme="minorHAnsi" w:eastAsiaTheme="minorEastAsia" w:hAnsiTheme="minorHAnsi" w:cstheme="minorBidi"/>
          <w:sz w:val="21"/>
          <w:szCs w:val="22"/>
        </w:rPr>
      </w:pPr>
      <w:hyperlink w:anchor="_Toc513554797" w:history="1">
        <w:r w:rsidR="006E22B5" w:rsidRPr="00F221C1">
          <w:rPr>
            <w:rStyle w:val="af1"/>
            <w:rFonts w:cs="Book Antiqua"/>
            <w:bCs/>
            <w:snapToGrid w:val="0"/>
          </w:rPr>
          <w:t>4.3.1</w:t>
        </w:r>
        <w:r w:rsidR="006E22B5" w:rsidRPr="00F221C1">
          <w:rPr>
            <w:rStyle w:val="af1"/>
            <w:rFonts w:hint="eastAsia"/>
          </w:rPr>
          <w:t xml:space="preserve"> </w:t>
        </w:r>
        <w:r w:rsidR="006E22B5" w:rsidRPr="00F221C1">
          <w:rPr>
            <w:rStyle w:val="af1"/>
            <w:rFonts w:hint="eastAsia"/>
          </w:rPr>
          <w:t>安装数据交换</w:t>
        </w:r>
        <w:r w:rsidR="006E22B5">
          <w:rPr>
            <w:webHidden/>
          </w:rPr>
          <w:tab/>
        </w:r>
        <w:r w:rsidR="006E22B5">
          <w:rPr>
            <w:webHidden/>
          </w:rPr>
          <w:fldChar w:fldCharType="begin"/>
        </w:r>
        <w:r w:rsidR="006E22B5">
          <w:rPr>
            <w:webHidden/>
          </w:rPr>
          <w:instrText xml:space="preserve"> PAGEREF _Toc513554797 \h </w:instrText>
        </w:r>
        <w:r w:rsidR="006E22B5">
          <w:rPr>
            <w:webHidden/>
          </w:rPr>
        </w:r>
        <w:r w:rsidR="006E22B5">
          <w:rPr>
            <w:webHidden/>
          </w:rPr>
          <w:fldChar w:fldCharType="separate"/>
        </w:r>
        <w:r w:rsidR="006E22B5">
          <w:rPr>
            <w:webHidden/>
          </w:rPr>
          <w:t>34</w:t>
        </w:r>
        <w:r w:rsidR="006E22B5">
          <w:rPr>
            <w:webHidden/>
          </w:rPr>
          <w:fldChar w:fldCharType="end"/>
        </w:r>
      </w:hyperlink>
    </w:p>
    <w:p w:rsidR="006E22B5" w:rsidRDefault="00D55106" w:rsidP="006E22B5">
      <w:pPr>
        <w:pStyle w:val="33"/>
        <w:tabs>
          <w:tab w:val="right" w:leader="dot" w:pos="9629"/>
        </w:tabs>
        <w:ind w:left="945"/>
        <w:rPr>
          <w:rFonts w:asciiTheme="minorHAnsi" w:eastAsiaTheme="minorEastAsia" w:hAnsiTheme="minorHAnsi" w:cstheme="minorBidi"/>
          <w:sz w:val="21"/>
          <w:szCs w:val="22"/>
        </w:rPr>
      </w:pPr>
      <w:hyperlink w:anchor="_Toc513554798" w:history="1">
        <w:r w:rsidR="006E22B5" w:rsidRPr="00F221C1">
          <w:rPr>
            <w:rStyle w:val="af1"/>
            <w:rFonts w:cs="Book Antiqua"/>
            <w:bCs/>
            <w:snapToGrid w:val="0"/>
          </w:rPr>
          <w:t>4.3.2</w:t>
        </w:r>
        <w:r w:rsidR="006E22B5" w:rsidRPr="00F221C1">
          <w:rPr>
            <w:rStyle w:val="af1"/>
            <w:rFonts w:hint="eastAsia"/>
          </w:rPr>
          <w:t xml:space="preserve"> </w:t>
        </w:r>
        <w:r w:rsidR="006E22B5" w:rsidRPr="00F221C1">
          <w:rPr>
            <w:rStyle w:val="af1"/>
            <w:rFonts w:hint="eastAsia"/>
          </w:rPr>
          <w:t>安装文件交换</w:t>
        </w:r>
        <w:r w:rsidR="006E22B5">
          <w:rPr>
            <w:webHidden/>
          </w:rPr>
          <w:tab/>
        </w:r>
        <w:r w:rsidR="006E22B5">
          <w:rPr>
            <w:webHidden/>
          </w:rPr>
          <w:fldChar w:fldCharType="begin"/>
        </w:r>
        <w:r w:rsidR="006E22B5">
          <w:rPr>
            <w:webHidden/>
          </w:rPr>
          <w:instrText xml:space="preserve"> PAGEREF _Toc513554798 \h </w:instrText>
        </w:r>
        <w:r w:rsidR="006E22B5">
          <w:rPr>
            <w:webHidden/>
          </w:rPr>
        </w:r>
        <w:r w:rsidR="006E22B5">
          <w:rPr>
            <w:webHidden/>
          </w:rPr>
          <w:fldChar w:fldCharType="separate"/>
        </w:r>
        <w:r w:rsidR="006E22B5">
          <w:rPr>
            <w:webHidden/>
          </w:rPr>
          <w:t>36</w:t>
        </w:r>
        <w:r w:rsidR="006E22B5">
          <w:rPr>
            <w:webHidden/>
          </w:rPr>
          <w:fldChar w:fldCharType="end"/>
        </w:r>
      </w:hyperlink>
    </w:p>
    <w:p w:rsidR="006E22B5" w:rsidRDefault="00D55106">
      <w:pPr>
        <w:pStyle w:val="11"/>
        <w:tabs>
          <w:tab w:val="right" w:leader="dot" w:pos="9629"/>
        </w:tabs>
        <w:rPr>
          <w:rFonts w:asciiTheme="minorHAnsi" w:eastAsiaTheme="minorEastAsia" w:hAnsiTheme="minorHAnsi" w:cstheme="minorBidi"/>
          <w:b w:val="0"/>
          <w:bCs w:val="0"/>
          <w:noProof/>
          <w:sz w:val="21"/>
          <w:szCs w:val="22"/>
        </w:rPr>
      </w:pPr>
      <w:hyperlink w:anchor="_Toc513554799" w:history="1">
        <w:r w:rsidR="006E22B5" w:rsidRPr="00F221C1">
          <w:rPr>
            <w:rStyle w:val="af1"/>
            <w:noProof/>
          </w:rPr>
          <w:t>5 FAQ</w:t>
        </w:r>
        <w:r w:rsidR="006E22B5">
          <w:rPr>
            <w:noProof/>
            <w:webHidden/>
          </w:rPr>
          <w:tab/>
        </w:r>
        <w:r w:rsidR="006E22B5">
          <w:rPr>
            <w:noProof/>
            <w:webHidden/>
          </w:rPr>
          <w:fldChar w:fldCharType="begin"/>
        </w:r>
        <w:r w:rsidR="006E22B5">
          <w:rPr>
            <w:noProof/>
            <w:webHidden/>
          </w:rPr>
          <w:instrText xml:space="preserve"> PAGEREF _Toc513554799 \h </w:instrText>
        </w:r>
        <w:r w:rsidR="006E22B5">
          <w:rPr>
            <w:noProof/>
            <w:webHidden/>
          </w:rPr>
        </w:r>
        <w:r w:rsidR="006E22B5">
          <w:rPr>
            <w:noProof/>
            <w:webHidden/>
          </w:rPr>
          <w:fldChar w:fldCharType="separate"/>
        </w:r>
        <w:r w:rsidR="006E22B5">
          <w:rPr>
            <w:noProof/>
            <w:webHidden/>
          </w:rPr>
          <w:t>37</w:t>
        </w:r>
        <w:r w:rsidR="006E22B5">
          <w:rPr>
            <w:noProof/>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800" w:history="1">
        <w:r w:rsidR="006E22B5" w:rsidRPr="00F221C1">
          <w:rPr>
            <w:rStyle w:val="af1"/>
            <w:snapToGrid w:val="0"/>
          </w:rPr>
          <w:t>5.1</w:t>
        </w:r>
        <w:r w:rsidR="006E22B5" w:rsidRPr="00F221C1">
          <w:rPr>
            <w:rStyle w:val="af1"/>
          </w:rPr>
          <w:t xml:space="preserve"> vi</w:t>
        </w:r>
        <w:r w:rsidR="006E22B5" w:rsidRPr="00F221C1">
          <w:rPr>
            <w:rStyle w:val="af1"/>
            <w:rFonts w:hint="eastAsia"/>
          </w:rPr>
          <w:t>编辑器无法编辑修改内容</w:t>
        </w:r>
        <w:r w:rsidR="006E22B5">
          <w:rPr>
            <w:webHidden/>
          </w:rPr>
          <w:tab/>
        </w:r>
        <w:r w:rsidR="006E22B5">
          <w:rPr>
            <w:webHidden/>
          </w:rPr>
          <w:fldChar w:fldCharType="begin"/>
        </w:r>
        <w:r w:rsidR="006E22B5">
          <w:rPr>
            <w:webHidden/>
          </w:rPr>
          <w:instrText xml:space="preserve"> PAGEREF _Toc513554800 \h </w:instrText>
        </w:r>
        <w:r w:rsidR="006E22B5">
          <w:rPr>
            <w:webHidden/>
          </w:rPr>
        </w:r>
        <w:r w:rsidR="006E22B5">
          <w:rPr>
            <w:webHidden/>
          </w:rPr>
          <w:fldChar w:fldCharType="separate"/>
        </w:r>
        <w:r w:rsidR="006E22B5">
          <w:rPr>
            <w:webHidden/>
          </w:rPr>
          <w:t>37</w:t>
        </w:r>
        <w:r w:rsidR="006E22B5">
          <w:rPr>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801" w:history="1">
        <w:r w:rsidR="006E22B5" w:rsidRPr="00F221C1">
          <w:rPr>
            <w:rStyle w:val="af1"/>
            <w:snapToGrid w:val="0"/>
          </w:rPr>
          <w:t>5.2</w:t>
        </w:r>
        <w:r w:rsidR="006E22B5" w:rsidRPr="00F221C1">
          <w:rPr>
            <w:rStyle w:val="af1"/>
            <w:rFonts w:hint="eastAsia"/>
          </w:rPr>
          <w:t xml:space="preserve"> </w:t>
        </w:r>
        <w:r w:rsidR="006E22B5" w:rsidRPr="00F221C1">
          <w:rPr>
            <w:rStyle w:val="af1"/>
            <w:rFonts w:hint="eastAsia"/>
          </w:rPr>
          <w:t>服务器掉电后无法正常启动</w:t>
        </w:r>
        <w:r w:rsidR="006E22B5">
          <w:rPr>
            <w:webHidden/>
          </w:rPr>
          <w:tab/>
        </w:r>
        <w:r w:rsidR="006E22B5">
          <w:rPr>
            <w:webHidden/>
          </w:rPr>
          <w:fldChar w:fldCharType="begin"/>
        </w:r>
        <w:r w:rsidR="006E22B5">
          <w:rPr>
            <w:webHidden/>
          </w:rPr>
          <w:instrText xml:space="preserve"> PAGEREF _Toc513554801 \h </w:instrText>
        </w:r>
        <w:r w:rsidR="006E22B5">
          <w:rPr>
            <w:webHidden/>
          </w:rPr>
        </w:r>
        <w:r w:rsidR="006E22B5">
          <w:rPr>
            <w:webHidden/>
          </w:rPr>
          <w:fldChar w:fldCharType="separate"/>
        </w:r>
        <w:r w:rsidR="006E22B5">
          <w:rPr>
            <w:webHidden/>
          </w:rPr>
          <w:t>38</w:t>
        </w:r>
        <w:r w:rsidR="006E22B5">
          <w:rPr>
            <w:webHidden/>
          </w:rPr>
          <w:fldChar w:fldCharType="end"/>
        </w:r>
      </w:hyperlink>
    </w:p>
    <w:p w:rsidR="006E22B5" w:rsidRDefault="00D55106">
      <w:pPr>
        <w:pStyle w:val="11"/>
        <w:tabs>
          <w:tab w:val="right" w:leader="dot" w:pos="9629"/>
        </w:tabs>
        <w:rPr>
          <w:rFonts w:asciiTheme="minorHAnsi" w:eastAsiaTheme="minorEastAsia" w:hAnsiTheme="minorHAnsi" w:cstheme="minorBidi"/>
          <w:b w:val="0"/>
          <w:bCs w:val="0"/>
          <w:noProof/>
          <w:sz w:val="21"/>
          <w:szCs w:val="22"/>
        </w:rPr>
      </w:pPr>
      <w:hyperlink w:anchor="_Toc513554802" w:history="1">
        <w:r w:rsidR="006E22B5" w:rsidRPr="00F221C1">
          <w:rPr>
            <w:rStyle w:val="af1"/>
            <w:noProof/>
          </w:rPr>
          <w:t>6</w:t>
        </w:r>
        <w:r w:rsidR="006E22B5" w:rsidRPr="00F221C1">
          <w:rPr>
            <w:rStyle w:val="af1"/>
            <w:rFonts w:hint="eastAsia"/>
            <w:noProof/>
          </w:rPr>
          <w:t xml:space="preserve"> </w:t>
        </w:r>
        <w:r w:rsidR="006E22B5" w:rsidRPr="00F221C1">
          <w:rPr>
            <w:rStyle w:val="af1"/>
            <w:rFonts w:hint="eastAsia"/>
            <w:noProof/>
          </w:rPr>
          <w:t>如何获取帮助</w:t>
        </w:r>
        <w:r w:rsidR="006E22B5">
          <w:rPr>
            <w:noProof/>
            <w:webHidden/>
          </w:rPr>
          <w:tab/>
        </w:r>
        <w:r w:rsidR="006E22B5">
          <w:rPr>
            <w:noProof/>
            <w:webHidden/>
          </w:rPr>
          <w:fldChar w:fldCharType="begin"/>
        </w:r>
        <w:r w:rsidR="006E22B5">
          <w:rPr>
            <w:noProof/>
            <w:webHidden/>
          </w:rPr>
          <w:instrText xml:space="preserve"> PAGEREF _Toc513554802 \h </w:instrText>
        </w:r>
        <w:r w:rsidR="006E22B5">
          <w:rPr>
            <w:noProof/>
            <w:webHidden/>
          </w:rPr>
        </w:r>
        <w:r w:rsidR="006E22B5">
          <w:rPr>
            <w:noProof/>
            <w:webHidden/>
          </w:rPr>
          <w:fldChar w:fldCharType="separate"/>
        </w:r>
        <w:r w:rsidR="006E22B5">
          <w:rPr>
            <w:noProof/>
            <w:webHidden/>
          </w:rPr>
          <w:t>40</w:t>
        </w:r>
        <w:r w:rsidR="006E22B5">
          <w:rPr>
            <w:noProof/>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803" w:history="1">
        <w:r w:rsidR="006E22B5" w:rsidRPr="00F221C1">
          <w:rPr>
            <w:rStyle w:val="af1"/>
            <w:snapToGrid w:val="0"/>
          </w:rPr>
          <w:t>6.1</w:t>
        </w:r>
        <w:r w:rsidR="006E22B5" w:rsidRPr="00F221C1">
          <w:rPr>
            <w:rStyle w:val="af1"/>
            <w:rFonts w:hint="eastAsia"/>
          </w:rPr>
          <w:t xml:space="preserve"> </w:t>
        </w:r>
        <w:r w:rsidR="006E22B5" w:rsidRPr="00F221C1">
          <w:rPr>
            <w:rStyle w:val="af1"/>
            <w:rFonts w:hint="eastAsia"/>
          </w:rPr>
          <w:t>联系天闻前准备</w:t>
        </w:r>
        <w:r w:rsidR="006E22B5">
          <w:rPr>
            <w:webHidden/>
          </w:rPr>
          <w:tab/>
        </w:r>
        <w:r w:rsidR="006E22B5">
          <w:rPr>
            <w:webHidden/>
          </w:rPr>
          <w:fldChar w:fldCharType="begin"/>
        </w:r>
        <w:r w:rsidR="006E22B5">
          <w:rPr>
            <w:webHidden/>
          </w:rPr>
          <w:instrText xml:space="preserve"> PAGEREF _Toc513554803 \h </w:instrText>
        </w:r>
        <w:r w:rsidR="006E22B5">
          <w:rPr>
            <w:webHidden/>
          </w:rPr>
        </w:r>
        <w:r w:rsidR="006E22B5">
          <w:rPr>
            <w:webHidden/>
          </w:rPr>
          <w:fldChar w:fldCharType="separate"/>
        </w:r>
        <w:r w:rsidR="006E22B5">
          <w:rPr>
            <w:webHidden/>
          </w:rPr>
          <w:t>40</w:t>
        </w:r>
        <w:r w:rsidR="006E22B5">
          <w:rPr>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804" w:history="1">
        <w:r w:rsidR="006E22B5" w:rsidRPr="00F221C1">
          <w:rPr>
            <w:rStyle w:val="af1"/>
            <w:snapToGrid w:val="0"/>
          </w:rPr>
          <w:t>6.2</w:t>
        </w:r>
        <w:r w:rsidR="006E22B5" w:rsidRPr="00F221C1">
          <w:rPr>
            <w:rStyle w:val="af1"/>
            <w:rFonts w:hint="eastAsia"/>
          </w:rPr>
          <w:t xml:space="preserve"> </w:t>
        </w:r>
        <w:r w:rsidR="006E22B5" w:rsidRPr="00F221C1">
          <w:rPr>
            <w:rStyle w:val="af1"/>
            <w:rFonts w:hint="eastAsia"/>
          </w:rPr>
          <w:t>如何使用文档</w:t>
        </w:r>
        <w:r w:rsidR="006E22B5">
          <w:rPr>
            <w:webHidden/>
          </w:rPr>
          <w:tab/>
        </w:r>
        <w:r w:rsidR="006E22B5">
          <w:rPr>
            <w:webHidden/>
          </w:rPr>
          <w:fldChar w:fldCharType="begin"/>
        </w:r>
        <w:r w:rsidR="006E22B5">
          <w:rPr>
            <w:webHidden/>
          </w:rPr>
          <w:instrText xml:space="preserve"> PAGEREF _Toc513554804 \h </w:instrText>
        </w:r>
        <w:r w:rsidR="006E22B5">
          <w:rPr>
            <w:webHidden/>
          </w:rPr>
        </w:r>
        <w:r w:rsidR="006E22B5">
          <w:rPr>
            <w:webHidden/>
          </w:rPr>
          <w:fldChar w:fldCharType="separate"/>
        </w:r>
        <w:r w:rsidR="006E22B5">
          <w:rPr>
            <w:webHidden/>
          </w:rPr>
          <w:t>40</w:t>
        </w:r>
        <w:r w:rsidR="006E22B5">
          <w:rPr>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805" w:history="1">
        <w:r w:rsidR="006E22B5" w:rsidRPr="00F221C1">
          <w:rPr>
            <w:rStyle w:val="af1"/>
            <w:snapToGrid w:val="0"/>
          </w:rPr>
          <w:t>6.3</w:t>
        </w:r>
        <w:r w:rsidR="006E22B5" w:rsidRPr="00F221C1">
          <w:rPr>
            <w:rStyle w:val="af1"/>
            <w:rFonts w:hint="eastAsia"/>
          </w:rPr>
          <w:t xml:space="preserve"> </w:t>
        </w:r>
        <w:r w:rsidR="006E22B5" w:rsidRPr="00F221C1">
          <w:rPr>
            <w:rStyle w:val="af1"/>
            <w:rFonts w:hint="eastAsia"/>
          </w:rPr>
          <w:t>获取帮助途径</w:t>
        </w:r>
        <w:r w:rsidR="006E22B5">
          <w:rPr>
            <w:webHidden/>
          </w:rPr>
          <w:tab/>
        </w:r>
        <w:r w:rsidR="006E22B5">
          <w:rPr>
            <w:webHidden/>
          </w:rPr>
          <w:fldChar w:fldCharType="begin"/>
        </w:r>
        <w:r w:rsidR="006E22B5">
          <w:rPr>
            <w:webHidden/>
          </w:rPr>
          <w:instrText xml:space="preserve"> PAGEREF _Toc513554805 \h </w:instrText>
        </w:r>
        <w:r w:rsidR="006E22B5">
          <w:rPr>
            <w:webHidden/>
          </w:rPr>
        </w:r>
        <w:r w:rsidR="006E22B5">
          <w:rPr>
            <w:webHidden/>
          </w:rPr>
          <w:fldChar w:fldCharType="separate"/>
        </w:r>
        <w:r w:rsidR="006E22B5">
          <w:rPr>
            <w:webHidden/>
          </w:rPr>
          <w:t>40</w:t>
        </w:r>
        <w:r w:rsidR="006E22B5">
          <w:rPr>
            <w:webHidden/>
          </w:rPr>
          <w:fldChar w:fldCharType="end"/>
        </w:r>
      </w:hyperlink>
    </w:p>
    <w:p w:rsidR="006E22B5" w:rsidRDefault="00D55106" w:rsidP="006E22B5">
      <w:pPr>
        <w:pStyle w:val="23"/>
        <w:tabs>
          <w:tab w:val="right" w:leader="dot" w:pos="9629"/>
        </w:tabs>
        <w:ind w:left="630"/>
        <w:rPr>
          <w:rFonts w:asciiTheme="minorHAnsi" w:eastAsiaTheme="minorEastAsia" w:hAnsiTheme="minorHAnsi" w:cstheme="minorBidi"/>
          <w:sz w:val="21"/>
          <w:szCs w:val="22"/>
        </w:rPr>
      </w:pPr>
      <w:hyperlink w:anchor="_Toc513554806" w:history="1">
        <w:r w:rsidR="006E22B5" w:rsidRPr="00F221C1">
          <w:rPr>
            <w:rStyle w:val="af1"/>
            <w:snapToGrid w:val="0"/>
          </w:rPr>
          <w:t>6.4</w:t>
        </w:r>
        <w:r w:rsidR="006E22B5" w:rsidRPr="00F221C1">
          <w:rPr>
            <w:rStyle w:val="af1"/>
            <w:rFonts w:hint="eastAsia"/>
          </w:rPr>
          <w:t xml:space="preserve"> </w:t>
        </w:r>
        <w:r w:rsidR="006E22B5" w:rsidRPr="00F221C1">
          <w:rPr>
            <w:rStyle w:val="af1"/>
            <w:rFonts w:hint="eastAsia"/>
          </w:rPr>
          <w:t>联系天闻方法</w:t>
        </w:r>
        <w:r w:rsidR="006E22B5">
          <w:rPr>
            <w:webHidden/>
          </w:rPr>
          <w:tab/>
        </w:r>
        <w:r w:rsidR="006E22B5">
          <w:rPr>
            <w:webHidden/>
          </w:rPr>
          <w:fldChar w:fldCharType="begin"/>
        </w:r>
        <w:r w:rsidR="006E22B5">
          <w:rPr>
            <w:webHidden/>
          </w:rPr>
          <w:instrText xml:space="preserve"> PAGEREF _Toc513554806 \h </w:instrText>
        </w:r>
        <w:r w:rsidR="006E22B5">
          <w:rPr>
            <w:webHidden/>
          </w:rPr>
        </w:r>
        <w:r w:rsidR="006E22B5">
          <w:rPr>
            <w:webHidden/>
          </w:rPr>
          <w:fldChar w:fldCharType="separate"/>
        </w:r>
        <w:r w:rsidR="006E22B5">
          <w:rPr>
            <w:webHidden/>
          </w:rPr>
          <w:t>41</w:t>
        </w:r>
        <w:r w:rsidR="006E22B5">
          <w:rPr>
            <w:webHidden/>
          </w:rPr>
          <w:fldChar w:fldCharType="end"/>
        </w:r>
      </w:hyperlink>
    </w:p>
    <w:p w:rsidR="00C00785" w:rsidRDefault="00D36A52" w:rsidP="009B7E8A">
      <w:pPr>
        <w:rPr>
          <w:rFonts w:ascii="Book Antiqua" w:hAnsi="Book Antiqua" w:cs="Book Antiqua"/>
          <w:b/>
          <w:bCs/>
          <w:sz w:val="24"/>
          <w:szCs w:val="24"/>
        </w:rPr>
        <w:sectPr w:rsidR="00C00785" w:rsidSect="002057DC">
          <w:headerReference w:type="default" r:id="rId11"/>
          <w:footerReference w:type="default" r:id="rId12"/>
          <w:pgSz w:w="11907" w:h="16840" w:code="9"/>
          <w:pgMar w:top="1701" w:right="1134" w:bottom="1701" w:left="1134" w:header="567" w:footer="567" w:gutter="0"/>
          <w:pgNumType w:fmt="lowerRoman" w:start="1"/>
          <w:cols w:space="425"/>
          <w:docGrid w:linePitch="312"/>
        </w:sectPr>
      </w:pPr>
      <w:r>
        <w:rPr>
          <w:rFonts w:ascii="Book Antiqua" w:hAnsi="Book Antiqua" w:cs="Book Antiqua"/>
          <w:b/>
          <w:bCs/>
          <w:sz w:val="24"/>
          <w:szCs w:val="24"/>
        </w:rPr>
        <w:fldChar w:fldCharType="end"/>
      </w:r>
    </w:p>
    <w:p w:rsidR="00C159F9" w:rsidRDefault="00C159F9" w:rsidP="009B7E8A">
      <w:pPr>
        <w:pStyle w:val="1"/>
        <w:numPr>
          <w:ilvl w:val="0"/>
          <w:numId w:val="0"/>
        </w:numPr>
      </w:pPr>
      <w:bookmarkStart w:id="1" w:name="_Toc513554776"/>
      <w:r>
        <w:rPr>
          <w:rFonts w:hint="eastAsia"/>
        </w:rPr>
        <w:lastRenderedPageBreak/>
        <w:t>版权声明</w:t>
      </w:r>
      <w:bookmarkEnd w:id="1"/>
    </w:p>
    <w:p w:rsidR="00C159F9" w:rsidRPr="009B4441" w:rsidRDefault="00C159F9" w:rsidP="009B7E8A">
      <w:pPr>
        <w:rPr>
          <w:b/>
        </w:rPr>
      </w:pPr>
      <w:r w:rsidRPr="009B4441">
        <w:rPr>
          <w:b/>
        </w:rPr>
        <w:t xml:space="preserve">Copyright </w:t>
      </w:r>
      <w:r w:rsidRPr="009B4441">
        <w:rPr>
          <w:rFonts w:hint="eastAsia"/>
          <w:b/>
        </w:rPr>
        <w:t>@201</w:t>
      </w:r>
      <w:r w:rsidR="00355A35">
        <w:rPr>
          <w:rFonts w:hint="eastAsia"/>
          <w:b/>
        </w:rPr>
        <w:t>8</w:t>
      </w:r>
      <w:r w:rsidRPr="009B4441">
        <w:rPr>
          <w:rFonts w:hint="eastAsia"/>
          <w:b/>
        </w:rPr>
        <w:t xml:space="preserve"> </w:t>
      </w:r>
      <w:r w:rsidRPr="009B4441">
        <w:rPr>
          <w:rFonts w:hint="eastAsia"/>
          <w:b/>
        </w:rPr>
        <w:t>天闻数媒科技（北京）有限公司</w:t>
      </w:r>
      <w:r w:rsidRPr="009B4441">
        <w:rPr>
          <w:rFonts w:hint="eastAsia"/>
          <w:b/>
        </w:rPr>
        <w:t xml:space="preserve">. </w:t>
      </w:r>
    </w:p>
    <w:p w:rsidR="00C159F9" w:rsidRPr="009B4441" w:rsidRDefault="00C159F9" w:rsidP="009B7E8A">
      <w:pPr>
        <w:rPr>
          <w:b/>
        </w:rPr>
      </w:pPr>
      <w:r w:rsidRPr="009B4441">
        <w:rPr>
          <w:rFonts w:hint="eastAsia"/>
          <w:b/>
        </w:rPr>
        <w:t>版权所有，保留所有权利</w:t>
      </w:r>
    </w:p>
    <w:p w:rsidR="00C159F9" w:rsidRDefault="00C159F9" w:rsidP="009B7E8A"/>
    <w:p w:rsidR="00C159F9" w:rsidRDefault="00C159F9" w:rsidP="009B7E8A">
      <w:r>
        <w:rPr>
          <w:rFonts w:hint="eastAsia"/>
        </w:rPr>
        <w:t>未经</w:t>
      </w:r>
      <w:r w:rsidRPr="00F15479">
        <w:rPr>
          <w:rFonts w:hint="eastAsia"/>
        </w:rPr>
        <w:t>天闻数媒科技（北京）有限公司</w:t>
      </w:r>
      <w:r>
        <w:rPr>
          <w:rFonts w:hint="eastAsia"/>
        </w:rPr>
        <w:t>明确书面许可，任何单位或个人不得擅自仿制、复制、誊抄或转译本书部分或全部内容。不得以任何形式或任何方式（电子、机械、影印、录制或其他可能的方式）进行商品传播或用于任何商业、赢利目的。</w:t>
      </w:r>
    </w:p>
    <w:p w:rsidR="00C159F9" w:rsidRDefault="00C80D63" w:rsidP="009B7E8A">
      <w:r>
        <w:rPr>
          <w:noProof/>
        </w:rPr>
        <w:drawing>
          <wp:inline distT="0" distB="0" distL="0" distR="0" wp14:anchorId="1B4FE95C" wp14:editId="63B82F88">
            <wp:extent cx="958039" cy="27604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957243" cy="275816"/>
                    </a:xfrm>
                    <a:prstGeom prst="rect">
                      <a:avLst/>
                    </a:prstGeom>
                  </pic:spPr>
                </pic:pic>
              </a:graphicData>
            </a:graphic>
          </wp:inline>
        </w:drawing>
      </w:r>
      <w:r w:rsidR="00C159F9">
        <w:rPr>
          <w:rFonts w:hint="eastAsia"/>
        </w:rPr>
        <w:t>为</w:t>
      </w:r>
      <w:r w:rsidR="00C159F9" w:rsidRPr="00F15479">
        <w:rPr>
          <w:rFonts w:hint="eastAsia"/>
        </w:rPr>
        <w:t>天闻数媒科技（北京）有限公司</w:t>
      </w:r>
      <w:r w:rsidR="00C159F9">
        <w:rPr>
          <w:rFonts w:hint="eastAsia"/>
        </w:rPr>
        <w:t>注册商标。本文档提及的其他所有商标或注册商标，由各自的所有人拥有。</w:t>
      </w:r>
    </w:p>
    <w:p w:rsidR="000E126E" w:rsidRDefault="00C159F9" w:rsidP="009B7E8A">
      <w:r>
        <w:rPr>
          <w:rFonts w:hint="eastAsia"/>
        </w:rPr>
        <w:t>本手册所提到的产品规格和资讯仅供参考，如有内容更新，恕不另行通知。除非有特殊约定，本手册仅作为使用指导，本手册中的所有陈述、信息等均不构成任何形式的担保。</w:t>
      </w:r>
    </w:p>
    <w:p w:rsidR="00C159F9" w:rsidRDefault="00C159F9" w:rsidP="009B7E8A">
      <w:pPr>
        <w:sectPr w:rsidR="00C159F9" w:rsidSect="00467A4E">
          <w:headerReference w:type="default" r:id="rId13"/>
          <w:pgSz w:w="11907" w:h="16840" w:code="9"/>
          <w:pgMar w:top="1701" w:right="1134" w:bottom="1701" w:left="1134" w:header="567" w:footer="567" w:gutter="0"/>
          <w:pgNumType w:start="1"/>
          <w:cols w:space="425"/>
          <w:docGrid w:linePitch="312"/>
        </w:sectPr>
      </w:pPr>
    </w:p>
    <w:p w:rsidR="00C00785" w:rsidRDefault="000376BE" w:rsidP="009B7E8A">
      <w:pPr>
        <w:pStyle w:val="1"/>
      </w:pPr>
      <w:bookmarkStart w:id="2" w:name="_Toc513554777"/>
      <w:r>
        <w:rPr>
          <w:rFonts w:hint="eastAsia"/>
        </w:rPr>
        <w:lastRenderedPageBreak/>
        <w:t>欢迎</w:t>
      </w:r>
      <w:bookmarkEnd w:id="2"/>
    </w:p>
    <w:p w:rsidR="00392297" w:rsidRDefault="003719E1" w:rsidP="009B7E8A">
      <w:r w:rsidRPr="0064598C">
        <w:rPr>
          <w:rFonts w:hint="eastAsia"/>
        </w:rPr>
        <w:t>欢迎使用</w:t>
      </w:r>
      <w:r w:rsidR="00C233C2" w:rsidRPr="00C233C2">
        <w:rPr>
          <w:rFonts w:hint="eastAsia"/>
        </w:rPr>
        <w:t>天闻</w:t>
      </w:r>
      <w:r w:rsidR="00C233C2" w:rsidRPr="00C233C2">
        <w:rPr>
          <w:rFonts w:hint="eastAsia"/>
        </w:rPr>
        <w:t>ECO</w:t>
      </w:r>
      <w:r w:rsidR="00C233C2" w:rsidRPr="00C233C2">
        <w:rPr>
          <w:rFonts w:hint="eastAsia"/>
        </w:rPr>
        <w:t>云开放平台</w:t>
      </w:r>
      <w:r w:rsidRPr="0064598C">
        <w:rPr>
          <w:rFonts w:hint="eastAsia"/>
        </w:rPr>
        <w:t>！</w:t>
      </w:r>
    </w:p>
    <w:p w:rsidR="003719E1" w:rsidRPr="003719E1" w:rsidRDefault="003719E1" w:rsidP="009B7E8A">
      <w:r>
        <w:rPr>
          <w:rFonts w:hint="eastAsia"/>
        </w:rPr>
        <w:t>本手册为</w:t>
      </w:r>
      <w:r w:rsidRPr="00B87C2C">
        <w:rPr>
          <w:rFonts w:hint="eastAsia"/>
        </w:rPr>
        <w:t>方案</w:t>
      </w:r>
      <w:r>
        <w:rPr>
          <w:rFonts w:hint="eastAsia"/>
        </w:rPr>
        <w:t>配套的平台端安装指导，用于指导用户正确安装平台端各模块。</w:t>
      </w:r>
      <w:r w:rsidR="00392297">
        <w:rPr>
          <w:rFonts w:hint="eastAsia"/>
        </w:rPr>
        <w:t>安装平台前请仔细阅读本手册！</w:t>
      </w:r>
    </w:p>
    <w:p w:rsidR="00C00785" w:rsidRDefault="00C00785" w:rsidP="009B7E8A">
      <w:pPr>
        <w:pStyle w:val="21"/>
        <w:rPr>
          <w:lang w:eastAsia="zh-CN"/>
        </w:rPr>
      </w:pPr>
      <w:bookmarkStart w:id="3" w:name="_Toc324237381"/>
      <w:bookmarkStart w:id="4" w:name="_Toc324237570"/>
      <w:bookmarkStart w:id="5" w:name="_Toc324238490"/>
      <w:bookmarkStart w:id="6" w:name="_Toc324239222"/>
      <w:bookmarkStart w:id="7" w:name="_Toc513554778"/>
      <w:r>
        <w:rPr>
          <w:rFonts w:hint="eastAsia"/>
        </w:rPr>
        <w:t>适用人群</w:t>
      </w:r>
      <w:bookmarkEnd w:id="3"/>
      <w:bookmarkEnd w:id="4"/>
      <w:bookmarkEnd w:id="5"/>
      <w:bookmarkEnd w:id="6"/>
      <w:bookmarkEnd w:id="7"/>
    </w:p>
    <w:p w:rsidR="00C00785" w:rsidRPr="00DF5B2F" w:rsidRDefault="00C00785" w:rsidP="009B7E8A">
      <w:r>
        <w:rPr>
          <w:rFonts w:hint="eastAsia"/>
        </w:rPr>
        <w:t>本手册适用人群如下：</w:t>
      </w:r>
    </w:p>
    <w:p w:rsidR="003719E1" w:rsidRDefault="003719E1" w:rsidP="009B7E8A">
      <w:pPr>
        <w:pStyle w:val="ItemList"/>
      </w:pPr>
      <w:r>
        <w:rPr>
          <w:rFonts w:hint="eastAsia"/>
        </w:rPr>
        <w:t>系统安装工程师</w:t>
      </w:r>
    </w:p>
    <w:p w:rsidR="003719E1" w:rsidRDefault="003719E1" w:rsidP="009B7E8A">
      <w:pPr>
        <w:pStyle w:val="ItemList"/>
      </w:pPr>
      <w:r>
        <w:rPr>
          <w:rFonts w:hint="eastAsia"/>
        </w:rPr>
        <w:t>系统维护工程师</w:t>
      </w:r>
    </w:p>
    <w:p w:rsidR="00C00785" w:rsidRDefault="00C00785" w:rsidP="009B7E8A">
      <w:pPr>
        <w:pStyle w:val="21"/>
        <w:rPr>
          <w:lang w:eastAsia="zh-CN"/>
        </w:rPr>
      </w:pPr>
      <w:bookmarkStart w:id="8" w:name="_Toc324237382"/>
      <w:bookmarkStart w:id="9" w:name="_Toc324237571"/>
      <w:bookmarkStart w:id="10" w:name="_Toc324238491"/>
      <w:bookmarkStart w:id="11" w:name="_Toc324239223"/>
      <w:bookmarkStart w:id="12" w:name="_Toc513554779"/>
      <w:r>
        <w:rPr>
          <w:rFonts w:hint="eastAsia"/>
        </w:rPr>
        <w:t>更新</w:t>
      </w:r>
      <w:bookmarkEnd w:id="8"/>
      <w:bookmarkEnd w:id="9"/>
      <w:r>
        <w:rPr>
          <w:rFonts w:hint="eastAsia"/>
          <w:lang w:eastAsia="zh-CN"/>
        </w:rPr>
        <w:t>记录</w:t>
      </w:r>
      <w:bookmarkEnd w:id="10"/>
      <w:bookmarkEnd w:id="11"/>
      <w:bookmarkEnd w:id="12"/>
    </w:p>
    <w:p w:rsidR="00DB6B91" w:rsidRPr="00DD5468" w:rsidRDefault="00DB6B91" w:rsidP="00DB6B91">
      <w:pPr>
        <w:pStyle w:val="BlockLabel"/>
        <w:outlineLvl w:val="9"/>
      </w:pPr>
      <w:r>
        <w:rPr>
          <w:rFonts w:hint="eastAsia"/>
        </w:rPr>
        <w:t>第</w:t>
      </w:r>
      <w:r w:rsidR="00776D07">
        <w:rPr>
          <w:rFonts w:hint="eastAsia"/>
        </w:rPr>
        <w:t>0</w:t>
      </w:r>
      <w:r w:rsidR="002A67BB">
        <w:rPr>
          <w:rFonts w:hint="eastAsia"/>
        </w:rPr>
        <w:t>3</w:t>
      </w:r>
      <w:r>
        <w:rPr>
          <w:rFonts w:hint="eastAsia"/>
        </w:rPr>
        <w:t>次发布</w:t>
      </w:r>
      <w:r w:rsidR="00A41AB2">
        <w:rPr>
          <w:rFonts w:hint="eastAsia"/>
        </w:rPr>
        <w:t>（</w:t>
      </w:r>
      <w:fldSimple w:instr=" DOCPROPERTY  ReleaseDate ">
        <w:r w:rsidR="006E22B5">
          <w:t>2018-05-30</w:t>
        </w:r>
      </w:fldSimple>
      <w:r w:rsidR="00A41AB2">
        <w:rPr>
          <w:rFonts w:hint="eastAsia"/>
        </w:rPr>
        <w:t>）</w:t>
      </w:r>
    </w:p>
    <w:p w:rsidR="00DB6B91" w:rsidRDefault="00DB6B91" w:rsidP="00DB6B91">
      <w:pPr>
        <w:rPr>
          <w:rFonts w:asciiTheme="majorHAnsi" w:eastAsiaTheme="majorEastAsia" w:hAnsiTheme="majorHAnsi" w:cstheme="majorBidi"/>
          <w:caps/>
        </w:rPr>
      </w:pPr>
      <w:r>
        <w:rPr>
          <w:rFonts w:hint="eastAsia"/>
        </w:rPr>
        <w:t>此为该文档第</w:t>
      </w:r>
      <w:r w:rsidR="00776D07">
        <w:rPr>
          <w:rFonts w:hint="eastAsia"/>
        </w:rPr>
        <w:t>0</w:t>
      </w:r>
      <w:r w:rsidR="002A67BB">
        <w:rPr>
          <w:rFonts w:hint="eastAsia"/>
        </w:rPr>
        <w:t>3</w:t>
      </w:r>
      <w:r>
        <w:rPr>
          <w:rFonts w:hint="eastAsia"/>
        </w:rPr>
        <w:t>次发布，配套软件版本为</w:t>
      </w:r>
      <w:fldSimple w:instr=" DOCPROPERTY  ProductVersion ">
        <w:r w:rsidR="006E22B5">
          <w:t>V001R001C01</w:t>
        </w:r>
      </w:fldSimple>
      <w:r>
        <w:rPr>
          <w:rFonts w:asciiTheme="majorHAnsi" w:eastAsiaTheme="majorEastAsia" w:hAnsiTheme="majorHAnsi" w:cstheme="majorBidi" w:hint="eastAsia"/>
          <w:caps/>
        </w:rPr>
        <w:t>。</w:t>
      </w:r>
    </w:p>
    <w:p w:rsidR="00DB6B91" w:rsidRDefault="00DB6B91" w:rsidP="00DB6B91">
      <w:pPr>
        <w:rPr>
          <w:rFonts w:asciiTheme="majorHAnsi" w:eastAsiaTheme="majorEastAsia" w:hAnsiTheme="majorHAnsi" w:cstheme="majorBidi"/>
          <w:caps/>
        </w:rPr>
      </w:pPr>
      <w:r>
        <w:rPr>
          <w:rFonts w:asciiTheme="majorHAnsi" w:eastAsiaTheme="majorEastAsia" w:hAnsiTheme="majorHAnsi" w:cstheme="majorBidi" w:hint="eastAsia"/>
          <w:caps/>
        </w:rPr>
        <w:t>相对上一版本，本文档的更新点如下：</w:t>
      </w:r>
    </w:p>
    <w:p w:rsidR="00D30CC6" w:rsidRDefault="0079748A" w:rsidP="000A3D65">
      <w:pPr>
        <w:pStyle w:val="ItemList"/>
      </w:pPr>
      <w:r>
        <w:rPr>
          <w:rFonts w:hint="eastAsia"/>
        </w:rPr>
        <w:t>安装包名称有更新</w:t>
      </w:r>
    </w:p>
    <w:p w:rsidR="003C6275" w:rsidRDefault="00F60E8D" w:rsidP="000A3D65">
      <w:pPr>
        <w:pStyle w:val="ItemList"/>
      </w:pPr>
      <w:r>
        <w:rPr>
          <w:rFonts w:hint="eastAsia"/>
        </w:rPr>
        <w:t>调整防火墙配置说明</w:t>
      </w:r>
    </w:p>
    <w:p w:rsidR="000151CC" w:rsidRPr="00DD5468" w:rsidRDefault="000151CC" w:rsidP="009B7E8A">
      <w:pPr>
        <w:pStyle w:val="BlockLabel"/>
        <w:outlineLvl w:val="9"/>
      </w:pPr>
      <w:bookmarkStart w:id="13" w:name="_Toc324238492"/>
      <w:r>
        <w:rPr>
          <w:rFonts w:hint="eastAsia"/>
        </w:rPr>
        <w:t>第</w:t>
      </w:r>
      <w:r w:rsidR="00776D07">
        <w:rPr>
          <w:rFonts w:hint="eastAsia"/>
        </w:rPr>
        <w:t>0</w:t>
      </w:r>
      <w:r w:rsidR="00C43FF9">
        <w:rPr>
          <w:rFonts w:hint="eastAsia"/>
        </w:rPr>
        <w:t>1</w:t>
      </w:r>
      <w:r>
        <w:rPr>
          <w:rFonts w:hint="eastAsia"/>
        </w:rPr>
        <w:t>次发布</w:t>
      </w:r>
    </w:p>
    <w:p w:rsidR="00C00785" w:rsidRDefault="000151CC" w:rsidP="009B7E8A">
      <w:pPr>
        <w:rPr>
          <w:rFonts w:ascii="Book Antiqua" w:hAnsi="Book Antiqua" w:cs="Book Antiqua"/>
          <w:b/>
          <w:bCs/>
          <w:sz w:val="24"/>
          <w:szCs w:val="24"/>
        </w:rPr>
      </w:pPr>
      <w:r>
        <w:rPr>
          <w:rFonts w:hint="eastAsia"/>
        </w:rPr>
        <w:t>此为</w:t>
      </w:r>
      <w:r w:rsidR="0079430B">
        <w:rPr>
          <w:rFonts w:hint="eastAsia"/>
        </w:rPr>
        <w:t>该文档</w:t>
      </w:r>
      <w:r>
        <w:rPr>
          <w:rFonts w:hint="eastAsia"/>
        </w:rPr>
        <w:t>第</w:t>
      </w:r>
      <w:r w:rsidR="00776D07">
        <w:rPr>
          <w:rFonts w:hint="eastAsia"/>
        </w:rPr>
        <w:t>0</w:t>
      </w:r>
      <w:r w:rsidR="00C43FF9">
        <w:rPr>
          <w:rFonts w:hint="eastAsia"/>
        </w:rPr>
        <w:t>1</w:t>
      </w:r>
      <w:r w:rsidR="00491C85">
        <w:rPr>
          <w:rFonts w:hint="eastAsia"/>
        </w:rPr>
        <w:t>次发布</w:t>
      </w:r>
      <w:r w:rsidR="00434C23">
        <w:rPr>
          <w:rFonts w:hint="eastAsia"/>
        </w:rPr>
        <w:t>,</w:t>
      </w:r>
      <w:r w:rsidR="00434C23" w:rsidRPr="00434C23">
        <w:rPr>
          <w:rFonts w:hint="eastAsia"/>
        </w:rPr>
        <w:t xml:space="preserve"> </w:t>
      </w:r>
      <w:r w:rsidR="00434C23">
        <w:rPr>
          <w:rFonts w:hint="eastAsia"/>
        </w:rPr>
        <w:t>配套软件版本为</w:t>
      </w:r>
      <w:r w:rsidR="00434C23">
        <w:rPr>
          <w:rFonts w:hint="eastAsia"/>
        </w:rPr>
        <w:t>V001R001C01</w:t>
      </w:r>
      <w:r>
        <w:rPr>
          <w:rFonts w:asciiTheme="majorHAnsi" w:eastAsiaTheme="majorEastAsia" w:hAnsiTheme="majorHAnsi" w:cstheme="majorBidi" w:hint="eastAsia"/>
          <w:caps/>
        </w:rPr>
        <w:t>。</w:t>
      </w:r>
      <w:bookmarkEnd w:id="13"/>
    </w:p>
    <w:p w:rsidR="00C00785" w:rsidRPr="009A5A4A" w:rsidRDefault="00C00785" w:rsidP="009B7E8A">
      <w:pPr>
        <w:sectPr w:rsidR="00C00785" w:rsidRPr="009A5A4A" w:rsidSect="00671AF3">
          <w:pgSz w:w="11907" w:h="16840" w:code="9"/>
          <w:pgMar w:top="1701" w:right="1134" w:bottom="1701" w:left="1134" w:header="567" w:footer="567" w:gutter="0"/>
          <w:cols w:space="425"/>
          <w:docGrid w:linePitch="312"/>
        </w:sectPr>
      </w:pPr>
    </w:p>
    <w:p w:rsidR="007C71EC" w:rsidRDefault="00AB191C" w:rsidP="009B7E8A">
      <w:pPr>
        <w:pStyle w:val="1"/>
      </w:pPr>
      <w:bookmarkStart w:id="14" w:name="_Toc513554780"/>
      <w:bookmarkStart w:id="15" w:name="_Toc317668617"/>
      <w:bookmarkStart w:id="16" w:name="Title1_2"/>
      <w:r>
        <w:rPr>
          <w:rFonts w:hint="eastAsia"/>
        </w:rPr>
        <w:lastRenderedPageBreak/>
        <w:t>系统概述</w:t>
      </w:r>
      <w:bookmarkEnd w:id="14"/>
    </w:p>
    <w:p w:rsidR="00F411FA" w:rsidRPr="007F45EA" w:rsidRDefault="00F411FA" w:rsidP="00F411FA">
      <w:r w:rsidRPr="003F04CC">
        <w:t>本章将为您介绍</w:t>
      </w:r>
      <w:r>
        <w:rPr>
          <w:rFonts w:hint="eastAsia"/>
        </w:rPr>
        <w:t>天闻</w:t>
      </w:r>
      <w:r>
        <w:rPr>
          <w:rFonts w:hint="eastAsia"/>
        </w:rPr>
        <w:t>ECO</w:t>
      </w:r>
      <w:r>
        <w:rPr>
          <w:rFonts w:hint="eastAsia"/>
        </w:rPr>
        <w:t>云开放平台的系统概述</w:t>
      </w:r>
      <w:r w:rsidRPr="003F04CC">
        <w:t>。</w:t>
      </w:r>
    </w:p>
    <w:p w:rsidR="00F411FA" w:rsidRDefault="00F411FA" w:rsidP="00F411FA">
      <w:pPr>
        <w:pStyle w:val="21"/>
      </w:pPr>
      <w:bookmarkStart w:id="17" w:name="_Toc513554781"/>
      <w:bookmarkEnd w:id="15"/>
      <w:r>
        <w:rPr>
          <w:rFonts w:hint="eastAsia"/>
        </w:rPr>
        <w:t>系统简介</w:t>
      </w:r>
      <w:bookmarkEnd w:id="17"/>
    </w:p>
    <w:p w:rsidR="00DE7187" w:rsidRPr="00DE7187" w:rsidRDefault="00F411FA" w:rsidP="00DE7187">
      <w:pPr>
        <w:rPr>
          <w:rFonts w:eastAsia="黑体" w:cs="Times New Roman"/>
          <w:bCs/>
          <w:noProof/>
          <w:kern w:val="0"/>
          <w:sz w:val="36"/>
          <w:szCs w:val="36"/>
        </w:rPr>
      </w:pPr>
      <w:r w:rsidRPr="00817C7A">
        <w:rPr>
          <w:rFonts w:hint="eastAsia"/>
        </w:rPr>
        <w:t>天闻</w:t>
      </w:r>
      <w:r w:rsidRPr="00817C7A">
        <w:rPr>
          <w:rFonts w:hint="eastAsia"/>
        </w:rPr>
        <w:t>ECO</w:t>
      </w:r>
      <w:r w:rsidR="00CA165C">
        <w:rPr>
          <w:rFonts w:hint="eastAsia"/>
        </w:rPr>
        <w:t>数据交换</w:t>
      </w:r>
      <w:r w:rsidRPr="00817C7A">
        <w:rPr>
          <w:rFonts w:hint="eastAsia"/>
        </w:rPr>
        <w:t>平台</w:t>
      </w:r>
      <w:bookmarkStart w:id="18" w:name="_Toc329097564"/>
      <w:r w:rsidR="00CA165C">
        <w:rPr>
          <w:rFonts w:hint="eastAsia"/>
        </w:rPr>
        <w:t>可</w:t>
      </w:r>
      <w:r w:rsidR="00DE7187" w:rsidRPr="00DE7187">
        <w:rPr>
          <w:rFonts w:hint="eastAsia"/>
        </w:rPr>
        <w:t>实现异构数据库之间的数据复制同步；支持多表、视图的交换和整合；能够通</w:t>
      </w:r>
      <w:r w:rsidR="00DE7187">
        <w:rPr>
          <w:rFonts w:hint="eastAsia"/>
        </w:rPr>
        <w:t>过</w:t>
      </w:r>
      <w:r w:rsidR="00DE7187" w:rsidRPr="00DE7187">
        <w:rPr>
          <w:rFonts w:hint="eastAsia"/>
        </w:rPr>
        <w:t>简单易用的用户界面进行可视</w:t>
      </w:r>
      <w:r w:rsidR="00DE7187">
        <w:rPr>
          <w:rFonts w:hint="eastAsia"/>
        </w:rPr>
        <w:t>化</w:t>
      </w:r>
      <w:r w:rsidR="00DE7187" w:rsidRPr="00DE7187">
        <w:rPr>
          <w:rFonts w:hint="eastAsia"/>
        </w:rPr>
        <w:t>操作；并且能够对同步的过程及数据进行的图形化监控、日志管理；能够支持</w:t>
      </w:r>
      <w:r w:rsidR="00DE7187" w:rsidRPr="00DE7187">
        <w:rPr>
          <w:rFonts w:hint="eastAsia"/>
        </w:rPr>
        <w:t>Oracle</w:t>
      </w:r>
      <w:r w:rsidR="00DE7187" w:rsidRPr="00DE7187">
        <w:rPr>
          <w:rFonts w:hint="eastAsia"/>
        </w:rPr>
        <w:t>、</w:t>
      </w:r>
      <w:r w:rsidR="00DE7187" w:rsidRPr="00DE7187">
        <w:rPr>
          <w:rFonts w:hint="eastAsia"/>
        </w:rPr>
        <w:t>SqlServer</w:t>
      </w:r>
      <w:r w:rsidR="00DE7187" w:rsidRPr="00DE7187">
        <w:rPr>
          <w:rFonts w:hint="eastAsia"/>
        </w:rPr>
        <w:t>、</w:t>
      </w:r>
      <w:r w:rsidR="00DE7187" w:rsidRPr="00DE7187">
        <w:rPr>
          <w:rFonts w:hint="eastAsia"/>
        </w:rPr>
        <w:t>MySQL</w:t>
      </w:r>
      <w:r w:rsidR="00DE7187" w:rsidRPr="00DE7187">
        <w:rPr>
          <w:rFonts w:hint="eastAsia"/>
        </w:rPr>
        <w:t>、</w:t>
      </w:r>
      <w:r w:rsidR="00DE7187" w:rsidRPr="00DE7187">
        <w:rPr>
          <w:rFonts w:hint="eastAsia"/>
        </w:rPr>
        <w:t>PgSQL</w:t>
      </w:r>
      <w:r w:rsidR="00DE7187">
        <w:rPr>
          <w:rFonts w:hint="eastAsia"/>
        </w:rPr>
        <w:t>等通用数据库。</w:t>
      </w:r>
    </w:p>
    <w:p w:rsidR="008F4960" w:rsidRPr="003F04CC" w:rsidRDefault="00B347FD" w:rsidP="00DE7187">
      <w:pPr>
        <w:pStyle w:val="21"/>
        <w:rPr>
          <w:rFonts w:ascii="Times New Roman" w:hAnsi="Times New Roman" w:cs="Times New Roman"/>
          <w:lang w:eastAsia="zh-CN"/>
        </w:rPr>
      </w:pPr>
      <w:bookmarkStart w:id="19" w:name="_Toc513554782"/>
      <w:r>
        <w:rPr>
          <w:rFonts w:ascii="Times New Roman" w:hAnsi="Times New Roman" w:cs="Times New Roman" w:hint="eastAsia"/>
          <w:lang w:eastAsia="zh-CN"/>
        </w:rPr>
        <w:t>服务器</w:t>
      </w:r>
      <w:r w:rsidR="008F4960" w:rsidRPr="003F04CC">
        <w:rPr>
          <w:rFonts w:ascii="Times New Roman" w:hAnsi="Times New Roman" w:cs="Times New Roman"/>
          <w:lang w:eastAsia="zh-CN"/>
        </w:rPr>
        <w:t>配置要求</w:t>
      </w:r>
      <w:bookmarkEnd w:id="18"/>
      <w:bookmarkEnd w:id="19"/>
    </w:p>
    <w:p w:rsidR="008F4960" w:rsidRPr="003F04CC" w:rsidRDefault="008F4960" w:rsidP="009B7E8A">
      <w:pPr>
        <w:rPr>
          <w:rFonts w:cs="Times New Roman"/>
        </w:rPr>
      </w:pPr>
      <w:r w:rsidRPr="003F04CC">
        <w:rPr>
          <w:rFonts w:cs="Times New Roman"/>
        </w:rPr>
        <w:t>配套系统</w:t>
      </w:r>
      <w:r w:rsidR="001C2EEF">
        <w:rPr>
          <w:rFonts w:cs="Times New Roman" w:hint="eastAsia"/>
        </w:rPr>
        <w:t>硬件</w:t>
      </w:r>
      <w:r w:rsidRPr="003F04CC">
        <w:rPr>
          <w:rFonts w:cs="Times New Roman"/>
        </w:rPr>
        <w:t>要求如</w:t>
      </w:r>
      <w:r w:rsidR="00F23267">
        <w:fldChar w:fldCharType="begin"/>
      </w:r>
      <w:r w:rsidR="00F23267">
        <w:instrText xml:space="preserve">REF _Ref320542172 \r \h \* MERGEFORMAT </w:instrText>
      </w:r>
      <w:r w:rsidR="00F23267">
        <w:fldChar w:fldCharType="separate"/>
      </w:r>
      <w:r w:rsidR="006E22B5" w:rsidRPr="006E22B5">
        <w:rPr>
          <w:rFonts w:cs="Times New Roman" w:hint="eastAsia"/>
        </w:rPr>
        <w:t>表</w:t>
      </w:r>
      <w:r w:rsidR="006E22B5" w:rsidRPr="006E22B5">
        <w:rPr>
          <w:rFonts w:cs="Times New Roman" w:hint="eastAsia"/>
        </w:rPr>
        <w:t>2-1</w:t>
      </w:r>
      <w:r w:rsidR="00F23267">
        <w:fldChar w:fldCharType="end"/>
      </w:r>
      <w:r>
        <w:rPr>
          <w:rFonts w:cs="Times New Roman"/>
        </w:rPr>
        <w:t>所示</w:t>
      </w:r>
      <w:r>
        <w:rPr>
          <w:rFonts w:cs="Times New Roman" w:hint="eastAsia"/>
        </w:rPr>
        <w:t>。</w:t>
      </w:r>
    </w:p>
    <w:p w:rsidR="008F4960" w:rsidRPr="003F04CC" w:rsidRDefault="008F4960" w:rsidP="009B7E8A">
      <w:pPr>
        <w:pStyle w:val="TableDescription"/>
      </w:pPr>
      <w:bookmarkStart w:id="20" w:name="_Ref320542172"/>
      <w:bookmarkStart w:id="21" w:name="_Toc322014219"/>
      <w:r w:rsidRPr="003F04CC">
        <w:t>配套</w:t>
      </w:r>
      <w:bookmarkEnd w:id="20"/>
      <w:bookmarkEnd w:id="21"/>
      <w:r w:rsidR="001C2EEF">
        <w:rPr>
          <w:rFonts w:hint="eastAsia"/>
        </w:rPr>
        <w:t>硬件要求</w:t>
      </w:r>
    </w:p>
    <w:tbl>
      <w:tblPr>
        <w:tblStyle w:val="table0"/>
        <w:tblW w:w="7927" w:type="dxa"/>
        <w:tblLayout w:type="fixed"/>
        <w:tblLook w:val="04A0" w:firstRow="1" w:lastRow="0" w:firstColumn="1" w:lastColumn="0" w:noHBand="0" w:noVBand="1"/>
      </w:tblPr>
      <w:tblGrid>
        <w:gridCol w:w="2284"/>
        <w:gridCol w:w="5643"/>
      </w:tblGrid>
      <w:tr w:rsidR="008F4960" w:rsidRPr="003F04CC" w:rsidTr="008659DC">
        <w:trPr>
          <w:cnfStyle w:val="100000000000" w:firstRow="1" w:lastRow="0" w:firstColumn="0" w:lastColumn="0" w:oddVBand="0" w:evenVBand="0" w:oddHBand="0" w:evenHBand="0" w:firstRowFirstColumn="0" w:firstRowLastColumn="0" w:lastRowFirstColumn="0" w:lastRowLastColumn="0"/>
        </w:trPr>
        <w:tc>
          <w:tcPr>
            <w:tcW w:w="2284" w:type="dxa"/>
          </w:tcPr>
          <w:p w:rsidR="008F4960" w:rsidRPr="003F04CC" w:rsidRDefault="001C2EEF" w:rsidP="009B7E8A">
            <w:pPr>
              <w:pStyle w:val="TableHeading"/>
              <w:rPr>
                <w:rFonts w:ascii="Times New Roman" w:hAnsi="Times New Roman" w:cs="Times New Roman"/>
              </w:rPr>
            </w:pPr>
            <w:r>
              <w:rPr>
                <w:rFonts w:ascii="Times New Roman" w:hAnsi="Times New Roman" w:cs="Times New Roman" w:hint="eastAsia"/>
              </w:rPr>
              <w:t>硬件</w:t>
            </w:r>
            <w:r w:rsidR="008F4960" w:rsidRPr="003F04CC">
              <w:rPr>
                <w:rFonts w:ascii="Times New Roman" w:hAnsi="Times New Roman" w:cs="Times New Roman"/>
              </w:rPr>
              <w:t>类型</w:t>
            </w:r>
          </w:p>
        </w:tc>
        <w:tc>
          <w:tcPr>
            <w:tcW w:w="5643" w:type="dxa"/>
          </w:tcPr>
          <w:p w:rsidR="008F4960" w:rsidRPr="003F04CC" w:rsidRDefault="008F4960" w:rsidP="009B7E8A">
            <w:pPr>
              <w:pStyle w:val="TableHeading"/>
              <w:rPr>
                <w:rFonts w:ascii="Times New Roman" w:hAnsi="Times New Roman" w:cs="Times New Roman"/>
              </w:rPr>
            </w:pPr>
            <w:r w:rsidRPr="003F04CC">
              <w:rPr>
                <w:rFonts w:ascii="Times New Roman" w:hAnsi="Times New Roman" w:cs="Times New Roman"/>
              </w:rPr>
              <w:t>配置说明</w:t>
            </w:r>
          </w:p>
        </w:tc>
      </w:tr>
      <w:tr w:rsidR="008F4960" w:rsidRPr="003F04CC" w:rsidTr="008659DC">
        <w:tc>
          <w:tcPr>
            <w:tcW w:w="2284" w:type="dxa"/>
          </w:tcPr>
          <w:p w:rsidR="008F4960" w:rsidRPr="003F04CC" w:rsidRDefault="00083182" w:rsidP="008659DC">
            <w:pPr>
              <w:pStyle w:val="TableText"/>
              <w:rPr>
                <w:rFonts w:cs="Times New Roman"/>
              </w:rPr>
            </w:pPr>
            <w:r>
              <w:rPr>
                <w:rFonts w:eastAsia="宋体" w:hint="eastAsia"/>
              </w:rPr>
              <w:t>机型</w:t>
            </w:r>
          </w:p>
        </w:tc>
        <w:tc>
          <w:tcPr>
            <w:tcW w:w="5643" w:type="dxa"/>
          </w:tcPr>
          <w:p w:rsidR="008F4960" w:rsidRPr="00083182" w:rsidRDefault="00083182" w:rsidP="008659DC">
            <w:pPr>
              <w:pStyle w:val="TableText"/>
              <w:rPr>
                <w:rFonts w:cs="Times New Roman"/>
              </w:rPr>
            </w:pPr>
            <w:r w:rsidRPr="00083182">
              <w:rPr>
                <w:rFonts w:eastAsia="宋体" w:hint="eastAsia"/>
              </w:rPr>
              <w:t>推荐浪潮</w:t>
            </w:r>
            <w:r w:rsidRPr="00083182">
              <w:rPr>
                <w:rFonts w:cs="Times New Roman" w:hint="eastAsia"/>
              </w:rPr>
              <w:t>NF5240M3</w:t>
            </w:r>
          </w:p>
        </w:tc>
      </w:tr>
      <w:tr w:rsidR="00056A4D" w:rsidRPr="003F04CC" w:rsidTr="008659DC">
        <w:tc>
          <w:tcPr>
            <w:tcW w:w="2284" w:type="dxa"/>
          </w:tcPr>
          <w:p w:rsidR="00056A4D" w:rsidRPr="003F04CC" w:rsidRDefault="00056A4D" w:rsidP="008659DC">
            <w:pPr>
              <w:pStyle w:val="TableText"/>
              <w:rPr>
                <w:rFonts w:cs="Times New Roman"/>
              </w:rPr>
            </w:pPr>
            <w:r>
              <w:rPr>
                <w:rFonts w:cs="Times New Roman" w:hint="eastAsia"/>
              </w:rPr>
              <w:t>CPU</w:t>
            </w:r>
          </w:p>
        </w:tc>
        <w:tc>
          <w:tcPr>
            <w:tcW w:w="5643" w:type="dxa"/>
          </w:tcPr>
          <w:p w:rsidR="00056A4D" w:rsidRPr="003F04CC" w:rsidRDefault="00056A4D" w:rsidP="008659DC">
            <w:pPr>
              <w:pStyle w:val="TableText"/>
              <w:rPr>
                <w:rFonts w:cs="Times New Roman"/>
                <w:color w:val="0000FF"/>
              </w:rPr>
            </w:pPr>
            <w:r>
              <w:rPr>
                <w:rFonts w:eastAsia="宋体" w:hint="eastAsia"/>
              </w:rPr>
              <w:t>最低配置两颗</w:t>
            </w:r>
            <w:r>
              <w:rPr>
                <w:rFonts w:hint="eastAsia"/>
              </w:rPr>
              <w:t>I</w:t>
            </w:r>
            <w:r w:rsidRPr="001C2EEF">
              <w:rPr>
                <w:rFonts w:hint="eastAsia"/>
              </w:rPr>
              <w:t xml:space="preserve">ntel </w:t>
            </w:r>
            <w:r w:rsidRPr="002C3F6C">
              <w:t>Xeon E5-240</w:t>
            </w:r>
            <w:r>
              <w:rPr>
                <w:rFonts w:hint="eastAsia"/>
              </w:rPr>
              <w:t xml:space="preserve">7 </w:t>
            </w:r>
          </w:p>
        </w:tc>
      </w:tr>
      <w:tr w:rsidR="00056A4D" w:rsidRPr="003F04CC" w:rsidTr="008659DC">
        <w:tc>
          <w:tcPr>
            <w:tcW w:w="2284" w:type="dxa"/>
          </w:tcPr>
          <w:p w:rsidR="00056A4D" w:rsidRPr="003F04CC" w:rsidRDefault="00056A4D" w:rsidP="008659DC">
            <w:pPr>
              <w:pStyle w:val="TableText"/>
              <w:rPr>
                <w:rFonts w:cs="Times New Roman"/>
              </w:rPr>
            </w:pPr>
            <w:r>
              <w:rPr>
                <w:rFonts w:eastAsia="宋体" w:hint="eastAsia"/>
              </w:rPr>
              <w:t>内存</w:t>
            </w:r>
          </w:p>
        </w:tc>
        <w:tc>
          <w:tcPr>
            <w:tcW w:w="5643" w:type="dxa"/>
          </w:tcPr>
          <w:p w:rsidR="00056A4D" w:rsidRPr="003F04CC" w:rsidRDefault="00056A4D" w:rsidP="002F3D9F">
            <w:pPr>
              <w:pStyle w:val="TableText"/>
              <w:rPr>
                <w:rFonts w:cs="Times New Roman"/>
              </w:rPr>
            </w:pPr>
            <w:r>
              <w:rPr>
                <w:rFonts w:eastAsia="宋体" w:hint="eastAsia"/>
              </w:rPr>
              <w:t>最少配置</w:t>
            </w:r>
            <w:r w:rsidR="002F3D9F">
              <w:rPr>
                <w:rFonts w:eastAsiaTheme="minorEastAsia" w:hint="eastAsia"/>
              </w:rPr>
              <w:t>32</w:t>
            </w:r>
            <w:r w:rsidRPr="001C2EEF">
              <w:rPr>
                <w:rFonts w:hint="eastAsia"/>
              </w:rPr>
              <w:t>G</w:t>
            </w:r>
            <w:r>
              <w:rPr>
                <w:rFonts w:hint="eastAsia"/>
              </w:rPr>
              <w:t xml:space="preserve"> </w:t>
            </w:r>
            <w:r w:rsidRPr="00083182">
              <w:t>DDR3</w:t>
            </w:r>
            <w:r>
              <w:rPr>
                <w:rFonts w:eastAsia="宋体" w:hint="eastAsia"/>
              </w:rPr>
              <w:t>内存</w:t>
            </w:r>
          </w:p>
        </w:tc>
      </w:tr>
      <w:tr w:rsidR="00056A4D" w:rsidRPr="003F04CC" w:rsidTr="008659DC">
        <w:tc>
          <w:tcPr>
            <w:tcW w:w="2284" w:type="dxa"/>
          </w:tcPr>
          <w:p w:rsidR="00056A4D" w:rsidRPr="003F04CC" w:rsidRDefault="00056A4D" w:rsidP="008659DC">
            <w:pPr>
              <w:pStyle w:val="TableText"/>
              <w:rPr>
                <w:rFonts w:cs="Times New Roman"/>
              </w:rPr>
            </w:pPr>
            <w:r>
              <w:rPr>
                <w:rFonts w:eastAsia="宋体" w:hint="eastAsia"/>
              </w:rPr>
              <w:t>硬盘</w:t>
            </w:r>
          </w:p>
        </w:tc>
        <w:tc>
          <w:tcPr>
            <w:tcW w:w="5643" w:type="dxa"/>
          </w:tcPr>
          <w:p w:rsidR="00056A4D" w:rsidRPr="003F04CC" w:rsidRDefault="00056A4D" w:rsidP="008659DC">
            <w:pPr>
              <w:pStyle w:val="TableText"/>
            </w:pPr>
            <w:r>
              <w:rPr>
                <w:rFonts w:eastAsia="宋体" w:hint="eastAsia"/>
              </w:rPr>
              <w:t>最少配置</w:t>
            </w:r>
            <w:r>
              <w:rPr>
                <w:rFonts w:hint="eastAsia"/>
              </w:rPr>
              <w:t>4</w:t>
            </w:r>
            <w:r w:rsidRPr="001C2EEF">
              <w:rPr>
                <w:rFonts w:hint="eastAsia"/>
              </w:rPr>
              <w:t>T</w:t>
            </w:r>
            <w:r>
              <w:rPr>
                <w:rFonts w:hint="eastAsia"/>
              </w:rPr>
              <w:t xml:space="preserve"> </w:t>
            </w:r>
            <w:r w:rsidRPr="001C2EEF">
              <w:rPr>
                <w:rFonts w:hint="eastAsia"/>
              </w:rPr>
              <w:t>SATA</w:t>
            </w:r>
            <w:r>
              <w:rPr>
                <w:rFonts w:eastAsia="宋体" w:hint="eastAsia"/>
              </w:rPr>
              <w:t>硬盘</w:t>
            </w:r>
          </w:p>
        </w:tc>
      </w:tr>
      <w:tr w:rsidR="00056A4D" w:rsidRPr="003F04CC" w:rsidTr="008659DC">
        <w:tc>
          <w:tcPr>
            <w:tcW w:w="2284" w:type="dxa"/>
          </w:tcPr>
          <w:p w:rsidR="00056A4D" w:rsidRPr="003F04CC" w:rsidRDefault="00056A4D" w:rsidP="008659DC">
            <w:pPr>
              <w:pStyle w:val="TableText"/>
              <w:rPr>
                <w:rFonts w:cs="Times New Roman"/>
              </w:rPr>
            </w:pPr>
            <w:r>
              <w:rPr>
                <w:rFonts w:eastAsia="宋体" w:hint="eastAsia"/>
              </w:rPr>
              <w:t>电源</w:t>
            </w:r>
          </w:p>
        </w:tc>
        <w:tc>
          <w:tcPr>
            <w:tcW w:w="5643" w:type="dxa"/>
          </w:tcPr>
          <w:p w:rsidR="00056A4D" w:rsidRPr="003F04CC" w:rsidRDefault="00056A4D" w:rsidP="008659DC">
            <w:pPr>
              <w:pStyle w:val="TableText"/>
              <w:rPr>
                <w:rFonts w:cs="Times New Roman"/>
                <w:sz w:val="20"/>
              </w:rPr>
            </w:pPr>
            <w:r w:rsidRPr="008659DC">
              <w:rPr>
                <w:rFonts w:eastAsia="宋体" w:hint="eastAsia"/>
              </w:rPr>
              <w:t>单电源</w:t>
            </w:r>
          </w:p>
        </w:tc>
      </w:tr>
    </w:tbl>
    <w:p w:rsidR="006E1781" w:rsidRDefault="006E1781" w:rsidP="001C2EEF">
      <w:pPr>
        <w:rPr>
          <w:rFonts w:cs="Times New Roman"/>
        </w:rPr>
      </w:pPr>
      <w:bookmarkStart w:id="22" w:name="_Toc329097565"/>
    </w:p>
    <w:p w:rsidR="001C2EEF" w:rsidRPr="003F04CC" w:rsidRDefault="001C2EEF" w:rsidP="001C2EEF">
      <w:pPr>
        <w:rPr>
          <w:rFonts w:cs="Times New Roman"/>
        </w:rPr>
      </w:pPr>
      <w:r w:rsidRPr="003F04CC">
        <w:rPr>
          <w:rFonts w:cs="Times New Roman"/>
        </w:rPr>
        <w:t>配套系统软件及补丁版本要求如</w:t>
      </w:r>
      <w:r>
        <w:rPr>
          <w:rFonts w:cs="Times New Roman"/>
        </w:rPr>
        <w:fldChar w:fldCharType="begin"/>
      </w:r>
      <w:r>
        <w:rPr>
          <w:rFonts w:cs="Times New Roman"/>
        </w:rPr>
        <w:instrText xml:space="preserve"> REF _Ref367785135 \r \h </w:instrText>
      </w:r>
      <w:r>
        <w:rPr>
          <w:rFonts w:cs="Times New Roman"/>
        </w:rPr>
      </w:r>
      <w:r>
        <w:rPr>
          <w:rFonts w:cs="Times New Roman"/>
        </w:rPr>
        <w:fldChar w:fldCharType="separate"/>
      </w:r>
      <w:r w:rsidR="006E22B5">
        <w:rPr>
          <w:rFonts w:cs="Times New Roman" w:hint="eastAsia"/>
        </w:rPr>
        <w:t>表</w:t>
      </w:r>
      <w:r w:rsidR="006E22B5">
        <w:rPr>
          <w:rFonts w:cs="Times New Roman" w:hint="eastAsia"/>
        </w:rPr>
        <w:t>2-2</w:t>
      </w:r>
      <w:r>
        <w:rPr>
          <w:rFonts w:cs="Times New Roman"/>
        </w:rPr>
        <w:fldChar w:fldCharType="end"/>
      </w:r>
      <w:r>
        <w:rPr>
          <w:rFonts w:cs="Times New Roman"/>
        </w:rPr>
        <w:t>所示</w:t>
      </w:r>
      <w:r>
        <w:rPr>
          <w:rFonts w:cs="Times New Roman" w:hint="eastAsia"/>
        </w:rPr>
        <w:t>。</w:t>
      </w:r>
    </w:p>
    <w:p w:rsidR="001C2EEF" w:rsidRPr="003F04CC" w:rsidRDefault="001C2EEF" w:rsidP="001C2EEF">
      <w:pPr>
        <w:pStyle w:val="TableDescription"/>
      </w:pPr>
      <w:bookmarkStart w:id="23" w:name="_Ref367785135"/>
      <w:r w:rsidRPr="003F04CC">
        <w:lastRenderedPageBreak/>
        <w:t>配套系统软件及补丁版本</w:t>
      </w:r>
      <w:bookmarkEnd w:id="23"/>
    </w:p>
    <w:tbl>
      <w:tblPr>
        <w:tblW w:w="7927"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84"/>
        <w:gridCol w:w="5643"/>
      </w:tblGrid>
      <w:tr w:rsidR="001C2EEF" w:rsidRPr="003F04CC" w:rsidTr="007C7B9B">
        <w:trPr>
          <w:cantSplit/>
          <w:tblHeader/>
        </w:trPr>
        <w:tc>
          <w:tcPr>
            <w:tcW w:w="2284"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1C2EEF" w:rsidRPr="003F04CC" w:rsidRDefault="001C2EEF" w:rsidP="007C7B9B">
            <w:pPr>
              <w:pStyle w:val="TableHeading"/>
              <w:rPr>
                <w:rFonts w:ascii="Times New Roman" w:hAnsi="Times New Roman" w:cs="Times New Roman"/>
              </w:rPr>
            </w:pPr>
            <w:r w:rsidRPr="003F04CC">
              <w:rPr>
                <w:rFonts w:ascii="Times New Roman" w:hAnsi="Times New Roman" w:cs="Times New Roman"/>
              </w:rPr>
              <w:t>软件类型</w:t>
            </w:r>
          </w:p>
        </w:tc>
        <w:tc>
          <w:tcPr>
            <w:tcW w:w="5643" w:type="dxa"/>
            <w:tcBorders>
              <w:top w:val="single" w:sz="6" w:space="0" w:color="auto"/>
              <w:left w:val="single" w:sz="6" w:space="0" w:color="auto"/>
              <w:bottom w:val="single" w:sz="6" w:space="0" w:color="auto"/>
              <w:right w:val="single" w:sz="6" w:space="0" w:color="auto"/>
              <w:tl2br w:val="nil"/>
              <w:tr2bl w:val="nil"/>
            </w:tcBorders>
            <w:shd w:val="clear" w:color="auto" w:fill="D9D9D9"/>
          </w:tcPr>
          <w:p w:rsidR="001C2EEF" w:rsidRPr="003F04CC" w:rsidRDefault="001C2EEF" w:rsidP="007C7B9B">
            <w:pPr>
              <w:pStyle w:val="TableHeading"/>
              <w:rPr>
                <w:rFonts w:ascii="Times New Roman" w:hAnsi="Times New Roman" w:cs="Times New Roman"/>
              </w:rPr>
            </w:pPr>
            <w:r w:rsidRPr="003F04CC">
              <w:rPr>
                <w:rFonts w:ascii="Times New Roman" w:hAnsi="Times New Roman" w:cs="Times New Roman"/>
              </w:rPr>
              <w:t>配置说明</w:t>
            </w:r>
          </w:p>
        </w:tc>
      </w:tr>
      <w:tr w:rsidR="001C2EEF" w:rsidRPr="003F04CC" w:rsidTr="007C7B9B">
        <w:trPr>
          <w:cantSplit/>
        </w:trPr>
        <w:tc>
          <w:tcPr>
            <w:tcW w:w="2284" w:type="dxa"/>
            <w:shd w:val="clear" w:color="auto" w:fill="auto"/>
          </w:tcPr>
          <w:p w:rsidR="001C2EEF" w:rsidRPr="003F04CC" w:rsidRDefault="001C2EEF" w:rsidP="007C7B9B">
            <w:pPr>
              <w:pStyle w:val="TableText"/>
              <w:rPr>
                <w:rFonts w:cs="Times New Roman"/>
              </w:rPr>
            </w:pPr>
            <w:r w:rsidRPr="003F04CC">
              <w:rPr>
                <w:rFonts w:cs="Times New Roman"/>
              </w:rPr>
              <w:t>操作系统版本及补丁</w:t>
            </w:r>
          </w:p>
        </w:tc>
        <w:tc>
          <w:tcPr>
            <w:tcW w:w="5643" w:type="dxa"/>
            <w:shd w:val="clear" w:color="auto" w:fill="auto"/>
          </w:tcPr>
          <w:p w:rsidR="001C2EEF" w:rsidRPr="003F04CC" w:rsidRDefault="002F3D9F" w:rsidP="002F3D9F">
            <w:pPr>
              <w:pStyle w:val="TableText"/>
              <w:rPr>
                <w:rFonts w:cs="Times New Roman"/>
                <w:color w:val="0000FF"/>
              </w:rPr>
            </w:pPr>
            <w:bookmarkStart w:id="24" w:name="OLE_LINK38"/>
            <w:r>
              <w:rPr>
                <w:rFonts w:hint="eastAsia"/>
              </w:rPr>
              <w:t>CentOS 6.5 X86 64bit \</w:t>
            </w:r>
            <w:r w:rsidR="001C2EEF">
              <w:rPr>
                <w:rFonts w:hint="eastAsia"/>
              </w:rPr>
              <w:t>CentOS 6.</w:t>
            </w:r>
            <w:r w:rsidR="000047AD">
              <w:rPr>
                <w:rFonts w:hint="eastAsia"/>
              </w:rPr>
              <w:t>7</w:t>
            </w:r>
            <w:r w:rsidR="001C2EEF">
              <w:rPr>
                <w:rFonts w:hint="eastAsia"/>
              </w:rPr>
              <w:t xml:space="preserve"> X86 64bit</w:t>
            </w:r>
            <w:bookmarkEnd w:id="24"/>
          </w:p>
        </w:tc>
      </w:tr>
      <w:tr w:rsidR="001C2EEF" w:rsidRPr="003F04CC" w:rsidTr="007C7B9B">
        <w:trPr>
          <w:cantSplit/>
        </w:trPr>
        <w:tc>
          <w:tcPr>
            <w:tcW w:w="2284" w:type="dxa"/>
            <w:shd w:val="clear" w:color="auto" w:fill="auto"/>
          </w:tcPr>
          <w:p w:rsidR="001C2EEF" w:rsidRPr="003F04CC" w:rsidRDefault="001C2EEF" w:rsidP="007C7B9B">
            <w:pPr>
              <w:pStyle w:val="TableText"/>
              <w:rPr>
                <w:rFonts w:cs="Times New Roman"/>
              </w:rPr>
            </w:pPr>
            <w:r w:rsidRPr="003F04CC">
              <w:rPr>
                <w:rFonts w:cs="Times New Roman"/>
              </w:rPr>
              <w:t>数据库</w:t>
            </w:r>
          </w:p>
        </w:tc>
        <w:tc>
          <w:tcPr>
            <w:tcW w:w="5643" w:type="dxa"/>
            <w:shd w:val="clear" w:color="auto" w:fill="auto"/>
          </w:tcPr>
          <w:p w:rsidR="001C2EEF" w:rsidRPr="003F04CC" w:rsidRDefault="00B347FD" w:rsidP="009D5645">
            <w:pPr>
              <w:pStyle w:val="TableText"/>
              <w:rPr>
                <w:rFonts w:cs="Times New Roman"/>
              </w:rPr>
            </w:pPr>
            <w:r w:rsidRPr="00B347FD">
              <w:rPr>
                <w:rFonts w:hint="eastAsia"/>
              </w:rPr>
              <w:t>Postgresql-9.4.0-1-linux-x64</w:t>
            </w:r>
            <w:r w:rsidRPr="00B347FD">
              <w:rPr>
                <w:rFonts w:hint="eastAsia"/>
              </w:rPr>
              <w:t>、</w:t>
            </w:r>
            <w:r w:rsidRPr="00B347FD">
              <w:rPr>
                <w:rFonts w:hint="eastAsia"/>
              </w:rPr>
              <w:t>Mysql 5.5</w:t>
            </w:r>
            <w:r w:rsidRPr="00B347FD">
              <w:rPr>
                <w:rFonts w:hint="eastAsia"/>
              </w:rPr>
              <w:t>以上版本</w:t>
            </w:r>
          </w:p>
        </w:tc>
      </w:tr>
      <w:tr w:rsidR="001C2EEF" w:rsidRPr="003F04CC" w:rsidTr="007C7B9B">
        <w:trPr>
          <w:cantSplit/>
        </w:trPr>
        <w:tc>
          <w:tcPr>
            <w:tcW w:w="2284" w:type="dxa"/>
            <w:shd w:val="clear" w:color="auto" w:fill="auto"/>
          </w:tcPr>
          <w:p w:rsidR="001C2EEF" w:rsidRPr="003F04CC" w:rsidRDefault="001C2EEF" w:rsidP="007C7B9B">
            <w:pPr>
              <w:pStyle w:val="TableText"/>
              <w:rPr>
                <w:rFonts w:cs="Times New Roman"/>
              </w:rPr>
            </w:pPr>
            <w:r w:rsidRPr="003F04CC">
              <w:rPr>
                <w:rFonts w:cs="Times New Roman"/>
              </w:rPr>
              <w:t>JDK</w:t>
            </w:r>
          </w:p>
        </w:tc>
        <w:tc>
          <w:tcPr>
            <w:tcW w:w="5643" w:type="dxa"/>
            <w:shd w:val="clear" w:color="auto" w:fill="auto"/>
          </w:tcPr>
          <w:p w:rsidR="001C2EEF" w:rsidRPr="003F04CC" w:rsidRDefault="001C2EEF" w:rsidP="00187CFE">
            <w:pPr>
              <w:pStyle w:val="TableText"/>
            </w:pPr>
            <w:r w:rsidRPr="003F04CC">
              <w:t>1.</w:t>
            </w:r>
            <w:r w:rsidR="00187CFE">
              <w:rPr>
                <w:rFonts w:hint="eastAsia"/>
              </w:rPr>
              <w:t>8</w:t>
            </w:r>
            <w:r w:rsidRPr="003F04CC">
              <w:t>.0_</w:t>
            </w:r>
            <w:r w:rsidR="00187CFE">
              <w:rPr>
                <w:rFonts w:hint="eastAsia"/>
              </w:rPr>
              <w:t>102</w:t>
            </w:r>
          </w:p>
        </w:tc>
      </w:tr>
      <w:bookmarkEnd w:id="22"/>
    </w:tbl>
    <w:p w:rsidR="00B347FD" w:rsidRDefault="00B347FD" w:rsidP="00B347FD"/>
    <w:p w:rsidR="00B347FD" w:rsidRDefault="00B347FD" w:rsidP="00B347FD">
      <w:pPr>
        <w:pStyle w:val="21"/>
      </w:pPr>
      <w:bookmarkStart w:id="25" w:name="_Toc21599"/>
      <w:bookmarkStart w:id="26" w:name="_Toc15025"/>
      <w:bookmarkStart w:id="27" w:name="_Toc23839"/>
      <w:bookmarkStart w:id="28" w:name="_Toc513554783"/>
      <w:r>
        <w:rPr>
          <w:rFonts w:hint="eastAsia"/>
          <w:lang w:eastAsia="zh-CN"/>
        </w:rPr>
        <w:t>系统功能模块</w:t>
      </w:r>
      <w:bookmarkEnd w:id="25"/>
      <w:bookmarkEnd w:id="26"/>
      <w:bookmarkEnd w:id="27"/>
      <w:bookmarkEnd w:id="28"/>
    </w:p>
    <w:p w:rsidR="00B347FD" w:rsidRDefault="00B347FD" w:rsidP="00B347FD">
      <w:r>
        <w:rPr>
          <w:noProof/>
        </w:rPr>
        <w:drawing>
          <wp:inline distT="0" distB="0" distL="114300" distR="114300" wp14:anchorId="341499FF" wp14:editId="1564A2A2">
            <wp:extent cx="6111875" cy="1051560"/>
            <wp:effectExtent l="0" t="0" r="3175" b="1524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14"/>
                    <a:stretch>
                      <a:fillRect/>
                    </a:stretch>
                  </pic:blipFill>
                  <pic:spPr>
                    <a:xfrm>
                      <a:off x="0" y="0"/>
                      <a:ext cx="6111875" cy="1051560"/>
                    </a:xfrm>
                    <a:prstGeom prst="rect">
                      <a:avLst/>
                    </a:prstGeom>
                    <a:noFill/>
                    <a:ln w="9525">
                      <a:noFill/>
                    </a:ln>
                  </pic:spPr>
                </pic:pic>
              </a:graphicData>
            </a:graphic>
          </wp:inline>
        </w:drawing>
      </w:r>
    </w:p>
    <w:p w:rsidR="00B347FD" w:rsidRPr="004A349A" w:rsidRDefault="00B347FD" w:rsidP="004A349A"/>
    <w:p w:rsidR="00C43FF9" w:rsidRPr="00524047" w:rsidRDefault="00C43FF9" w:rsidP="009B7E8A">
      <w:pPr>
        <w:sectPr w:rsidR="00C43FF9" w:rsidRPr="00524047" w:rsidSect="005E77B4">
          <w:pgSz w:w="11907" w:h="16840" w:code="9"/>
          <w:pgMar w:top="1701" w:right="1134" w:bottom="1701" w:left="1134" w:header="567" w:footer="567" w:gutter="0"/>
          <w:cols w:space="425"/>
          <w:docGrid w:linePitch="312"/>
        </w:sectPr>
      </w:pPr>
    </w:p>
    <w:p w:rsidR="007F45EA" w:rsidRDefault="007F45EA" w:rsidP="009B7E8A">
      <w:pPr>
        <w:pStyle w:val="1"/>
      </w:pPr>
      <w:bookmarkStart w:id="29" w:name="_Toc513554784"/>
      <w:bookmarkStart w:id="30" w:name="_Ref241409323"/>
      <w:bookmarkStart w:id="31" w:name="_Ref241409626"/>
      <w:bookmarkStart w:id="32" w:name="_Ref241409825"/>
      <w:bookmarkStart w:id="33" w:name="_Ref241409871"/>
      <w:bookmarkStart w:id="34" w:name="_Ref241410369"/>
      <w:bookmarkStart w:id="35" w:name="_Ref241410548"/>
      <w:bookmarkStart w:id="36" w:name="_Ref241410795"/>
      <w:bookmarkEnd w:id="16"/>
      <w:r>
        <w:rPr>
          <w:rFonts w:hint="eastAsia"/>
        </w:rPr>
        <w:lastRenderedPageBreak/>
        <w:t>安装操作系统</w:t>
      </w:r>
      <w:bookmarkEnd w:id="29"/>
    </w:p>
    <w:p w:rsidR="007F45EA" w:rsidRPr="007F45EA" w:rsidRDefault="007F45EA" w:rsidP="009B7E8A">
      <w:r w:rsidRPr="003F04CC">
        <w:t>本章将为您介绍如何</w:t>
      </w:r>
      <w:r>
        <w:rPr>
          <w:rFonts w:hint="eastAsia"/>
        </w:rPr>
        <w:t>为服务器</w:t>
      </w:r>
      <w:r w:rsidRPr="003F04CC">
        <w:t>安装</w:t>
      </w:r>
      <w:r w:rsidR="00624C8C">
        <w:rPr>
          <w:rFonts w:hint="eastAsia"/>
        </w:rPr>
        <w:t>版本为</w:t>
      </w:r>
      <w:r w:rsidR="0061312E">
        <w:rPr>
          <w:rFonts w:hint="eastAsia"/>
        </w:rPr>
        <w:t>C</w:t>
      </w:r>
      <w:r w:rsidR="00513CDB">
        <w:rPr>
          <w:rFonts w:hint="eastAsia"/>
        </w:rPr>
        <w:t xml:space="preserve">entOS </w:t>
      </w:r>
      <w:r w:rsidR="008A504B">
        <w:rPr>
          <w:rFonts w:hint="eastAsia"/>
        </w:rPr>
        <w:t>6.5</w:t>
      </w:r>
      <w:r w:rsidR="00547394">
        <w:rPr>
          <w:rFonts w:hint="eastAsia"/>
        </w:rPr>
        <w:t xml:space="preserve"> X86 64bit</w:t>
      </w:r>
      <w:r w:rsidR="00624C8C">
        <w:rPr>
          <w:rFonts w:hint="eastAsia"/>
        </w:rPr>
        <w:t>的</w:t>
      </w:r>
      <w:r w:rsidR="0062013A">
        <w:rPr>
          <w:rFonts w:hint="eastAsia"/>
        </w:rPr>
        <w:t>操作系统</w:t>
      </w:r>
      <w:r w:rsidRPr="003F04CC">
        <w:t>。</w:t>
      </w:r>
    </w:p>
    <w:p w:rsidR="007F45EA" w:rsidRPr="005806C4" w:rsidRDefault="007F45EA" w:rsidP="009B7E8A">
      <w:pPr>
        <w:pStyle w:val="21"/>
      </w:pPr>
      <w:bookmarkStart w:id="37" w:name="_Toc513554785"/>
      <w:r>
        <w:rPr>
          <w:rFonts w:hint="eastAsia"/>
        </w:rPr>
        <w:t>准备</w:t>
      </w:r>
      <w:bookmarkEnd w:id="37"/>
    </w:p>
    <w:p w:rsidR="007F45EA" w:rsidRDefault="007F45EA" w:rsidP="009B7E8A">
      <w:pPr>
        <w:pStyle w:val="Step"/>
        <w:outlineLvl w:val="9"/>
      </w:pPr>
      <w:r>
        <w:rPr>
          <w:rFonts w:hint="eastAsia"/>
        </w:rPr>
        <w:t>插入光盘，启动服务器，在</w:t>
      </w:r>
      <w:r>
        <w:rPr>
          <w:rFonts w:hint="eastAsia"/>
        </w:rPr>
        <w:t>BIOS</w:t>
      </w:r>
      <w:r>
        <w:rPr>
          <w:rFonts w:hint="eastAsia"/>
        </w:rPr>
        <w:t>里面设置从光盘启动系统。</w:t>
      </w:r>
    </w:p>
    <w:p w:rsidR="007F45EA" w:rsidRDefault="007F45EA" w:rsidP="009B7E8A">
      <w:pPr>
        <w:pStyle w:val="Step"/>
        <w:outlineLvl w:val="9"/>
      </w:pPr>
      <w:r>
        <w:rPr>
          <w:rFonts w:hint="eastAsia"/>
        </w:rPr>
        <w:t>重启服务器，进入安装界面，选择“</w:t>
      </w:r>
      <w:r w:rsidRPr="00936376">
        <w:rPr>
          <w:rFonts w:hint="eastAsia"/>
          <w:b/>
        </w:rPr>
        <w:t>Install</w:t>
      </w:r>
      <w:r w:rsidR="0061312E">
        <w:rPr>
          <w:rFonts w:hint="eastAsia"/>
          <w:b/>
        </w:rPr>
        <w:t xml:space="preserve"> or upgrade an existing system</w:t>
      </w:r>
      <w:r>
        <w:rPr>
          <w:rFonts w:hint="eastAsia"/>
        </w:rPr>
        <w:t>”</w:t>
      </w:r>
      <w:r w:rsidR="0052030E">
        <w:rPr>
          <w:rFonts w:hint="eastAsia"/>
        </w:rPr>
        <w:t>，单击回车键</w:t>
      </w:r>
      <w:r>
        <w:rPr>
          <w:rFonts w:hint="eastAsia"/>
        </w:rPr>
        <w:t>，如</w:t>
      </w:r>
      <w:r w:rsidR="00D24F37">
        <w:fldChar w:fldCharType="begin"/>
      </w:r>
      <w:r w:rsidR="00D24F37">
        <w:instrText xml:space="preserve"> </w:instrText>
      </w:r>
      <w:r w:rsidR="00D24F37">
        <w:rPr>
          <w:rFonts w:hint="eastAsia"/>
        </w:rPr>
        <w:instrText>REF _Ref343515337 \r \h</w:instrText>
      </w:r>
      <w:r w:rsidR="00D24F37">
        <w:instrText xml:space="preserve"> </w:instrText>
      </w:r>
      <w:r w:rsidR="00D24F37">
        <w:fldChar w:fldCharType="separate"/>
      </w:r>
      <w:r w:rsidR="006E22B5">
        <w:rPr>
          <w:rFonts w:hint="eastAsia"/>
        </w:rPr>
        <w:t>图</w:t>
      </w:r>
      <w:r w:rsidR="006E22B5">
        <w:rPr>
          <w:rFonts w:hint="eastAsia"/>
        </w:rPr>
        <w:t>3-1</w:t>
      </w:r>
      <w:r w:rsidR="00D24F37">
        <w:fldChar w:fldCharType="end"/>
      </w:r>
      <w:r>
        <w:rPr>
          <w:rFonts w:hint="eastAsia"/>
        </w:rPr>
        <w:t>所示。</w:t>
      </w:r>
    </w:p>
    <w:p w:rsidR="00D24F37" w:rsidRDefault="00D24F37" w:rsidP="00D24F37">
      <w:pPr>
        <w:pStyle w:val="FigureDescription"/>
      </w:pPr>
      <w:bookmarkStart w:id="38" w:name="_Ref343515337"/>
      <w:r>
        <w:rPr>
          <w:rFonts w:hint="eastAsia"/>
        </w:rPr>
        <w:t>选择安装类型</w:t>
      </w:r>
      <w:bookmarkEnd w:id="38"/>
    </w:p>
    <w:p w:rsidR="007F45EA" w:rsidRDefault="0061312E" w:rsidP="00D24F37">
      <w:pPr>
        <w:pStyle w:val="Figure"/>
      </w:pPr>
      <w:r>
        <w:rPr>
          <w:noProof/>
        </w:rPr>
        <w:drawing>
          <wp:inline distT="0" distB="0" distL="0" distR="0" wp14:anchorId="50BFCFE8" wp14:editId="6997D3D1">
            <wp:extent cx="4996969" cy="375747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6969" cy="3757471"/>
                    </a:xfrm>
                    <a:prstGeom prst="rect">
                      <a:avLst/>
                    </a:prstGeom>
                  </pic:spPr>
                </pic:pic>
              </a:graphicData>
            </a:graphic>
          </wp:inline>
        </w:drawing>
      </w:r>
    </w:p>
    <w:p w:rsidR="007F45EA" w:rsidRDefault="007F45EA" w:rsidP="009B7E8A"/>
    <w:p w:rsidR="0061312E" w:rsidRDefault="00A3084B" w:rsidP="009B7E8A">
      <w:pPr>
        <w:pStyle w:val="Step"/>
        <w:outlineLvl w:val="9"/>
      </w:pPr>
      <w:r>
        <w:rPr>
          <w:rFonts w:hint="eastAsia"/>
        </w:rPr>
        <w:lastRenderedPageBreak/>
        <w:t>等待十五秒后</w:t>
      </w:r>
      <w:r w:rsidR="0061312E">
        <w:rPr>
          <w:rFonts w:hint="eastAsia"/>
        </w:rPr>
        <w:t>进入媒体</w:t>
      </w:r>
      <w:r w:rsidR="005017BE">
        <w:rPr>
          <w:rFonts w:hint="eastAsia"/>
        </w:rPr>
        <w:t>检查</w:t>
      </w:r>
      <w:r w:rsidR="0061312E">
        <w:rPr>
          <w:rFonts w:hint="eastAsia"/>
        </w:rPr>
        <w:t>界面，使用方向键</w:t>
      </w:r>
      <w:r w:rsidR="00B35782">
        <w:rPr>
          <w:rFonts w:hint="eastAsia"/>
        </w:rPr>
        <w:t>的左右键</w:t>
      </w:r>
      <w:r w:rsidR="0061312E">
        <w:rPr>
          <w:rFonts w:hint="eastAsia"/>
        </w:rPr>
        <w:t>选择“</w:t>
      </w:r>
      <w:r w:rsidR="0061312E" w:rsidRPr="0061312E">
        <w:rPr>
          <w:rFonts w:hint="eastAsia"/>
          <w:b/>
        </w:rPr>
        <w:t>Skip</w:t>
      </w:r>
      <w:r w:rsidR="0061312E">
        <w:rPr>
          <w:rFonts w:hint="eastAsia"/>
        </w:rPr>
        <w:t>”，单击回车键，如</w:t>
      </w:r>
      <w:r w:rsidR="00D24F37">
        <w:fldChar w:fldCharType="begin"/>
      </w:r>
      <w:r w:rsidR="00D24F37">
        <w:instrText xml:space="preserve"> </w:instrText>
      </w:r>
      <w:r w:rsidR="00D24F37">
        <w:rPr>
          <w:rFonts w:hint="eastAsia"/>
        </w:rPr>
        <w:instrText>REF _Ref343515384 \r \h</w:instrText>
      </w:r>
      <w:r w:rsidR="00D24F37">
        <w:instrText xml:space="preserve"> </w:instrText>
      </w:r>
      <w:r w:rsidR="00D24F37">
        <w:fldChar w:fldCharType="separate"/>
      </w:r>
      <w:r w:rsidR="006E22B5">
        <w:rPr>
          <w:rFonts w:hint="eastAsia"/>
        </w:rPr>
        <w:t>图</w:t>
      </w:r>
      <w:r w:rsidR="006E22B5">
        <w:rPr>
          <w:rFonts w:hint="eastAsia"/>
        </w:rPr>
        <w:t>3-2</w:t>
      </w:r>
      <w:r w:rsidR="00D24F37">
        <w:fldChar w:fldCharType="end"/>
      </w:r>
      <w:r w:rsidR="0061312E">
        <w:rPr>
          <w:rFonts w:hint="eastAsia"/>
        </w:rPr>
        <w:t>所示。</w:t>
      </w:r>
    </w:p>
    <w:p w:rsidR="00D24F37" w:rsidRPr="0061312E" w:rsidRDefault="00D24F37" w:rsidP="00D24F37">
      <w:pPr>
        <w:pStyle w:val="FigureDescription"/>
      </w:pPr>
      <w:bookmarkStart w:id="39" w:name="_Ref343515384"/>
      <w:r>
        <w:rPr>
          <w:rFonts w:hint="eastAsia"/>
        </w:rPr>
        <w:t>媒体检查界面</w:t>
      </w:r>
      <w:bookmarkEnd w:id="39"/>
    </w:p>
    <w:p w:rsidR="0061312E" w:rsidRDefault="0061312E" w:rsidP="00D24F37">
      <w:pPr>
        <w:pStyle w:val="Figure"/>
      </w:pPr>
      <w:r>
        <w:rPr>
          <w:noProof/>
        </w:rPr>
        <w:drawing>
          <wp:inline distT="0" distB="0" distL="0" distR="0" wp14:anchorId="00A5DF48" wp14:editId="76738546">
            <wp:extent cx="4996343" cy="2778826"/>
            <wp:effectExtent l="0" t="0" r="0"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6343" cy="2778826"/>
                    </a:xfrm>
                    <a:prstGeom prst="rect">
                      <a:avLst/>
                    </a:prstGeom>
                  </pic:spPr>
                </pic:pic>
              </a:graphicData>
            </a:graphic>
          </wp:inline>
        </w:drawing>
      </w:r>
    </w:p>
    <w:p w:rsidR="0061312E" w:rsidRDefault="0061312E" w:rsidP="009B7E8A"/>
    <w:p w:rsidR="0052030E" w:rsidRDefault="0052030E" w:rsidP="009B7E8A">
      <w:pPr>
        <w:pStyle w:val="Step"/>
        <w:outlineLvl w:val="9"/>
      </w:pPr>
      <w:r>
        <w:rPr>
          <w:rFonts w:hint="eastAsia"/>
        </w:rPr>
        <w:t>进入</w:t>
      </w:r>
      <w:r>
        <w:rPr>
          <w:rFonts w:hint="eastAsia"/>
        </w:rPr>
        <w:t>CentOS</w:t>
      </w:r>
      <w:r>
        <w:rPr>
          <w:rFonts w:hint="eastAsia"/>
        </w:rPr>
        <w:t>欢迎界面，</w:t>
      </w:r>
      <w:r w:rsidR="00DF4960">
        <w:rPr>
          <w:rFonts w:hint="eastAsia"/>
        </w:rPr>
        <w:t>单击</w:t>
      </w:r>
      <w:r>
        <w:rPr>
          <w:rFonts w:hint="eastAsia"/>
        </w:rPr>
        <w:t>“</w:t>
      </w:r>
      <w:r w:rsidRPr="00DF4960">
        <w:rPr>
          <w:rFonts w:hint="eastAsia"/>
          <w:b/>
        </w:rPr>
        <w:t>Next</w:t>
      </w:r>
      <w:r>
        <w:rPr>
          <w:rFonts w:hint="eastAsia"/>
        </w:rPr>
        <w:t>”，如</w:t>
      </w:r>
      <w:r w:rsidR="00D24F37">
        <w:fldChar w:fldCharType="begin"/>
      </w:r>
      <w:r w:rsidR="00D24F37">
        <w:instrText xml:space="preserve"> </w:instrText>
      </w:r>
      <w:r w:rsidR="00D24F37">
        <w:rPr>
          <w:rFonts w:hint="eastAsia"/>
        </w:rPr>
        <w:instrText>REF _Ref343515406 \r \h</w:instrText>
      </w:r>
      <w:r w:rsidR="00D24F37">
        <w:instrText xml:space="preserve"> </w:instrText>
      </w:r>
      <w:r w:rsidR="00D24F37">
        <w:fldChar w:fldCharType="separate"/>
      </w:r>
      <w:r w:rsidR="006E22B5">
        <w:rPr>
          <w:rFonts w:hint="eastAsia"/>
        </w:rPr>
        <w:t>图</w:t>
      </w:r>
      <w:r w:rsidR="006E22B5">
        <w:rPr>
          <w:rFonts w:hint="eastAsia"/>
        </w:rPr>
        <w:t>3-3</w:t>
      </w:r>
      <w:r w:rsidR="00D24F37">
        <w:fldChar w:fldCharType="end"/>
      </w:r>
      <w:r>
        <w:rPr>
          <w:rFonts w:hint="eastAsia"/>
        </w:rPr>
        <w:t>所示。</w:t>
      </w:r>
    </w:p>
    <w:p w:rsidR="00D24F37" w:rsidRPr="0052030E" w:rsidRDefault="00D24F37" w:rsidP="00D24F37">
      <w:pPr>
        <w:pStyle w:val="FigureDescription"/>
      </w:pPr>
      <w:bookmarkStart w:id="40" w:name="_Ref343515406"/>
      <w:r>
        <w:rPr>
          <w:rFonts w:hint="eastAsia"/>
        </w:rPr>
        <w:t>CentOS</w:t>
      </w:r>
      <w:r>
        <w:rPr>
          <w:rFonts w:hint="eastAsia"/>
        </w:rPr>
        <w:t>欢迎界面</w:t>
      </w:r>
      <w:bookmarkEnd w:id="40"/>
    </w:p>
    <w:p w:rsidR="0052030E" w:rsidRDefault="0052030E" w:rsidP="00D24F37">
      <w:pPr>
        <w:pStyle w:val="Figure"/>
      </w:pPr>
      <w:r>
        <w:rPr>
          <w:noProof/>
        </w:rPr>
        <w:drawing>
          <wp:inline distT="0" distB="0" distL="0" distR="0" wp14:anchorId="48CCD082" wp14:editId="7467D6D4">
            <wp:extent cx="4997062" cy="21220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97062" cy="2122040"/>
                    </a:xfrm>
                    <a:prstGeom prst="rect">
                      <a:avLst/>
                    </a:prstGeom>
                  </pic:spPr>
                </pic:pic>
              </a:graphicData>
            </a:graphic>
          </wp:inline>
        </w:drawing>
      </w:r>
    </w:p>
    <w:p w:rsidR="00B35782" w:rsidRDefault="00B35782" w:rsidP="009B7E8A"/>
    <w:p w:rsidR="007F45EA" w:rsidRDefault="007F45EA" w:rsidP="009B7E8A">
      <w:pPr>
        <w:pStyle w:val="Step"/>
        <w:outlineLvl w:val="9"/>
      </w:pPr>
      <w:r>
        <w:rPr>
          <w:rFonts w:hint="eastAsia"/>
        </w:rPr>
        <w:t>进入</w:t>
      </w:r>
      <w:r w:rsidR="00B35782">
        <w:rPr>
          <w:rFonts w:hint="eastAsia"/>
        </w:rPr>
        <w:t>选择语言</w:t>
      </w:r>
      <w:r>
        <w:rPr>
          <w:rFonts w:hint="eastAsia"/>
        </w:rPr>
        <w:t>界面，</w:t>
      </w:r>
      <w:r w:rsidR="00B35782">
        <w:rPr>
          <w:rFonts w:hint="eastAsia"/>
        </w:rPr>
        <w:t>使用方向键的上下键</w:t>
      </w:r>
      <w:r>
        <w:rPr>
          <w:rFonts w:hint="eastAsia"/>
        </w:rPr>
        <w:t>选择“</w:t>
      </w:r>
      <w:r w:rsidR="00B35782">
        <w:rPr>
          <w:rFonts w:hint="eastAsia"/>
          <w:b/>
        </w:rPr>
        <w:t>Chinese</w:t>
      </w:r>
      <w:r w:rsidR="00B35782">
        <w:rPr>
          <w:rFonts w:hint="eastAsia"/>
          <w:b/>
        </w:rPr>
        <w:t>（</w:t>
      </w:r>
      <w:r w:rsidR="00B35782">
        <w:rPr>
          <w:rFonts w:hint="eastAsia"/>
          <w:b/>
        </w:rPr>
        <w:t>Simplified</w:t>
      </w:r>
      <w:r w:rsidR="00B35782">
        <w:rPr>
          <w:rFonts w:hint="eastAsia"/>
          <w:b/>
        </w:rPr>
        <w:t>）</w:t>
      </w:r>
      <w:r w:rsidR="00DF4960" w:rsidRPr="00DF4960">
        <w:rPr>
          <w:rFonts w:hint="eastAsia"/>
          <w:b/>
        </w:rPr>
        <w:t>（中文（</w:t>
      </w:r>
      <w:r w:rsidR="00B35782" w:rsidRPr="00DF4960">
        <w:rPr>
          <w:rFonts w:hint="eastAsia"/>
          <w:b/>
        </w:rPr>
        <w:t>简体</w:t>
      </w:r>
      <w:r w:rsidR="00DF4960" w:rsidRPr="00DF4960">
        <w:rPr>
          <w:rFonts w:hint="eastAsia"/>
          <w:b/>
        </w:rPr>
        <w:t>））</w:t>
      </w:r>
      <w:r w:rsidR="00DF4960">
        <w:rPr>
          <w:rFonts w:hint="eastAsia"/>
        </w:rPr>
        <w:t>”</w:t>
      </w:r>
      <w:r>
        <w:rPr>
          <w:rFonts w:hint="eastAsia"/>
        </w:rPr>
        <w:t>，</w:t>
      </w:r>
      <w:r w:rsidR="00DF4960">
        <w:rPr>
          <w:rFonts w:hint="eastAsia"/>
        </w:rPr>
        <w:t>单击</w:t>
      </w:r>
      <w:r>
        <w:rPr>
          <w:rFonts w:hint="eastAsia"/>
        </w:rPr>
        <w:t>“</w:t>
      </w:r>
      <w:r w:rsidR="00DF4960" w:rsidRPr="00DF4960">
        <w:rPr>
          <w:rFonts w:hint="eastAsia"/>
          <w:b/>
        </w:rPr>
        <w:t>Next</w:t>
      </w:r>
      <w:r>
        <w:rPr>
          <w:rFonts w:hint="eastAsia"/>
        </w:rPr>
        <w:t>”，如</w:t>
      </w:r>
      <w:r w:rsidR="00F67EEC">
        <w:fldChar w:fldCharType="begin"/>
      </w:r>
      <w:r w:rsidR="00F67EEC">
        <w:instrText xml:space="preserve"> </w:instrText>
      </w:r>
      <w:r w:rsidR="00F67EEC">
        <w:rPr>
          <w:rFonts w:hint="eastAsia"/>
        </w:rPr>
        <w:instrText>REF _Ref343515428 \r \h</w:instrText>
      </w:r>
      <w:r w:rsidR="00F67EEC">
        <w:instrText xml:space="preserve"> </w:instrText>
      </w:r>
      <w:r w:rsidR="00F67EEC">
        <w:fldChar w:fldCharType="separate"/>
      </w:r>
      <w:r w:rsidR="006E22B5">
        <w:rPr>
          <w:rFonts w:hint="eastAsia"/>
        </w:rPr>
        <w:t>图</w:t>
      </w:r>
      <w:r w:rsidR="006E22B5">
        <w:rPr>
          <w:rFonts w:hint="eastAsia"/>
        </w:rPr>
        <w:t>3-4</w:t>
      </w:r>
      <w:r w:rsidR="00F67EEC">
        <w:fldChar w:fldCharType="end"/>
      </w:r>
      <w:r>
        <w:rPr>
          <w:rFonts w:hint="eastAsia"/>
        </w:rPr>
        <w:t>所示。</w:t>
      </w:r>
    </w:p>
    <w:p w:rsidR="00F67EEC" w:rsidRDefault="00F67EEC" w:rsidP="00F67EEC">
      <w:pPr>
        <w:pStyle w:val="FigureDescription"/>
      </w:pPr>
      <w:bookmarkStart w:id="41" w:name="_Ref343515428"/>
      <w:r>
        <w:rPr>
          <w:rFonts w:hint="eastAsia"/>
        </w:rPr>
        <w:lastRenderedPageBreak/>
        <w:t>选择语言界面</w:t>
      </w:r>
      <w:bookmarkEnd w:id="41"/>
    </w:p>
    <w:p w:rsidR="007F45EA" w:rsidRDefault="00DF4960" w:rsidP="00F67EEC">
      <w:pPr>
        <w:pStyle w:val="Figure"/>
      </w:pPr>
      <w:r>
        <w:rPr>
          <w:noProof/>
        </w:rPr>
        <w:drawing>
          <wp:inline distT="0" distB="0" distL="0" distR="0" wp14:anchorId="4EA9676B" wp14:editId="53F15CFF">
            <wp:extent cx="4997015" cy="3365536"/>
            <wp:effectExtent l="0" t="0" r="0"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97015" cy="3365536"/>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进入</w:t>
      </w:r>
      <w:r w:rsidR="00DF4960">
        <w:rPr>
          <w:rFonts w:hint="eastAsia"/>
        </w:rPr>
        <w:t>选择键盘类型界面</w:t>
      </w:r>
      <w:r>
        <w:rPr>
          <w:rFonts w:hint="eastAsia"/>
        </w:rPr>
        <w:t>，</w:t>
      </w:r>
      <w:r w:rsidR="00DF4960">
        <w:rPr>
          <w:rFonts w:hint="eastAsia"/>
        </w:rPr>
        <w:t>选择“</w:t>
      </w:r>
      <w:r w:rsidR="00DF4960" w:rsidRPr="00DF4960">
        <w:rPr>
          <w:rFonts w:hint="eastAsia"/>
          <w:b/>
        </w:rPr>
        <w:t>美国英语式</w:t>
      </w:r>
      <w:r w:rsidR="00DF4960">
        <w:rPr>
          <w:rFonts w:hint="eastAsia"/>
        </w:rPr>
        <w:t>”</w:t>
      </w:r>
      <w:r>
        <w:rPr>
          <w:rFonts w:hint="eastAsia"/>
        </w:rPr>
        <w:t>，单击“</w:t>
      </w:r>
      <w:r w:rsidRPr="00AB45C8">
        <w:rPr>
          <w:rFonts w:hint="eastAsia"/>
          <w:b/>
        </w:rPr>
        <w:t>下一步</w:t>
      </w:r>
      <w:r>
        <w:rPr>
          <w:rFonts w:hint="eastAsia"/>
        </w:rPr>
        <w:t>”，如</w:t>
      </w:r>
      <w:r w:rsidR="00F67EEC">
        <w:fldChar w:fldCharType="begin"/>
      </w:r>
      <w:r w:rsidR="00F67EEC">
        <w:instrText xml:space="preserve"> </w:instrText>
      </w:r>
      <w:r w:rsidR="00F67EEC">
        <w:rPr>
          <w:rFonts w:hint="eastAsia"/>
        </w:rPr>
        <w:instrText>REF _Ref343515450 \r \h</w:instrText>
      </w:r>
      <w:r w:rsidR="00F67EEC">
        <w:instrText xml:space="preserve"> </w:instrText>
      </w:r>
      <w:r w:rsidR="00F67EEC">
        <w:fldChar w:fldCharType="separate"/>
      </w:r>
      <w:r w:rsidR="006E22B5">
        <w:rPr>
          <w:rFonts w:hint="eastAsia"/>
        </w:rPr>
        <w:t>图</w:t>
      </w:r>
      <w:r w:rsidR="006E22B5">
        <w:rPr>
          <w:rFonts w:hint="eastAsia"/>
        </w:rPr>
        <w:t>3-5</w:t>
      </w:r>
      <w:r w:rsidR="00F67EEC">
        <w:fldChar w:fldCharType="end"/>
      </w:r>
      <w:r>
        <w:rPr>
          <w:rFonts w:hint="eastAsia"/>
        </w:rPr>
        <w:t>所示。</w:t>
      </w:r>
    </w:p>
    <w:p w:rsidR="00F67EEC" w:rsidRDefault="00F67EEC" w:rsidP="00F67EEC">
      <w:pPr>
        <w:pStyle w:val="FigureDescription"/>
      </w:pPr>
      <w:bookmarkStart w:id="42" w:name="_Ref343515450"/>
      <w:r>
        <w:rPr>
          <w:rFonts w:hint="eastAsia"/>
        </w:rPr>
        <w:t>选择键盘类型界面</w:t>
      </w:r>
      <w:bookmarkEnd w:id="42"/>
    </w:p>
    <w:p w:rsidR="007F45EA" w:rsidRDefault="00DF4960" w:rsidP="00F67EEC">
      <w:pPr>
        <w:pStyle w:val="Figure"/>
      </w:pPr>
      <w:r>
        <w:rPr>
          <w:noProof/>
        </w:rPr>
        <w:drawing>
          <wp:inline distT="0" distB="0" distL="0" distR="0" wp14:anchorId="6D897667" wp14:editId="4D905078">
            <wp:extent cx="4996877" cy="3075377"/>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6877" cy="3075377"/>
                    </a:xfrm>
                    <a:prstGeom prst="rect">
                      <a:avLst/>
                    </a:prstGeom>
                  </pic:spPr>
                </pic:pic>
              </a:graphicData>
            </a:graphic>
          </wp:inline>
        </w:drawing>
      </w:r>
    </w:p>
    <w:p w:rsidR="007F45EA" w:rsidRPr="00AB45C8" w:rsidRDefault="007F45EA" w:rsidP="006D35C2"/>
    <w:p w:rsidR="007F45EA" w:rsidRDefault="007F45EA" w:rsidP="009B7E8A">
      <w:pPr>
        <w:pStyle w:val="Step"/>
        <w:outlineLvl w:val="9"/>
      </w:pPr>
      <w:r>
        <w:rPr>
          <w:rFonts w:hint="eastAsia"/>
        </w:rPr>
        <w:t>进入</w:t>
      </w:r>
      <w:r w:rsidR="006D35C2">
        <w:rPr>
          <w:rFonts w:hint="eastAsia"/>
        </w:rPr>
        <w:t>选择安装设备界面</w:t>
      </w:r>
      <w:r>
        <w:rPr>
          <w:rFonts w:hint="eastAsia"/>
        </w:rPr>
        <w:t>，</w:t>
      </w:r>
      <w:r w:rsidR="006D35C2">
        <w:rPr>
          <w:rFonts w:hint="eastAsia"/>
        </w:rPr>
        <w:t>选择“</w:t>
      </w:r>
      <w:r w:rsidR="006D35C2">
        <w:rPr>
          <w:rFonts w:hint="eastAsia"/>
          <w:b/>
        </w:rPr>
        <w:t>基本存储设备</w:t>
      </w:r>
      <w:r w:rsidR="006D35C2">
        <w:rPr>
          <w:rFonts w:hint="eastAsia"/>
        </w:rPr>
        <w:t>”</w:t>
      </w:r>
      <w:r>
        <w:rPr>
          <w:rFonts w:hint="eastAsia"/>
        </w:rPr>
        <w:t>，单击“</w:t>
      </w:r>
      <w:r w:rsidRPr="00AB45C8">
        <w:rPr>
          <w:rFonts w:hint="eastAsia"/>
          <w:b/>
        </w:rPr>
        <w:t>下一步</w:t>
      </w:r>
      <w:r>
        <w:rPr>
          <w:rFonts w:hint="eastAsia"/>
        </w:rPr>
        <w:t>”，如</w:t>
      </w:r>
      <w:r w:rsidR="006B3E8B">
        <w:fldChar w:fldCharType="begin"/>
      </w:r>
      <w:r w:rsidR="006B3E8B">
        <w:instrText xml:space="preserve"> </w:instrText>
      </w:r>
      <w:r w:rsidR="006B3E8B">
        <w:rPr>
          <w:rFonts w:hint="eastAsia"/>
        </w:rPr>
        <w:instrText>REF _Ref343515476 \r \h</w:instrText>
      </w:r>
      <w:r w:rsidR="006B3E8B">
        <w:instrText xml:space="preserve"> </w:instrText>
      </w:r>
      <w:r w:rsidR="006B3E8B">
        <w:fldChar w:fldCharType="separate"/>
      </w:r>
      <w:r w:rsidR="006E22B5">
        <w:rPr>
          <w:rFonts w:hint="eastAsia"/>
        </w:rPr>
        <w:t>图</w:t>
      </w:r>
      <w:r w:rsidR="006E22B5">
        <w:rPr>
          <w:rFonts w:hint="eastAsia"/>
        </w:rPr>
        <w:t>3-6</w:t>
      </w:r>
      <w:r w:rsidR="006B3E8B">
        <w:fldChar w:fldCharType="end"/>
      </w:r>
      <w:r>
        <w:rPr>
          <w:rFonts w:hint="eastAsia"/>
        </w:rPr>
        <w:t>所示。</w:t>
      </w:r>
    </w:p>
    <w:p w:rsidR="006B3E8B" w:rsidRDefault="006B3E8B" w:rsidP="006B3E8B">
      <w:pPr>
        <w:pStyle w:val="FigureDescription"/>
      </w:pPr>
      <w:bookmarkStart w:id="43" w:name="_Ref343515476"/>
      <w:r>
        <w:rPr>
          <w:rFonts w:hint="eastAsia"/>
        </w:rPr>
        <w:lastRenderedPageBreak/>
        <w:t>选择安装设备界面</w:t>
      </w:r>
      <w:bookmarkEnd w:id="43"/>
    </w:p>
    <w:p w:rsidR="007F45EA" w:rsidRDefault="006D35C2" w:rsidP="006B3E8B">
      <w:pPr>
        <w:pStyle w:val="Figure"/>
      </w:pPr>
      <w:r>
        <w:rPr>
          <w:noProof/>
        </w:rPr>
        <w:drawing>
          <wp:inline distT="0" distB="0" distL="0" distR="0" wp14:anchorId="346BD998" wp14:editId="2887796E">
            <wp:extent cx="4996476" cy="1751694"/>
            <wp:effectExtent l="0" t="0" r="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96476" cy="1751694"/>
                    </a:xfrm>
                    <a:prstGeom prst="rect">
                      <a:avLst/>
                    </a:prstGeom>
                  </pic:spPr>
                </pic:pic>
              </a:graphicData>
            </a:graphic>
          </wp:inline>
        </w:drawing>
      </w:r>
    </w:p>
    <w:p w:rsidR="007F45EA" w:rsidRDefault="007F45EA" w:rsidP="009B7E8A"/>
    <w:p w:rsidR="004744FE" w:rsidRDefault="004744FE" w:rsidP="009B7E8A">
      <w:pPr>
        <w:pStyle w:val="Step"/>
        <w:outlineLvl w:val="9"/>
      </w:pPr>
      <w:r>
        <w:rPr>
          <w:rFonts w:hint="eastAsia"/>
        </w:rPr>
        <w:t>进入计算机命名界面，</w:t>
      </w:r>
      <w:r w:rsidR="00B31EE6">
        <w:rPr>
          <w:rFonts w:hint="eastAsia"/>
        </w:rPr>
        <w:t>设置主机名为“</w:t>
      </w:r>
      <w:r w:rsidR="00B31EE6">
        <w:rPr>
          <w:rFonts w:hint="eastAsia"/>
          <w:b/>
        </w:rPr>
        <w:t>aischool</w:t>
      </w:r>
      <w:r w:rsidR="00B31EE6">
        <w:rPr>
          <w:rFonts w:hint="eastAsia"/>
        </w:rPr>
        <w:t>”</w:t>
      </w:r>
      <w:r>
        <w:rPr>
          <w:rFonts w:hint="eastAsia"/>
        </w:rPr>
        <w:t>，单击“</w:t>
      </w:r>
      <w:r w:rsidRPr="004744FE">
        <w:rPr>
          <w:rFonts w:hint="eastAsia"/>
          <w:b/>
        </w:rPr>
        <w:t>下一步</w:t>
      </w:r>
      <w:r>
        <w:rPr>
          <w:rFonts w:hint="eastAsia"/>
        </w:rPr>
        <w:t>”，如</w:t>
      </w:r>
      <w:r w:rsidR="006B3E8B">
        <w:fldChar w:fldCharType="begin"/>
      </w:r>
      <w:r w:rsidR="006B3E8B">
        <w:instrText xml:space="preserve"> </w:instrText>
      </w:r>
      <w:r w:rsidR="006B3E8B">
        <w:rPr>
          <w:rFonts w:hint="eastAsia"/>
        </w:rPr>
        <w:instrText>REF _Ref343515532 \r \h</w:instrText>
      </w:r>
      <w:r w:rsidR="006B3E8B">
        <w:instrText xml:space="preserve"> </w:instrText>
      </w:r>
      <w:r w:rsidR="006B3E8B">
        <w:fldChar w:fldCharType="separate"/>
      </w:r>
      <w:r w:rsidR="006E22B5">
        <w:rPr>
          <w:rFonts w:hint="eastAsia"/>
        </w:rPr>
        <w:t>图</w:t>
      </w:r>
      <w:r w:rsidR="006E22B5">
        <w:rPr>
          <w:rFonts w:hint="eastAsia"/>
        </w:rPr>
        <w:t>3-7</w:t>
      </w:r>
      <w:r w:rsidR="006B3E8B">
        <w:fldChar w:fldCharType="end"/>
      </w:r>
      <w:r>
        <w:rPr>
          <w:rFonts w:hint="eastAsia"/>
        </w:rPr>
        <w:t>所示。</w:t>
      </w:r>
    </w:p>
    <w:p w:rsidR="006B3E8B" w:rsidRPr="004744FE" w:rsidRDefault="006B3E8B" w:rsidP="006B3E8B">
      <w:pPr>
        <w:pStyle w:val="FigureDescription"/>
      </w:pPr>
      <w:bookmarkStart w:id="44" w:name="_Ref343515532"/>
      <w:r>
        <w:rPr>
          <w:rFonts w:hint="eastAsia"/>
        </w:rPr>
        <w:t>计算机命名界面</w:t>
      </w:r>
      <w:bookmarkEnd w:id="44"/>
    </w:p>
    <w:p w:rsidR="004744FE" w:rsidRDefault="00022406" w:rsidP="006B3E8B">
      <w:pPr>
        <w:pStyle w:val="Figure"/>
      </w:pPr>
      <w:r>
        <w:rPr>
          <w:noProof/>
        </w:rPr>
        <w:drawing>
          <wp:inline distT="0" distB="0" distL="0" distR="0" wp14:anchorId="704A494C" wp14:editId="6CEAEEBB">
            <wp:extent cx="4996476" cy="121984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96476" cy="1219843"/>
                    </a:xfrm>
                    <a:prstGeom prst="rect">
                      <a:avLst/>
                    </a:prstGeom>
                  </pic:spPr>
                </pic:pic>
              </a:graphicData>
            </a:graphic>
          </wp:inline>
        </w:drawing>
      </w:r>
    </w:p>
    <w:p w:rsidR="004744FE" w:rsidRPr="00AB45C8" w:rsidRDefault="004744FE" w:rsidP="006B3E8B"/>
    <w:p w:rsidR="007F45EA" w:rsidRDefault="007F45EA" w:rsidP="009B7E8A">
      <w:pPr>
        <w:pStyle w:val="Step"/>
        <w:outlineLvl w:val="9"/>
      </w:pPr>
      <w:r>
        <w:rPr>
          <w:rFonts w:hint="eastAsia"/>
        </w:rPr>
        <w:t>进入</w:t>
      </w:r>
      <w:r w:rsidR="006B3E8B">
        <w:rPr>
          <w:rFonts w:hint="eastAsia"/>
        </w:rPr>
        <w:t>选择</w:t>
      </w:r>
      <w:r>
        <w:rPr>
          <w:rFonts w:hint="eastAsia"/>
        </w:rPr>
        <w:t>时钟和时区界面，</w:t>
      </w:r>
      <w:r w:rsidR="004744FE">
        <w:rPr>
          <w:rFonts w:hint="eastAsia"/>
        </w:rPr>
        <w:t>时区城市</w:t>
      </w:r>
      <w:r>
        <w:rPr>
          <w:rFonts w:hint="eastAsia"/>
        </w:rPr>
        <w:t>选择“</w:t>
      </w:r>
      <w:r w:rsidRPr="0046253F">
        <w:rPr>
          <w:rFonts w:hint="eastAsia"/>
          <w:b/>
        </w:rPr>
        <w:t>亚洲</w:t>
      </w:r>
      <w:r w:rsidR="004744FE">
        <w:rPr>
          <w:rFonts w:hint="eastAsia"/>
          <w:b/>
        </w:rPr>
        <w:t>/</w:t>
      </w:r>
      <w:r w:rsidRPr="0046253F">
        <w:rPr>
          <w:rFonts w:hint="eastAsia"/>
          <w:b/>
        </w:rPr>
        <w:t>上海</w:t>
      </w:r>
      <w:r>
        <w:rPr>
          <w:rFonts w:hint="eastAsia"/>
        </w:rPr>
        <w:t>”，去掉“</w:t>
      </w:r>
      <w:r w:rsidR="004744FE">
        <w:rPr>
          <w:rFonts w:hint="eastAsia"/>
          <w:b/>
        </w:rPr>
        <w:t>系统</w:t>
      </w:r>
      <w:r w:rsidRPr="0046253F">
        <w:rPr>
          <w:rFonts w:hint="eastAsia"/>
          <w:b/>
        </w:rPr>
        <w:t>时钟</w:t>
      </w:r>
      <w:r w:rsidR="004744FE">
        <w:rPr>
          <w:rFonts w:hint="eastAsia"/>
          <w:b/>
        </w:rPr>
        <w:t>使用</w:t>
      </w:r>
      <w:r w:rsidRPr="0046253F">
        <w:rPr>
          <w:rFonts w:hint="eastAsia"/>
          <w:b/>
        </w:rPr>
        <w:t>UTC</w:t>
      </w:r>
      <w:r w:rsidR="004744FE">
        <w:rPr>
          <w:rFonts w:hint="eastAsia"/>
          <w:b/>
        </w:rPr>
        <w:t>时间</w:t>
      </w:r>
      <w:r>
        <w:rPr>
          <w:rFonts w:hint="eastAsia"/>
        </w:rPr>
        <w:t>”选项的勾选，单击“</w:t>
      </w:r>
      <w:r w:rsidRPr="00AB45C8">
        <w:rPr>
          <w:rFonts w:hint="eastAsia"/>
          <w:b/>
        </w:rPr>
        <w:t>下一步</w:t>
      </w:r>
      <w:r>
        <w:rPr>
          <w:rFonts w:hint="eastAsia"/>
        </w:rPr>
        <w:t>”，如</w:t>
      </w:r>
      <w:r w:rsidR="006B3E8B">
        <w:fldChar w:fldCharType="begin"/>
      </w:r>
      <w:r w:rsidR="006B3E8B">
        <w:instrText xml:space="preserve"> </w:instrText>
      </w:r>
      <w:r w:rsidR="006B3E8B">
        <w:rPr>
          <w:rFonts w:hint="eastAsia"/>
        </w:rPr>
        <w:instrText>REF _Ref343515589 \r \h</w:instrText>
      </w:r>
      <w:r w:rsidR="006B3E8B">
        <w:instrText xml:space="preserve"> </w:instrText>
      </w:r>
      <w:r w:rsidR="006B3E8B">
        <w:fldChar w:fldCharType="separate"/>
      </w:r>
      <w:r w:rsidR="006E22B5">
        <w:rPr>
          <w:rFonts w:hint="eastAsia"/>
        </w:rPr>
        <w:t>图</w:t>
      </w:r>
      <w:r w:rsidR="006E22B5">
        <w:rPr>
          <w:rFonts w:hint="eastAsia"/>
        </w:rPr>
        <w:t>3-8</w:t>
      </w:r>
      <w:r w:rsidR="006B3E8B">
        <w:fldChar w:fldCharType="end"/>
      </w:r>
      <w:r>
        <w:rPr>
          <w:rFonts w:hint="eastAsia"/>
        </w:rPr>
        <w:t>所示。</w:t>
      </w:r>
    </w:p>
    <w:p w:rsidR="006B3E8B" w:rsidRDefault="006B3E8B" w:rsidP="006B3E8B">
      <w:pPr>
        <w:pStyle w:val="FigureDescription"/>
      </w:pPr>
      <w:bookmarkStart w:id="45" w:name="_Ref343515589"/>
      <w:r>
        <w:rPr>
          <w:rFonts w:hint="eastAsia"/>
        </w:rPr>
        <w:lastRenderedPageBreak/>
        <w:t>选择时钟和时区界面</w:t>
      </w:r>
      <w:bookmarkEnd w:id="45"/>
    </w:p>
    <w:p w:rsidR="007F45EA" w:rsidRDefault="004744FE" w:rsidP="006B3E8B">
      <w:pPr>
        <w:pStyle w:val="Figure"/>
      </w:pPr>
      <w:r>
        <w:rPr>
          <w:noProof/>
        </w:rPr>
        <w:drawing>
          <wp:inline distT="0" distB="0" distL="0" distR="0" wp14:anchorId="0BD55B05" wp14:editId="131195A0">
            <wp:extent cx="4997015" cy="364396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7015" cy="3643962"/>
                    </a:xfrm>
                    <a:prstGeom prst="rect">
                      <a:avLst/>
                    </a:prstGeom>
                  </pic:spPr>
                </pic:pic>
              </a:graphicData>
            </a:graphic>
          </wp:inline>
        </w:drawing>
      </w:r>
    </w:p>
    <w:p w:rsidR="007F45EA" w:rsidRDefault="007F45EA" w:rsidP="009B7E8A"/>
    <w:p w:rsidR="00AC07FC" w:rsidRDefault="00AC07FC" w:rsidP="009B7E8A">
      <w:pPr>
        <w:pStyle w:val="Step"/>
        <w:outlineLvl w:val="9"/>
      </w:pPr>
      <w:r>
        <w:rPr>
          <w:rFonts w:hint="eastAsia"/>
        </w:rPr>
        <w:t>进入设置根用户（即</w:t>
      </w:r>
      <w:r>
        <w:rPr>
          <w:rFonts w:hint="eastAsia"/>
        </w:rPr>
        <w:t>root</w:t>
      </w:r>
      <w:r>
        <w:rPr>
          <w:rFonts w:hint="eastAsia"/>
        </w:rPr>
        <w:t>用户）密码界面，依次输入根密码与确认密码，单击“</w:t>
      </w:r>
      <w:r w:rsidRPr="00AC07FC">
        <w:rPr>
          <w:rFonts w:hint="eastAsia"/>
          <w:b/>
        </w:rPr>
        <w:t>下一步</w:t>
      </w:r>
      <w:r>
        <w:rPr>
          <w:rFonts w:hint="eastAsia"/>
        </w:rPr>
        <w:t>”，如</w:t>
      </w:r>
      <w:r w:rsidR="006B3E8B">
        <w:fldChar w:fldCharType="begin"/>
      </w:r>
      <w:r w:rsidR="006B3E8B">
        <w:instrText xml:space="preserve"> </w:instrText>
      </w:r>
      <w:r w:rsidR="006B3E8B">
        <w:rPr>
          <w:rFonts w:hint="eastAsia"/>
        </w:rPr>
        <w:instrText>REF _Ref343515619 \r \h</w:instrText>
      </w:r>
      <w:r w:rsidR="006B3E8B">
        <w:instrText xml:space="preserve"> </w:instrText>
      </w:r>
      <w:r w:rsidR="006B3E8B">
        <w:fldChar w:fldCharType="separate"/>
      </w:r>
      <w:r w:rsidR="006E22B5">
        <w:rPr>
          <w:rFonts w:hint="eastAsia"/>
        </w:rPr>
        <w:t>图</w:t>
      </w:r>
      <w:r w:rsidR="006E22B5">
        <w:rPr>
          <w:rFonts w:hint="eastAsia"/>
        </w:rPr>
        <w:t>3-9</w:t>
      </w:r>
      <w:r w:rsidR="006B3E8B">
        <w:fldChar w:fldCharType="end"/>
      </w:r>
      <w:r>
        <w:rPr>
          <w:rFonts w:hint="eastAsia"/>
        </w:rPr>
        <w:t>所示。</w:t>
      </w:r>
    </w:p>
    <w:p w:rsidR="006B3E8B" w:rsidRPr="00AC07FC" w:rsidRDefault="006B3E8B" w:rsidP="006B3E8B">
      <w:pPr>
        <w:pStyle w:val="FigureDescription"/>
      </w:pPr>
      <w:bookmarkStart w:id="46" w:name="_Ref343515619"/>
      <w:r>
        <w:rPr>
          <w:rFonts w:hint="eastAsia"/>
        </w:rPr>
        <w:t>设置根用户密码界面</w:t>
      </w:r>
      <w:bookmarkEnd w:id="46"/>
    </w:p>
    <w:p w:rsidR="00AC07FC" w:rsidRDefault="00AC07FC" w:rsidP="006B3E8B">
      <w:pPr>
        <w:pStyle w:val="Figure"/>
      </w:pPr>
      <w:r>
        <w:rPr>
          <w:noProof/>
        </w:rPr>
        <w:drawing>
          <wp:inline distT="0" distB="0" distL="0" distR="0" wp14:anchorId="24A5E78E" wp14:editId="0BB0F08E">
            <wp:extent cx="4996877" cy="1593916"/>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96877" cy="1593916"/>
                    </a:xfrm>
                    <a:prstGeom prst="rect">
                      <a:avLst/>
                    </a:prstGeom>
                  </pic:spPr>
                </pic:pic>
              </a:graphicData>
            </a:graphic>
          </wp:inline>
        </w:drawing>
      </w:r>
    </w:p>
    <w:p w:rsidR="005323EE" w:rsidRDefault="005323EE" w:rsidP="009B7E8A"/>
    <w:p w:rsidR="005323EE" w:rsidRPr="007C6DC0" w:rsidRDefault="005323EE" w:rsidP="005323EE">
      <w:pPr>
        <w:pStyle w:val="NotesHeading"/>
      </w:pPr>
      <w:r>
        <w:drawing>
          <wp:inline distT="0" distB="0" distL="0" distR="0" wp14:anchorId="1E093362" wp14:editId="6204E821">
            <wp:extent cx="495300" cy="200025"/>
            <wp:effectExtent l="19050" t="0" r="0" b="0"/>
            <wp:docPr id="36" name="图片 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4"/>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5323EE" w:rsidRDefault="005323EE" w:rsidP="005323EE">
      <w:pPr>
        <w:pStyle w:val="NotesText"/>
      </w:pPr>
      <w:r>
        <w:rPr>
          <w:rFonts w:hint="eastAsia"/>
        </w:rPr>
        <w:t>如果密码过于简单，会有警告提示，选择“</w:t>
      </w:r>
      <w:r w:rsidRPr="005323EE">
        <w:rPr>
          <w:rFonts w:hint="eastAsia"/>
          <w:b/>
        </w:rPr>
        <w:t>无论如何都要使用</w:t>
      </w:r>
      <w:r>
        <w:rPr>
          <w:rFonts w:hint="eastAsia"/>
        </w:rPr>
        <w:t>”即可。</w:t>
      </w:r>
    </w:p>
    <w:p w:rsidR="00E2187A" w:rsidRPr="00E2187A" w:rsidRDefault="00E2187A" w:rsidP="00E2187A">
      <w:pPr>
        <w:rPr>
          <w:b/>
        </w:rPr>
      </w:pPr>
      <w:r w:rsidRPr="00E2187A">
        <w:rPr>
          <w:rFonts w:hint="eastAsia"/>
          <w:b/>
        </w:rPr>
        <w:t>------</w:t>
      </w:r>
      <w:r w:rsidRPr="00E2187A">
        <w:rPr>
          <w:rFonts w:hint="eastAsia"/>
          <w:b/>
        </w:rPr>
        <w:t>结束</w:t>
      </w:r>
    </w:p>
    <w:p w:rsidR="007F45EA" w:rsidRDefault="007F45EA" w:rsidP="009B7E8A">
      <w:pPr>
        <w:pStyle w:val="21"/>
      </w:pPr>
      <w:bookmarkStart w:id="47" w:name="_Toc513554786"/>
      <w:r>
        <w:rPr>
          <w:rFonts w:hint="eastAsia"/>
        </w:rPr>
        <w:lastRenderedPageBreak/>
        <w:t>安装</w:t>
      </w:r>
      <w:bookmarkEnd w:id="47"/>
    </w:p>
    <w:p w:rsidR="005323EE" w:rsidRDefault="005323EE" w:rsidP="005323EE">
      <w:pPr>
        <w:pStyle w:val="Step"/>
        <w:outlineLvl w:val="9"/>
      </w:pPr>
      <w:r>
        <w:rPr>
          <w:rFonts w:hint="eastAsia"/>
        </w:rPr>
        <w:t>进入选择安装类型界面，选择“</w:t>
      </w:r>
      <w:r>
        <w:rPr>
          <w:rFonts w:hint="eastAsia"/>
          <w:b/>
        </w:rPr>
        <w:t>创建自定义布局</w:t>
      </w:r>
      <w:r>
        <w:rPr>
          <w:rFonts w:hint="eastAsia"/>
        </w:rPr>
        <w:t>”，单击“</w:t>
      </w:r>
      <w:r w:rsidRPr="005323EE">
        <w:rPr>
          <w:rFonts w:hint="eastAsia"/>
          <w:b/>
        </w:rPr>
        <w:t>下一步</w:t>
      </w:r>
      <w:r>
        <w:rPr>
          <w:rFonts w:hint="eastAsia"/>
        </w:rPr>
        <w:t>”，如</w:t>
      </w:r>
      <w:r w:rsidR="006B3E8B">
        <w:fldChar w:fldCharType="begin"/>
      </w:r>
      <w:r w:rsidR="006B3E8B">
        <w:instrText xml:space="preserve"> </w:instrText>
      </w:r>
      <w:r w:rsidR="006B3E8B">
        <w:rPr>
          <w:rFonts w:hint="eastAsia"/>
        </w:rPr>
        <w:instrText>REF _Ref343515667 \r \h</w:instrText>
      </w:r>
      <w:r w:rsidR="006B3E8B">
        <w:instrText xml:space="preserve"> </w:instrText>
      </w:r>
      <w:r w:rsidR="006B3E8B">
        <w:fldChar w:fldCharType="separate"/>
      </w:r>
      <w:r w:rsidR="006E22B5">
        <w:rPr>
          <w:rFonts w:hint="eastAsia"/>
        </w:rPr>
        <w:t>图</w:t>
      </w:r>
      <w:r w:rsidR="006E22B5">
        <w:rPr>
          <w:rFonts w:hint="eastAsia"/>
        </w:rPr>
        <w:t>3-10</w:t>
      </w:r>
      <w:r w:rsidR="006B3E8B">
        <w:fldChar w:fldCharType="end"/>
      </w:r>
      <w:r>
        <w:rPr>
          <w:rFonts w:hint="eastAsia"/>
        </w:rPr>
        <w:t>所示。</w:t>
      </w:r>
    </w:p>
    <w:p w:rsidR="006B3E8B" w:rsidRPr="005323EE" w:rsidRDefault="006B3E8B" w:rsidP="006B3E8B">
      <w:pPr>
        <w:pStyle w:val="FigureDescription"/>
      </w:pPr>
      <w:bookmarkStart w:id="48" w:name="_Ref343515667"/>
      <w:r>
        <w:rPr>
          <w:rFonts w:hint="eastAsia"/>
        </w:rPr>
        <w:t>选择安装类型界面</w:t>
      </w:r>
      <w:bookmarkEnd w:id="48"/>
    </w:p>
    <w:p w:rsidR="005323EE" w:rsidRPr="005323EE" w:rsidRDefault="005323EE" w:rsidP="006B3E8B">
      <w:pPr>
        <w:pStyle w:val="Figure"/>
      </w:pPr>
      <w:r>
        <w:rPr>
          <w:noProof/>
        </w:rPr>
        <w:drawing>
          <wp:inline distT="0" distB="0" distL="0" distR="0" wp14:anchorId="714A164C" wp14:editId="4246596B">
            <wp:extent cx="4997015" cy="2779376"/>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97015" cy="2779376"/>
                    </a:xfrm>
                    <a:prstGeom prst="rect">
                      <a:avLst/>
                    </a:prstGeom>
                  </pic:spPr>
                </pic:pic>
              </a:graphicData>
            </a:graphic>
          </wp:inline>
        </w:drawing>
      </w:r>
    </w:p>
    <w:p w:rsidR="005323EE" w:rsidRDefault="005323EE" w:rsidP="005323EE"/>
    <w:p w:rsidR="007F45EA" w:rsidRDefault="007F45EA" w:rsidP="009B7E8A">
      <w:pPr>
        <w:pStyle w:val="Step"/>
        <w:outlineLvl w:val="9"/>
      </w:pPr>
      <w:r>
        <w:rPr>
          <w:rFonts w:hint="eastAsia"/>
        </w:rPr>
        <w:t>进入</w:t>
      </w:r>
      <w:r w:rsidR="00DC5625">
        <w:rPr>
          <w:rFonts w:hint="eastAsia"/>
        </w:rPr>
        <w:t>硬盘</w:t>
      </w:r>
      <w:r>
        <w:rPr>
          <w:rFonts w:hint="eastAsia"/>
        </w:rPr>
        <w:t>分区界面，选择“</w:t>
      </w:r>
      <w:r w:rsidRPr="00D7030E">
        <w:rPr>
          <w:rFonts w:hint="eastAsia"/>
          <w:b/>
        </w:rPr>
        <w:t>硬盘</w:t>
      </w:r>
      <w:r w:rsidR="00DC5625">
        <w:rPr>
          <w:rFonts w:hint="eastAsia"/>
          <w:b/>
        </w:rPr>
        <w:t>驱动器</w:t>
      </w:r>
      <w:r w:rsidR="00DC5625">
        <w:rPr>
          <w:rFonts w:hint="eastAsia"/>
          <w:b/>
        </w:rPr>
        <w:t xml:space="preserve"> </w:t>
      </w:r>
      <w:r w:rsidR="0054270D">
        <w:rPr>
          <w:b/>
        </w:rPr>
        <w:t>–</w:t>
      </w:r>
      <w:r w:rsidR="00DC5625">
        <w:rPr>
          <w:rFonts w:hint="eastAsia"/>
          <w:b/>
        </w:rPr>
        <w:t xml:space="preserve"> </w:t>
      </w:r>
      <w:r w:rsidRPr="00D7030E">
        <w:rPr>
          <w:rFonts w:hint="eastAsia"/>
          <w:b/>
        </w:rPr>
        <w:t>sda</w:t>
      </w:r>
      <w:r w:rsidR="0054270D">
        <w:rPr>
          <w:rFonts w:hint="eastAsia"/>
          <w:b/>
        </w:rPr>
        <w:t xml:space="preserve"> </w:t>
      </w:r>
      <w:r w:rsidR="0054270D">
        <w:rPr>
          <w:b/>
        </w:rPr>
        <w:t>–</w:t>
      </w:r>
      <w:r w:rsidR="0054270D">
        <w:rPr>
          <w:rFonts w:hint="eastAsia"/>
          <w:b/>
        </w:rPr>
        <w:t>空闲</w:t>
      </w:r>
      <w:r>
        <w:rPr>
          <w:rFonts w:hint="eastAsia"/>
        </w:rPr>
        <w:t>”，单击“</w:t>
      </w:r>
      <w:r w:rsidR="00DC5625">
        <w:rPr>
          <w:rFonts w:hint="eastAsia"/>
          <w:b/>
        </w:rPr>
        <w:t>创建</w:t>
      </w:r>
      <w:r>
        <w:rPr>
          <w:rFonts w:hint="eastAsia"/>
        </w:rPr>
        <w:t>”按钮，如</w:t>
      </w:r>
      <w:r w:rsidR="006B3E8B">
        <w:fldChar w:fldCharType="begin"/>
      </w:r>
      <w:r w:rsidR="006B3E8B">
        <w:instrText xml:space="preserve"> </w:instrText>
      </w:r>
      <w:r w:rsidR="006B3E8B">
        <w:rPr>
          <w:rFonts w:hint="eastAsia"/>
        </w:rPr>
        <w:instrText>REF _Ref343515758 \r \h</w:instrText>
      </w:r>
      <w:r w:rsidR="006B3E8B">
        <w:instrText xml:space="preserve"> </w:instrText>
      </w:r>
      <w:r w:rsidR="006B3E8B">
        <w:fldChar w:fldCharType="separate"/>
      </w:r>
      <w:r w:rsidR="006E22B5">
        <w:rPr>
          <w:rFonts w:hint="eastAsia"/>
        </w:rPr>
        <w:t>图</w:t>
      </w:r>
      <w:r w:rsidR="006E22B5">
        <w:rPr>
          <w:rFonts w:hint="eastAsia"/>
        </w:rPr>
        <w:t>3-11</w:t>
      </w:r>
      <w:r w:rsidR="006B3E8B">
        <w:fldChar w:fldCharType="end"/>
      </w:r>
      <w:r>
        <w:rPr>
          <w:rFonts w:hint="eastAsia"/>
        </w:rPr>
        <w:t>所示。</w:t>
      </w:r>
    </w:p>
    <w:p w:rsidR="006B3E8B" w:rsidRDefault="006B3E8B" w:rsidP="006B3E8B">
      <w:pPr>
        <w:pStyle w:val="FigureDescription"/>
      </w:pPr>
      <w:bookmarkStart w:id="49" w:name="_Ref343515758"/>
      <w:r>
        <w:rPr>
          <w:rFonts w:hint="eastAsia"/>
        </w:rPr>
        <w:t>硬盘分区界面</w:t>
      </w:r>
      <w:bookmarkEnd w:id="49"/>
    </w:p>
    <w:p w:rsidR="007F45EA" w:rsidRDefault="00DC5625" w:rsidP="006B3E8B">
      <w:pPr>
        <w:pStyle w:val="Figure"/>
      </w:pPr>
      <w:r>
        <w:rPr>
          <w:noProof/>
        </w:rPr>
        <w:drawing>
          <wp:inline distT="0" distB="0" distL="0" distR="0" wp14:anchorId="1FE148CC" wp14:editId="20B2754E">
            <wp:extent cx="4996877" cy="213662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96877" cy="2136629"/>
                    </a:xfrm>
                    <a:prstGeom prst="rect">
                      <a:avLst/>
                    </a:prstGeom>
                  </pic:spPr>
                </pic:pic>
              </a:graphicData>
            </a:graphic>
          </wp:inline>
        </w:drawing>
      </w:r>
    </w:p>
    <w:p w:rsidR="007F45EA" w:rsidRDefault="007F45EA" w:rsidP="006B3E8B"/>
    <w:p w:rsidR="007F45EA" w:rsidRDefault="00DC5625" w:rsidP="009B7E8A">
      <w:pPr>
        <w:pStyle w:val="Step"/>
        <w:outlineLvl w:val="9"/>
      </w:pPr>
      <w:r>
        <w:rPr>
          <w:rFonts w:hint="eastAsia"/>
        </w:rPr>
        <w:t>弹出生成存储</w:t>
      </w:r>
      <w:r w:rsidR="0054270D">
        <w:rPr>
          <w:rFonts w:hint="eastAsia"/>
        </w:rPr>
        <w:t>窗口</w:t>
      </w:r>
      <w:r w:rsidR="007F45EA">
        <w:rPr>
          <w:rFonts w:hint="eastAsia"/>
        </w:rPr>
        <w:t>，选择“</w:t>
      </w:r>
      <w:r>
        <w:rPr>
          <w:rFonts w:hint="eastAsia"/>
          <w:b/>
        </w:rPr>
        <w:t>标准</w:t>
      </w:r>
      <w:r w:rsidR="007F45EA" w:rsidRPr="005B2110">
        <w:rPr>
          <w:rFonts w:hint="eastAsia"/>
          <w:b/>
        </w:rPr>
        <w:t>分区</w:t>
      </w:r>
      <w:r w:rsidR="007F45EA">
        <w:rPr>
          <w:rFonts w:hint="eastAsia"/>
        </w:rPr>
        <w:t>”，单击“</w:t>
      </w:r>
      <w:r w:rsidR="0054270D">
        <w:rPr>
          <w:rFonts w:hint="eastAsia"/>
          <w:b/>
        </w:rPr>
        <w:t>创建</w:t>
      </w:r>
      <w:r w:rsidR="007F45EA">
        <w:rPr>
          <w:rFonts w:hint="eastAsia"/>
        </w:rPr>
        <w:t>”，如</w:t>
      </w:r>
      <w:r w:rsidR="006B3E8B">
        <w:fldChar w:fldCharType="begin"/>
      </w:r>
      <w:r w:rsidR="006B3E8B">
        <w:instrText xml:space="preserve"> </w:instrText>
      </w:r>
      <w:r w:rsidR="006B3E8B">
        <w:rPr>
          <w:rFonts w:hint="eastAsia"/>
        </w:rPr>
        <w:instrText>REF _Ref343515787 \r \h</w:instrText>
      </w:r>
      <w:r w:rsidR="006B3E8B">
        <w:instrText xml:space="preserve"> </w:instrText>
      </w:r>
      <w:r w:rsidR="006B3E8B">
        <w:fldChar w:fldCharType="separate"/>
      </w:r>
      <w:r w:rsidR="006E22B5">
        <w:rPr>
          <w:rFonts w:hint="eastAsia"/>
        </w:rPr>
        <w:t>图</w:t>
      </w:r>
      <w:r w:rsidR="006E22B5">
        <w:rPr>
          <w:rFonts w:hint="eastAsia"/>
        </w:rPr>
        <w:t>3-12</w:t>
      </w:r>
      <w:r w:rsidR="006B3E8B">
        <w:fldChar w:fldCharType="end"/>
      </w:r>
      <w:r w:rsidR="007F45EA">
        <w:rPr>
          <w:rFonts w:hint="eastAsia"/>
        </w:rPr>
        <w:t>所示。</w:t>
      </w:r>
    </w:p>
    <w:p w:rsidR="006B3E8B" w:rsidRDefault="006B3E8B" w:rsidP="006B3E8B">
      <w:pPr>
        <w:pStyle w:val="FigureDescription"/>
      </w:pPr>
      <w:bookmarkStart w:id="50" w:name="_Ref343515787"/>
      <w:r>
        <w:rPr>
          <w:rFonts w:hint="eastAsia"/>
        </w:rPr>
        <w:lastRenderedPageBreak/>
        <w:t>生成存储窗口</w:t>
      </w:r>
      <w:bookmarkEnd w:id="50"/>
    </w:p>
    <w:p w:rsidR="007F45EA" w:rsidRPr="00DC5625" w:rsidRDefault="0054270D" w:rsidP="006B3E8B">
      <w:pPr>
        <w:pStyle w:val="Figure"/>
      </w:pPr>
      <w:r>
        <w:rPr>
          <w:noProof/>
        </w:rPr>
        <w:drawing>
          <wp:inline distT="0" distB="0" distL="0" distR="0" wp14:anchorId="794AF7D7" wp14:editId="4C12F063">
            <wp:extent cx="4996497" cy="40823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96497" cy="4082312"/>
                    </a:xfrm>
                    <a:prstGeom prst="rect">
                      <a:avLst/>
                    </a:prstGeom>
                  </pic:spPr>
                </pic:pic>
              </a:graphicData>
            </a:graphic>
          </wp:inline>
        </w:drawing>
      </w:r>
    </w:p>
    <w:p w:rsidR="007F45EA" w:rsidRDefault="007F45EA" w:rsidP="009B7E8A"/>
    <w:p w:rsidR="0064142E" w:rsidRDefault="0064142E" w:rsidP="0064142E">
      <w:pPr>
        <w:pStyle w:val="Step"/>
        <w:outlineLvl w:val="9"/>
      </w:pPr>
      <w:r>
        <w:rPr>
          <w:rFonts w:hint="eastAsia"/>
        </w:rPr>
        <w:t>进入添加分区界面，挂载点选择“</w:t>
      </w:r>
      <w:r w:rsidRPr="005806C4">
        <w:rPr>
          <w:rFonts w:hint="eastAsia"/>
          <w:b/>
        </w:rPr>
        <w:t>/boot</w:t>
      </w:r>
      <w:r>
        <w:rPr>
          <w:rFonts w:hint="eastAsia"/>
        </w:rPr>
        <w:t>”，</w:t>
      </w:r>
      <w:r w:rsidR="007F45EA">
        <w:rPr>
          <w:rFonts w:hint="eastAsia"/>
        </w:rPr>
        <w:t>文件系统</w:t>
      </w:r>
      <w:r>
        <w:rPr>
          <w:rFonts w:hint="eastAsia"/>
        </w:rPr>
        <w:t>类型</w:t>
      </w:r>
      <w:r w:rsidR="007F45EA">
        <w:rPr>
          <w:rFonts w:hint="eastAsia"/>
        </w:rPr>
        <w:t>选择“</w:t>
      </w:r>
      <w:r w:rsidR="0054270D">
        <w:rPr>
          <w:rFonts w:hint="eastAsia"/>
          <w:b/>
        </w:rPr>
        <w:t>e</w:t>
      </w:r>
      <w:r w:rsidR="007F45EA" w:rsidRPr="005806C4">
        <w:rPr>
          <w:rFonts w:hint="eastAsia"/>
          <w:b/>
        </w:rPr>
        <w:t>xt</w:t>
      </w:r>
      <w:r>
        <w:rPr>
          <w:rFonts w:hint="eastAsia"/>
          <w:b/>
        </w:rPr>
        <w:t>4</w:t>
      </w:r>
      <w:r w:rsidR="007F45EA">
        <w:rPr>
          <w:rFonts w:hint="eastAsia"/>
        </w:rPr>
        <w:t>”，</w:t>
      </w:r>
      <w:r w:rsidRPr="0064142E">
        <w:rPr>
          <w:rFonts w:hint="eastAsia"/>
        </w:rPr>
        <w:t>大小</w:t>
      </w:r>
      <w:r>
        <w:rPr>
          <w:rFonts w:hint="eastAsia"/>
        </w:rPr>
        <w:t>填写“</w:t>
      </w:r>
      <w:r w:rsidRPr="005806C4">
        <w:rPr>
          <w:rFonts w:hint="eastAsia"/>
          <w:b/>
        </w:rPr>
        <w:t>200</w:t>
      </w:r>
      <w:r>
        <w:rPr>
          <w:rFonts w:hint="eastAsia"/>
        </w:rPr>
        <w:t>”，单击“</w:t>
      </w:r>
      <w:r>
        <w:rPr>
          <w:rFonts w:hint="eastAsia"/>
          <w:b/>
        </w:rPr>
        <w:t>确定</w:t>
      </w:r>
      <w:r>
        <w:rPr>
          <w:rFonts w:hint="eastAsia"/>
        </w:rPr>
        <w:t>”，如</w:t>
      </w:r>
      <w:r w:rsidR="006B3E8B">
        <w:fldChar w:fldCharType="begin"/>
      </w:r>
      <w:r w:rsidR="006B3E8B">
        <w:instrText xml:space="preserve"> </w:instrText>
      </w:r>
      <w:r w:rsidR="006B3E8B">
        <w:rPr>
          <w:rFonts w:hint="eastAsia"/>
        </w:rPr>
        <w:instrText>REF _Ref343515809 \r \h</w:instrText>
      </w:r>
      <w:r w:rsidR="006B3E8B">
        <w:instrText xml:space="preserve"> </w:instrText>
      </w:r>
      <w:r w:rsidR="006B3E8B">
        <w:fldChar w:fldCharType="separate"/>
      </w:r>
      <w:r w:rsidR="006E22B5">
        <w:rPr>
          <w:rFonts w:hint="eastAsia"/>
        </w:rPr>
        <w:t>图</w:t>
      </w:r>
      <w:r w:rsidR="006E22B5">
        <w:rPr>
          <w:rFonts w:hint="eastAsia"/>
        </w:rPr>
        <w:t>3-13</w:t>
      </w:r>
      <w:r w:rsidR="006B3E8B">
        <w:fldChar w:fldCharType="end"/>
      </w:r>
      <w:r>
        <w:rPr>
          <w:rFonts w:hint="eastAsia"/>
        </w:rPr>
        <w:t>所示。</w:t>
      </w:r>
    </w:p>
    <w:p w:rsidR="006B3E8B" w:rsidRDefault="006B3E8B" w:rsidP="006B3E8B">
      <w:pPr>
        <w:pStyle w:val="FigureDescription"/>
      </w:pPr>
      <w:bookmarkStart w:id="51" w:name="_Ref343515809"/>
      <w:r>
        <w:rPr>
          <w:rFonts w:hint="eastAsia"/>
        </w:rPr>
        <w:lastRenderedPageBreak/>
        <w:t>添加分区界</w:t>
      </w:r>
      <w:bookmarkEnd w:id="51"/>
    </w:p>
    <w:p w:rsidR="007F45EA" w:rsidRDefault="0064142E" w:rsidP="006B3E8B">
      <w:pPr>
        <w:pStyle w:val="Figure"/>
      </w:pPr>
      <w:r>
        <w:rPr>
          <w:noProof/>
        </w:rPr>
        <w:drawing>
          <wp:inline distT="0" distB="0" distL="0" distR="0" wp14:anchorId="0D9CD46B" wp14:editId="548DC72A">
            <wp:extent cx="4997074" cy="36013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97074" cy="3601317"/>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在系统视图“</w:t>
      </w:r>
      <w:r w:rsidRPr="005806C4">
        <w:rPr>
          <w:rFonts w:hint="eastAsia"/>
          <w:b/>
        </w:rPr>
        <w:t>硬盘</w:t>
      </w:r>
      <w:r w:rsidR="0064142E">
        <w:rPr>
          <w:rFonts w:hint="eastAsia"/>
          <w:b/>
        </w:rPr>
        <w:t>驱动器</w:t>
      </w:r>
      <w:r w:rsidR="0064142E">
        <w:rPr>
          <w:rFonts w:hint="eastAsia"/>
          <w:b/>
        </w:rPr>
        <w:t xml:space="preserve"> </w:t>
      </w:r>
      <w:r>
        <w:rPr>
          <w:rFonts w:hint="eastAsia"/>
          <w:b/>
        </w:rPr>
        <w:t>-</w:t>
      </w:r>
      <w:r w:rsidR="0064142E">
        <w:rPr>
          <w:rFonts w:hint="eastAsia"/>
          <w:b/>
        </w:rPr>
        <w:t xml:space="preserve"> </w:t>
      </w:r>
      <w:r w:rsidRPr="005806C4">
        <w:rPr>
          <w:rFonts w:hint="eastAsia"/>
          <w:b/>
        </w:rPr>
        <w:t>sda</w:t>
      </w:r>
      <w:r w:rsidR="0064142E">
        <w:rPr>
          <w:rFonts w:hint="eastAsia"/>
        </w:rPr>
        <w:t>”下可看到一个分区</w:t>
      </w:r>
      <w:r>
        <w:rPr>
          <w:rFonts w:hint="eastAsia"/>
        </w:rPr>
        <w:t>“</w:t>
      </w:r>
      <w:r w:rsidRPr="005806C4">
        <w:rPr>
          <w:rFonts w:hint="eastAsia"/>
          <w:b/>
        </w:rPr>
        <w:t>sda1</w:t>
      </w:r>
      <w:r>
        <w:rPr>
          <w:rFonts w:hint="eastAsia"/>
        </w:rPr>
        <w:t>”</w:t>
      </w:r>
      <w:r>
        <w:rPr>
          <w:rFonts w:hint="eastAsia"/>
        </w:rPr>
        <w:t>(</w:t>
      </w:r>
      <w:r>
        <w:rPr>
          <w:rFonts w:hint="eastAsia"/>
        </w:rPr>
        <w:t>大小为</w:t>
      </w:r>
      <w:r w:rsidR="0064142E">
        <w:rPr>
          <w:rFonts w:hint="eastAsia"/>
        </w:rPr>
        <w:t>200</w:t>
      </w:r>
      <w:r>
        <w:rPr>
          <w:rFonts w:hint="eastAsia"/>
        </w:rPr>
        <w:t>MB</w:t>
      </w:r>
      <w:r>
        <w:rPr>
          <w:rFonts w:hint="eastAsia"/>
        </w:rPr>
        <w:t>，安装点为“</w:t>
      </w:r>
      <w:r>
        <w:rPr>
          <w:rFonts w:hint="eastAsia"/>
        </w:rPr>
        <w:t>/boot</w:t>
      </w:r>
      <w:r>
        <w:rPr>
          <w:rFonts w:hint="eastAsia"/>
        </w:rPr>
        <w:t>”</w:t>
      </w:r>
      <w:r>
        <w:rPr>
          <w:rFonts w:hint="eastAsia"/>
        </w:rPr>
        <w:t>)</w:t>
      </w:r>
      <w:r w:rsidR="0064142E">
        <w:rPr>
          <w:rFonts w:hint="eastAsia"/>
        </w:rPr>
        <w:t>。选择“</w:t>
      </w:r>
      <w:r w:rsidR="0064142E" w:rsidRPr="00D7030E">
        <w:rPr>
          <w:rFonts w:hint="eastAsia"/>
          <w:b/>
        </w:rPr>
        <w:t>硬盘</w:t>
      </w:r>
      <w:r w:rsidR="0064142E">
        <w:rPr>
          <w:rFonts w:hint="eastAsia"/>
          <w:b/>
        </w:rPr>
        <w:t>驱动器</w:t>
      </w:r>
      <w:r w:rsidR="0064142E">
        <w:rPr>
          <w:rFonts w:hint="eastAsia"/>
          <w:b/>
        </w:rPr>
        <w:t xml:space="preserve"> </w:t>
      </w:r>
      <w:r w:rsidR="0064142E">
        <w:rPr>
          <w:b/>
        </w:rPr>
        <w:t>–</w:t>
      </w:r>
      <w:r w:rsidR="0064142E">
        <w:rPr>
          <w:rFonts w:hint="eastAsia"/>
          <w:b/>
        </w:rPr>
        <w:t xml:space="preserve"> </w:t>
      </w:r>
      <w:r w:rsidR="0064142E" w:rsidRPr="00D7030E">
        <w:rPr>
          <w:rFonts w:hint="eastAsia"/>
          <w:b/>
        </w:rPr>
        <w:t>sda</w:t>
      </w:r>
      <w:r w:rsidR="0064142E">
        <w:rPr>
          <w:rFonts w:hint="eastAsia"/>
          <w:b/>
        </w:rPr>
        <w:t xml:space="preserve"> </w:t>
      </w:r>
      <w:r w:rsidR="0064142E">
        <w:rPr>
          <w:b/>
        </w:rPr>
        <w:t>–</w:t>
      </w:r>
      <w:r w:rsidR="0064142E">
        <w:rPr>
          <w:rFonts w:hint="eastAsia"/>
          <w:b/>
        </w:rPr>
        <w:t>空闲</w:t>
      </w:r>
      <w:r w:rsidR="0064142E">
        <w:rPr>
          <w:rFonts w:hint="eastAsia"/>
        </w:rPr>
        <w:t>”，</w:t>
      </w:r>
      <w:r>
        <w:rPr>
          <w:rFonts w:hint="eastAsia"/>
        </w:rPr>
        <w:t>单击“</w:t>
      </w:r>
      <w:r w:rsidR="0064142E">
        <w:rPr>
          <w:rFonts w:hint="eastAsia"/>
          <w:b/>
        </w:rPr>
        <w:t>创建</w:t>
      </w:r>
      <w:r>
        <w:rPr>
          <w:rFonts w:hint="eastAsia"/>
        </w:rPr>
        <w:t>”按钮，如</w:t>
      </w:r>
      <w:r w:rsidR="006B3E8B">
        <w:fldChar w:fldCharType="begin"/>
      </w:r>
      <w:r w:rsidR="006B3E8B">
        <w:instrText xml:space="preserve"> </w:instrText>
      </w:r>
      <w:r w:rsidR="006B3E8B">
        <w:rPr>
          <w:rFonts w:hint="eastAsia"/>
        </w:rPr>
        <w:instrText>REF _Ref343515849 \r \h</w:instrText>
      </w:r>
      <w:r w:rsidR="006B3E8B">
        <w:instrText xml:space="preserve"> </w:instrText>
      </w:r>
      <w:r w:rsidR="006B3E8B">
        <w:fldChar w:fldCharType="separate"/>
      </w:r>
      <w:r w:rsidR="006E22B5">
        <w:rPr>
          <w:rFonts w:hint="eastAsia"/>
        </w:rPr>
        <w:t>图</w:t>
      </w:r>
      <w:r w:rsidR="006E22B5">
        <w:rPr>
          <w:rFonts w:hint="eastAsia"/>
        </w:rPr>
        <w:t>3-14</w:t>
      </w:r>
      <w:r w:rsidR="006B3E8B">
        <w:fldChar w:fldCharType="end"/>
      </w:r>
      <w:r>
        <w:rPr>
          <w:rFonts w:hint="eastAsia"/>
        </w:rPr>
        <w:t>所示。</w:t>
      </w:r>
    </w:p>
    <w:p w:rsidR="006B3E8B" w:rsidRDefault="006B3E8B" w:rsidP="006B3E8B">
      <w:pPr>
        <w:pStyle w:val="FigureDescription"/>
      </w:pPr>
      <w:bookmarkStart w:id="52" w:name="_Ref343515849"/>
      <w:r>
        <w:rPr>
          <w:rFonts w:hint="eastAsia"/>
        </w:rPr>
        <w:t>创建第二个分区</w:t>
      </w:r>
      <w:bookmarkEnd w:id="52"/>
    </w:p>
    <w:p w:rsidR="007F45EA" w:rsidRDefault="0064142E" w:rsidP="006B3E8B">
      <w:pPr>
        <w:pStyle w:val="Figure"/>
      </w:pPr>
      <w:r>
        <w:rPr>
          <w:noProof/>
        </w:rPr>
        <w:drawing>
          <wp:inline distT="0" distB="0" distL="0" distR="0" wp14:anchorId="5E1E7C3C" wp14:editId="5290EBCD">
            <wp:extent cx="4996877" cy="18188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96877" cy="1818824"/>
                    </a:xfrm>
                    <a:prstGeom prst="rect">
                      <a:avLst/>
                    </a:prstGeom>
                  </pic:spPr>
                </pic:pic>
              </a:graphicData>
            </a:graphic>
          </wp:inline>
        </w:drawing>
      </w:r>
    </w:p>
    <w:p w:rsidR="007F45EA" w:rsidRDefault="007F45EA" w:rsidP="009B7E8A"/>
    <w:p w:rsidR="007F45EA" w:rsidRDefault="0064142E" w:rsidP="009B7E8A">
      <w:pPr>
        <w:pStyle w:val="Step"/>
        <w:outlineLvl w:val="9"/>
      </w:pPr>
      <w:r>
        <w:rPr>
          <w:rFonts w:hint="eastAsia"/>
        </w:rPr>
        <w:t>弹出生成存储窗口，选择“</w:t>
      </w:r>
      <w:r w:rsidRPr="0064142E">
        <w:rPr>
          <w:rFonts w:hint="eastAsia"/>
          <w:b/>
        </w:rPr>
        <w:t>标准分区</w:t>
      </w:r>
      <w:r>
        <w:rPr>
          <w:rFonts w:hint="eastAsia"/>
        </w:rPr>
        <w:t>”，单击“</w:t>
      </w:r>
      <w:r w:rsidRPr="0064142E">
        <w:rPr>
          <w:rFonts w:hint="eastAsia"/>
          <w:b/>
        </w:rPr>
        <w:t>创建</w:t>
      </w:r>
      <w:r>
        <w:rPr>
          <w:rFonts w:hint="eastAsia"/>
        </w:rPr>
        <w:t>”，如</w:t>
      </w:r>
      <w:r w:rsidR="006B3E8B">
        <w:fldChar w:fldCharType="begin"/>
      </w:r>
      <w:r w:rsidR="006B3E8B">
        <w:instrText xml:space="preserve"> </w:instrText>
      </w:r>
      <w:r w:rsidR="006B3E8B">
        <w:rPr>
          <w:rFonts w:hint="eastAsia"/>
        </w:rPr>
        <w:instrText>REF _Ref343515874 \r \h</w:instrText>
      </w:r>
      <w:r w:rsidR="006B3E8B">
        <w:instrText xml:space="preserve"> </w:instrText>
      </w:r>
      <w:r w:rsidR="006B3E8B">
        <w:fldChar w:fldCharType="separate"/>
      </w:r>
      <w:r w:rsidR="006E22B5">
        <w:rPr>
          <w:rFonts w:hint="eastAsia"/>
        </w:rPr>
        <w:t>图</w:t>
      </w:r>
      <w:r w:rsidR="006E22B5">
        <w:rPr>
          <w:rFonts w:hint="eastAsia"/>
        </w:rPr>
        <w:t>3-15</w:t>
      </w:r>
      <w:r w:rsidR="006B3E8B">
        <w:fldChar w:fldCharType="end"/>
      </w:r>
      <w:r>
        <w:rPr>
          <w:rFonts w:hint="eastAsia"/>
        </w:rPr>
        <w:t>所示。</w:t>
      </w:r>
    </w:p>
    <w:p w:rsidR="006B3E8B" w:rsidRDefault="006B3E8B" w:rsidP="006B3E8B">
      <w:pPr>
        <w:pStyle w:val="FigureDescription"/>
      </w:pPr>
      <w:bookmarkStart w:id="53" w:name="_Ref343515874"/>
      <w:r>
        <w:rPr>
          <w:rFonts w:hint="eastAsia"/>
        </w:rPr>
        <w:lastRenderedPageBreak/>
        <w:t>生成存储窗口</w:t>
      </w:r>
      <w:bookmarkEnd w:id="53"/>
    </w:p>
    <w:p w:rsidR="007F45EA" w:rsidRDefault="0064142E" w:rsidP="006B3E8B">
      <w:pPr>
        <w:pStyle w:val="Figure"/>
      </w:pPr>
      <w:r>
        <w:rPr>
          <w:noProof/>
        </w:rPr>
        <w:drawing>
          <wp:inline distT="0" distB="0" distL="0" distR="0" wp14:anchorId="1CB307CB" wp14:editId="1B3EB4F0">
            <wp:extent cx="4996213" cy="4073959"/>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96213" cy="4073959"/>
                    </a:xfrm>
                    <a:prstGeom prst="rect">
                      <a:avLst/>
                    </a:prstGeom>
                  </pic:spPr>
                </pic:pic>
              </a:graphicData>
            </a:graphic>
          </wp:inline>
        </w:drawing>
      </w:r>
    </w:p>
    <w:p w:rsidR="007F45EA" w:rsidRPr="00CE522D" w:rsidRDefault="007F45EA" w:rsidP="009B7E8A"/>
    <w:p w:rsidR="007F45EA" w:rsidRDefault="0064142E" w:rsidP="009B7E8A">
      <w:pPr>
        <w:pStyle w:val="Step"/>
        <w:outlineLvl w:val="9"/>
      </w:pPr>
      <w:r>
        <w:rPr>
          <w:rFonts w:hint="eastAsia"/>
        </w:rPr>
        <w:t>进入设置</w:t>
      </w:r>
      <w:r>
        <w:rPr>
          <w:rFonts w:hint="eastAsia"/>
        </w:rPr>
        <w:t>swap</w:t>
      </w:r>
      <w:r>
        <w:rPr>
          <w:rFonts w:hint="eastAsia"/>
        </w:rPr>
        <w:t>分区界面，文件系统类型选择“</w:t>
      </w:r>
      <w:r w:rsidRPr="0025026C">
        <w:rPr>
          <w:rFonts w:hint="eastAsia"/>
          <w:b/>
        </w:rPr>
        <w:t>swap</w:t>
      </w:r>
      <w:r>
        <w:rPr>
          <w:rFonts w:hint="eastAsia"/>
        </w:rPr>
        <w:t>”，</w:t>
      </w:r>
      <w:r w:rsidR="007F45EA">
        <w:rPr>
          <w:rFonts w:hint="eastAsia"/>
        </w:rPr>
        <w:t>swap</w:t>
      </w:r>
      <w:r w:rsidR="007F45EA">
        <w:rPr>
          <w:rFonts w:hint="eastAsia"/>
        </w:rPr>
        <w:t>分区的大小需要根据</w:t>
      </w:r>
      <w:r w:rsidR="0025026C">
        <w:rPr>
          <w:rFonts w:hint="eastAsia"/>
        </w:rPr>
        <w:t>实际</w:t>
      </w:r>
      <w:r w:rsidR="007F45EA">
        <w:rPr>
          <w:rFonts w:hint="eastAsia"/>
        </w:rPr>
        <w:t>物理内存大小来确定，</w:t>
      </w:r>
      <w:r w:rsidR="006B3E8B">
        <w:fldChar w:fldCharType="begin"/>
      </w:r>
      <w:r w:rsidR="006B3E8B">
        <w:instrText xml:space="preserve"> </w:instrText>
      </w:r>
      <w:r w:rsidR="006B3E8B">
        <w:rPr>
          <w:rFonts w:hint="eastAsia"/>
        </w:rPr>
        <w:instrText>REF _Ref343515897 \r \h</w:instrText>
      </w:r>
      <w:r w:rsidR="006B3E8B">
        <w:instrText xml:space="preserve"> </w:instrText>
      </w:r>
      <w:r w:rsidR="006B3E8B">
        <w:fldChar w:fldCharType="separate"/>
      </w:r>
      <w:r w:rsidR="006E22B5">
        <w:rPr>
          <w:rFonts w:hint="eastAsia"/>
        </w:rPr>
        <w:t>表</w:t>
      </w:r>
      <w:r w:rsidR="006E22B5">
        <w:rPr>
          <w:rFonts w:hint="eastAsia"/>
        </w:rPr>
        <w:t>3-1</w:t>
      </w:r>
      <w:r w:rsidR="006B3E8B">
        <w:fldChar w:fldCharType="end"/>
      </w:r>
      <w:r w:rsidR="007F45EA">
        <w:rPr>
          <w:rFonts w:hint="eastAsia"/>
        </w:rPr>
        <w:t>为官方建议的配置方案，可</w:t>
      </w:r>
      <w:r w:rsidR="0025026C">
        <w:rPr>
          <w:rFonts w:hint="eastAsia"/>
        </w:rPr>
        <w:t>供参考。配置完成后单击“</w:t>
      </w:r>
      <w:r w:rsidR="0025026C" w:rsidRPr="0025026C">
        <w:rPr>
          <w:rFonts w:hint="eastAsia"/>
          <w:b/>
        </w:rPr>
        <w:t>确定</w:t>
      </w:r>
      <w:r w:rsidR="0025026C">
        <w:rPr>
          <w:rFonts w:hint="eastAsia"/>
        </w:rPr>
        <w:t>”，如</w:t>
      </w:r>
      <w:r w:rsidR="00EF3860">
        <w:fldChar w:fldCharType="begin"/>
      </w:r>
      <w:r w:rsidR="00EF3860">
        <w:instrText xml:space="preserve"> </w:instrText>
      </w:r>
      <w:r w:rsidR="00EF3860">
        <w:rPr>
          <w:rFonts w:hint="eastAsia"/>
        </w:rPr>
        <w:instrText>REF _Ref343515963 \r \h</w:instrText>
      </w:r>
      <w:r w:rsidR="00EF3860">
        <w:instrText xml:space="preserve"> </w:instrText>
      </w:r>
      <w:r w:rsidR="00EF3860">
        <w:fldChar w:fldCharType="separate"/>
      </w:r>
      <w:r w:rsidR="006E22B5">
        <w:rPr>
          <w:rFonts w:hint="eastAsia"/>
        </w:rPr>
        <w:t>图</w:t>
      </w:r>
      <w:r w:rsidR="006E22B5">
        <w:rPr>
          <w:rFonts w:hint="eastAsia"/>
        </w:rPr>
        <w:t>3-16</w:t>
      </w:r>
      <w:r w:rsidR="00EF3860">
        <w:fldChar w:fldCharType="end"/>
      </w:r>
      <w:r w:rsidR="0025026C">
        <w:rPr>
          <w:rFonts w:hint="eastAsia"/>
        </w:rPr>
        <w:t>所示。</w:t>
      </w:r>
    </w:p>
    <w:p w:rsidR="007F45EA" w:rsidRPr="005806C4" w:rsidRDefault="007F45EA" w:rsidP="009B7E8A">
      <w:pPr>
        <w:pStyle w:val="TableDescription"/>
      </w:pPr>
      <w:bookmarkStart w:id="54" w:name="_Ref343515897"/>
      <w:r>
        <w:rPr>
          <w:rFonts w:hint="eastAsia"/>
        </w:rPr>
        <w:t>官方建议</w:t>
      </w:r>
      <w:r>
        <w:rPr>
          <w:rFonts w:hint="eastAsia"/>
        </w:rPr>
        <w:t>swap</w:t>
      </w:r>
      <w:r>
        <w:rPr>
          <w:rFonts w:hint="eastAsia"/>
        </w:rPr>
        <w:t>分区配置方案</w:t>
      </w:r>
      <w:bookmarkEnd w:id="54"/>
    </w:p>
    <w:tbl>
      <w:tblPr>
        <w:tblStyle w:val="table0"/>
        <w:tblW w:w="0" w:type="auto"/>
        <w:tblLook w:val="04A0" w:firstRow="1" w:lastRow="0" w:firstColumn="1" w:lastColumn="0" w:noHBand="0" w:noVBand="1"/>
      </w:tblPr>
      <w:tblGrid>
        <w:gridCol w:w="4014"/>
        <w:gridCol w:w="3952"/>
      </w:tblGrid>
      <w:tr w:rsidR="007F45EA" w:rsidTr="0025026C">
        <w:trPr>
          <w:cnfStyle w:val="100000000000" w:firstRow="1" w:lastRow="0" w:firstColumn="0" w:lastColumn="0" w:oddVBand="0" w:evenVBand="0" w:oddHBand="0" w:evenHBand="0" w:firstRowFirstColumn="0" w:firstRowLastColumn="0" w:lastRowFirstColumn="0" w:lastRowLastColumn="0"/>
          <w:trHeight w:val="426"/>
        </w:trPr>
        <w:tc>
          <w:tcPr>
            <w:tcW w:w="4014" w:type="dxa"/>
          </w:tcPr>
          <w:p w:rsidR="007F45EA" w:rsidRDefault="007F45EA" w:rsidP="0025026C">
            <w:pPr>
              <w:pStyle w:val="TableHeading"/>
            </w:pPr>
            <w:r>
              <w:rPr>
                <w:rFonts w:hint="eastAsia"/>
              </w:rPr>
              <w:t>物理内存大小</w:t>
            </w:r>
          </w:p>
        </w:tc>
        <w:tc>
          <w:tcPr>
            <w:tcW w:w="3952" w:type="dxa"/>
          </w:tcPr>
          <w:p w:rsidR="007F45EA" w:rsidRDefault="007F45EA" w:rsidP="0025026C">
            <w:pPr>
              <w:pStyle w:val="TableHeading"/>
            </w:pPr>
            <w:r>
              <w:rPr>
                <w:rFonts w:hint="eastAsia"/>
              </w:rPr>
              <w:t>swap</w:t>
            </w:r>
            <w:r>
              <w:rPr>
                <w:rFonts w:hint="eastAsia"/>
              </w:rPr>
              <w:t>分区大小</w:t>
            </w:r>
          </w:p>
        </w:tc>
      </w:tr>
      <w:tr w:rsidR="007F45EA" w:rsidTr="0025026C">
        <w:trPr>
          <w:trHeight w:val="438"/>
        </w:trPr>
        <w:tc>
          <w:tcPr>
            <w:tcW w:w="4014" w:type="dxa"/>
          </w:tcPr>
          <w:p w:rsidR="007F45EA" w:rsidRDefault="007F45EA" w:rsidP="0025026C">
            <w:pPr>
              <w:pStyle w:val="TableText"/>
            </w:pPr>
            <w:r>
              <w:rPr>
                <w:rFonts w:ascii="宋体" w:eastAsia="宋体" w:hAnsi="宋体" w:cs="宋体" w:hint="eastAsia"/>
              </w:rPr>
              <w:t>小于</w:t>
            </w:r>
            <w:r w:rsidRPr="00EF29A4">
              <w:rPr>
                <w:rFonts w:hint="eastAsia"/>
              </w:rPr>
              <w:t>4GB</w:t>
            </w:r>
          </w:p>
        </w:tc>
        <w:tc>
          <w:tcPr>
            <w:tcW w:w="3952" w:type="dxa"/>
          </w:tcPr>
          <w:p w:rsidR="007F45EA" w:rsidRDefault="007F45EA" w:rsidP="0025026C">
            <w:pPr>
              <w:pStyle w:val="TableText"/>
            </w:pPr>
            <w:r>
              <w:rPr>
                <w:rFonts w:ascii="宋体" w:eastAsia="宋体" w:hAnsi="宋体" w:cs="宋体" w:hint="eastAsia"/>
              </w:rPr>
              <w:t>建议</w:t>
            </w:r>
            <w:r w:rsidRPr="00EF29A4">
              <w:rPr>
                <w:rFonts w:ascii="宋体" w:eastAsia="宋体" w:hAnsi="宋体" w:cs="宋体" w:hint="eastAsia"/>
              </w:rPr>
              <w:t>最小</w:t>
            </w:r>
            <w:r w:rsidRPr="00EF29A4">
              <w:rPr>
                <w:rFonts w:hint="eastAsia"/>
              </w:rPr>
              <w:t>2G</w:t>
            </w:r>
          </w:p>
        </w:tc>
      </w:tr>
      <w:tr w:rsidR="007F45EA" w:rsidTr="0025026C">
        <w:trPr>
          <w:trHeight w:val="438"/>
        </w:trPr>
        <w:tc>
          <w:tcPr>
            <w:tcW w:w="4014" w:type="dxa"/>
          </w:tcPr>
          <w:p w:rsidR="007F45EA" w:rsidRDefault="007F45EA" w:rsidP="0025026C">
            <w:pPr>
              <w:pStyle w:val="TableText"/>
            </w:pPr>
            <w:r w:rsidRPr="00EF29A4">
              <w:rPr>
                <w:rFonts w:hint="eastAsia"/>
              </w:rPr>
              <w:t>4GB</w:t>
            </w:r>
            <w:r>
              <w:rPr>
                <w:rFonts w:hint="eastAsia"/>
              </w:rPr>
              <w:t>~16GB</w:t>
            </w:r>
          </w:p>
        </w:tc>
        <w:tc>
          <w:tcPr>
            <w:tcW w:w="3952" w:type="dxa"/>
          </w:tcPr>
          <w:p w:rsidR="007F45EA" w:rsidRPr="00EF29A4" w:rsidRDefault="007F45EA" w:rsidP="0025026C">
            <w:pPr>
              <w:pStyle w:val="TableText"/>
            </w:pPr>
            <w:r>
              <w:rPr>
                <w:rFonts w:ascii="宋体" w:eastAsia="宋体" w:hAnsi="宋体" w:cs="宋体" w:hint="eastAsia"/>
              </w:rPr>
              <w:t>建议</w:t>
            </w:r>
            <w:r w:rsidRPr="00EF29A4">
              <w:rPr>
                <w:rFonts w:ascii="宋体" w:eastAsia="宋体" w:hAnsi="宋体" w:cs="宋体" w:hint="eastAsia"/>
              </w:rPr>
              <w:t>最小</w:t>
            </w:r>
            <w:r w:rsidRPr="00EF29A4">
              <w:rPr>
                <w:rFonts w:hint="eastAsia"/>
              </w:rPr>
              <w:t>4GB</w:t>
            </w:r>
          </w:p>
        </w:tc>
      </w:tr>
      <w:tr w:rsidR="007F45EA" w:rsidTr="0025026C">
        <w:trPr>
          <w:trHeight w:val="438"/>
        </w:trPr>
        <w:tc>
          <w:tcPr>
            <w:tcW w:w="4014" w:type="dxa"/>
          </w:tcPr>
          <w:p w:rsidR="007F45EA" w:rsidRPr="00EF29A4" w:rsidRDefault="007F45EA" w:rsidP="0025026C">
            <w:pPr>
              <w:pStyle w:val="TableText"/>
            </w:pPr>
            <w:r w:rsidRPr="00EF29A4">
              <w:rPr>
                <w:rFonts w:hint="eastAsia"/>
              </w:rPr>
              <w:t>16GB</w:t>
            </w:r>
            <w:r>
              <w:rPr>
                <w:rFonts w:hint="eastAsia"/>
              </w:rPr>
              <w:t>~</w:t>
            </w:r>
            <w:r w:rsidRPr="00EF29A4">
              <w:rPr>
                <w:rFonts w:hint="eastAsia"/>
              </w:rPr>
              <w:t>64GB</w:t>
            </w:r>
          </w:p>
        </w:tc>
        <w:tc>
          <w:tcPr>
            <w:tcW w:w="3952" w:type="dxa"/>
          </w:tcPr>
          <w:p w:rsidR="007F45EA" w:rsidRPr="00EF29A4" w:rsidRDefault="007F45EA" w:rsidP="0025026C">
            <w:pPr>
              <w:pStyle w:val="TableText"/>
            </w:pPr>
            <w:r>
              <w:rPr>
                <w:rFonts w:ascii="宋体" w:eastAsia="宋体" w:hAnsi="宋体" w:cs="宋体" w:hint="eastAsia"/>
              </w:rPr>
              <w:t>建议</w:t>
            </w:r>
            <w:r w:rsidRPr="00EF29A4">
              <w:rPr>
                <w:rFonts w:ascii="宋体" w:eastAsia="宋体" w:hAnsi="宋体" w:cs="宋体" w:hint="eastAsia"/>
              </w:rPr>
              <w:t>最小</w:t>
            </w:r>
            <w:r w:rsidRPr="00EF29A4">
              <w:rPr>
                <w:rFonts w:hint="eastAsia"/>
              </w:rPr>
              <w:t>8GB</w:t>
            </w:r>
          </w:p>
        </w:tc>
      </w:tr>
      <w:tr w:rsidR="007F45EA" w:rsidTr="0025026C">
        <w:trPr>
          <w:trHeight w:val="426"/>
        </w:trPr>
        <w:tc>
          <w:tcPr>
            <w:tcW w:w="4014" w:type="dxa"/>
          </w:tcPr>
          <w:p w:rsidR="007F45EA" w:rsidRPr="00EF29A4" w:rsidRDefault="007F45EA" w:rsidP="0025026C">
            <w:pPr>
              <w:pStyle w:val="TableText"/>
            </w:pPr>
            <w:r w:rsidRPr="00EF29A4">
              <w:rPr>
                <w:rFonts w:hint="eastAsia"/>
              </w:rPr>
              <w:t>64GB</w:t>
            </w:r>
            <w:r>
              <w:rPr>
                <w:rFonts w:hint="eastAsia"/>
              </w:rPr>
              <w:t>~</w:t>
            </w:r>
            <w:r w:rsidRPr="00EF29A4">
              <w:rPr>
                <w:rFonts w:hint="eastAsia"/>
              </w:rPr>
              <w:t>256GB</w:t>
            </w:r>
          </w:p>
        </w:tc>
        <w:tc>
          <w:tcPr>
            <w:tcW w:w="3952" w:type="dxa"/>
          </w:tcPr>
          <w:p w:rsidR="007F45EA" w:rsidRPr="00EF29A4" w:rsidRDefault="007F45EA" w:rsidP="0025026C">
            <w:pPr>
              <w:pStyle w:val="TableText"/>
            </w:pPr>
            <w:r>
              <w:rPr>
                <w:rFonts w:ascii="宋体" w:eastAsia="宋体" w:hAnsi="宋体" w:cs="宋体" w:hint="eastAsia"/>
              </w:rPr>
              <w:t>建议</w:t>
            </w:r>
            <w:r w:rsidRPr="00EF29A4">
              <w:rPr>
                <w:rFonts w:ascii="宋体" w:eastAsia="宋体" w:hAnsi="宋体" w:cs="宋体" w:hint="eastAsia"/>
              </w:rPr>
              <w:t>最小</w:t>
            </w:r>
            <w:r w:rsidRPr="00EF29A4">
              <w:rPr>
                <w:rFonts w:hint="eastAsia"/>
              </w:rPr>
              <w:t>16GB</w:t>
            </w:r>
          </w:p>
        </w:tc>
      </w:tr>
      <w:tr w:rsidR="007F45EA" w:rsidTr="0025026C">
        <w:trPr>
          <w:trHeight w:val="438"/>
        </w:trPr>
        <w:tc>
          <w:tcPr>
            <w:tcW w:w="4014" w:type="dxa"/>
          </w:tcPr>
          <w:p w:rsidR="007F45EA" w:rsidRPr="00EF29A4" w:rsidRDefault="007F45EA" w:rsidP="0025026C">
            <w:pPr>
              <w:pStyle w:val="TableText"/>
            </w:pPr>
            <w:r>
              <w:rPr>
                <w:rFonts w:hint="eastAsia"/>
              </w:rPr>
              <w:t>256GB~512</w:t>
            </w:r>
            <w:r w:rsidRPr="00EF29A4">
              <w:rPr>
                <w:rFonts w:hint="eastAsia"/>
              </w:rPr>
              <w:t>GB</w:t>
            </w:r>
          </w:p>
        </w:tc>
        <w:tc>
          <w:tcPr>
            <w:tcW w:w="3952" w:type="dxa"/>
          </w:tcPr>
          <w:p w:rsidR="007F45EA" w:rsidRPr="00EF29A4" w:rsidRDefault="007F45EA" w:rsidP="0025026C">
            <w:pPr>
              <w:pStyle w:val="TableText"/>
            </w:pPr>
            <w:r>
              <w:rPr>
                <w:rFonts w:ascii="宋体" w:eastAsia="宋体" w:hAnsi="宋体" w:cs="宋体" w:hint="eastAsia"/>
              </w:rPr>
              <w:t>建议</w:t>
            </w:r>
            <w:r w:rsidRPr="00EF29A4">
              <w:rPr>
                <w:rFonts w:ascii="宋体" w:eastAsia="宋体" w:hAnsi="宋体" w:cs="宋体" w:hint="eastAsia"/>
              </w:rPr>
              <w:t>最小</w:t>
            </w:r>
            <w:r w:rsidRPr="00EF29A4">
              <w:rPr>
                <w:rFonts w:hint="eastAsia"/>
              </w:rPr>
              <w:t>32GB</w:t>
            </w:r>
          </w:p>
        </w:tc>
      </w:tr>
    </w:tbl>
    <w:p w:rsidR="007F45EA" w:rsidRDefault="007F45EA" w:rsidP="009B7E8A"/>
    <w:p w:rsidR="00EF3860" w:rsidRDefault="00EF3860" w:rsidP="00EF3860">
      <w:pPr>
        <w:pStyle w:val="FigureDescription"/>
      </w:pPr>
      <w:bookmarkStart w:id="55" w:name="_Ref343515963"/>
      <w:r>
        <w:rPr>
          <w:rFonts w:hint="eastAsia"/>
        </w:rPr>
        <w:lastRenderedPageBreak/>
        <w:t>添加分区界面</w:t>
      </w:r>
      <w:bookmarkEnd w:id="55"/>
    </w:p>
    <w:p w:rsidR="007F45EA" w:rsidRDefault="0025026C" w:rsidP="00EF3860">
      <w:pPr>
        <w:pStyle w:val="Figure"/>
      </w:pPr>
      <w:r>
        <w:rPr>
          <w:noProof/>
        </w:rPr>
        <w:drawing>
          <wp:inline distT="0" distB="0" distL="0" distR="0" wp14:anchorId="4FB02BE2" wp14:editId="34906EFE">
            <wp:extent cx="4996887" cy="361252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6887" cy="3612525"/>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在分区界面可看到“</w:t>
      </w:r>
      <w:r w:rsidRPr="005806C4">
        <w:rPr>
          <w:rFonts w:hint="eastAsia"/>
          <w:b/>
        </w:rPr>
        <w:t>硬盘</w:t>
      </w:r>
      <w:r w:rsidR="0025026C">
        <w:rPr>
          <w:rFonts w:hint="eastAsia"/>
          <w:b/>
        </w:rPr>
        <w:t>驱动器</w:t>
      </w:r>
      <w:r w:rsidR="0025026C">
        <w:rPr>
          <w:rFonts w:hint="eastAsia"/>
          <w:b/>
        </w:rPr>
        <w:t xml:space="preserve"> </w:t>
      </w:r>
      <w:r w:rsidRPr="005806C4">
        <w:rPr>
          <w:rFonts w:hint="eastAsia"/>
          <w:b/>
        </w:rPr>
        <w:t>-</w:t>
      </w:r>
      <w:r w:rsidR="0025026C">
        <w:rPr>
          <w:rFonts w:hint="eastAsia"/>
          <w:b/>
        </w:rPr>
        <w:t xml:space="preserve"> </w:t>
      </w:r>
      <w:r w:rsidRPr="005806C4">
        <w:rPr>
          <w:rFonts w:hint="eastAsia"/>
          <w:b/>
        </w:rPr>
        <w:t>sda</w:t>
      </w:r>
      <w:r>
        <w:rPr>
          <w:rFonts w:hint="eastAsia"/>
        </w:rPr>
        <w:t>”下有两个分区，分别为</w:t>
      </w:r>
      <w:r>
        <w:rPr>
          <w:rFonts w:hint="eastAsia"/>
        </w:rPr>
        <w:t>sda1</w:t>
      </w:r>
      <w:r>
        <w:rPr>
          <w:rFonts w:hint="eastAsia"/>
        </w:rPr>
        <w:t>和</w:t>
      </w:r>
      <w:r>
        <w:rPr>
          <w:rFonts w:hint="eastAsia"/>
        </w:rPr>
        <w:t>sda2</w:t>
      </w:r>
      <w:r w:rsidR="0025026C">
        <w:rPr>
          <w:rFonts w:hint="eastAsia"/>
        </w:rPr>
        <w:t>。选择“</w:t>
      </w:r>
      <w:r w:rsidR="0025026C" w:rsidRPr="00D7030E">
        <w:rPr>
          <w:rFonts w:hint="eastAsia"/>
          <w:b/>
        </w:rPr>
        <w:t>硬盘</w:t>
      </w:r>
      <w:r w:rsidR="0025026C">
        <w:rPr>
          <w:rFonts w:hint="eastAsia"/>
          <w:b/>
        </w:rPr>
        <w:t>驱动器</w:t>
      </w:r>
      <w:r w:rsidR="0025026C">
        <w:rPr>
          <w:rFonts w:hint="eastAsia"/>
          <w:b/>
        </w:rPr>
        <w:t xml:space="preserve"> </w:t>
      </w:r>
      <w:r w:rsidR="0025026C">
        <w:rPr>
          <w:b/>
        </w:rPr>
        <w:t>–</w:t>
      </w:r>
      <w:r w:rsidR="0025026C">
        <w:rPr>
          <w:rFonts w:hint="eastAsia"/>
          <w:b/>
        </w:rPr>
        <w:t xml:space="preserve"> </w:t>
      </w:r>
      <w:r w:rsidR="0025026C" w:rsidRPr="00D7030E">
        <w:rPr>
          <w:rFonts w:hint="eastAsia"/>
          <w:b/>
        </w:rPr>
        <w:t>sda</w:t>
      </w:r>
      <w:r w:rsidR="0025026C">
        <w:rPr>
          <w:rFonts w:hint="eastAsia"/>
          <w:b/>
        </w:rPr>
        <w:t xml:space="preserve"> </w:t>
      </w:r>
      <w:r w:rsidR="0025026C">
        <w:rPr>
          <w:b/>
        </w:rPr>
        <w:t>–</w:t>
      </w:r>
      <w:r w:rsidR="0025026C">
        <w:rPr>
          <w:rFonts w:hint="eastAsia"/>
          <w:b/>
        </w:rPr>
        <w:t>空闲</w:t>
      </w:r>
      <w:r w:rsidR="0025026C">
        <w:rPr>
          <w:rFonts w:hint="eastAsia"/>
        </w:rPr>
        <w:t>”，</w:t>
      </w:r>
      <w:r>
        <w:rPr>
          <w:rFonts w:hint="eastAsia"/>
        </w:rPr>
        <w:t>单击“</w:t>
      </w:r>
      <w:r w:rsidR="0025026C">
        <w:rPr>
          <w:rFonts w:hint="eastAsia"/>
          <w:b/>
        </w:rPr>
        <w:t>创建</w:t>
      </w:r>
      <w:r>
        <w:rPr>
          <w:rFonts w:hint="eastAsia"/>
        </w:rPr>
        <w:t>”，如</w:t>
      </w:r>
      <w:r w:rsidR="00EF3860">
        <w:fldChar w:fldCharType="begin"/>
      </w:r>
      <w:r w:rsidR="00EF3860">
        <w:instrText xml:space="preserve"> </w:instrText>
      </w:r>
      <w:r w:rsidR="00EF3860">
        <w:rPr>
          <w:rFonts w:hint="eastAsia"/>
        </w:rPr>
        <w:instrText>REF _Ref343515993 \r \h</w:instrText>
      </w:r>
      <w:r w:rsidR="00EF3860">
        <w:instrText xml:space="preserve"> </w:instrText>
      </w:r>
      <w:r w:rsidR="00EF3860">
        <w:fldChar w:fldCharType="separate"/>
      </w:r>
      <w:r w:rsidR="006E22B5">
        <w:rPr>
          <w:rFonts w:hint="eastAsia"/>
        </w:rPr>
        <w:t>图</w:t>
      </w:r>
      <w:r w:rsidR="006E22B5">
        <w:rPr>
          <w:rFonts w:hint="eastAsia"/>
        </w:rPr>
        <w:t>3-17</w:t>
      </w:r>
      <w:r w:rsidR="00EF3860">
        <w:fldChar w:fldCharType="end"/>
      </w:r>
      <w:r>
        <w:rPr>
          <w:rFonts w:hint="eastAsia"/>
        </w:rPr>
        <w:t>所示。</w:t>
      </w:r>
    </w:p>
    <w:p w:rsidR="00EF3860" w:rsidRDefault="00EF3860" w:rsidP="00EF3860">
      <w:pPr>
        <w:pStyle w:val="FigureDescription"/>
      </w:pPr>
      <w:bookmarkStart w:id="56" w:name="_Ref343515993"/>
      <w:r>
        <w:rPr>
          <w:rFonts w:hint="eastAsia"/>
        </w:rPr>
        <w:t>创建第三个分区</w:t>
      </w:r>
      <w:bookmarkEnd w:id="56"/>
    </w:p>
    <w:p w:rsidR="007F45EA" w:rsidRDefault="0025026C" w:rsidP="00EF3860">
      <w:pPr>
        <w:pStyle w:val="Figure"/>
      </w:pPr>
      <w:r>
        <w:rPr>
          <w:noProof/>
        </w:rPr>
        <w:drawing>
          <wp:inline distT="0" distB="0" distL="0" distR="0" wp14:anchorId="23FEE3B6" wp14:editId="04728401">
            <wp:extent cx="4996565" cy="30325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96565" cy="3032569"/>
                    </a:xfrm>
                    <a:prstGeom prst="rect">
                      <a:avLst/>
                    </a:prstGeom>
                  </pic:spPr>
                </pic:pic>
              </a:graphicData>
            </a:graphic>
          </wp:inline>
        </w:drawing>
      </w:r>
    </w:p>
    <w:p w:rsidR="007F45EA" w:rsidRDefault="007F45EA" w:rsidP="009B7E8A"/>
    <w:p w:rsidR="007F45EA" w:rsidRDefault="0025026C" w:rsidP="009B7E8A">
      <w:pPr>
        <w:pStyle w:val="Step"/>
        <w:outlineLvl w:val="9"/>
      </w:pPr>
      <w:r>
        <w:rPr>
          <w:rFonts w:hint="eastAsia"/>
        </w:rPr>
        <w:lastRenderedPageBreak/>
        <w:t>弹出生成存储窗口，选择“</w:t>
      </w:r>
      <w:r w:rsidRPr="0064142E">
        <w:rPr>
          <w:rFonts w:hint="eastAsia"/>
          <w:b/>
        </w:rPr>
        <w:t>标准分区</w:t>
      </w:r>
      <w:r>
        <w:rPr>
          <w:rFonts w:hint="eastAsia"/>
        </w:rPr>
        <w:t>”，单击“</w:t>
      </w:r>
      <w:r w:rsidRPr="0064142E">
        <w:rPr>
          <w:rFonts w:hint="eastAsia"/>
          <w:b/>
        </w:rPr>
        <w:t>创建</w:t>
      </w:r>
      <w:r>
        <w:rPr>
          <w:rFonts w:hint="eastAsia"/>
        </w:rPr>
        <w:t>”，如</w:t>
      </w:r>
      <w:r w:rsidR="00EF3860">
        <w:fldChar w:fldCharType="begin"/>
      </w:r>
      <w:r w:rsidR="00EF3860">
        <w:instrText xml:space="preserve"> </w:instrText>
      </w:r>
      <w:r w:rsidR="00EF3860">
        <w:rPr>
          <w:rFonts w:hint="eastAsia"/>
        </w:rPr>
        <w:instrText>REF _Ref343516020 \r \h</w:instrText>
      </w:r>
      <w:r w:rsidR="00EF3860">
        <w:instrText xml:space="preserve"> </w:instrText>
      </w:r>
      <w:r w:rsidR="00EF3860">
        <w:fldChar w:fldCharType="separate"/>
      </w:r>
      <w:r w:rsidR="006E22B5">
        <w:rPr>
          <w:rFonts w:hint="eastAsia"/>
        </w:rPr>
        <w:t>图</w:t>
      </w:r>
      <w:r w:rsidR="006E22B5">
        <w:rPr>
          <w:rFonts w:hint="eastAsia"/>
        </w:rPr>
        <w:t>3-18</w:t>
      </w:r>
      <w:r w:rsidR="00EF3860">
        <w:fldChar w:fldCharType="end"/>
      </w:r>
      <w:r>
        <w:rPr>
          <w:rFonts w:hint="eastAsia"/>
        </w:rPr>
        <w:t>所示。</w:t>
      </w:r>
    </w:p>
    <w:p w:rsidR="00EF3860" w:rsidRDefault="00EF3860" w:rsidP="00EF3860">
      <w:pPr>
        <w:pStyle w:val="FigureDescription"/>
      </w:pPr>
      <w:bookmarkStart w:id="57" w:name="_Ref343516020"/>
      <w:r>
        <w:rPr>
          <w:rFonts w:hint="eastAsia"/>
        </w:rPr>
        <w:t>生成存储窗口</w:t>
      </w:r>
      <w:bookmarkEnd w:id="57"/>
    </w:p>
    <w:p w:rsidR="007F45EA" w:rsidRDefault="0025026C" w:rsidP="00EF3860">
      <w:pPr>
        <w:pStyle w:val="Figure"/>
      </w:pPr>
      <w:r>
        <w:rPr>
          <w:noProof/>
        </w:rPr>
        <w:drawing>
          <wp:inline distT="0" distB="0" distL="0" distR="0" wp14:anchorId="383EC765" wp14:editId="5B744DE6">
            <wp:extent cx="4996213" cy="406593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96213" cy="4065939"/>
                    </a:xfrm>
                    <a:prstGeom prst="rect">
                      <a:avLst/>
                    </a:prstGeom>
                  </pic:spPr>
                </pic:pic>
              </a:graphicData>
            </a:graphic>
          </wp:inline>
        </w:drawing>
      </w:r>
    </w:p>
    <w:p w:rsidR="0025026C" w:rsidRDefault="0025026C" w:rsidP="009B7E8A"/>
    <w:p w:rsidR="007F45EA" w:rsidRDefault="0025026C" w:rsidP="009B7E8A">
      <w:pPr>
        <w:pStyle w:val="Step"/>
        <w:outlineLvl w:val="9"/>
      </w:pPr>
      <w:r>
        <w:rPr>
          <w:rFonts w:hint="eastAsia"/>
        </w:rPr>
        <w:t>进入添加分区界面，挂载点选择“</w:t>
      </w:r>
      <w:r w:rsidRPr="0048357F">
        <w:rPr>
          <w:rFonts w:hint="eastAsia"/>
        </w:rPr>
        <w:t>/</w:t>
      </w:r>
      <w:r>
        <w:rPr>
          <w:rFonts w:hint="eastAsia"/>
        </w:rPr>
        <w:t>”，文件系统类型选择“</w:t>
      </w:r>
      <w:r w:rsidRPr="0025026C">
        <w:rPr>
          <w:rFonts w:hint="eastAsia"/>
          <w:b/>
        </w:rPr>
        <w:t>ext4</w:t>
      </w:r>
      <w:r>
        <w:rPr>
          <w:rFonts w:hint="eastAsia"/>
        </w:rPr>
        <w:t>”，选择“</w:t>
      </w:r>
      <w:r>
        <w:rPr>
          <w:rFonts w:hint="eastAsia"/>
          <w:b/>
        </w:rPr>
        <w:t>使用全部可用空间</w:t>
      </w:r>
      <w:r>
        <w:rPr>
          <w:rFonts w:hint="eastAsia"/>
        </w:rPr>
        <w:t>”，单击“</w:t>
      </w:r>
      <w:r w:rsidRPr="0025026C">
        <w:rPr>
          <w:rFonts w:hint="eastAsia"/>
          <w:b/>
        </w:rPr>
        <w:t>确定</w:t>
      </w:r>
      <w:r>
        <w:rPr>
          <w:rFonts w:hint="eastAsia"/>
        </w:rPr>
        <w:t>”，如</w:t>
      </w:r>
      <w:r w:rsidR="00EF3860">
        <w:fldChar w:fldCharType="begin"/>
      </w:r>
      <w:r w:rsidR="00EF3860">
        <w:instrText xml:space="preserve"> </w:instrText>
      </w:r>
      <w:r w:rsidR="00EF3860">
        <w:rPr>
          <w:rFonts w:hint="eastAsia"/>
        </w:rPr>
        <w:instrText>REF _Ref343516051 \r \h</w:instrText>
      </w:r>
      <w:r w:rsidR="00EF3860">
        <w:instrText xml:space="preserve"> </w:instrText>
      </w:r>
      <w:r w:rsidR="00EF3860">
        <w:fldChar w:fldCharType="separate"/>
      </w:r>
      <w:r w:rsidR="006E22B5">
        <w:rPr>
          <w:rFonts w:hint="eastAsia"/>
        </w:rPr>
        <w:t>图</w:t>
      </w:r>
      <w:r w:rsidR="006E22B5">
        <w:rPr>
          <w:rFonts w:hint="eastAsia"/>
        </w:rPr>
        <w:t>3-19</w:t>
      </w:r>
      <w:r w:rsidR="00EF3860">
        <w:fldChar w:fldCharType="end"/>
      </w:r>
      <w:r>
        <w:rPr>
          <w:rFonts w:hint="eastAsia"/>
        </w:rPr>
        <w:t>所示。</w:t>
      </w:r>
    </w:p>
    <w:p w:rsidR="00EF3860" w:rsidRDefault="00EF3860" w:rsidP="00EF3860">
      <w:pPr>
        <w:pStyle w:val="FigureDescription"/>
      </w:pPr>
      <w:bookmarkStart w:id="58" w:name="_Ref343516051"/>
      <w:r>
        <w:rPr>
          <w:rFonts w:hint="eastAsia"/>
        </w:rPr>
        <w:lastRenderedPageBreak/>
        <w:t>添加分区界面</w:t>
      </w:r>
      <w:bookmarkEnd w:id="58"/>
    </w:p>
    <w:p w:rsidR="007F45EA" w:rsidRDefault="0025026C" w:rsidP="00EF3860">
      <w:pPr>
        <w:pStyle w:val="Figure"/>
      </w:pPr>
      <w:r>
        <w:rPr>
          <w:noProof/>
        </w:rPr>
        <w:drawing>
          <wp:inline distT="0" distB="0" distL="0" distR="0" wp14:anchorId="17DD5317" wp14:editId="20C9475D">
            <wp:extent cx="4800000" cy="4552381"/>
            <wp:effectExtent l="0" t="0" r="63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00000" cy="4552381"/>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在分区界面可看到</w:t>
      </w:r>
      <w:r>
        <w:rPr>
          <w:rFonts w:hint="eastAsia"/>
        </w:rPr>
        <w:t>3</w:t>
      </w:r>
      <w:r>
        <w:rPr>
          <w:rFonts w:hint="eastAsia"/>
        </w:rPr>
        <w:t>个分区，单击“</w:t>
      </w:r>
      <w:r w:rsidR="0048357F">
        <w:rPr>
          <w:rFonts w:hint="eastAsia"/>
          <w:b/>
        </w:rPr>
        <w:t>下一步</w:t>
      </w:r>
      <w:r>
        <w:rPr>
          <w:rFonts w:hint="eastAsia"/>
        </w:rPr>
        <w:t>”，如</w:t>
      </w:r>
      <w:r w:rsidR="00EF3860">
        <w:fldChar w:fldCharType="begin"/>
      </w:r>
      <w:r w:rsidR="00EF3860">
        <w:instrText xml:space="preserve"> </w:instrText>
      </w:r>
      <w:r w:rsidR="00EF3860">
        <w:rPr>
          <w:rFonts w:hint="eastAsia"/>
        </w:rPr>
        <w:instrText>REF _Ref343516082 \r \h</w:instrText>
      </w:r>
      <w:r w:rsidR="00EF3860">
        <w:instrText xml:space="preserve"> </w:instrText>
      </w:r>
      <w:r w:rsidR="00EF3860">
        <w:fldChar w:fldCharType="separate"/>
      </w:r>
      <w:r w:rsidR="006E22B5">
        <w:rPr>
          <w:rFonts w:hint="eastAsia"/>
        </w:rPr>
        <w:t>图</w:t>
      </w:r>
      <w:r w:rsidR="006E22B5">
        <w:rPr>
          <w:rFonts w:hint="eastAsia"/>
        </w:rPr>
        <w:t>3-20</w:t>
      </w:r>
      <w:r w:rsidR="00EF3860">
        <w:fldChar w:fldCharType="end"/>
      </w:r>
      <w:r>
        <w:rPr>
          <w:rFonts w:hint="eastAsia"/>
        </w:rPr>
        <w:t>所示。</w:t>
      </w:r>
    </w:p>
    <w:p w:rsidR="00EF3860" w:rsidRDefault="00EF3860" w:rsidP="00EF3860">
      <w:pPr>
        <w:pStyle w:val="FigureDescription"/>
      </w:pPr>
      <w:bookmarkStart w:id="59" w:name="_Ref343516082"/>
      <w:r>
        <w:rPr>
          <w:rFonts w:hint="eastAsia"/>
        </w:rPr>
        <w:t>已创建分区</w:t>
      </w:r>
      <w:bookmarkEnd w:id="59"/>
    </w:p>
    <w:p w:rsidR="007F45EA" w:rsidRDefault="0048357F" w:rsidP="00EF3860">
      <w:pPr>
        <w:pStyle w:val="Figure"/>
      </w:pPr>
      <w:r>
        <w:rPr>
          <w:noProof/>
        </w:rPr>
        <w:drawing>
          <wp:inline distT="0" distB="0" distL="0" distR="0" wp14:anchorId="64C3827D" wp14:editId="3B71EF18">
            <wp:extent cx="4996459" cy="2113321"/>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96459" cy="2113321"/>
                    </a:xfrm>
                    <a:prstGeom prst="rect">
                      <a:avLst/>
                    </a:prstGeom>
                  </pic:spPr>
                </pic:pic>
              </a:graphicData>
            </a:graphic>
          </wp:inline>
        </w:drawing>
      </w:r>
    </w:p>
    <w:p w:rsidR="007F45EA" w:rsidRDefault="007F45EA" w:rsidP="009B7E8A"/>
    <w:p w:rsidR="00D14D70" w:rsidRPr="007C6DC0" w:rsidRDefault="00D14D70">
      <w:pPr>
        <w:pStyle w:val="NotesHeading"/>
      </w:pPr>
      <w:r>
        <w:lastRenderedPageBreak/>
        <w:drawing>
          <wp:inline distT="0" distB="0" distL="0" distR="0" wp14:anchorId="1CEE44F6" wp14:editId="7BD851A7">
            <wp:extent cx="495300" cy="200025"/>
            <wp:effectExtent l="19050" t="0" r="0" b="0"/>
            <wp:docPr id="17" name="图片 17"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4"/>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D14D70" w:rsidRDefault="00D14D70" w:rsidP="00400197">
      <w:pPr>
        <w:pStyle w:val="NotesText"/>
        <w:numPr>
          <w:ilvl w:val="0"/>
          <w:numId w:val="24"/>
        </w:numPr>
      </w:pPr>
      <w:r>
        <w:rPr>
          <w:rFonts w:hint="eastAsia"/>
        </w:rPr>
        <w:t>/boot</w:t>
      </w:r>
      <w:r>
        <w:rPr>
          <w:rFonts w:hint="eastAsia"/>
        </w:rPr>
        <w:t>：用来存放与</w:t>
      </w:r>
      <w:r>
        <w:rPr>
          <w:rFonts w:hint="eastAsia"/>
        </w:rPr>
        <w:t>Linux</w:t>
      </w:r>
      <w:r>
        <w:rPr>
          <w:rFonts w:hint="eastAsia"/>
        </w:rPr>
        <w:t>系统启动有关的程序，比如启动引导装载程序等。</w:t>
      </w:r>
    </w:p>
    <w:p w:rsidR="00D14D70" w:rsidRDefault="00D14D70" w:rsidP="00400197">
      <w:pPr>
        <w:pStyle w:val="NotesText"/>
        <w:numPr>
          <w:ilvl w:val="0"/>
          <w:numId w:val="24"/>
        </w:numPr>
      </w:pPr>
      <w:r>
        <w:rPr>
          <w:rFonts w:hint="eastAsia"/>
        </w:rPr>
        <w:t>swap</w:t>
      </w:r>
      <w:r>
        <w:rPr>
          <w:rFonts w:hint="eastAsia"/>
        </w:rPr>
        <w:t>：实现虚拟内存，建议大小是物理内存的</w:t>
      </w:r>
      <w:r>
        <w:rPr>
          <w:rFonts w:hint="eastAsia"/>
        </w:rPr>
        <w:t>1~2</w:t>
      </w:r>
      <w:r>
        <w:rPr>
          <w:rFonts w:hint="eastAsia"/>
        </w:rPr>
        <w:t>倍。</w:t>
      </w:r>
    </w:p>
    <w:p w:rsidR="00D14D70" w:rsidRDefault="00D14D70" w:rsidP="00400197">
      <w:pPr>
        <w:pStyle w:val="NotesText"/>
        <w:numPr>
          <w:ilvl w:val="0"/>
          <w:numId w:val="24"/>
        </w:numPr>
      </w:pPr>
      <w:r>
        <w:rPr>
          <w:rFonts w:hint="eastAsia"/>
        </w:rPr>
        <w:t>/</w:t>
      </w:r>
      <w:r>
        <w:rPr>
          <w:rFonts w:hint="eastAsia"/>
        </w:rPr>
        <w:t>：</w:t>
      </w:r>
      <w:r>
        <w:rPr>
          <w:rFonts w:hint="eastAsia"/>
        </w:rPr>
        <w:t>Linux</w:t>
      </w:r>
      <w:r>
        <w:rPr>
          <w:rFonts w:hint="eastAsia"/>
        </w:rPr>
        <w:t>系统的根目录，所有的目录都挂在这个目录下面，建议大小为</w:t>
      </w:r>
      <w:r>
        <w:rPr>
          <w:rFonts w:hint="eastAsia"/>
        </w:rPr>
        <w:t>5GB</w:t>
      </w:r>
      <w:r>
        <w:rPr>
          <w:rFonts w:hint="eastAsia"/>
        </w:rPr>
        <w:t>以上。</w:t>
      </w:r>
    </w:p>
    <w:p w:rsidR="00A136D7" w:rsidRDefault="00A136D7" w:rsidP="009B7E8A">
      <w:pPr>
        <w:pStyle w:val="Step"/>
        <w:outlineLvl w:val="9"/>
      </w:pPr>
      <w:r>
        <w:rPr>
          <w:rFonts w:hint="eastAsia"/>
        </w:rPr>
        <w:t>弹出存储配置写入磁盘提示，单击“</w:t>
      </w:r>
      <w:r>
        <w:rPr>
          <w:rFonts w:hint="eastAsia"/>
          <w:b/>
        </w:rPr>
        <w:t>将修改写入磁盘</w:t>
      </w:r>
      <w:r>
        <w:rPr>
          <w:rFonts w:hint="eastAsia"/>
        </w:rPr>
        <w:t>”，如</w:t>
      </w:r>
      <w:r w:rsidR="00EF3860">
        <w:fldChar w:fldCharType="begin"/>
      </w:r>
      <w:r w:rsidR="00EF3860">
        <w:instrText xml:space="preserve"> </w:instrText>
      </w:r>
      <w:r w:rsidR="00EF3860">
        <w:rPr>
          <w:rFonts w:hint="eastAsia"/>
        </w:rPr>
        <w:instrText>REF _Ref343516130 \r \h</w:instrText>
      </w:r>
      <w:r w:rsidR="00EF3860">
        <w:instrText xml:space="preserve"> </w:instrText>
      </w:r>
      <w:r w:rsidR="00EF3860">
        <w:fldChar w:fldCharType="separate"/>
      </w:r>
      <w:r w:rsidR="006E22B5">
        <w:rPr>
          <w:rFonts w:hint="eastAsia"/>
        </w:rPr>
        <w:t>图</w:t>
      </w:r>
      <w:r w:rsidR="006E22B5">
        <w:rPr>
          <w:rFonts w:hint="eastAsia"/>
        </w:rPr>
        <w:t>3-21</w:t>
      </w:r>
      <w:r w:rsidR="00EF3860">
        <w:fldChar w:fldCharType="end"/>
      </w:r>
      <w:r>
        <w:rPr>
          <w:rFonts w:hint="eastAsia"/>
        </w:rPr>
        <w:t>所示。</w:t>
      </w:r>
    </w:p>
    <w:p w:rsidR="00EF3860" w:rsidRPr="00A136D7" w:rsidRDefault="00EF3860" w:rsidP="00EF3860">
      <w:pPr>
        <w:pStyle w:val="FigureDescription"/>
      </w:pPr>
      <w:bookmarkStart w:id="60" w:name="_Ref343516130"/>
      <w:r>
        <w:rPr>
          <w:rFonts w:hint="eastAsia"/>
        </w:rPr>
        <w:t>存储配置写入磁盘提示</w:t>
      </w:r>
      <w:bookmarkEnd w:id="60"/>
    </w:p>
    <w:p w:rsidR="00A136D7" w:rsidRDefault="00A136D7" w:rsidP="00EF3860">
      <w:pPr>
        <w:pStyle w:val="Figure"/>
      </w:pPr>
      <w:r>
        <w:rPr>
          <w:noProof/>
        </w:rPr>
        <w:drawing>
          <wp:inline distT="0" distB="0" distL="0" distR="0" wp14:anchorId="34C16E07" wp14:editId="7BA6CDD8">
            <wp:extent cx="4996442" cy="3025459"/>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96442" cy="3025459"/>
                    </a:xfrm>
                    <a:prstGeom prst="rect">
                      <a:avLst/>
                    </a:prstGeom>
                  </pic:spPr>
                </pic:pic>
              </a:graphicData>
            </a:graphic>
          </wp:inline>
        </w:drawing>
      </w:r>
    </w:p>
    <w:p w:rsidR="00A136D7" w:rsidRDefault="00A136D7" w:rsidP="009B7E8A"/>
    <w:p w:rsidR="00A136D7" w:rsidRDefault="0034507A" w:rsidP="00A136D7">
      <w:pPr>
        <w:pStyle w:val="Step"/>
        <w:outlineLvl w:val="9"/>
      </w:pPr>
      <w:r>
        <w:rPr>
          <w:rFonts w:hint="eastAsia"/>
        </w:rPr>
        <w:t>硬盘格式化后</w:t>
      </w:r>
      <w:r w:rsidR="00A136D7">
        <w:rPr>
          <w:rFonts w:hint="eastAsia"/>
        </w:rPr>
        <w:t>进入引导程序装载程序界面，单击“</w:t>
      </w:r>
      <w:r w:rsidR="00A136D7">
        <w:rPr>
          <w:rFonts w:hint="eastAsia"/>
          <w:b/>
        </w:rPr>
        <w:t>下一步</w:t>
      </w:r>
      <w:r w:rsidR="00A136D7">
        <w:rPr>
          <w:rFonts w:hint="eastAsia"/>
        </w:rPr>
        <w:t>”，如</w:t>
      </w:r>
      <w:r w:rsidR="00EF3860">
        <w:fldChar w:fldCharType="begin"/>
      </w:r>
      <w:r w:rsidR="00EF3860">
        <w:instrText xml:space="preserve"> </w:instrText>
      </w:r>
      <w:r w:rsidR="00EF3860">
        <w:rPr>
          <w:rFonts w:hint="eastAsia"/>
        </w:rPr>
        <w:instrText>REF _Ref343516178 \r \h</w:instrText>
      </w:r>
      <w:r w:rsidR="00EF3860">
        <w:instrText xml:space="preserve"> </w:instrText>
      </w:r>
      <w:r w:rsidR="00EF3860">
        <w:fldChar w:fldCharType="separate"/>
      </w:r>
      <w:r w:rsidR="006E22B5">
        <w:rPr>
          <w:rFonts w:hint="eastAsia"/>
        </w:rPr>
        <w:t>图</w:t>
      </w:r>
      <w:r w:rsidR="006E22B5">
        <w:rPr>
          <w:rFonts w:hint="eastAsia"/>
        </w:rPr>
        <w:t>3-22</w:t>
      </w:r>
      <w:r w:rsidR="00EF3860">
        <w:fldChar w:fldCharType="end"/>
      </w:r>
      <w:r w:rsidR="00A136D7">
        <w:rPr>
          <w:rFonts w:hint="eastAsia"/>
        </w:rPr>
        <w:t>所示。</w:t>
      </w:r>
    </w:p>
    <w:p w:rsidR="00EF3860" w:rsidRDefault="00EF3860" w:rsidP="00EF3860">
      <w:pPr>
        <w:pStyle w:val="FigureDescription"/>
      </w:pPr>
      <w:bookmarkStart w:id="61" w:name="_Ref343516178"/>
      <w:r>
        <w:rPr>
          <w:rFonts w:hint="eastAsia"/>
        </w:rPr>
        <w:t>引导程序装载程序界面</w:t>
      </w:r>
      <w:bookmarkEnd w:id="61"/>
    </w:p>
    <w:p w:rsidR="00A136D7" w:rsidRDefault="00A136D7" w:rsidP="00EF3860">
      <w:pPr>
        <w:pStyle w:val="Figure"/>
      </w:pPr>
      <w:r>
        <w:rPr>
          <w:noProof/>
        </w:rPr>
        <w:drawing>
          <wp:inline distT="0" distB="0" distL="0" distR="0" wp14:anchorId="4933C65D" wp14:editId="624DB107">
            <wp:extent cx="4997015" cy="1670556"/>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97015" cy="1670556"/>
                    </a:xfrm>
                    <a:prstGeom prst="rect">
                      <a:avLst/>
                    </a:prstGeom>
                  </pic:spPr>
                </pic:pic>
              </a:graphicData>
            </a:graphic>
          </wp:inline>
        </w:drawing>
      </w:r>
    </w:p>
    <w:p w:rsidR="00A136D7" w:rsidRDefault="00A136D7" w:rsidP="009B7E8A"/>
    <w:p w:rsidR="00A136D7" w:rsidRDefault="00A136D7" w:rsidP="009B7E8A">
      <w:pPr>
        <w:pStyle w:val="Step"/>
        <w:outlineLvl w:val="9"/>
      </w:pPr>
      <w:r>
        <w:rPr>
          <w:rFonts w:hint="eastAsia"/>
        </w:rPr>
        <w:t>进入选择安装界面，</w:t>
      </w:r>
      <w:r w:rsidR="00855890">
        <w:rPr>
          <w:rFonts w:hint="eastAsia"/>
        </w:rPr>
        <w:t>选择</w:t>
      </w:r>
      <w:r>
        <w:rPr>
          <w:rFonts w:hint="eastAsia"/>
        </w:rPr>
        <w:t>“</w:t>
      </w:r>
      <w:r w:rsidR="00855890">
        <w:rPr>
          <w:rFonts w:hint="eastAsia"/>
          <w:b/>
        </w:rPr>
        <w:t>Desktop</w:t>
      </w:r>
      <w:r>
        <w:rPr>
          <w:rFonts w:hint="eastAsia"/>
        </w:rPr>
        <w:t>”，单击“</w:t>
      </w:r>
      <w:r w:rsidRPr="00A136D7">
        <w:rPr>
          <w:rFonts w:hint="eastAsia"/>
          <w:b/>
        </w:rPr>
        <w:t>下一步</w:t>
      </w:r>
      <w:r>
        <w:rPr>
          <w:rFonts w:hint="eastAsia"/>
        </w:rPr>
        <w:t>”，如</w:t>
      </w:r>
      <w:r w:rsidR="00EF3860">
        <w:fldChar w:fldCharType="begin"/>
      </w:r>
      <w:r w:rsidR="00EF3860">
        <w:instrText xml:space="preserve"> </w:instrText>
      </w:r>
      <w:r w:rsidR="00EF3860">
        <w:rPr>
          <w:rFonts w:hint="eastAsia"/>
        </w:rPr>
        <w:instrText>REF _Ref343516199 \r \h</w:instrText>
      </w:r>
      <w:r w:rsidR="00EF3860">
        <w:instrText xml:space="preserve"> </w:instrText>
      </w:r>
      <w:r w:rsidR="00EF3860">
        <w:fldChar w:fldCharType="separate"/>
      </w:r>
      <w:r w:rsidR="006E22B5">
        <w:rPr>
          <w:rFonts w:hint="eastAsia"/>
        </w:rPr>
        <w:t>图</w:t>
      </w:r>
      <w:r w:rsidR="006E22B5">
        <w:rPr>
          <w:rFonts w:hint="eastAsia"/>
        </w:rPr>
        <w:t>3-23</w:t>
      </w:r>
      <w:r w:rsidR="00EF3860">
        <w:fldChar w:fldCharType="end"/>
      </w:r>
      <w:r>
        <w:rPr>
          <w:rFonts w:hint="eastAsia"/>
        </w:rPr>
        <w:t>所示。</w:t>
      </w:r>
    </w:p>
    <w:p w:rsidR="00EF3860" w:rsidRPr="00A136D7" w:rsidRDefault="00EF3860" w:rsidP="00EF3860">
      <w:pPr>
        <w:pStyle w:val="FigureDescription"/>
      </w:pPr>
      <w:bookmarkStart w:id="62" w:name="_Ref343516199"/>
      <w:r>
        <w:rPr>
          <w:rFonts w:hint="eastAsia"/>
        </w:rPr>
        <w:lastRenderedPageBreak/>
        <w:t>选择安装界面</w:t>
      </w:r>
      <w:bookmarkEnd w:id="62"/>
    </w:p>
    <w:p w:rsidR="00A136D7" w:rsidRDefault="00855890" w:rsidP="00EF3860">
      <w:pPr>
        <w:pStyle w:val="Figure"/>
      </w:pPr>
      <w:r>
        <w:rPr>
          <w:noProof/>
        </w:rPr>
        <w:drawing>
          <wp:inline distT="0" distB="0" distL="0" distR="0" wp14:anchorId="598D522D" wp14:editId="1D96731F">
            <wp:extent cx="4996877" cy="36229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96877" cy="3622980"/>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开始</w:t>
      </w:r>
      <w:r w:rsidR="00855890">
        <w:rPr>
          <w:rFonts w:hint="eastAsia"/>
        </w:rPr>
        <w:t>系统</w:t>
      </w:r>
      <w:r>
        <w:rPr>
          <w:rFonts w:hint="eastAsia"/>
        </w:rPr>
        <w:t>安装，等待安装完成</w:t>
      </w:r>
      <w:r w:rsidR="00824B25">
        <w:rPr>
          <w:rFonts w:hint="eastAsia"/>
        </w:rPr>
        <w:t>（耗时大概十</w:t>
      </w:r>
      <w:r w:rsidR="00903ACE">
        <w:rPr>
          <w:rFonts w:hint="eastAsia"/>
        </w:rPr>
        <w:t>五</w:t>
      </w:r>
      <w:r w:rsidR="00824B25">
        <w:rPr>
          <w:rFonts w:hint="eastAsia"/>
        </w:rPr>
        <w:t>分钟）</w:t>
      </w:r>
      <w:r>
        <w:rPr>
          <w:rFonts w:hint="eastAsia"/>
        </w:rPr>
        <w:t>，</w:t>
      </w:r>
      <w:r w:rsidR="00827BA1">
        <w:rPr>
          <w:rFonts w:hint="eastAsia"/>
        </w:rPr>
        <w:t>如</w:t>
      </w:r>
      <w:r w:rsidR="00EF3860">
        <w:fldChar w:fldCharType="begin"/>
      </w:r>
      <w:r w:rsidR="00EF3860">
        <w:instrText xml:space="preserve"> </w:instrText>
      </w:r>
      <w:r w:rsidR="00EF3860">
        <w:rPr>
          <w:rFonts w:hint="eastAsia"/>
        </w:rPr>
        <w:instrText>REF _Ref343516236 \r \h</w:instrText>
      </w:r>
      <w:r w:rsidR="00EF3860">
        <w:instrText xml:space="preserve"> </w:instrText>
      </w:r>
      <w:r w:rsidR="00EF3860">
        <w:fldChar w:fldCharType="separate"/>
      </w:r>
      <w:r w:rsidR="006E22B5">
        <w:rPr>
          <w:rFonts w:hint="eastAsia"/>
        </w:rPr>
        <w:t>图</w:t>
      </w:r>
      <w:r w:rsidR="006E22B5">
        <w:rPr>
          <w:rFonts w:hint="eastAsia"/>
        </w:rPr>
        <w:t>3-24</w:t>
      </w:r>
      <w:r w:rsidR="00EF3860">
        <w:fldChar w:fldCharType="end"/>
      </w:r>
      <w:r w:rsidR="00827BA1">
        <w:rPr>
          <w:rFonts w:hint="eastAsia"/>
        </w:rPr>
        <w:t>所示。</w:t>
      </w:r>
    </w:p>
    <w:p w:rsidR="00EF3860" w:rsidRDefault="00EF3860" w:rsidP="00EF3860">
      <w:pPr>
        <w:pStyle w:val="FigureDescription"/>
      </w:pPr>
      <w:bookmarkStart w:id="63" w:name="_Ref343516236"/>
      <w:r>
        <w:rPr>
          <w:rFonts w:hint="eastAsia"/>
        </w:rPr>
        <w:t>系统安装进度界面</w:t>
      </w:r>
      <w:bookmarkEnd w:id="63"/>
    </w:p>
    <w:p w:rsidR="007F45EA" w:rsidRDefault="00855890" w:rsidP="00EF3860">
      <w:pPr>
        <w:pStyle w:val="Figure"/>
      </w:pPr>
      <w:r>
        <w:rPr>
          <w:noProof/>
        </w:rPr>
        <w:drawing>
          <wp:inline distT="0" distB="0" distL="0" distR="0" wp14:anchorId="2FCB3FE2" wp14:editId="235E8FDA">
            <wp:extent cx="4996581" cy="21020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96581" cy="2102010"/>
                    </a:xfrm>
                    <a:prstGeom prst="rect">
                      <a:avLst/>
                    </a:prstGeom>
                  </pic:spPr>
                </pic:pic>
              </a:graphicData>
            </a:graphic>
          </wp:inline>
        </w:drawing>
      </w:r>
    </w:p>
    <w:p w:rsidR="007F45EA" w:rsidRDefault="007F45EA" w:rsidP="009B7E8A"/>
    <w:p w:rsidR="007F45EA" w:rsidRDefault="00703EDE" w:rsidP="009B7E8A">
      <w:pPr>
        <w:pStyle w:val="Step"/>
        <w:outlineLvl w:val="9"/>
      </w:pPr>
      <w:r>
        <w:rPr>
          <w:rFonts w:hint="eastAsia"/>
        </w:rPr>
        <w:t>安装完成后，</w:t>
      </w:r>
      <w:r w:rsidR="003C39CE">
        <w:rPr>
          <w:rFonts w:hint="eastAsia"/>
        </w:rPr>
        <w:t>系统安装光盘</w:t>
      </w:r>
      <w:r w:rsidR="003C39CE" w:rsidRPr="00AE0B9F">
        <w:rPr>
          <w:rFonts w:hint="eastAsia"/>
        </w:rPr>
        <w:t>将</w:t>
      </w:r>
      <w:r w:rsidR="003C39CE">
        <w:rPr>
          <w:rFonts w:hint="eastAsia"/>
        </w:rPr>
        <w:t>弹出，先将光盘取出。</w:t>
      </w:r>
      <w:r w:rsidR="00827BA1">
        <w:rPr>
          <w:rFonts w:hint="eastAsia"/>
        </w:rPr>
        <w:t>单击“</w:t>
      </w:r>
      <w:r w:rsidR="007A13D2" w:rsidRPr="00195FF4">
        <w:rPr>
          <w:rFonts w:hint="eastAsia"/>
          <w:b/>
        </w:rPr>
        <w:t>重新引导</w:t>
      </w:r>
      <w:r w:rsidR="00827BA1">
        <w:rPr>
          <w:rFonts w:hint="eastAsia"/>
        </w:rPr>
        <w:t>”，系统会</w:t>
      </w:r>
      <w:r w:rsidR="00195FF4">
        <w:rPr>
          <w:rFonts w:hint="eastAsia"/>
        </w:rPr>
        <w:t>进行第一次</w:t>
      </w:r>
      <w:r w:rsidR="00827BA1">
        <w:rPr>
          <w:rFonts w:hint="eastAsia"/>
        </w:rPr>
        <w:t>自动重启，如</w:t>
      </w:r>
      <w:r w:rsidR="00EF3860">
        <w:fldChar w:fldCharType="begin"/>
      </w:r>
      <w:r w:rsidR="00EF3860">
        <w:instrText xml:space="preserve"> </w:instrText>
      </w:r>
      <w:r w:rsidR="00EF3860">
        <w:rPr>
          <w:rFonts w:hint="eastAsia"/>
        </w:rPr>
        <w:instrText>REF _Ref343516262 \r \h</w:instrText>
      </w:r>
      <w:r w:rsidR="00EF3860">
        <w:instrText xml:space="preserve"> </w:instrText>
      </w:r>
      <w:r w:rsidR="00EF3860">
        <w:fldChar w:fldCharType="separate"/>
      </w:r>
      <w:r w:rsidR="006E22B5">
        <w:rPr>
          <w:rFonts w:hint="eastAsia"/>
        </w:rPr>
        <w:t>图</w:t>
      </w:r>
      <w:r w:rsidR="006E22B5">
        <w:rPr>
          <w:rFonts w:hint="eastAsia"/>
        </w:rPr>
        <w:t>3-25</w:t>
      </w:r>
      <w:r w:rsidR="00EF3860">
        <w:fldChar w:fldCharType="end"/>
      </w:r>
      <w:r w:rsidR="00827BA1">
        <w:rPr>
          <w:rFonts w:hint="eastAsia"/>
        </w:rPr>
        <w:t>所示。</w:t>
      </w:r>
    </w:p>
    <w:p w:rsidR="00EF3860" w:rsidRDefault="00EF3860" w:rsidP="00EF3860">
      <w:pPr>
        <w:pStyle w:val="FigureDescription"/>
      </w:pPr>
      <w:bookmarkStart w:id="64" w:name="_Ref343516262"/>
      <w:r>
        <w:rPr>
          <w:rFonts w:hint="eastAsia"/>
        </w:rPr>
        <w:lastRenderedPageBreak/>
        <w:t>安装完成界面</w:t>
      </w:r>
      <w:bookmarkEnd w:id="64"/>
    </w:p>
    <w:p w:rsidR="007A13D2" w:rsidRDefault="007A13D2" w:rsidP="00EF3860">
      <w:pPr>
        <w:pStyle w:val="Figure"/>
      </w:pPr>
      <w:r>
        <w:rPr>
          <w:noProof/>
        </w:rPr>
        <w:drawing>
          <wp:inline distT="0" distB="0" distL="0" distR="0" wp14:anchorId="7DC1745C" wp14:editId="0199E948">
            <wp:extent cx="4996459" cy="2628167"/>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96459" cy="2628167"/>
                    </a:xfrm>
                    <a:prstGeom prst="rect">
                      <a:avLst/>
                    </a:prstGeom>
                  </pic:spPr>
                </pic:pic>
              </a:graphicData>
            </a:graphic>
          </wp:inline>
        </w:drawing>
      </w:r>
    </w:p>
    <w:p w:rsidR="00E2187A" w:rsidRDefault="00E2187A" w:rsidP="007A13D2"/>
    <w:p w:rsidR="00E2187A" w:rsidRPr="00E2187A" w:rsidRDefault="00E2187A" w:rsidP="00E2187A">
      <w:pPr>
        <w:rPr>
          <w:b/>
        </w:rPr>
      </w:pPr>
      <w:r w:rsidRPr="00E2187A">
        <w:rPr>
          <w:rFonts w:hint="eastAsia"/>
          <w:b/>
        </w:rPr>
        <w:t>------</w:t>
      </w:r>
      <w:r w:rsidRPr="00E2187A">
        <w:rPr>
          <w:rFonts w:hint="eastAsia"/>
          <w:b/>
        </w:rPr>
        <w:t>结束</w:t>
      </w:r>
    </w:p>
    <w:p w:rsidR="007F45EA" w:rsidRDefault="007F45EA" w:rsidP="009B7E8A">
      <w:pPr>
        <w:pStyle w:val="21"/>
        <w:rPr>
          <w:lang w:eastAsia="zh-CN"/>
        </w:rPr>
      </w:pPr>
      <w:bookmarkStart w:id="65" w:name="_Toc513554787"/>
      <w:r>
        <w:rPr>
          <w:rFonts w:hint="eastAsia"/>
        </w:rPr>
        <w:t>配置</w:t>
      </w:r>
      <w:bookmarkEnd w:id="65"/>
    </w:p>
    <w:p w:rsidR="005D6AC4" w:rsidRPr="005D6AC4" w:rsidRDefault="00E164B1" w:rsidP="005D6AC4">
      <w:r>
        <w:rPr>
          <w:rFonts w:hint="eastAsia"/>
        </w:rPr>
        <w:t>安装后的配置包括登录系统、配置防火墙</w:t>
      </w:r>
      <w:r w:rsidR="00480BA3">
        <w:rPr>
          <w:rFonts w:hint="eastAsia"/>
        </w:rPr>
        <w:t>、配置</w:t>
      </w:r>
      <w:r w:rsidR="00480BA3">
        <w:rPr>
          <w:rFonts w:hint="eastAsia"/>
        </w:rPr>
        <w:t>yum</w:t>
      </w:r>
      <w:r w:rsidR="00480BA3">
        <w:rPr>
          <w:rFonts w:hint="eastAsia"/>
        </w:rPr>
        <w:t>安装</w:t>
      </w:r>
      <w:r>
        <w:rPr>
          <w:rFonts w:hint="eastAsia"/>
        </w:rPr>
        <w:t>、配置网络、配置主机名</w:t>
      </w:r>
      <w:r w:rsidR="004A3F20">
        <w:rPr>
          <w:rFonts w:hint="eastAsia"/>
        </w:rPr>
        <w:t>、</w:t>
      </w:r>
      <w:r w:rsidR="005D6AC4">
        <w:rPr>
          <w:rFonts w:hint="eastAsia"/>
        </w:rPr>
        <w:t>安装</w:t>
      </w:r>
      <w:r w:rsidR="00051A46">
        <w:rPr>
          <w:rFonts w:hint="eastAsia"/>
        </w:rPr>
        <w:t>组件</w:t>
      </w:r>
      <w:r w:rsidR="004A3F20">
        <w:rPr>
          <w:rFonts w:hint="eastAsia"/>
        </w:rPr>
        <w:t>和配置</w:t>
      </w:r>
      <w:r w:rsidR="004A3F20">
        <w:rPr>
          <w:rFonts w:hint="eastAsia"/>
        </w:rPr>
        <w:t>selinux</w:t>
      </w:r>
      <w:r w:rsidR="005D6AC4">
        <w:rPr>
          <w:rFonts w:hint="eastAsia"/>
        </w:rPr>
        <w:t>。</w:t>
      </w:r>
    </w:p>
    <w:p w:rsidR="00E2187A" w:rsidRPr="00E2187A" w:rsidRDefault="00E2187A" w:rsidP="00927F81">
      <w:pPr>
        <w:pStyle w:val="31"/>
      </w:pPr>
      <w:bookmarkStart w:id="66" w:name="_Toc513554788"/>
      <w:r>
        <w:rPr>
          <w:rFonts w:hint="eastAsia"/>
        </w:rPr>
        <w:t>登录系统</w:t>
      </w:r>
      <w:bookmarkEnd w:id="66"/>
    </w:p>
    <w:p w:rsidR="007F45EA" w:rsidRDefault="00195FF4" w:rsidP="009B7E8A">
      <w:pPr>
        <w:pStyle w:val="Step"/>
        <w:outlineLvl w:val="9"/>
      </w:pPr>
      <w:r>
        <w:rPr>
          <w:rFonts w:hint="eastAsia"/>
        </w:rPr>
        <w:t>系统重启后</w:t>
      </w:r>
      <w:r w:rsidR="007F45EA">
        <w:rPr>
          <w:rFonts w:hint="eastAsia"/>
        </w:rPr>
        <w:t>进入</w:t>
      </w:r>
      <w:r w:rsidR="00703EDE">
        <w:rPr>
          <w:rFonts w:hint="eastAsia"/>
        </w:rPr>
        <w:t>CentOS</w:t>
      </w:r>
      <w:r w:rsidR="00703EDE">
        <w:rPr>
          <w:rFonts w:hint="eastAsia"/>
        </w:rPr>
        <w:t>欢迎</w:t>
      </w:r>
      <w:r w:rsidR="007F45EA">
        <w:rPr>
          <w:rFonts w:hint="eastAsia"/>
        </w:rPr>
        <w:t>界面，单击“</w:t>
      </w:r>
      <w:r w:rsidR="00703EDE">
        <w:rPr>
          <w:rFonts w:hint="eastAsia"/>
          <w:b/>
        </w:rPr>
        <w:t>前进</w:t>
      </w:r>
      <w:r w:rsidR="007F45EA">
        <w:rPr>
          <w:rFonts w:hint="eastAsia"/>
        </w:rPr>
        <w:t>”，如</w:t>
      </w:r>
      <w:r w:rsidR="00EF3860">
        <w:fldChar w:fldCharType="begin"/>
      </w:r>
      <w:r w:rsidR="00EF3860">
        <w:instrText xml:space="preserve"> </w:instrText>
      </w:r>
      <w:r w:rsidR="00EF3860">
        <w:rPr>
          <w:rFonts w:hint="eastAsia"/>
        </w:rPr>
        <w:instrText>REF _Ref343516280 \r \h</w:instrText>
      </w:r>
      <w:r w:rsidR="00EF3860">
        <w:instrText xml:space="preserve"> </w:instrText>
      </w:r>
      <w:r w:rsidR="00EF3860">
        <w:fldChar w:fldCharType="separate"/>
      </w:r>
      <w:r w:rsidR="006E22B5">
        <w:rPr>
          <w:rFonts w:hint="eastAsia"/>
        </w:rPr>
        <w:t>图</w:t>
      </w:r>
      <w:r w:rsidR="006E22B5">
        <w:rPr>
          <w:rFonts w:hint="eastAsia"/>
        </w:rPr>
        <w:t>3-26</w:t>
      </w:r>
      <w:r w:rsidR="00EF3860">
        <w:fldChar w:fldCharType="end"/>
      </w:r>
      <w:r w:rsidR="007F45EA">
        <w:rPr>
          <w:rFonts w:hint="eastAsia"/>
        </w:rPr>
        <w:t>所示。</w:t>
      </w:r>
    </w:p>
    <w:p w:rsidR="00EF3860" w:rsidRDefault="00EF3860" w:rsidP="00EF3860">
      <w:pPr>
        <w:pStyle w:val="FigureDescription"/>
      </w:pPr>
      <w:bookmarkStart w:id="67" w:name="_Ref343516280"/>
      <w:r>
        <w:rPr>
          <w:rFonts w:hint="eastAsia"/>
        </w:rPr>
        <w:lastRenderedPageBreak/>
        <w:t>CentOS</w:t>
      </w:r>
      <w:r>
        <w:rPr>
          <w:rFonts w:hint="eastAsia"/>
        </w:rPr>
        <w:t>欢迎界面</w:t>
      </w:r>
      <w:bookmarkEnd w:id="67"/>
    </w:p>
    <w:p w:rsidR="007F45EA" w:rsidRDefault="00703EDE" w:rsidP="00EF3860">
      <w:pPr>
        <w:pStyle w:val="Figure"/>
      </w:pPr>
      <w:r>
        <w:rPr>
          <w:noProof/>
        </w:rPr>
        <w:drawing>
          <wp:inline distT="0" distB="0" distL="0" distR="0" wp14:anchorId="08972C60" wp14:editId="2A8E21B7">
            <wp:extent cx="4996671" cy="3383355"/>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96671" cy="3383355"/>
                    </a:xfrm>
                    <a:prstGeom prst="rect">
                      <a:avLst/>
                    </a:prstGeom>
                  </pic:spPr>
                </pic:pic>
              </a:graphicData>
            </a:graphic>
          </wp:inline>
        </w:drawing>
      </w:r>
    </w:p>
    <w:p w:rsidR="007F45EA" w:rsidRDefault="007F45EA" w:rsidP="009B7E8A"/>
    <w:p w:rsidR="007F45EA" w:rsidRDefault="007F45EA" w:rsidP="009B7E8A">
      <w:pPr>
        <w:pStyle w:val="Step"/>
        <w:outlineLvl w:val="9"/>
      </w:pPr>
      <w:r>
        <w:rPr>
          <w:rFonts w:hint="eastAsia"/>
        </w:rPr>
        <w:t>进入</w:t>
      </w:r>
      <w:r w:rsidR="00703EDE">
        <w:rPr>
          <w:rFonts w:hint="eastAsia"/>
        </w:rPr>
        <w:t>许可证信息</w:t>
      </w:r>
      <w:r>
        <w:rPr>
          <w:rFonts w:hint="eastAsia"/>
        </w:rPr>
        <w:t>界面，</w:t>
      </w:r>
      <w:r w:rsidR="00703EDE">
        <w:rPr>
          <w:rFonts w:hint="eastAsia"/>
        </w:rPr>
        <w:t>选择</w:t>
      </w:r>
      <w:r>
        <w:rPr>
          <w:rFonts w:hint="eastAsia"/>
        </w:rPr>
        <w:t>“</w:t>
      </w:r>
      <w:r w:rsidR="00703EDE">
        <w:rPr>
          <w:rFonts w:hint="eastAsia"/>
          <w:b/>
        </w:rPr>
        <w:t>是，我同意该许可证协议</w:t>
      </w:r>
      <w:r>
        <w:rPr>
          <w:rFonts w:hint="eastAsia"/>
        </w:rPr>
        <w:t>”，单击“</w:t>
      </w:r>
      <w:r w:rsidR="00703EDE">
        <w:rPr>
          <w:rFonts w:hint="eastAsia"/>
          <w:b/>
        </w:rPr>
        <w:t>前进</w:t>
      </w:r>
      <w:r>
        <w:rPr>
          <w:rFonts w:hint="eastAsia"/>
        </w:rPr>
        <w:t>”，如</w:t>
      </w:r>
      <w:r w:rsidR="00EF3860">
        <w:fldChar w:fldCharType="begin"/>
      </w:r>
      <w:r w:rsidR="00EF3860">
        <w:instrText xml:space="preserve"> </w:instrText>
      </w:r>
      <w:r w:rsidR="00EF3860">
        <w:rPr>
          <w:rFonts w:hint="eastAsia"/>
        </w:rPr>
        <w:instrText>REF _Ref343516299 \r \h</w:instrText>
      </w:r>
      <w:r w:rsidR="00EF3860">
        <w:instrText xml:space="preserve"> </w:instrText>
      </w:r>
      <w:r w:rsidR="00EF3860">
        <w:fldChar w:fldCharType="separate"/>
      </w:r>
      <w:r w:rsidR="006E22B5">
        <w:rPr>
          <w:rFonts w:hint="eastAsia"/>
        </w:rPr>
        <w:t>图</w:t>
      </w:r>
      <w:r w:rsidR="006E22B5">
        <w:rPr>
          <w:rFonts w:hint="eastAsia"/>
        </w:rPr>
        <w:t>3-27</w:t>
      </w:r>
      <w:r w:rsidR="00EF3860">
        <w:fldChar w:fldCharType="end"/>
      </w:r>
      <w:r>
        <w:rPr>
          <w:rFonts w:hint="eastAsia"/>
        </w:rPr>
        <w:t>所示。</w:t>
      </w:r>
    </w:p>
    <w:p w:rsidR="00EF3860" w:rsidRDefault="00EF3860" w:rsidP="00EF3860">
      <w:pPr>
        <w:pStyle w:val="FigureDescription"/>
      </w:pPr>
      <w:bookmarkStart w:id="68" w:name="_Ref343516299"/>
      <w:r>
        <w:rPr>
          <w:rFonts w:hint="eastAsia"/>
        </w:rPr>
        <w:t>许可证信息界面</w:t>
      </w:r>
      <w:bookmarkEnd w:id="68"/>
    </w:p>
    <w:p w:rsidR="007F45EA" w:rsidRDefault="00703EDE" w:rsidP="00EF3860">
      <w:pPr>
        <w:pStyle w:val="Figure"/>
      </w:pPr>
      <w:r>
        <w:rPr>
          <w:noProof/>
        </w:rPr>
        <w:drawing>
          <wp:inline distT="0" distB="0" distL="0" distR="0" wp14:anchorId="29B0295C" wp14:editId="662F6F45">
            <wp:extent cx="4996640" cy="341018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640" cy="3410184"/>
                    </a:xfrm>
                    <a:prstGeom prst="rect">
                      <a:avLst/>
                    </a:prstGeom>
                  </pic:spPr>
                </pic:pic>
              </a:graphicData>
            </a:graphic>
          </wp:inline>
        </w:drawing>
      </w:r>
    </w:p>
    <w:p w:rsidR="007F45EA" w:rsidRDefault="007F45EA" w:rsidP="009B7E8A"/>
    <w:p w:rsidR="00703EDE" w:rsidRDefault="00703EDE" w:rsidP="009B7E8A">
      <w:pPr>
        <w:pStyle w:val="Step"/>
        <w:outlineLvl w:val="9"/>
      </w:pPr>
      <w:r>
        <w:rPr>
          <w:rFonts w:hint="eastAsia"/>
        </w:rPr>
        <w:lastRenderedPageBreak/>
        <w:t>进入创建非管理用户界面，</w:t>
      </w:r>
      <w:r w:rsidR="002A1C40">
        <w:rPr>
          <w:rFonts w:hint="eastAsia"/>
        </w:rPr>
        <w:t>不创建非管理用户，</w:t>
      </w:r>
      <w:r>
        <w:rPr>
          <w:rFonts w:hint="eastAsia"/>
        </w:rPr>
        <w:t>单击“</w:t>
      </w:r>
      <w:r w:rsidRPr="00703EDE">
        <w:rPr>
          <w:rFonts w:hint="eastAsia"/>
          <w:b/>
        </w:rPr>
        <w:t>前进</w:t>
      </w:r>
      <w:r>
        <w:rPr>
          <w:rFonts w:hint="eastAsia"/>
        </w:rPr>
        <w:t>”，在弹出的确认对话框上单击“</w:t>
      </w:r>
      <w:r>
        <w:rPr>
          <w:rFonts w:hint="eastAsia"/>
          <w:b/>
        </w:rPr>
        <w:t>是</w:t>
      </w:r>
      <w:r>
        <w:rPr>
          <w:rFonts w:hint="eastAsia"/>
        </w:rPr>
        <w:t>”，如</w:t>
      </w:r>
      <w:r w:rsidR="00EF3860">
        <w:fldChar w:fldCharType="begin"/>
      </w:r>
      <w:r w:rsidR="00EF3860">
        <w:instrText xml:space="preserve"> </w:instrText>
      </w:r>
      <w:r w:rsidR="00EF3860">
        <w:rPr>
          <w:rFonts w:hint="eastAsia"/>
        </w:rPr>
        <w:instrText>REF _Ref343516321 \r \h</w:instrText>
      </w:r>
      <w:r w:rsidR="00EF3860">
        <w:instrText xml:space="preserve"> </w:instrText>
      </w:r>
      <w:r w:rsidR="00EF3860">
        <w:fldChar w:fldCharType="separate"/>
      </w:r>
      <w:r w:rsidR="006E22B5">
        <w:rPr>
          <w:rFonts w:hint="eastAsia"/>
        </w:rPr>
        <w:t>图</w:t>
      </w:r>
      <w:r w:rsidR="006E22B5">
        <w:rPr>
          <w:rFonts w:hint="eastAsia"/>
        </w:rPr>
        <w:t>3-28</w:t>
      </w:r>
      <w:r w:rsidR="00EF3860">
        <w:fldChar w:fldCharType="end"/>
      </w:r>
      <w:r>
        <w:rPr>
          <w:rFonts w:hint="eastAsia"/>
        </w:rPr>
        <w:t>所示。</w:t>
      </w:r>
    </w:p>
    <w:p w:rsidR="00EF3860" w:rsidRPr="00703EDE" w:rsidRDefault="00EF3860" w:rsidP="00EF3860">
      <w:pPr>
        <w:pStyle w:val="FigureDescription"/>
      </w:pPr>
      <w:bookmarkStart w:id="69" w:name="_Ref343516321"/>
      <w:r>
        <w:rPr>
          <w:rFonts w:hint="eastAsia"/>
        </w:rPr>
        <w:t>创建非管理用户界面</w:t>
      </w:r>
      <w:bookmarkEnd w:id="69"/>
    </w:p>
    <w:p w:rsidR="00703EDE" w:rsidRDefault="00703EDE" w:rsidP="00EF3860">
      <w:pPr>
        <w:pStyle w:val="Figure"/>
      </w:pPr>
      <w:r>
        <w:rPr>
          <w:noProof/>
        </w:rPr>
        <w:drawing>
          <wp:inline distT="0" distB="0" distL="0" distR="0" wp14:anchorId="44CC9F24" wp14:editId="79020DFA">
            <wp:extent cx="4996727" cy="34505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96727" cy="3450570"/>
                    </a:xfrm>
                    <a:prstGeom prst="rect">
                      <a:avLst/>
                    </a:prstGeom>
                  </pic:spPr>
                </pic:pic>
              </a:graphicData>
            </a:graphic>
          </wp:inline>
        </w:drawing>
      </w:r>
    </w:p>
    <w:p w:rsidR="00703EDE" w:rsidRDefault="00703EDE" w:rsidP="009B7E8A"/>
    <w:p w:rsidR="00703EDE" w:rsidRDefault="00703EDE" w:rsidP="009B7E8A">
      <w:pPr>
        <w:pStyle w:val="Step"/>
        <w:outlineLvl w:val="9"/>
      </w:pPr>
      <w:r>
        <w:rPr>
          <w:rFonts w:hint="eastAsia"/>
        </w:rPr>
        <w:t>进入日期和时间界面，</w:t>
      </w:r>
      <w:r w:rsidR="00DD242D">
        <w:rPr>
          <w:rFonts w:hint="eastAsia"/>
        </w:rPr>
        <w:t>核对日期与时间是否与当前实际日期时间一致，否则进行调整。确保日期时间正常时</w:t>
      </w:r>
      <w:r>
        <w:rPr>
          <w:rFonts w:hint="eastAsia"/>
        </w:rPr>
        <w:t>，单击“</w:t>
      </w:r>
      <w:r w:rsidRPr="00703EDE">
        <w:rPr>
          <w:rFonts w:hint="eastAsia"/>
          <w:b/>
        </w:rPr>
        <w:t>前进</w:t>
      </w:r>
      <w:r>
        <w:rPr>
          <w:rFonts w:hint="eastAsia"/>
        </w:rPr>
        <w:t>”，如</w:t>
      </w:r>
      <w:r w:rsidR="00EF3860">
        <w:fldChar w:fldCharType="begin"/>
      </w:r>
      <w:r w:rsidR="00EF3860">
        <w:instrText xml:space="preserve"> </w:instrText>
      </w:r>
      <w:r w:rsidR="00EF3860">
        <w:rPr>
          <w:rFonts w:hint="eastAsia"/>
        </w:rPr>
        <w:instrText>REF _Ref343516361 \r \h</w:instrText>
      </w:r>
      <w:r w:rsidR="00EF3860">
        <w:instrText xml:space="preserve"> </w:instrText>
      </w:r>
      <w:r w:rsidR="00EF3860">
        <w:fldChar w:fldCharType="separate"/>
      </w:r>
      <w:r w:rsidR="006E22B5">
        <w:rPr>
          <w:rFonts w:hint="eastAsia"/>
        </w:rPr>
        <w:t>图</w:t>
      </w:r>
      <w:r w:rsidR="006E22B5">
        <w:rPr>
          <w:rFonts w:hint="eastAsia"/>
        </w:rPr>
        <w:t>3-29</w:t>
      </w:r>
      <w:r w:rsidR="00EF3860">
        <w:fldChar w:fldCharType="end"/>
      </w:r>
      <w:r>
        <w:rPr>
          <w:rFonts w:hint="eastAsia"/>
        </w:rPr>
        <w:t>所示。</w:t>
      </w:r>
    </w:p>
    <w:p w:rsidR="0094067D" w:rsidRPr="00DD242D" w:rsidRDefault="0094067D"/>
    <w:p w:rsidR="0094067D" w:rsidRPr="00466B0C" w:rsidRDefault="0094067D">
      <w:pPr>
        <w:pStyle w:val="CAUTIONHeading"/>
      </w:pPr>
      <w:r>
        <w:rPr>
          <w:rFonts w:hint="eastAsia"/>
        </w:rPr>
        <w:drawing>
          <wp:inline distT="0" distB="0" distL="0" distR="0" wp14:anchorId="5EDF3138" wp14:editId="337025DC">
            <wp:extent cx="923925" cy="457200"/>
            <wp:effectExtent l="19050" t="0" r="0" b="0"/>
            <wp:docPr id="74" name="图片 74" descr="image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9"/>
                    <pic:cNvPicPr>
                      <a:picLocks noChangeAspect="1" noChangeArrowheads="1"/>
                    </pic:cNvPicPr>
                  </pic:nvPicPr>
                  <pic:blipFill>
                    <a:blip r:embed="rId44"/>
                    <a:srcRect/>
                    <a:stretch>
                      <a:fillRect/>
                    </a:stretch>
                  </pic:blipFill>
                  <pic:spPr bwMode="auto">
                    <a:xfrm>
                      <a:off x="0" y="0"/>
                      <a:ext cx="923925" cy="457200"/>
                    </a:xfrm>
                    <a:prstGeom prst="rect">
                      <a:avLst/>
                    </a:prstGeom>
                    <a:noFill/>
                    <a:ln w="9525">
                      <a:noFill/>
                      <a:miter lim="800000"/>
                      <a:headEnd/>
                      <a:tailEnd/>
                    </a:ln>
                  </pic:spPr>
                </pic:pic>
              </a:graphicData>
            </a:graphic>
          </wp:inline>
        </w:drawing>
      </w:r>
    </w:p>
    <w:p w:rsidR="0094067D" w:rsidRPr="00EA6A4B" w:rsidRDefault="00DD242D">
      <w:pPr>
        <w:pStyle w:val="CAUTIONText"/>
      </w:pPr>
      <w:r>
        <w:rPr>
          <w:rFonts w:hint="eastAsia"/>
        </w:rPr>
        <w:t>在日期和时间界面，必须核对上面的日期与时间是否与当前实际日期时间一致，否则将导致业务不能正常运行。</w:t>
      </w:r>
    </w:p>
    <w:p w:rsidR="0094067D" w:rsidRPr="00DD242D" w:rsidRDefault="0094067D" w:rsidP="0094067D"/>
    <w:p w:rsidR="00EF3860" w:rsidRPr="00703EDE" w:rsidRDefault="00EF3860" w:rsidP="00EF3860">
      <w:pPr>
        <w:pStyle w:val="FigureDescription"/>
      </w:pPr>
      <w:bookmarkStart w:id="70" w:name="_Ref343516361"/>
      <w:r>
        <w:rPr>
          <w:rFonts w:hint="eastAsia"/>
        </w:rPr>
        <w:lastRenderedPageBreak/>
        <w:t>日期和时间界面</w:t>
      </w:r>
      <w:bookmarkEnd w:id="70"/>
    </w:p>
    <w:p w:rsidR="00703EDE" w:rsidRDefault="00703EDE" w:rsidP="00EF3860">
      <w:pPr>
        <w:pStyle w:val="Figure"/>
      </w:pPr>
      <w:r>
        <w:rPr>
          <w:noProof/>
        </w:rPr>
        <w:drawing>
          <wp:inline distT="0" distB="0" distL="0" distR="0" wp14:anchorId="70692DB4" wp14:editId="0E0B48DB">
            <wp:extent cx="4996609" cy="3428124"/>
            <wp:effectExtent l="0" t="0" r="0" b="127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96609" cy="3428124"/>
                    </a:xfrm>
                    <a:prstGeom prst="rect">
                      <a:avLst/>
                    </a:prstGeom>
                  </pic:spPr>
                </pic:pic>
              </a:graphicData>
            </a:graphic>
          </wp:inline>
        </w:drawing>
      </w:r>
    </w:p>
    <w:p w:rsidR="00703EDE" w:rsidRDefault="00703EDE" w:rsidP="009B7E8A"/>
    <w:p w:rsidR="00703EDE" w:rsidRDefault="00703EDE" w:rsidP="009B7E8A">
      <w:pPr>
        <w:pStyle w:val="Step"/>
        <w:outlineLvl w:val="9"/>
      </w:pPr>
      <w:r>
        <w:rPr>
          <w:rFonts w:hint="eastAsia"/>
        </w:rPr>
        <w:t>进入</w:t>
      </w:r>
      <w:r>
        <w:rPr>
          <w:rFonts w:hint="eastAsia"/>
        </w:rPr>
        <w:t>Kdump</w:t>
      </w:r>
      <w:r>
        <w:rPr>
          <w:rFonts w:hint="eastAsia"/>
        </w:rPr>
        <w:t>界面，单击“</w:t>
      </w:r>
      <w:r w:rsidR="00D60C01" w:rsidRPr="00D60C01">
        <w:rPr>
          <w:rFonts w:hint="eastAsia"/>
          <w:b/>
        </w:rPr>
        <w:t>完成</w:t>
      </w:r>
      <w:r>
        <w:rPr>
          <w:rFonts w:hint="eastAsia"/>
        </w:rPr>
        <w:t>”，</w:t>
      </w:r>
      <w:r w:rsidR="008A2699">
        <w:rPr>
          <w:rFonts w:hint="eastAsia"/>
        </w:rPr>
        <w:t>在弹出的</w:t>
      </w:r>
      <w:r w:rsidR="00086A54">
        <w:rPr>
          <w:rFonts w:hint="eastAsia"/>
        </w:rPr>
        <w:t>确认对话</w:t>
      </w:r>
      <w:r w:rsidR="008A2699">
        <w:rPr>
          <w:rFonts w:hint="eastAsia"/>
        </w:rPr>
        <w:t>框上</w:t>
      </w:r>
      <w:r w:rsidR="00086A54">
        <w:rPr>
          <w:rFonts w:hint="eastAsia"/>
        </w:rPr>
        <w:t>选择</w:t>
      </w:r>
      <w:r w:rsidR="008A2699">
        <w:rPr>
          <w:rFonts w:hint="eastAsia"/>
        </w:rPr>
        <w:t>“</w:t>
      </w:r>
      <w:r w:rsidR="00086A54">
        <w:rPr>
          <w:rFonts w:hint="eastAsia"/>
          <w:b/>
        </w:rPr>
        <w:t>是</w:t>
      </w:r>
      <w:r w:rsidR="008A2699">
        <w:rPr>
          <w:rFonts w:hint="eastAsia"/>
        </w:rPr>
        <w:t>”</w:t>
      </w:r>
      <w:r w:rsidR="00086A54">
        <w:rPr>
          <w:rFonts w:hint="eastAsia"/>
        </w:rPr>
        <w:t>保存修改</w:t>
      </w:r>
      <w:r w:rsidR="00364E96">
        <w:rPr>
          <w:rFonts w:hint="eastAsia"/>
        </w:rPr>
        <w:t>并单击“</w:t>
      </w:r>
      <w:r w:rsidR="00364E96" w:rsidRPr="00364E96">
        <w:rPr>
          <w:rFonts w:hint="eastAsia"/>
          <w:b/>
        </w:rPr>
        <w:t>确定</w:t>
      </w:r>
      <w:r w:rsidR="00364E96">
        <w:rPr>
          <w:rFonts w:hint="eastAsia"/>
        </w:rPr>
        <w:t>”</w:t>
      </w:r>
      <w:r w:rsidR="008A2699">
        <w:rPr>
          <w:rFonts w:hint="eastAsia"/>
        </w:rPr>
        <w:t>，</w:t>
      </w:r>
      <w:r w:rsidR="00A44D49">
        <w:rPr>
          <w:rFonts w:hint="eastAsia"/>
        </w:rPr>
        <w:t>系统将进行第二次自动重启，</w:t>
      </w:r>
      <w:r>
        <w:rPr>
          <w:rFonts w:hint="eastAsia"/>
        </w:rPr>
        <w:t>如</w:t>
      </w:r>
      <w:r w:rsidR="00EF3860">
        <w:fldChar w:fldCharType="begin"/>
      </w:r>
      <w:r w:rsidR="00EF3860">
        <w:instrText xml:space="preserve"> </w:instrText>
      </w:r>
      <w:r w:rsidR="00EF3860">
        <w:rPr>
          <w:rFonts w:hint="eastAsia"/>
        </w:rPr>
        <w:instrText>REF _Ref343516513 \r \h</w:instrText>
      </w:r>
      <w:r w:rsidR="00EF3860">
        <w:instrText xml:space="preserve"> </w:instrText>
      </w:r>
      <w:r w:rsidR="00EF3860">
        <w:fldChar w:fldCharType="separate"/>
      </w:r>
      <w:r w:rsidR="006E22B5">
        <w:rPr>
          <w:rFonts w:hint="eastAsia"/>
        </w:rPr>
        <w:t>图</w:t>
      </w:r>
      <w:r w:rsidR="006E22B5">
        <w:rPr>
          <w:rFonts w:hint="eastAsia"/>
        </w:rPr>
        <w:t>3-30</w:t>
      </w:r>
      <w:r w:rsidR="00EF3860">
        <w:fldChar w:fldCharType="end"/>
      </w:r>
      <w:r>
        <w:rPr>
          <w:rFonts w:hint="eastAsia"/>
        </w:rPr>
        <w:t>所示。</w:t>
      </w:r>
    </w:p>
    <w:p w:rsidR="00EF3860" w:rsidRPr="00703EDE" w:rsidRDefault="00EF3860" w:rsidP="00EF3860">
      <w:pPr>
        <w:pStyle w:val="FigureDescription"/>
      </w:pPr>
      <w:bookmarkStart w:id="71" w:name="_Ref343516513"/>
      <w:r>
        <w:rPr>
          <w:rFonts w:hint="eastAsia"/>
        </w:rPr>
        <w:t>Kdump</w:t>
      </w:r>
      <w:r>
        <w:rPr>
          <w:rFonts w:hint="eastAsia"/>
        </w:rPr>
        <w:t>界面</w:t>
      </w:r>
      <w:bookmarkEnd w:id="71"/>
    </w:p>
    <w:p w:rsidR="00703EDE" w:rsidRDefault="00086636" w:rsidP="00EF3860">
      <w:pPr>
        <w:pStyle w:val="Figure"/>
      </w:pPr>
      <w:r>
        <w:rPr>
          <w:noProof/>
        </w:rPr>
        <w:drawing>
          <wp:inline distT="0" distB="0" distL="0" distR="0" wp14:anchorId="61F6B3C7" wp14:editId="505BB84D">
            <wp:extent cx="4996882" cy="3127406"/>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96882" cy="3127406"/>
                    </a:xfrm>
                    <a:prstGeom prst="rect">
                      <a:avLst/>
                    </a:prstGeom>
                  </pic:spPr>
                </pic:pic>
              </a:graphicData>
            </a:graphic>
          </wp:inline>
        </w:drawing>
      </w:r>
    </w:p>
    <w:p w:rsidR="00703EDE" w:rsidRDefault="00703EDE" w:rsidP="00EF3860"/>
    <w:p w:rsidR="00D60C01" w:rsidRDefault="00A44D49" w:rsidP="009B7E8A">
      <w:pPr>
        <w:pStyle w:val="Step"/>
        <w:outlineLvl w:val="9"/>
      </w:pPr>
      <w:r>
        <w:rPr>
          <w:rFonts w:hint="eastAsia"/>
        </w:rPr>
        <w:lastRenderedPageBreak/>
        <w:t>自动重启后</w:t>
      </w:r>
      <w:r w:rsidR="00D60C01">
        <w:rPr>
          <w:rFonts w:hint="eastAsia"/>
        </w:rPr>
        <w:t>进入登录界面，</w:t>
      </w:r>
      <w:r w:rsidR="00AD4FDD">
        <w:rPr>
          <w:rFonts w:hint="eastAsia"/>
        </w:rPr>
        <w:t>单击“</w:t>
      </w:r>
      <w:r w:rsidR="00AD4FDD" w:rsidRPr="00AD4FDD">
        <w:rPr>
          <w:rFonts w:hint="eastAsia"/>
          <w:b/>
        </w:rPr>
        <w:t>其他</w:t>
      </w:r>
      <w:r w:rsidR="00AD4FDD" w:rsidRPr="00AD4FDD">
        <w:rPr>
          <w:b/>
        </w:rPr>
        <w:t>…</w:t>
      </w:r>
      <w:r w:rsidR="00AD4FDD" w:rsidRPr="00AD4FDD">
        <w:rPr>
          <w:rFonts w:hint="eastAsia"/>
          <w:b/>
        </w:rPr>
        <w:t>..</w:t>
      </w:r>
      <w:r w:rsidR="00AD4FDD">
        <w:rPr>
          <w:rFonts w:hint="eastAsia"/>
        </w:rPr>
        <w:t>”，输入</w:t>
      </w:r>
      <w:r w:rsidR="00D60C01">
        <w:rPr>
          <w:rFonts w:hint="eastAsia"/>
        </w:rPr>
        <w:t>用户名</w:t>
      </w:r>
      <w:r w:rsidR="00D60C01">
        <w:rPr>
          <w:rFonts w:hint="eastAsia"/>
        </w:rPr>
        <w:t>root</w:t>
      </w:r>
      <w:r w:rsidR="00D60C01">
        <w:rPr>
          <w:rFonts w:hint="eastAsia"/>
        </w:rPr>
        <w:t>，单击“</w:t>
      </w:r>
      <w:r w:rsidR="00D60C01">
        <w:rPr>
          <w:rFonts w:hint="eastAsia"/>
          <w:b/>
        </w:rPr>
        <w:t>登录</w:t>
      </w:r>
      <w:r w:rsidR="00D60C01">
        <w:rPr>
          <w:rFonts w:hint="eastAsia"/>
        </w:rPr>
        <w:t>”，如</w:t>
      </w:r>
      <w:r w:rsidR="00EF3860">
        <w:fldChar w:fldCharType="begin"/>
      </w:r>
      <w:r w:rsidR="00EF3860">
        <w:instrText xml:space="preserve"> </w:instrText>
      </w:r>
      <w:r w:rsidR="00EF3860">
        <w:rPr>
          <w:rFonts w:hint="eastAsia"/>
        </w:rPr>
        <w:instrText>REF _Ref343516545 \r \h</w:instrText>
      </w:r>
      <w:r w:rsidR="00EF3860">
        <w:instrText xml:space="preserve"> </w:instrText>
      </w:r>
      <w:r w:rsidR="00EF3860">
        <w:fldChar w:fldCharType="separate"/>
      </w:r>
      <w:r w:rsidR="006E22B5">
        <w:rPr>
          <w:rFonts w:hint="eastAsia"/>
        </w:rPr>
        <w:t>图</w:t>
      </w:r>
      <w:r w:rsidR="006E22B5">
        <w:rPr>
          <w:rFonts w:hint="eastAsia"/>
        </w:rPr>
        <w:t>3-31</w:t>
      </w:r>
      <w:r w:rsidR="00EF3860">
        <w:fldChar w:fldCharType="end"/>
      </w:r>
      <w:r w:rsidR="00D60C01">
        <w:rPr>
          <w:rFonts w:hint="eastAsia"/>
        </w:rPr>
        <w:t>所示。</w:t>
      </w:r>
    </w:p>
    <w:p w:rsidR="00EF3860" w:rsidRPr="00D60C01" w:rsidRDefault="00EF3860" w:rsidP="00EF3860">
      <w:pPr>
        <w:pStyle w:val="FigureDescription"/>
      </w:pPr>
      <w:bookmarkStart w:id="72" w:name="_Ref343516545"/>
      <w:r>
        <w:rPr>
          <w:rFonts w:hint="eastAsia"/>
        </w:rPr>
        <w:t>登录界面</w:t>
      </w:r>
      <w:bookmarkEnd w:id="72"/>
    </w:p>
    <w:p w:rsidR="00D60C01" w:rsidRDefault="00D60C01" w:rsidP="00EF3860">
      <w:pPr>
        <w:pStyle w:val="Figure"/>
      </w:pPr>
      <w:r>
        <w:rPr>
          <w:noProof/>
        </w:rPr>
        <w:drawing>
          <wp:inline distT="0" distB="0" distL="0" distR="0" wp14:anchorId="69BA4819" wp14:editId="2A6CD707">
            <wp:extent cx="4996577" cy="3337372"/>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96577" cy="3337372"/>
                    </a:xfrm>
                    <a:prstGeom prst="rect">
                      <a:avLst/>
                    </a:prstGeom>
                  </pic:spPr>
                </pic:pic>
              </a:graphicData>
            </a:graphic>
          </wp:inline>
        </w:drawing>
      </w:r>
    </w:p>
    <w:p w:rsidR="00D60C01" w:rsidRDefault="00D60C01" w:rsidP="009B7E8A"/>
    <w:p w:rsidR="00D60C01" w:rsidRDefault="00D60C01" w:rsidP="009B7E8A">
      <w:pPr>
        <w:pStyle w:val="Step"/>
        <w:outlineLvl w:val="9"/>
      </w:pPr>
      <w:r>
        <w:rPr>
          <w:rFonts w:hint="eastAsia"/>
        </w:rPr>
        <w:t>输入</w:t>
      </w:r>
      <w:r>
        <w:rPr>
          <w:rFonts w:hint="eastAsia"/>
        </w:rPr>
        <w:t>root</w:t>
      </w:r>
      <w:r>
        <w:rPr>
          <w:rFonts w:hint="eastAsia"/>
        </w:rPr>
        <w:t>用户密码，单击“</w:t>
      </w:r>
      <w:r w:rsidRPr="00D60C01">
        <w:rPr>
          <w:rFonts w:hint="eastAsia"/>
          <w:b/>
        </w:rPr>
        <w:t>登录</w:t>
      </w:r>
      <w:r>
        <w:rPr>
          <w:rFonts w:hint="eastAsia"/>
        </w:rPr>
        <w:t>”，如</w:t>
      </w:r>
      <w:r w:rsidR="00EF3860">
        <w:fldChar w:fldCharType="begin"/>
      </w:r>
      <w:r w:rsidR="00EF3860">
        <w:instrText xml:space="preserve"> </w:instrText>
      </w:r>
      <w:r w:rsidR="00EF3860">
        <w:rPr>
          <w:rFonts w:hint="eastAsia"/>
        </w:rPr>
        <w:instrText>REF _Ref343516566 \r \h</w:instrText>
      </w:r>
      <w:r w:rsidR="00EF3860">
        <w:instrText xml:space="preserve"> </w:instrText>
      </w:r>
      <w:r w:rsidR="00EF3860">
        <w:fldChar w:fldCharType="separate"/>
      </w:r>
      <w:r w:rsidR="006E22B5">
        <w:rPr>
          <w:rFonts w:hint="eastAsia"/>
        </w:rPr>
        <w:t>图</w:t>
      </w:r>
      <w:r w:rsidR="006E22B5">
        <w:rPr>
          <w:rFonts w:hint="eastAsia"/>
        </w:rPr>
        <w:t>3-32</w:t>
      </w:r>
      <w:r w:rsidR="00EF3860">
        <w:fldChar w:fldCharType="end"/>
      </w:r>
      <w:r>
        <w:rPr>
          <w:rFonts w:hint="eastAsia"/>
        </w:rPr>
        <w:t>所示。</w:t>
      </w:r>
    </w:p>
    <w:p w:rsidR="00EF3860" w:rsidRPr="00D60C01" w:rsidRDefault="00EF3860" w:rsidP="00EF3860">
      <w:pPr>
        <w:pStyle w:val="FigureDescription"/>
      </w:pPr>
      <w:bookmarkStart w:id="73" w:name="_Ref343516566"/>
      <w:r>
        <w:rPr>
          <w:rFonts w:hint="eastAsia"/>
        </w:rPr>
        <w:lastRenderedPageBreak/>
        <w:t>输入</w:t>
      </w:r>
      <w:r>
        <w:rPr>
          <w:rFonts w:hint="eastAsia"/>
        </w:rPr>
        <w:t>root</w:t>
      </w:r>
      <w:r>
        <w:rPr>
          <w:rFonts w:hint="eastAsia"/>
        </w:rPr>
        <w:t>用户密码</w:t>
      </w:r>
      <w:bookmarkEnd w:id="73"/>
    </w:p>
    <w:p w:rsidR="00D60C01" w:rsidRDefault="00D60C01" w:rsidP="00EF3860">
      <w:pPr>
        <w:pStyle w:val="Figure"/>
      </w:pPr>
      <w:r>
        <w:rPr>
          <w:noProof/>
        </w:rPr>
        <w:drawing>
          <wp:inline distT="0" distB="0" distL="0" distR="0" wp14:anchorId="2C81E942" wp14:editId="0EDE47EB">
            <wp:extent cx="4996831" cy="3351823"/>
            <wp:effectExtent l="0" t="0" r="0" b="127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96831" cy="3351823"/>
                    </a:xfrm>
                    <a:prstGeom prst="rect">
                      <a:avLst/>
                    </a:prstGeom>
                  </pic:spPr>
                </pic:pic>
              </a:graphicData>
            </a:graphic>
          </wp:inline>
        </w:drawing>
      </w:r>
    </w:p>
    <w:p w:rsidR="00D60C01" w:rsidRDefault="00D60C01" w:rsidP="009B7E8A"/>
    <w:p w:rsidR="00403D4C" w:rsidRPr="00403D4C" w:rsidRDefault="00403D4C" w:rsidP="009B7E8A">
      <w:pPr>
        <w:pStyle w:val="Step"/>
        <w:outlineLvl w:val="9"/>
      </w:pPr>
      <w:r>
        <w:rPr>
          <w:rFonts w:hint="eastAsia"/>
        </w:rPr>
        <w:t>弹出登录提示窗口，勾选“</w:t>
      </w:r>
      <w:r w:rsidRPr="00403D4C">
        <w:rPr>
          <w:rFonts w:hint="eastAsia"/>
          <w:b/>
        </w:rPr>
        <w:t>不要再显示此信息</w:t>
      </w:r>
      <w:r>
        <w:rPr>
          <w:rFonts w:hint="eastAsia"/>
        </w:rPr>
        <w:t>”，单击“</w:t>
      </w:r>
      <w:r>
        <w:rPr>
          <w:rFonts w:hint="eastAsia"/>
          <w:b/>
        </w:rPr>
        <w:t>关闭</w:t>
      </w:r>
      <w:r>
        <w:rPr>
          <w:rFonts w:hint="eastAsia"/>
        </w:rPr>
        <w:t>”，如</w:t>
      </w:r>
      <w:r w:rsidR="00EF3860">
        <w:fldChar w:fldCharType="begin"/>
      </w:r>
      <w:r w:rsidR="00EF3860">
        <w:instrText xml:space="preserve"> </w:instrText>
      </w:r>
      <w:r w:rsidR="00EF3860">
        <w:rPr>
          <w:rFonts w:hint="eastAsia"/>
        </w:rPr>
        <w:instrText>REF _Ref343516573 \r \h</w:instrText>
      </w:r>
      <w:r w:rsidR="00EF3860">
        <w:instrText xml:space="preserve"> </w:instrText>
      </w:r>
      <w:r w:rsidR="00EF3860">
        <w:fldChar w:fldCharType="separate"/>
      </w:r>
      <w:r w:rsidR="006E22B5">
        <w:rPr>
          <w:rFonts w:hint="eastAsia"/>
        </w:rPr>
        <w:t>图</w:t>
      </w:r>
      <w:r w:rsidR="006E22B5">
        <w:rPr>
          <w:rFonts w:hint="eastAsia"/>
        </w:rPr>
        <w:t>3-33</w:t>
      </w:r>
      <w:r w:rsidR="00EF3860">
        <w:fldChar w:fldCharType="end"/>
      </w:r>
      <w:r>
        <w:rPr>
          <w:rFonts w:hint="eastAsia"/>
        </w:rPr>
        <w:t>所示。</w:t>
      </w:r>
    </w:p>
    <w:p w:rsidR="00403D4C" w:rsidRDefault="00403D4C" w:rsidP="00403D4C">
      <w:pPr>
        <w:pStyle w:val="FigureDescription"/>
      </w:pPr>
      <w:bookmarkStart w:id="74" w:name="_Ref343516573"/>
      <w:r>
        <w:rPr>
          <w:rFonts w:hint="eastAsia"/>
        </w:rPr>
        <w:t>登录提示</w:t>
      </w:r>
      <w:bookmarkEnd w:id="74"/>
    </w:p>
    <w:p w:rsidR="00403D4C" w:rsidRDefault="00403D4C" w:rsidP="00EF3860">
      <w:pPr>
        <w:pStyle w:val="Figure"/>
      </w:pPr>
      <w:r>
        <w:rPr>
          <w:noProof/>
        </w:rPr>
        <w:drawing>
          <wp:inline distT="0" distB="0" distL="0" distR="0" wp14:anchorId="0079CC08" wp14:editId="5B94F139">
            <wp:extent cx="4571429" cy="1838095"/>
            <wp:effectExtent l="0" t="0" r="635"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71429" cy="1838095"/>
                    </a:xfrm>
                    <a:prstGeom prst="rect">
                      <a:avLst/>
                    </a:prstGeom>
                  </pic:spPr>
                </pic:pic>
              </a:graphicData>
            </a:graphic>
          </wp:inline>
        </w:drawing>
      </w:r>
    </w:p>
    <w:p w:rsidR="00403D4C" w:rsidRDefault="00403D4C" w:rsidP="007C5FB4"/>
    <w:p w:rsidR="007C5FB4" w:rsidRDefault="007C5FB4" w:rsidP="00403D4C">
      <w:pPr>
        <w:pStyle w:val="Step"/>
        <w:outlineLvl w:val="9"/>
      </w:pPr>
      <w:r>
        <w:rPr>
          <w:rFonts w:hint="eastAsia"/>
        </w:rPr>
        <w:t>登录完成后，进入</w:t>
      </w:r>
      <w:r>
        <w:rPr>
          <w:rFonts w:hint="eastAsia"/>
        </w:rPr>
        <w:t>CentOS</w:t>
      </w:r>
      <w:r>
        <w:rPr>
          <w:rFonts w:hint="eastAsia"/>
        </w:rPr>
        <w:t>系统桌面，如</w:t>
      </w:r>
      <w:r w:rsidR="00EF3860">
        <w:fldChar w:fldCharType="begin"/>
      </w:r>
      <w:r w:rsidR="00EF3860">
        <w:instrText xml:space="preserve"> </w:instrText>
      </w:r>
      <w:r w:rsidR="00EF3860">
        <w:rPr>
          <w:rFonts w:hint="eastAsia"/>
        </w:rPr>
        <w:instrText>REF _Ref343516600 \r \h</w:instrText>
      </w:r>
      <w:r w:rsidR="00EF3860">
        <w:instrText xml:space="preserve"> </w:instrText>
      </w:r>
      <w:r w:rsidR="00EF3860">
        <w:fldChar w:fldCharType="separate"/>
      </w:r>
      <w:r w:rsidR="006E22B5">
        <w:rPr>
          <w:rFonts w:hint="eastAsia"/>
        </w:rPr>
        <w:t>图</w:t>
      </w:r>
      <w:r w:rsidR="006E22B5">
        <w:rPr>
          <w:rFonts w:hint="eastAsia"/>
        </w:rPr>
        <w:t>3-34</w:t>
      </w:r>
      <w:r w:rsidR="00EF3860">
        <w:fldChar w:fldCharType="end"/>
      </w:r>
      <w:r>
        <w:rPr>
          <w:rFonts w:hint="eastAsia"/>
        </w:rPr>
        <w:t>所示。</w:t>
      </w:r>
    </w:p>
    <w:p w:rsidR="00EF3860" w:rsidRPr="007C5FB4" w:rsidRDefault="00EF3860" w:rsidP="00EF3860">
      <w:pPr>
        <w:pStyle w:val="FigureDescription"/>
      </w:pPr>
      <w:bookmarkStart w:id="75" w:name="_Ref343516600"/>
      <w:r>
        <w:rPr>
          <w:rFonts w:hint="eastAsia"/>
        </w:rPr>
        <w:lastRenderedPageBreak/>
        <w:t>CentOS</w:t>
      </w:r>
      <w:r>
        <w:rPr>
          <w:rFonts w:hint="eastAsia"/>
        </w:rPr>
        <w:t>系统桌面</w:t>
      </w:r>
      <w:bookmarkEnd w:id="75"/>
    </w:p>
    <w:p w:rsidR="007C5FB4" w:rsidRDefault="007C5FB4" w:rsidP="00EF3860">
      <w:pPr>
        <w:pStyle w:val="Figure"/>
      </w:pPr>
      <w:r>
        <w:rPr>
          <w:noProof/>
        </w:rPr>
        <w:drawing>
          <wp:inline distT="0" distB="0" distL="0" distR="0" wp14:anchorId="7BF6F8E3" wp14:editId="4CB71852">
            <wp:extent cx="4996754" cy="362337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96754" cy="3623377"/>
                    </a:xfrm>
                    <a:prstGeom prst="rect">
                      <a:avLst/>
                    </a:prstGeom>
                  </pic:spPr>
                </pic:pic>
              </a:graphicData>
            </a:graphic>
          </wp:inline>
        </w:drawing>
      </w:r>
    </w:p>
    <w:p w:rsidR="007148F5" w:rsidRDefault="007148F5" w:rsidP="009B7E8A"/>
    <w:p w:rsidR="00891952" w:rsidRPr="007A1AA3" w:rsidRDefault="00B5450E" w:rsidP="00C53C98">
      <w:r w:rsidRPr="00E2187A">
        <w:rPr>
          <w:rFonts w:hint="eastAsia"/>
          <w:b/>
        </w:rPr>
        <w:t>------</w:t>
      </w:r>
      <w:r w:rsidRPr="00E2187A">
        <w:rPr>
          <w:rFonts w:hint="eastAsia"/>
          <w:b/>
        </w:rPr>
        <w:t>结束</w:t>
      </w:r>
    </w:p>
    <w:p w:rsidR="004C42EE" w:rsidRDefault="004C42EE" w:rsidP="004C42EE">
      <w:pPr>
        <w:pStyle w:val="31"/>
      </w:pPr>
      <w:bookmarkStart w:id="76" w:name="_Toc513554789"/>
      <w:r>
        <w:rPr>
          <w:rFonts w:hint="eastAsia"/>
        </w:rPr>
        <w:t>配置</w:t>
      </w:r>
      <w:r>
        <w:rPr>
          <w:rFonts w:hint="eastAsia"/>
        </w:rPr>
        <w:t>yum</w:t>
      </w:r>
      <w:r>
        <w:rPr>
          <w:rFonts w:hint="eastAsia"/>
        </w:rPr>
        <w:t>安装</w:t>
      </w:r>
      <w:bookmarkEnd w:id="76"/>
    </w:p>
    <w:p w:rsidR="004C42EE" w:rsidRDefault="004C42EE" w:rsidP="004C42EE">
      <w:pPr>
        <w:pStyle w:val="Step"/>
        <w:outlineLvl w:val="9"/>
      </w:pPr>
      <w:r>
        <w:rPr>
          <w:rFonts w:hint="eastAsia"/>
        </w:rPr>
        <w:t>在光驱中插入之前被取出的系统安装光盘。</w:t>
      </w:r>
    </w:p>
    <w:p w:rsidR="004C42EE" w:rsidRDefault="004C42EE" w:rsidP="004C42EE">
      <w:pPr>
        <w:pStyle w:val="Step"/>
        <w:outlineLvl w:val="9"/>
      </w:pPr>
      <w:r>
        <w:rPr>
          <w:rFonts w:hint="eastAsia"/>
        </w:rPr>
        <w:t>在系统桌面上单击右键，选择“</w:t>
      </w:r>
      <w:r>
        <w:rPr>
          <w:rFonts w:hint="eastAsia"/>
          <w:b/>
        </w:rPr>
        <w:t>在终端中打开</w:t>
      </w:r>
      <w:r>
        <w:rPr>
          <w:rFonts w:hint="eastAsia"/>
        </w:rPr>
        <w:t>”，</w:t>
      </w:r>
      <w:r w:rsidRPr="00B21DAA">
        <w:rPr>
          <w:rFonts w:cs="Times New Roman"/>
        </w:rPr>
        <w:t>执行如下命令</w:t>
      </w:r>
      <w:r>
        <w:rPr>
          <w:rFonts w:hint="eastAsia"/>
        </w:rPr>
        <w:t>进入目录</w:t>
      </w:r>
      <w:r w:rsidRPr="00B21DAA">
        <w:rPr>
          <w:b/>
        </w:rPr>
        <w:t>/etc/yum.repos.d/</w:t>
      </w:r>
      <w:r>
        <w:rPr>
          <w:rFonts w:hint="eastAsia"/>
        </w:rPr>
        <w:t>。</w:t>
      </w:r>
    </w:p>
    <w:p w:rsidR="004C42EE" w:rsidRPr="004C42EE" w:rsidRDefault="004C42EE" w:rsidP="004C42EE">
      <w:pPr>
        <w:rPr>
          <w:rFonts w:cs="Times New Roman"/>
          <w:highlight w:val="lightGray"/>
        </w:rPr>
      </w:pPr>
      <w:r w:rsidRPr="004C42EE">
        <w:rPr>
          <w:rFonts w:cs="Times New Roman" w:hint="eastAsia"/>
          <w:highlight w:val="lightGray"/>
        </w:rPr>
        <w:t>cd</w:t>
      </w:r>
      <w:r w:rsidRPr="004C42EE">
        <w:rPr>
          <w:rFonts w:cs="Times New Roman"/>
          <w:highlight w:val="lightGray"/>
        </w:rPr>
        <w:t xml:space="preserve"> /etc/yum.repos.d/</w:t>
      </w:r>
    </w:p>
    <w:p w:rsidR="004C42EE" w:rsidRDefault="004C42EE" w:rsidP="004C42EE">
      <w:pPr>
        <w:pStyle w:val="Step"/>
        <w:outlineLvl w:val="9"/>
      </w:pPr>
      <w:r w:rsidRPr="003F04CC">
        <w:rPr>
          <w:rFonts w:cs="Times New Roman"/>
        </w:rPr>
        <w:t>执行如下命令</w:t>
      </w:r>
      <w:r>
        <w:rPr>
          <w:rFonts w:cs="Times New Roman" w:hint="eastAsia"/>
        </w:rPr>
        <w:t>，将</w:t>
      </w:r>
      <w:r w:rsidRPr="00326CFE">
        <w:rPr>
          <w:rFonts w:cs="Times New Roman" w:hint="eastAsia"/>
        </w:rPr>
        <w:t>CentOS-Base.repo</w:t>
      </w:r>
      <w:r w:rsidRPr="00326CFE">
        <w:rPr>
          <w:rFonts w:cs="Times New Roman" w:hint="eastAsia"/>
        </w:rPr>
        <w:t>文件改名</w:t>
      </w:r>
      <w:r>
        <w:rPr>
          <w:rFonts w:hint="eastAsia"/>
        </w:rPr>
        <w:t>。</w:t>
      </w:r>
    </w:p>
    <w:p w:rsidR="004C42EE" w:rsidRDefault="004C42EE" w:rsidP="004C42EE">
      <w:pPr>
        <w:rPr>
          <w:rFonts w:cs="Times New Roman"/>
        </w:rPr>
      </w:pPr>
      <w:r w:rsidRPr="004C42EE">
        <w:rPr>
          <w:rFonts w:cs="Times New Roman"/>
          <w:highlight w:val="lightGray"/>
        </w:rPr>
        <w:t>mv CentOS-Base.repo CentOS-Base.repo.bak</w:t>
      </w:r>
    </w:p>
    <w:p w:rsidR="004C42EE" w:rsidRDefault="004C42EE" w:rsidP="004C42EE">
      <w:pPr>
        <w:pStyle w:val="Step"/>
        <w:outlineLvl w:val="9"/>
      </w:pPr>
      <w:r w:rsidRPr="003F04CC">
        <w:rPr>
          <w:rFonts w:cs="Times New Roman"/>
        </w:rPr>
        <w:t>执行如下命令</w:t>
      </w:r>
      <w:r>
        <w:rPr>
          <w:rFonts w:cs="Times New Roman" w:hint="eastAsia"/>
        </w:rPr>
        <w:t>，打开</w:t>
      </w:r>
      <w:r w:rsidRPr="00326CFE">
        <w:rPr>
          <w:rFonts w:cs="Times New Roman" w:hint="eastAsia"/>
        </w:rPr>
        <w:t>CentOS-</w:t>
      </w:r>
      <w:r>
        <w:rPr>
          <w:rFonts w:cs="Times New Roman" w:hint="eastAsia"/>
        </w:rPr>
        <w:t>Media</w:t>
      </w:r>
      <w:r w:rsidRPr="00326CFE">
        <w:rPr>
          <w:rFonts w:cs="Times New Roman" w:hint="eastAsia"/>
        </w:rPr>
        <w:t>.repo</w:t>
      </w:r>
      <w:r w:rsidRPr="00326CFE">
        <w:rPr>
          <w:rFonts w:cs="Times New Roman" w:hint="eastAsia"/>
        </w:rPr>
        <w:t>文件</w:t>
      </w:r>
      <w:r>
        <w:rPr>
          <w:rFonts w:hint="eastAsia"/>
        </w:rPr>
        <w:t>。</w:t>
      </w:r>
    </w:p>
    <w:p w:rsidR="004C42EE" w:rsidRPr="004C42EE" w:rsidRDefault="004C42EE" w:rsidP="004C42EE">
      <w:pPr>
        <w:rPr>
          <w:rFonts w:cs="Times New Roman"/>
          <w:highlight w:val="lightGray"/>
        </w:rPr>
      </w:pPr>
      <w:r w:rsidRPr="004C42EE">
        <w:rPr>
          <w:rFonts w:cs="Times New Roman"/>
          <w:highlight w:val="lightGray"/>
        </w:rPr>
        <w:t>vi CentOS-Media.repo</w:t>
      </w:r>
    </w:p>
    <w:p w:rsidR="004C42EE" w:rsidRDefault="004C42EE" w:rsidP="004C42EE">
      <w:pPr>
        <w:pStyle w:val="Step"/>
        <w:outlineLvl w:val="9"/>
      </w:pPr>
      <w:r>
        <w:rPr>
          <w:rFonts w:hint="eastAsia"/>
        </w:rPr>
        <w:t>修改该文件中的如下两项参数的赋值（红色部分），使组件安装时从光盘读取文件，如</w:t>
      </w:r>
      <w:r>
        <w:rPr>
          <w:rFonts w:cs="Times New Roman"/>
        </w:rPr>
        <w:fldChar w:fldCharType="begin"/>
      </w:r>
      <w:r>
        <w:rPr>
          <w:rFonts w:cs="Times New Roman"/>
        </w:rPr>
        <w:instrText xml:space="preserve"> </w:instrText>
      </w:r>
      <w:r>
        <w:rPr>
          <w:rFonts w:cs="Times New Roman" w:hint="eastAsia"/>
        </w:rPr>
        <w:instrText>REF _Ref343516609 \r \h</w:instrText>
      </w:r>
      <w:r>
        <w:rPr>
          <w:rFonts w:cs="Times New Roman"/>
        </w:rPr>
        <w:instrText xml:space="preserve"> </w:instrText>
      </w:r>
      <w:r>
        <w:rPr>
          <w:rFonts w:cs="Times New Roman"/>
        </w:rPr>
      </w:r>
      <w:r>
        <w:rPr>
          <w:rFonts w:cs="Times New Roman"/>
        </w:rPr>
        <w:fldChar w:fldCharType="separate"/>
      </w:r>
      <w:r w:rsidR="006E22B5">
        <w:rPr>
          <w:rFonts w:cs="Times New Roman" w:hint="eastAsia"/>
        </w:rPr>
        <w:t>图</w:t>
      </w:r>
      <w:r w:rsidR="006E22B5">
        <w:rPr>
          <w:rFonts w:cs="Times New Roman" w:hint="eastAsia"/>
        </w:rPr>
        <w:t>3-35</w:t>
      </w:r>
      <w:r>
        <w:rPr>
          <w:rFonts w:cs="Times New Roman"/>
        </w:rPr>
        <w:fldChar w:fldCharType="end"/>
      </w:r>
      <w:r>
        <w:rPr>
          <w:rFonts w:hint="eastAsia"/>
        </w:rPr>
        <w:t>所示。</w:t>
      </w:r>
    </w:p>
    <w:p w:rsidR="004C42EE" w:rsidRDefault="004C42EE" w:rsidP="004C42EE">
      <w:r>
        <w:rPr>
          <w:rFonts w:hint="eastAsia"/>
        </w:rPr>
        <w:t>baseurl=file:///</w:t>
      </w:r>
      <w:r w:rsidRPr="007059B7">
        <w:rPr>
          <w:rFonts w:hint="eastAsia"/>
          <w:color w:val="FF0000"/>
        </w:rPr>
        <w:t>media/CentOS_</w:t>
      </w:r>
      <w:r w:rsidR="008A504B">
        <w:rPr>
          <w:rFonts w:hint="eastAsia"/>
          <w:color w:val="FF0000"/>
        </w:rPr>
        <w:t>6.5</w:t>
      </w:r>
      <w:r w:rsidRPr="007059B7">
        <w:rPr>
          <w:rFonts w:hint="eastAsia"/>
          <w:color w:val="FF0000"/>
        </w:rPr>
        <w:t>_Final/</w:t>
      </w:r>
    </w:p>
    <w:p w:rsidR="004C42EE" w:rsidRDefault="00D55106" w:rsidP="004C42EE">
      <w:pPr>
        <w:ind w:leftChars="810" w:firstLineChars="350" w:firstLine="735"/>
      </w:pPr>
      <w:hyperlink r:id="rId51" w:history="1">
        <w:r w:rsidR="004C42EE" w:rsidRPr="00FF2AC4">
          <w:rPr>
            <w:rFonts w:hint="eastAsia"/>
          </w:rPr>
          <w:t>file:///media/</w:t>
        </w:r>
        <w:r w:rsidR="004C42EE">
          <w:rPr>
            <w:rFonts w:hint="eastAsia"/>
          </w:rPr>
          <w:t>cdrom</w:t>
        </w:r>
      </w:hyperlink>
      <w:r w:rsidR="004C42EE">
        <w:rPr>
          <w:rFonts w:hint="eastAsia"/>
        </w:rPr>
        <w:t>/</w:t>
      </w:r>
    </w:p>
    <w:p w:rsidR="004C42EE" w:rsidRDefault="004C42EE" w:rsidP="004C42EE">
      <w:pPr>
        <w:ind w:leftChars="810" w:firstLineChars="350" w:firstLine="735"/>
      </w:pPr>
      <w:r>
        <w:rPr>
          <w:rFonts w:hint="eastAsia"/>
        </w:rPr>
        <w:t>file:///media/cdrecorder/</w:t>
      </w:r>
    </w:p>
    <w:p w:rsidR="004C42EE" w:rsidRPr="00634342" w:rsidRDefault="004C42EE" w:rsidP="004C42EE">
      <w:r>
        <w:rPr>
          <w:rFonts w:hint="eastAsia"/>
        </w:rPr>
        <w:t>enabled=</w:t>
      </w:r>
      <w:r w:rsidRPr="00634342">
        <w:rPr>
          <w:rFonts w:hint="eastAsia"/>
          <w:color w:val="FF0000"/>
        </w:rPr>
        <w:t>1</w:t>
      </w:r>
    </w:p>
    <w:p w:rsidR="004C42EE" w:rsidRPr="007C6DC0" w:rsidRDefault="004C42EE" w:rsidP="004C42EE">
      <w:pPr>
        <w:pStyle w:val="NotesHeading"/>
      </w:pPr>
      <w:r>
        <w:lastRenderedPageBreak/>
        <w:drawing>
          <wp:inline distT="0" distB="0" distL="0" distR="0" wp14:anchorId="272CE55F" wp14:editId="0068305A">
            <wp:extent cx="495300" cy="200025"/>
            <wp:effectExtent l="19050" t="0" r="0" b="0"/>
            <wp:docPr id="743" name="图片 74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4"/>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4C42EE" w:rsidRDefault="004C42EE" w:rsidP="004C42EE">
      <w:pPr>
        <w:pStyle w:val="NotesText"/>
      </w:pPr>
      <w:r w:rsidRPr="00634342">
        <w:rPr>
          <w:rFonts w:hint="eastAsia"/>
        </w:rPr>
        <w:t>media/CentOS_</w:t>
      </w:r>
      <w:r w:rsidR="008A504B">
        <w:rPr>
          <w:rFonts w:hint="eastAsia"/>
        </w:rPr>
        <w:t>6.5</w:t>
      </w:r>
      <w:r w:rsidRPr="00634342">
        <w:rPr>
          <w:rFonts w:hint="eastAsia"/>
        </w:rPr>
        <w:t>_Final/</w:t>
      </w:r>
      <w:r>
        <w:rPr>
          <w:rFonts w:hint="eastAsia"/>
        </w:rPr>
        <w:t>表示光盘中</w:t>
      </w:r>
      <w:r w:rsidRPr="00326CFE">
        <w:rPr>
          <w:rFonts w:cs="Times New Roman" w:hint="eastAsia"/>
        </w:rPr>
        <w:t>CentOS-</w:t>
      </w:r>
      <w:r>
        <w:rPr>
          <w:rFonts w:cs="Times New Roman" w:hint="eastAsia"/>
        </w:rPr>
        <w:t>Media</w:t>
      </w:r>
      <w:r w:rsidRPr="00326CFE">
        <w:rPr>
          <w:rFonts w:cs="Times New Roman" w:hint="eastAsia"/>
        </w:rPr>
        <w:t>.repo</w:t>
      </w:r>
      <w:r>
        <w:rPr>
          <w:rFonts w:cs="Times New Roman" w:hint="eastAsia"/>
        </w:rPr>
        <w:t>文件实际所处路径，请根据实际情况配置。</w:t>
      </w:r>
    </w:p>
    <w:p w:rsidR="004C42EE" w:rsidRDefault="004C42EE" w:rsidP="004C42EE">
      <w:pPr>
        <w:pStyle w:val="FigureDescription"/>
      </w:pPr>
      <w:bookmarkStart w:id="77" w:name="_Ref343516609"/>
      <w:r>
        <w:rPr>
          <w:rFonts w:hint="eastAsia"/>
        </w:rPr>
        <w:t>配置</w:t>
      </w:r>
      <w:r w:rsidRPr="00326CFE">
        <w:rPr>
          <w:rFonts w:cs="Times New Roman" w:hint="eastAsia"/>
        </w:rPr>
        <w:t>CentOS-</w:t>
      </w:r>
      <w:r>
        <w:rPr>
          <w:rFonts w:cs="Times New Roman" w:hint="eastAsia"/>
        </w:rPr>
        <w:t>Media</w:t>
      </w:r>
      <w:r w:rsidRPr="00326CFE">
        <w:rPr>
          <w:rFonts w:cs="Times New Roman" w:hint="eastAsia"/>
        </w:rPr>
        <w:t>.repo</w:t>
      </w:r>
      <w:r w:rsidRPr="00326CFE">
        <w:rPr>
          <w:rFonts w:cs="Times New Roman" w:hint="eastAsia"/>
        </w:rPr>
        <w:t>文件</w:t>
      </w:r>
      <w:bookmarkEnd w:id="77"/>
    </w:p>
    <w:p w:rsidR="004C42EE" w:rsidRDefault="0013195B" w:rsidP="004C42EE">
      <w:pPr>
        <w:pStyle w:val="Figure"/>
      </w:pPr>
      <w:r>
        <w:rPr>
          <w:noProof/>
        </w:rPr>
        <w:drawing>
          <wp:inline distT="0" distB="0" distL="0" distR="0" wp14:anchorId="3813A112" wp14:editId="6417081B">
            <wp:extent cx="4997082" cy="3136307"/>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97082" cy="3136307"/>
                    </a:xfrm>
                    <a:prstGeom prst="rect">
                      <a:avLst/>
                    </a:prstGeom>
                  </pic:spPr>
                </pic:pic>
              </a:graphicData>
            </a:graphic>
          </wp:inline>
        </w:drawing>
      </w:r>
    </w:p>
    <w:p w:rsidR="004C42EE" w:rsidRPr="005E6152" w:rsidRDefault="004C42EE" w:rsidP="004C42EE"/>
    <w:p w:rsidR="004C42EE" w:rsidRDefault="004C42EE" w:rsidP="004C42EE">
      <w:pPr>
        <w:pStyle w:val="Step"/>
        <w:outlineLvl w:val="9"/>
      </w:pPr>
      <w:r>
        <w:rPr>
          <w:rFonts w:hint="eastAsia"/>
        </w:rPr>
        <w:t>保存</w:t>
      </w:r>
      <w:r w:rsidRPr="00C239E0">
        <w:rPr>
          <w:rFonts w:hint="eastAsia"/>
        </w:rPr>
        <w:t>CentOS</w:t>
      </w:r>
      <w:r w:rsidRPr="00326CFE">
        <w:rPr>
          <w:rFonts w:cs="Times New Roman" w:hint="eastAsia"/>
        </w:rPr>
        <w:t>-</w:t>
      </w:r>
      <w:r>
        <w:rPr>
          <w:rFonts w:cs="Times New Roman" w:hint="eastAsia"/>
        </w:rPr>
        <w:t>Media</w:t>
      </w:r>
      <w:r w:rsidRPr="00326CFE">
        <w:rPr>
          <w:rFonts w:cs="Times New Roman" w:hint="eastAsia"/>
        </w:rPr>
        <w:t>.repo</w:t>
      </w:r>
      <w:r w:rsidRPr="00326CFE">
        <w:rPr>
          <w:rFonts w:cs="Times New Roman" w:hint="eastAsia"/>
        </w:rPr>
        <w:t>文件</w:t>
      </w:r>
      <w:r>
        <w:rPr>
          <w:rFonts w:cs="Times New Roman" w:hint="eastAsia"/>
        </w:rPr>
        <w:t>的</w:t>
      </w:r>
      <w:r>
        <w:rPr>
          <w:rFonts w:hint="eastAsia"/>
        </w:rPr>
        <w:t>修改。</w:t>
      </w:r>
    </w:p>
    <w:p w:rsidR="004C42EE" w:rsidRDefault="004C42EE" w:rsidP="00022406">
      <w:r w:rsidRPr="005E6152">
        <w:rPr>
          <w:rFonts w:hint="eastAsia"/>
          <w:b/>
        </w:rPr>
        <w:t>------</w:t>
      </w:r>
      <w:r w:rsidRPr="005E6152">
        <w:rPr>
          <w:rFonts w:hint="eastAsia"/>
          <w:b/>
        </w:rPr>
        <w:t>结束</w:t>
      </w:r>
    </w:p>
    <w:p w:rsidR="000A7DA3" w:rsidRDefault="00C811EB" w:rsidP="00BD6795">
      <w:pPr>
        <w:pStyle w:val="31"/>
      </w:pPr>
      <w:bookmarkStart w:id="78" w:name="_Toc513554790"/>
      <w:r>
        <w:rPr>
          <w:rFonts w:hint="eastAsia"/>
        </w:rPr>
        <w:t>配置网络</w:t>
      </w:r>
      <w:bookmarkEnd w:id="78"/>
    </w:p>
    <w:p w:rsidR="000A7DA3" w:rsidRPr="007C6DC0" w:rsidRDefault="000A7DA3">
      <w:pPr>
        <w:pStyle w:val="NotesHeading"/>
      </w:pPr>
      <w:r>
        <w:drawing>
          <wp:inline distT="0" distB="0" distL="0" distR="0" wp14:anchorId="629ED07E" wp14:editId="01B16611">
            <wp:extent cx="495300" cy="200025"/>
            <wp:effectExtent l="19050" t="0" r="0" b="0"/>
            <wp:docPr id="80" name="图片 80"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4"/>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0A7DA3" w:rsidRPr="000A7DA3" w:rsidRDefault="000A7DA3" w:rsidP="000A7DA3">
      <w:pPr>
        <w:pStyle w:val="NotesText"/>
      </w:pPr>
      <w:r>
        <w:rPr>
          <w:rFonts w:hint="eastAsia"/>
        </w:rPr>
        <w:t>配置网络前要求服务器上的一个网口已通过网线连接至局域网中，否则将导致配置不成功。</w:t>
      </w:r>
    </w:p>
    <w:p w:rsidR="00E23858" w:rsidRDefault="00E23858" w:rsidP="00E23858">
      <w:pPr>
        <w:pStyle w:val="Step"/>
        <w:outlineLvl w:val="9"/>
      </w:pPr>
      <w:r>
        <w:rPr>
          <w:rFonts w:hint="eastAsia"/>
        </w:rPr>
        <w:t>单击系统桌面左上角的菜单“</w:t>
      </w:r>
      <w:r>
        <w:rPr>
          <w:rFonts w:hint="eastAsia"/>
          <w:b/>
        </w:rPr>
        <w:t>系统</w:t>
      </w:r>
      <w:r>
        <w:rPr>
          <w:rFonts w:hint="eastAsia"/>
        </w:rPr>
        <w:t>”，选择“</w:t>
      </w:r>
      <w:r>
        <w:rPr>
          <w:rFonts w:hint="eastAsia"/>
          <w:b/>
        </w:rPr>
        <w:t>首选项</w:t>
      </w:r>
      <w:r>
        <w:rPr>
          <w:rFonts w:hint="eastAsia"/>
          <w:b/>
        </w:rPr>
        <w:t xml:space="preserve"> &gt; </w:t>
      </w:r>
      <w:r>
        <w:rPr>
          <w:rFonts w:hint="eastAsia"/>
          <w:b/>
        </w:rPr>
        <w:t>网络连接</w:t>
      </w:r>
      <w:r>
        <w:rPr>
          <w:rFonts w:hint="eastAsia"/>
        </w:rPr>
        <w:t>”，如</w:t>
      </w:r>
      <w:r>
        <w:fldChar w:fldCharType="begin"/>
      </w:r>
      <w:r>
        <w:instrText xml:space="preserve"> </w:instrText>
      </w:r>
      <w:r>
        <w:rPr>
          <w:rFonts w:hint="eastAsia"/>
        </w:rPr>
        <w:instrText>REF _Ref343518697 \r \h</w:instrText>
      </w:r>
      <w:r>
        <w:instrText xml:space="preserve"> </w:instrText>
      </w:r>
      <w:r>
        <w:fldChar w:fldCharType="separate"/>
      </w:r>
      <w:r w:rsidR="006E22B5">
        <w:rPr>
          <w:rFonts w:hint="eastAsia"/>
        </w:rPr>
        <w:t>图</w:t>
      </w:r>
      <w:r w:rsidR="006E22B5">
        <w:rPr>
          <w:rFonts w:hint="eastAsia"/>
        </w:rPr>
        <w:t>3-36</w:t>
      </w:r>
      <w:r>
        <w:fldChar w:fldCharType="end"/>
      </w:r>
      <w:r>
        <w:rPr>
          <w:rFonts w:hint="eastAsia"/>
        </w:rPr>
        <w:t>所示。</w:t>
      </w:r>
    </w:p>
    <w:p w:rsidR="00E23858" w:rsidRDefault="00E23858" w:rsidP="00E23858">
      <w:pPr>
        <w:pStyle w:val="FigureDescription"/>
      </w:pPr>
      <w:bookmarkStart w:id="79" w:name="_Ref343518697"/>
      <w:r>
        <w:rPr>
          <w:rFonts w:hint="eastAsia"/>
        </w:rPr>
        <w:lastRenderedPageBreak/>
        <w:t>网络连接</w:t>
      </w:r>
      <w:bookmarkEnd w:id="79"/>
    </w:p>
    <w:p w:rsidR="00E23858" w:rsidRDefault="00E23858" w:rsidP="00E23858">
      <w:pPr>
        <w:pStyle w:val="Figure"/>
      </w:pPr>
      <w:r>
        <w:rPr>
          <w:noProof/>
        </w:rPr>
        <w:drawing>
          <wp:inline distT="0" distB="0" distL="0" distR="0" wp14:anchorId="0DA54A0F" wp14:editId="1916D78D">
            <wp:extent cx="4076191" cy="5942858"/>
            <wp:effectExtent l="0" t="0" r="635" b="127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76191" cy="5942858"/>
                    </a:xfrm>
                    <a:prstGeom prst="rect">
                      <a:avLst/>
                    </a:prstGeom>
                  </pic:spPr>
                </pic:pic>
              </a:graphicData>
            </a:graphic>
          </wp:inline>
        </w:drawing>
      </w:r>
    </w:p>
    <w:p w:rsidR="00E23858" w:rsidRPr="005C1552" w:rsidRDefault="00E23858" w:rsidP="00E23858"/>
    <w:p w:rsidR="00E23858" w:rsidRDefault="00E23858" w:rsidP="00E23858">
      <w:pPr>
        <w:pStyle w:val="Step"/>
        <w:outlineLvl w:val="9"/>
      </w:pPr>
      <w:r>
        <w:rPr>
          <w:rFonts w:hint="eastAsia"/>
        </w:rPr>
        <w:t>进入网络连接界面，在</w:t>
      </w:r>
      <w:r w:rsidR="00D86A55">
        <w:rPr>
          <w:rFonts w:hint="eastAsia"/>
        </w:rPr>
        <w:t>“</w:t>
      </w:r>
      <w:r w:rsidRPr="00D86A55">
        <w:rPr>
          <w:rFonts w:hint="eastAsia"/>
          <w:b/>
        </w:rPr>
        <w:t>有线</w:t>
      </w:r>
      <w:r w:rsidR="00D86A55">
        <w:rPr>
          <w:rFonts w:hint="eastAsia"/>
        </w:rPr>
        <w:t>”</w:t>
      </w:r>
      <w:r>
        <w:rPr>
          <w:rFonts w:hint="eastAsia"/>
        </w:rPr>
        <w:t>页签下选择</w:t>
      </w:r>
      <w:r w:rsidR="00E93081">
        <w:rPr>
          <w:rFonts w:hint="eastAsia"/>
        </w:rPr>
        <w:t>连接有网线的</w:t>
      </w:r>
      <w:r>
        <w:rPr>
          <w:rFonts w:hint="eastAsia"/>
        </w:rPr>
        <w:t>网</w:t>
      </w:r>
      <w:r w:rsidR="00E93081">
        <w:rPr>
          <w:rFonts w:hint="eastAsia"/>
        </w:rPr>
        <w:t>卡</w:t>
      </w:r>
      <w:r w:rsidR="00D86A55">
        <w:rPr>
          <w:rFonts w:hint="eastAsia"/>
        </w:rPr>
        <w:t>，如图中</w:t>
      </w:r>
      <w:r>
        <w:rPr>
          <w:rFonts w:hint="eastAsia"/>
        </w:rPr>
        <w:t>“</w:t>
      </w:r>
      <w:r w:rsidRPr="00E23858">
        <w:rPr>
          <w:rFonts w:hint="eastAsia"/>
          <w:b/>
        </w:rPr>
        <w:t>System eth0</w:t>
      </w:r>
      <w:r>
        <w:rPr>
          <w:rFonts w:hint="eastAsia"/>
        </w:rPr>
        <w:t>”，单击“</w:t>
      </w:r>
      <w:r>
        <w:rPr>
          <w:rFonts w:hint="eastAsia"/>
          <w:b/>
        </w:rPr>
        <w:t>编辑</w:t>
      </w:r>
      <w:r>
        <w:rPr>
          <w:rFonts w:hint="eastAsia"/>
        </w:rPr>
        <w:t>”按钮，如</w:t>
      </w:r>
      <w:r>
        <w:fldChar w:fldCharType="begin"/>
      </w:r>
      <w:r>
        <w:instrText xml:space="preserve"> </w:instrText>
      </w:r>
      <w:r>
        <w:rPr>
          <w:rFonts w:hint="eastAsia"/>
        </w:rPr>
        <w:instrText>REF _Ref343518706 \r \h</w:instrText>
      </w:r>
      <w:r>
        <w:instrText xml:space="preserve"> </w:instrText>
      </w:r>
      <w:r>
        <w:fldChar w:fldCharType="separate"/>
      </w:r>
      <w:r w:rsidR="006E22B5">
        <w:rPr>
          <w:rFonts w:hint="eastAsia"/>
        </w:rPr>
        <w:t>图</w:t>
      </w:r>
      <w:r w:rsidR="006E22B5">
        <w:rPr>
          <w:rFonts w:hint="eastAsia"/>
        </w:rPr>
        <w:t>3-37</w:t>
      </w:r>
      <w:r>
        <w:fldChar w:fldCharType="end"/>
      </w:r>
      <w:r>
        <w:rPr>
          <w:rFonts w:hint="eastAsia"/>
        </w:rPr>
        <w:t>所示。</w:t>
      </w:r>
    </w:p>
    <w:p w:rsidR="00D86A55" w:rsidRPr="007C6DC0" w:rsidRDefault="00D86A55">
      <w:pPr>
        <w:pStyle w:val="NotesHeading"/>
      </w:pPr>
      <w:r>
        <w:drawing>
          <wp:inline distT="0" distB="0" distL="0" distR="0" wp14:anchorId="1C580C40" wp14:editId="78DAA66C">
            <wp:extent cx="495300" cy="200025"/>
            <wp:effectExtent l="19050" t="0" r="0" b="0"/>
            <wp:docPr id="32" name="图片 32"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4"/>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D86A55" w:rsidRDefault="00D86A55" w:rsidP="00D86A55">
      <w:pPr>
        <w:pStyle w:val="NotesText"/>
      </w:pPr>
      <w:r>
        <w:rPr>
          <w:rFonts w:hint="eastAsia"/>
        </w:rPr>
        <w:t>机型不同可能对应不同的网卡名，请选择</w:t>
      </w:r>
      <w:r w:rsidR="00E93081">
        <w:rPr>
          <w:rFonts w:hint="eastAsia"/>
        </w:rPr>
        <w:t>连接有网线的</w:t>
      </w:r>
      <w:r>
        <w:rPr>
          <w:rFonts w:hint="eastAsia"/>
        </w:rPr>
        <w:t>网卡进行配置。</w:t>
      </w:r>
    </w:p>
    <w:p w:rsidR="00E23858" w:rsidRDefault="00E23858" w:rsidP="00E23858">
      <w:pPr>
        <w:pStyle w:val="FigureDescription"/>
      </w:pPr>
      <w:bookmarkStart w:id="80" w:name="_Ref343518706"/>
      <w:r>
        <w:rPr>
          <w:rFonts w:hint="eastAsia"/>
        </w:rPr>
        <w:lastRenderedPageBreak/>
        <w:t>网络连接界面</w:t>
      </w:r>
      <w:bookmarkEnd w:id="80"/>
    </w:p>
    <w:p w:rsidR="00E23858" w:rsidRDefault="00E23858" w:rsidP="00E23858">
      <w:pPr>
        <w:pStyle w:val="Figure"/>
      </w:pPr>
      <w:r>
        <w:rPr>
          <w:noProof/>
        </w:rPr>
        <w:drawing>
          <wp:inline distT="0" distB="0" distL="0" distR="0" wp14:anchorId="772F7FC2" wp14:editId="74451F59">
            <wp:extent cx="3857143" cy="3161905"/>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57143" cy="3161905"/>
                    </a:xfrm>
                    <a:prstGeom prst="rect">
                      <a:avLst/>
                    </a:prstGeom>
                  </pic:spPr>
                </pic:pic>
              </a:graphicData>
            </a:graphic>
          </wp:inline>
        </w:drawing>
      </w:r>
    </w:p>
    <w:p w:rsidR="00E23858" w:rsidRPr="005C1552" w:rsidRDefault="00E23858" w:rsidP="00E23858"/>
    <w:p w:rsidR="00E23858" w:rsidRDefault="00E23858" w:rsidP="00E23858">
      <w:pPr>
        <w:pStyle w:val="Step"/>
        <w:outlineLvl w:val="9"/>
      </w:pPr>
      <w:r>
        <w:rPr>
          <w:rFonts w:hint="eastAsia"/>
        </w:rPr>
        <w:t>进入网络配置界面</w:t>
      </w:r>
      <w:r w:rsidR="00D86A55">
        <w:rPr>
          <w:rFonts w:hint="eastAsia"/>
        </w:rPr>
        <w:t>，在“</w:t>
      </w:r>
      <w:r w:rsidR="00D86A55">
        <w:rPr>
          <w:rFonts w:hint="eastAsia"/>
          <w:b/>
        </w:rPr>
        <w:t>IPv4</w:t>
      </w:r>
      <w:r w:rsidR="00D86A55">
        <w:rPr>
          <w:rFonts w:hint="eastAsia"/>
          <w:b/>
        </w:rPr>
        <w:t>设置</w:t>
      </w:r>
      <w:r w:rsidR="00D86A55">
        <w:rPr>
          <w:rFonts w:hint="eastAsia"/>
        </w:rPr>
        <w:t>”页签下</w:t>
      </w:r>
      <w:r>
        <w:rPr>
          <w:rFonts w:hint="eastAsia"/>
        </w:rPr>
        <w:t>，勾选“</w:t>
      </w:r>
      <w:r w:rsidRPr="006E4C8C">
        <w:rPr>
          <w:rFonts w:hint="eastAsia"/>
          <w:b/>
        </w:rPr>
        <w:t>自动连接</w:t>
      </w:r>
      <w:r>
        <w:rPr>
          <w:rFonts w:hint="eastAsia"/>
        </w:rPr>
        <w:t>”，方法选择“</w:t>
      </w:r>
      <w:r w:rsidRPr="006E4C8C">
        <w:rPr>
          <w:rFonts w:hint="eastAsia"/>
          <w:b/>
        </w:rPr>
        <w:t>手动</w:t>
      </w:r>
      <w:r>
        <w:rPr>
          <w:rFonts w:hint="eastAsia"/>
        </w:rPr>
        <w:t>”，单击“</w:t>
      </w:r>
      <w:r w:rsidRPr="006E4C8C">
        <w:rPr>
          <w:rFonts w:hint="eastAsia"/>
          <w:b/>
        </w:rPr>
        <w:t>添加</w:t>
      </w:r>
      <w:r>
        <w:rPr>
          <w:rFonts w:hint="eastAsia"/>
        </w:rPr>
        <w:t>”按钮</w:t>
      </w:r>
      <w:r w:rsidR="009841EF">
        <w:rPr>
          <w:rFonts w:hint="eastAsia"/>
        </w:rPr>
        <w:t>，按实际情况</w:t>
      </w:r>
      <w:r>
        <w:rPr>
          <w:rFonts w:hint="eastAsia"/>
        </w:rPr>
        <w:t>为服务器配置</w:t>
      </w:r>
      <w:r>
        <w:rPr>
          <w:rFonts w:hint="eastAsia"/>
        </w:rPr>
        <w:t>IP</w:t>
      </w:r>
      <w:r>
        <w:rPr>
          <w:rFonts w:hint="eastAsia"/>
        </w:rPr>
        <w:t>地址、子网掩码</w:t>
      </w:r>
      <w:r w:rsidR="0023206E">
        <w:rPr>
          <w:rFonts w:hint="eastAsia"/>
        </w:rPr>
        <w:t>、</w:t>
      </w:r>
      <w:r>
        <w:rPr>
          <w:rFonts w:hint="eastAsia"/>
        </w:rPr>
        <w:t>网关</w:t>
      </w:r>
      <w:r w:rsidR="0023206E">
        <w:rPr>
          <w:rFonts w:hint="eastAsia"/>
        </w:rPr>
        <w:t>和</w:t>
      </w:r>
      <w:r w:rsidR="0023206E">
        <w:rPr>
          <w:rFonts w:hint="eastAsia"/>
        </w:rPr>
        <w:t>DNS</w:t>
      </w:r>
      <w:r w:rsidR="0023206E">
        <w:rPr>
          <w:rFonts w:hint="eastAsia"/>
        </w:rPr>
        <w:t>服务器地址</w:t>
      </w:r>
      <w:r>
        <w:rPr>
          <w:rFonts w:hint="eastAsia"/>
        </w:rPr>
        <w:t>，</w:t>
      </w:r>
      <w:r w:rsidR="00D86A55">
        <w:rPr>
          <w:rFonts w:hint="eastAsia"/>
        </w:rPr>
        <w:t>单击“</w:t>
      </w:r>
      <w:r w:rsidR="00D86A55">
        <w:rPr>
          <w:rFonts w:hint="eastAsia"/>
          <w:b/>
        </w:rPr>
        <w:t>应用</w:t>
      </w:r>
      <w:r w:rsidR="00D86A55">
        <w:rPr>
          <w:rFonts w:hint="eastAsia"/>
        </w:rPr>
        <w:t>”保存</w:t>
      </w:r>
      <w:r w:rsidR="00C33FBB">
        <w:rPr>
          <w:rFonts w:hint="eastAsia"/>
        </w:rPr>
        <w:t>配置</w:t>
      </w:r>
      <w:r w:rsidR="00D86A55">
        <w:rPr>
          <w:rFonts w:hint="eastAsia"/>
        </w:rPr>
        <w:t>，</w:t>
      </w:r>
      <w:r>
        <w:rPr>
          <w:rFonts w:hint="eastAsia"/>
        </w:rPr>
        <w:t>如</w:t>
      </w:r>
      <w:r>
        <w:fldChar w:fldCharType="begin"/>
      </w:r>
      <w:r>
        <w:instrText xml:space="preserve"> </w:instrText>
      </w:r>
      <w:r>
        <w:rPr>
          <w:rFonts w:hint="eastAsia"/>
        </w:rPr>
        <w:instrText>REF _Ref343518712 \r \h</w:instrText>
      </w:r>
      <w:r>
        <w:instrText xml:space="preserve"> </w:instrText>
      </w:r>
      <w:r>
        <w:fldChar w:fldCharType="separate"/>
      </w:r>
      <w:r w:rsidR="006E22B5">
        <w:rPr>
          <w:rFonts w:hint="eastAsia"/>
        </w:rPr>
        <w:t>图</w:t>
      </w:r>
      <w:r w:rsidR="006E22B5">
        <w:rPr>
          <w:rFonts w:hint="eastAsia"/>
        </w:rPr>
        <w:t>3-38</w:t>
      </w:r>
      <w:r>
        <w:fldChar w:fldCharType="end"/>
      </w:r>
      <w:r>
        <w:rPr>
          <w:rFonts w:hint="eastAsia"/>
        </w:rPr>
        <w:t>所示。</w:t>
      </w:r>
    </w:p>
    <w:p w:rsidR="00E23858" w:rsidRDefault="00E23858" w:rsidP="00E23858">
      <w:pPr>
        <w:pStyle w:val="FigureDescription"/>
      </w:pPr>
      <w:bookmarkStart w:id="81" w:name="_Ref343518712"/>
      <w:r>
        <w:rPr>
          <w:rFonts w:hint="eastAsia"/>
        </w:rPr>
        <w:lastRenderedPageBreak/>
        <w:t>网络配置界面</w:t>
      </w:r>
      <w:bookmarkEnd w:id="81"/>
    </w:p>
    <w:p w:rsidR="00E23858" w:rsidRDefault="00D70437" w:rsidP="00E23858">
      <w:pPr>
        <w:pStyle w:val="Figure"/>
      </w:pPr>
      <w:r>
        <w:rPr>
          <w:noProof/>
        </w:rPr>
        <w:drawing>
          <wp:inline distT="0" distB="0" distL="0" distR="0" wp14:anchorId="1AD08C80" wp14:editId="4DAAC505">
            <wp:extent cx="4428572" cy="533333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28572" cy="5333334"/>
                    </a:xfrm>
                    <a:prstGeom prst="rect">
                      <a:avLst/>
                    </a:prstGeom>
                  </pic:spPr>
                </pic:pic>
              </a:graphicData>
            </a:graphic>
          </wp:inline>
        </w:drawing>
      </w:r>
    </w:p>
    <w:p w:rsidR="00E23858" w:rsidRDefault="00E23858" w:rsidP="00E23858"/>
    <w:p w:rsidR="00E23858" w:rsidRDefault="00F22C90" w:rsidP="00E23858">
      <w:pPr>
        <w:pStyle w:val="Step"/>
        <w:outlineLvl w:val="9"/>
      </w:pPr>
      <w:r>
        <w:rPr>
          <w:rFonts w:hint="eastAsia"/>
        </w:rPr>
        <w:t>在系统桌面上单击右键，选择“</w:t>
      </w:r>
      <w:r>
        <w:rPr>
          <w:rFonts w:hint="eastAsia"/>
          <w:b/>
        </w:rPr>
        <w:t>在终端中打开</w:t>
      </w:r>
      <w:r>
        <w:rPr>
          <w:rFonts w:hint="eastAsia"/>
        </w:rPr>
        <w:t>”，</w:t>
      </w:r>
      <w:r w:rsidR="00E23858" w:rsidRPr="005E6152">
        <w:rPr>
          <w:rFonts w:cs="Times New Roman"/>
        </w:rPr>
        <w:t>执行如下</w:t>
      </w:r>
      <w:r w:rsidR="00E23858" w:rsidRPr="00C239E0">
        <w:t>命令</w:t>
      </w:r>
      <w:r w:rsidR="00E23858" w:rsidRPr="005E6152">
        <w:rPr>
          <w:rFonts w:cs="Times New Roman" w:hint="eastAsia"/>
        </w:rPr>
        <w:t>，</w:t>
      </w:r>
      <w:r w:rsidR="00E23858">
        <w:rPr>
          <w:rFonts w:cs="Times New Roman" w:hint="eastAsia"/>
        </w:rPr>
        <w:t>重启</w:t>
      </w:r>
      <w:r w:rsidR="008821B8">
        <w:rPr>
          <w:rFonts w:cs="Times New Roman" w:hint="eastAsia"/>
        </w:rPr>
        <w:t>网络</w:t>
      </w:r>
      <w:r w:rsidR="00E23858">
        <w:rPr>
          <w:rFonts w:cs="Times New Roman" w:hint="eastAsia"/>
        </w:rPr>
        <w:t>服务使配置生效</w:t>
      </w:r>
      <w:r w:rsidR="00E23858">
        <w:rPr>
          <w:rFonts w:hint="eastAsia"/>
        </w:rPr>
        <w:t>。</w:t>
      </w:r>
    </w:p>
    <w:p w:rsidR="00E23858" w:rsidRPr="00EB46AC" w:rsidRDefault="008821B8" w:rsidP="00E23858">
      <w:r>
        <w:rPr>
          <w:rFonts w:cs="Times New Roman" w:hint="eastAsia"/>
          <w:highlight w:val="lightGray"/>
        </w:rPr>
        <w:t xml:space="preserve">service network </w:t>
      </w:r>
      <w:r w:rsidR="00E23858" w:rsidRPr="00E23858">
        <w:rPr>
          <w:rFonts w:cs="Times New Roman" w:hint="eastAsia"/>
          <w:highlight w:val="lightGray"/>
        </w:rPr>
        <w:t>re</w:t>
      </w:r>
      <w:r>
        <w:rPr>
          <w:rFonts w:cs="Times New Roman" w:hint="eastAsia"/>
          <w:highlight w:val="lightGray"/>
        </w:rPr>
        <w:t>start</w:t>
      </w:r>
    </w:p>
    <w:p w:rsidR="0016277F" w:rsidRDefault="0016277F" w:rsidP="0016277F">
      <w:pPr>
        <w:pStyle w:val="Step"/>
        <w:outlineLvl w:val="9"/>
      </w:pPr>
      <w:r w:rsidRPr="003F04CC">
        <w:rPr>
          <w:rFonts w:cs="Times New Roman"/>
        </w:rPr>
        <w:t>执行如下命令</w:t>
      </w:r>
      <w:r>
        <w:rPr>
          <w:rFonts w:hint="eastAsia"/>
        </w:rPr>
        <w:t>打开网卡文件，如本示例中的</w:t>
      </w:r>
      <w:r w:rsidRPr="00C811EB">
        <w:rPr>
          <w:rFonts w:hint="eastAsia"/>
          <w:b/>
        </w:rPr>
        <w:t>ifcfg-eth0</w:t>
      </w:r>
      <w:r>
        <w:rPr>
          <w:rFonts w:hint="eastAsia"/>
        </w:rPr>
        <w:t>。</w:t>
      </w:r>
    </w:p>
    <w:p w:rsidR="0016277F" w:rsidRPr="0016277F" w:rsidRDefault="0016277F" w:rsidP="0016277F">
      <w:pPr>
        <w:rPr>
          <w:rFonts w:cs="Times New Roman"/>
          <w:highlight w:val="lightGray"/>
        </w:rPr>
      </w:pPr>
      <w:bookmarkStart w:id="82" w:name="OLE_LINK11"/>
      <w:r w:rsidRPr="0016277F">
        <w:rPr>
          <w:rFonts w:cs="Times New Roman"/>
          <w:highlight w:val="lightGray"/>
        </w:rPr>
        <w:t>vi /etc/sysconfig/network-scripts/ifcfg-eth0</w:t>
      </w:r>
    </w:p>
    <w:bookmarkEnd w:id="82"/>
    <w:p w:rsidR="0016277F" w:rsidRPr="007C6DC0" w:rsidRDefault="0016277F" w:rsidP="0016277F">
      <w:pPr>
        <w:pStyle w:val="NotesHeading"/>
      </w:pPr>
      <w:r>
        <w:drawing>
          <wp:inline distT="0" distB="0" distL="0" distR="0" wp14:anchorId="2B552556" wp14:editId="7C8629E2">
            <wp:extent cx="495300" cy="200025"/>
            <wp:effectExtent l="19050" t="0" r="0" b="0"/>
            <wp:docPr id="71" name="图片 71"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4"/>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16277F" w:rsidRPr="0016277F" w:rsidRDefault="0016277F" w:rsidP="0016277F">
      <w:pPr>
        <w:pStyle w:val="NotesText"/>
        <w:rPr>
          <w:highlight w:val="lightGray"/>
        </w:rPr>
      </w:pPr>
      <w:r>
        <w:rPr>
          <w:rFonts w:hint="eastAsia"/>
        </w:rPr>
        <w:t>机型不同可能对应不同的网卡名。</w:t>
      </w:r>
    </w:p>
    <w:p w:rsidR="0016277F" w:rsidRPr="00A5583B" w:rsidRDefault="0016277F" w:rsidP="0016277F">
      <w:pPr>
        <w:pStyle w:val="Step"/>
        <w:outlineLvl w:val="9"/>
        <w:rPr>
          <w:rFonts w:cs="Times New Roman"/>
        </w:rPr>
      </w:pPr>
      <w:r w:rsidRPr="00A5583B">
        <w:rPr>
          <w:rFonts w:cs="Times New Roman" w:hint="eastAsia"/>
        </w:rPr>
        <w:t>在该文件中</w:t>
      </w:r>
      <w:r w:rsidR="00A5583B" w:rsidRPr="00A5583B">
        <w:rPr>
          <w:rFonts w:cs="Times New Roman" w:hint="eastAsia"/>
        </w:rPr>
        <w:t>将</w:t>
      </w:r>
      <w:r w:rsidR="00A5583B" w:rsidRPr="0016277F">
        <w:t>BOOTPROTO</w:t>
      </w:r>
      <w:r w:rsidR="00A5583B">
        <w:rPr>
          <w:rFonts w:hint="eastAsia"/>
        </w:rPr>
        <w:t>的赋值更改为</w:t>
      </w:r>
      <w:r w:rsidR="00A5583B" w:rsidRPr="0016277F">
        <w:t>static</w:t>
      </w:r>
      <w:r w:rsidR="00A5583B">
        <w:rPr>
          <w:rFonts w:hint="eastAsia"/>
        </w:rPr>
        <w:t>，并保存文件修改。</w:t>
      </w:r>
    </w:p>
    <w:p w:rsidR="0016277F" w:rsidRDefault="0016277F" w:rsidP="0016277F">
      <w:r w:rsidRPr="0016277F">
        <w:t>BOOTPROTO=static</w:t>
      </w:r>
    </w:p>
    <w:p w:rsidR="004C42EE" w:rsidRPr="00466B0C" w:rsidRDefault="004C42EE">
      <w:pPr>
        <w:pStyle w:val="CAUTIONHeading"/>
      </w:pPr>
      <w:r>
        <w:rPr>
          <w:rFonts w:hint="eastAsia"/>
        </w:rPr>
        <w:lastRenderedPageBreak/>
        <w:drawing>
          <wp:inline distT="0" distB="0" distL="0" distR="0" wp14:anchorId="4201B48B" wp14:editId="5678127C">
            <wp:extent cx="923925" cy="457200"/>
            <wp:effectExtent l="19050" t="0" r="0" b="0"/>
            <wp:docPr id="83" name="图片 83" descr="image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9"/>
                    <pic:cNvPicPr>
                      <a:picLocks noChangeAspect="1" noChangeArrowheads="1"/>
                    </pic:cNvPicPr>
                  </pic:nvPicPr>
                  <pic:blipFill>
                    <a:blip r:embed="rId44"/>
                    <a:srcRect/>
                    <a:stretch>
                      <a:fillRect/>
                    </a:stretch>
                  </pic:blipFill>
                  <pic:spPr bwMode="auto">
                    <a:xfrm>
                      <a:off x="0" y="0"/>
                      <a:ext cx="923925" cy="457200"/>
                    </a:xfrm>
                    <a:prstGeom prst="rect">
                      <a:avLst/>
                    </a:prstGeom>
                    <a:noFill/>
                    <a:ln w="9525">
                      <a:noFill/>
                      <a:miter lim="800000"/>
                      <a:headEnd/>
                      <a:tailEnd/>
                    </a:ln>
                  </pic:spPr>
                </pic:pic>
              </a:graphicData>
            </a:graphic>
          </wp:inline>
        </w:drawing>
      </w:r>
    </w:p>
    <w:p w:rsidR="004C42EE" w:rsidRPr="00EA6A4B" w:rsidRDefault="004C42EE" w:rsidP="004C42EE">
      <w:pPr>
        <w:pStyle w:val="CAUTIONText"/>
      </w:pPr>
      <w:r>
        <w:rPr>
          <w:rFonts w:hint="eastAsia"/>
        </w:rPr>
        <w:t>当需要将服务器配置为</w:t>
      </w:r>
      <w:r>
        <w:rPr>
          <w:rFonts w:hint="eastAsia"/>
        </w:rPr>
        <w:t>DHCP</w:t>
      </w:r>
      <w:r>
        <w:rPr>
          <w:rFonts w:hint="eastAsia"/>
        </w:rPr>
        <w:t>服务器时，请继续执行步骤</w:t>
      </w:r>
      <w:r>
        <w:rPr>
          <w:rFonts w:hint="eastAsia"/>
        </w:rPr>
        <w:t>8</w:t>
      </w:r>
      <w:r>
        <w:rPr>
          <w:rFonts w:hint="eastAsia"/>
        </w:rPr>
        <w:t>到步骤</w:t>
      </w:r>
      <w:r>
        <w:rPr>
          <w:rFonts w:hint="eastAsia"/>
        </w:rPr>
        <w:t>12</w:t>
      </w:r>
      <w:r>
        <w:rPr>
          <w:rFonts w:hint="eastAsia"/>
        </w:rPr>
        <w:t>。否则不需要。</w:t>
      </w:r>
    </w:p>
    <w:p w:rsidR="004C42EE" w:rsidRPr="004C42EE" w:rsidRDefault="004C42EE" w:rsidP="004C42EE"/>
    <w:p w:rsidR="00A6735A" w:rsidRPr="00E771C9" w:rsidRDefault="00A6735A" w:rsidP="00A6735A">
      <w:pPr>
        <w:pStyle w:val="Step"/>
        <w:outlineLvl w:val="9"/>
      </w:pPr>
      <w:r>
        <w:rPr>
          <w:rFonts w:cs="Times New Roman" w:hint="eastAsia"/>
        </w:rPr>
        <w:t>（</w:t>
      </w:r>
      <w:r w:rsidRPr="00C85E5A">
        <w:rPr>
          <w:rFonts w:cs="Times New Roman" w:hint="eastAsia"/>
          <w:color w:val="FF0000"/>
        </w:rPr>
        <w:t>可选</w:t>
      </w:r>
      <w:r>
        <w:rPr>
          <w:rFonts w:cs="Times New Roman" w:hint="eastAsia"/>
        </w:rPr>
        <w:t>）</w:t>
      </w:r>
      <w:r w:rsidRPr="00E771C9">
        <w:rPr>
          <w:rFonts w:cs="Times New Roman"/>
        </w:rPr>
        <w:t>以</w:t>
      </w:r>
      <w:r w:rsidRPr="00E771C9">
        <w:rPr>
          <w:rFonts w:cs="Times New Roman"/>
        </w:rPr>
        <w:t>root</w:t>
      </w:r>
      <w:r w:rsidRPr="00E771C9">
        <w:rPr>
          <w:rFonts w:cs="Times New Roman"/>
        </w:rPr>
        <w:t>用户身份</w:t>
      </w:r>
      <w:r w:rsidRPr="00E771C9">
        <w:rPr>
          <w:rFonts w:cs="Times New Roman" w:hint="eastAsia"/>
        </w:rPr>
        <w:t>远程</w:t>
      </w:r>
      <w:r w:rsidRPr="00E771C9">
        <w:rPr>
          <w:rFonts w:cs="Times New Roman"/>
        </w:rPr>
        <w:t>登录服务器</w:t>
      </w:r>
      <w:r w:rsidRPr="00E771C9">
        <w:rPr>
          <w:rFonts w:cs="Times New Roman" w:hint="eastAsia"/>
        </w:rPr>
        <w:t>。</w:t>
      </w:r>
    </w:p>
    <w:p w:rsidR="00EE203F" w:rsidRDefault="005D6EDE" w:rsidP="00EE203F">
      <w:pPr>
        <w:pStyle w:val="Step"/>
        <w:outlineLvl w:val="9"/>
      </w:pPr>
      <w:r>
        <w:rPr>
          <w:rFonts w:cs="Times New Roman" w:hint="eastAsia"/>
        </w:rPr>
        <w:t>（</w:t>
      </w:r>
      <w:r w:rsidRPr="00A6735A">
        <w:rPr>
          <w:rFonts w:cs="Times New Roman" w:hint="eastAsia"/>
          <w:color w:val="FF0000"/>
        </w:rPr>
        <w:t>可选</w:t>
      </w:r>
      <w:r>
        <w:rPr>
          <w:rFonts w:cs="Times New Roman" w:hint="eastAsia"/>
        </w:rPr>
        <w:t>）</w:t>
      </w:r>
      <w:r w:rsidR="00EE203F" w:rsidRPr="005E6152">
        <w:rPr>
          <w:rFonts w:cs="Times New Roman"/>
        </w:rPr>
        <w:t>执行如下</w:t>
      </w:r>
      <w:r w:rsidR="00EE203F" w:rsidRPr="00C239E0">
        <w:t>命令</w:t>
      </w:r>
      <w:r w:rsidR="00EE203F" w:rsidRPr="005E6152">
        <w:rPr>
          <w:rFonts w:cs="Times New Roman" w:hint="eastAsia"/>
        </w:rPr>
        <w:t>，安装</w:t>
      </w:r>
      <w:r w:rsidR="00EE203F">
        <w:rPr>
          <w:rFonts w:cs="Times New Roman" w:hint="eastAsia"/>
        </w:rPr>
        <w:t>dhcp</w:t>
      </w:r>
      <w:r w:rsidR="00EE203F">
        <w:rPr>
          <w:rFonts w:cs="Times New Roman" w:hint="eastAsia"/>
        </w:rPr>
        <w:t>，当安装过程中提示确认时，输入</w:t>
      </w:r>
      <w:r w:rsidR="00EE203F">
        <w:rPr>
          <w:rFonts w:cs="Times New Roman" w:hint="eastAsia"/>
        </w:rPr>
        <w:t>Y</w:t>
      </w:r>
      <w:r w:rsidR="00EE203F">
        <w:rPr>
          <w:rFonts w:cs="Times New Roman" w:hint="eastAsia"/>
        </w:rPr>
        <w:t>，单击回车键</w:t>
      </w:r>
      <w:r w:rsidR="00EE203F">
        <w:rPr>
          <w:rFonts w:hint="eastAsia"/>
        </w:rPr>
        <w:t>。</w:t>
      </w:r>
    </w:p>
    <w:p w:rsidR="00EE203F" w:rsidRPr="006E7636" w:rsidRDefault="00EE203F" w:rsidP="00EE203F">
      <w:pPr>
        <w:rPr>
          <w:rFonts w:cs="Times New Roman"/>
          <w:highlight w:val="lightGray"/>
        </w:rPr>
      </w:pPr>
      <w:r w:rsidRPr="006E7636">
        <w:rPr>
          <w:rFonts w:cs="Times New Roman" w:hint="eastAsia"/>
          <w:highlight w:val="lightGray"/>
        </w:rPr>
        <w:t>yum</w:t>
      </w:r>
      <w:r w:rsidRPr="006E7636">
        <w:rPr>
          <w:rFonts w:cs="Times New Roman"/>
          <w:highlight w:val="lightGray"/>
        </w:rPr>
        <w:t xml:space="preserve"> </w:t>
      </w:r>
      <w:r w:rsidRPr="006E7636">
        <w:rPr>
          <w:rFonts w:cs="Times New Roman" w:hint="eastAsia"/>
          <w:highlight w:val="lightGray"/>
        </w:rPr>
        <w:t>install dhcp</w:t>
      </w:r>
    </w:p>
    <w:p w:rsidR="006E7636" w:rsidRDefault="005D6EDE" w:rsidP="006E7636">
      <w:pPr>
        <w:pStyle w:val="Step"/>
        <w:outlineLvl w:val="9"/>
      </w:pPr>
      <w:r>
        <w:rPr>
          <w:rFonts w:cs="Times New Roman" w:hint="eastAsia"/>
        </w:rPr>
        <w:t>（</w:t>
      </w:r>
      <w:r w:rsidRPr="00A6735A">
        <w:rPr>
          <w:rFonts w:cs="Times New Roman" w:hint="eastAsia"/>
          <w:color w:val="FF0000"/>
        </w:rPr>
        <w:t>可选</w:t>
      </w:r>
      <w:r>
        <w:rPr>
          <w:rFonts w:cs="Times New Roman" w:hint="eastAsia"/>
        </w:rPr>
        <w:t>）</w:t>
      </w:r>
      <w:r w:rsidR="006E7636" w:rsidRPr="005E6152">
        <w:rPr>
          <w:rFonts w:cs="Times New Roman"/>
        </w:rPr>
        <w:t>执行如下</w:t>
      </w:r>
      <w:r w:rsidR="006E7636" w:rsidRPr="00C239E0">
        <w:t>命令</w:t>
      </w:r>
      <w:r w:rsidR="006E7636" w:rsidRPr="005E6152">
        <w:rPr>
          <w:rFonts w:cs="Times New Roman" w:hint="eastAsia"/>
        </w:rPr>
        <w:t>，</w:t>
      </w:r>
      <w:r w:rsidR="006E7636">
        <w:rPr>
          <w:rFonts w:cs="Times New Roman" w:hint="eastAsia"/>
        </w:rPr>
        <w:t>打开</w:t>
      </w:r>
      <w:r w:rsidR="006E7636">
        <w:rPr>
          <w:rFonts w:cs="Times New Roman" w:hint="eastAsia"/>
        </w:rPr>
        <w:t>dhcp</w:t>
      </w:r>
      <w:r w:rsidR="006E7636">
        <w:rPr>
          <w:rFonts w:cs="Times New Roman" w:hint="eastAsia"/>
        </w:rPr>
        <w:t>配置文件。</w:t>
      </w:r>
    </w:p>
    <w:p w:rsidR="00FE0ED3" w:rsidRDefault="006E7636" w:rsidP="006E7636">
      <w:r w:rsidRPr="006E7636">
        <w:rPr>
          <w:rFonts w:cs="Times New Roman" w:hint="eastAsia"/>
          <w:highlight w:val="lightGray"/>
        </w:rPr>
        <w:t>vi /etc/</w:t>
      </w:r>
      <w:r w:rsidR="00DD54B8">
        <w:rPr>
          <w:rFonts w:cs="Times New Roman" w:hint="eastAsia"/>
          <w:highlight w:val="lightGray"/>
        </w:rPr>
        <w:t>dhcp/</w:t>
      </w:r>
      <w:r w:rsidRPr="006E7636">
        <w:rPr>
          <w:rFonts w:cs="Times New Roman" w:hint="eastAsia"/>
          <w:highlight w:val="lightGray"/>
        </w:rPr>
        <w:t>dhcpd.conf</w:t>
      </w:r>
    </w:p>
    <w:p w:rsidR="00650987" w:rsidRPr="00FE0ED3" w:rsidRDefault="00650987" w:rsidP="00650987">
      <w:r w:rsidRPr="006E7636">
        <w:rPr>
          <w:rFonts w:hint="eastAsia"/>
        </w:rPr>
        <w:t>根据实际情况为如下参数赋值</w:t>
      </w:r>
      <w:r>
        <w:rPr>
          <w:rFonts w:hint="eastAsia"/>
        </w:rPr>
        <w:t>，定制后将如下内容添加到配置文件中，</w:t>
      </w:r>
      <w:r w:rsidRPr="00FE0ED3">
        <w:rPr>
          <w:rFonts w:hint="eastAsia"/>
        </w:rPr>
        <w:t>保存修改。</w:t>
      </w:r>
    </w:p>
    <w:p w:rsidR="00650987" w:rsidRDefault="00650987" w:rsidP="00650987">
      <w:r>
        <w:t>ddns-update-style none;</w:t>
      </w:r>
    </w:p>
    <w:p w:rsidR="00650987" w:rsidRDefault="00650987" w:rsidP="00650987">
      <w:r>
        <w:t xml:space="preserve">subnet </w:t>
      </w:r>
      <w:r w:rsidRPr="005C5BA0">
        <w:rPr>
          <w:color w:val="FF0000"/>
        </w:rPr>
        <w:t>1</w:t>
      </w:r>
      <w:r w:rsidRPr="005C5BA0">
        <w:rPr>
          <w:rFonts w:hint="eastAsia"/>
          <w:color w:val="FF0000"/>
        </w:rPr>
        <w:t>9</w:t>
      </w:r>
      <w:r w:rsidRPr="005C5BA0">
        <w:rPr>
          <w:color w:val="FF0000"/>
        </w:rPr>
        <w:t>2.16</w:t>
      </w:r>
      <w:r w:rsidRPr="005C5BA0">
        <w:rPr>
          <w:rFonts w:hint="eastAsia"/>
          <w:color w:val="FF0000"/>
        </w:rPr>
        <w:t>8</w:t>
      </w:r>
      <w:r w:rsidRPr="005C5BA0">
        <w:rPr>
          <w:color w:val="FF0000"/>
        </w:rPr>
        <w:t>.</w:t>
      </w:r>
      <w:r w:rsidRPr="005C5BA0">
        <w:rPr>
          <w:rFonts w:hint="eastAsia"/>
          <w:color w:val="FF0000"/>
        </w:rPr>
        <w:t>1</w:t>
      </w:r>
      <w:r w:rsidRPr="005C5BA0">
        <w:rPr>
          <w:color w:val="FF0000"/>
        </w:rPr>
        <w:t>0</w:t>
      </w:r>
      <w:r w:rsidRPr="005C5BA0">
        <w:rPr>
          <w:rFonts w:hint="eastAsia"/>
          <w:color w:val="FF0000"/>
        </w:rPr>
        <w:t>2</w:t>
      </w:r>
      <w:r w:rsidRPr="005C5BA0">
        <w:rPr>
          <w:color w:val="FF0000"/>
        </w:rPr>
        <w:t>.0</w:t>
      </w:r>
      <w:r>
        <w:t xml:space="preserve"> netmask </w:t>
      </w:r>
      <w:r w:rsidRPr="005C5BA0">
        <w:rPr>
          <w:color w:val="FF0000"/>
        </w:rPr>
        <w:t>255.255.255.0</w:t>
      </w:r>
      <w:r>
        <w:t xml:space="preserve"> {</w:t>
      </w:r>
    </w:p>
    <w:p w:rsidR="00650987" w:rsidRDefault="00650987" w:rsidP="00650987">
      <w:r>
        <w:t xml:space="preserve">option routers </w:t>
      </w:r>
      <w:r w:rsidRPr="005C5BA0">
        <w:rPr>
          <w:color w:val="FF0000"/>
        </w:rPr>
        <w:t>1</w:t>
      </w:r>
      <w:r w:rsidRPr="005C5BA0">
        <w:rPr>
          <w:rFonts w:hint="eastAsia"/>
          <w:color w:val="FF0000"/>
        </w:rPr>
        <w:t>9</w:t>
      </w:r>
      <w:r w:rsidRPr="005C5BA0">
        <w:rPr>
          <w:color w:val="FF0000"/>
        </w:rPr>
        <w:t>2.16</w:t>
      </w:r>
      <w:r w:rsidRPr="005C5BA0">
        <w:rPr>
          <w:rFonts w:hint="eastAsia"/>
          <w:color w:val="FF0000"/>
        </w:rPr>
        <w:t>8</w:t>
      </w:r>
      <w:r w:rsidRPr="005C5BA0">
        <w:rPr>
          <w:color w:val="FF0000"/>
        </w:rPr>
        <w:t>.</w:t>
      </w:r>
      <w:r w:rsidRPr="005C5BA0">
        <w:rPr>
          <w:rFonts w:hint="eastAsia"/>
          <w:color w:val="FF0000"/>
        </w:rPr>
        <w:t>1</w:t>
      </w:r>
      <w:r w:rsidRPr="005C5BA0">
        <w:rPr>
          <w:color w:val="FF0000"/>
        </w:rPr>
        <w:t>0</w:t>
      </w:r>
      <w:r w:rsidRPr="005C5BA0">
        <w:rPr>
          <w:rFonts w:hint="eastAsia"/>
          <w:color w:val="FF0000"/>
        </w:rPr>
        <w:t>2</w:t>
      </w:r>
      <w:r w:rsidRPr="005C5BA0">
        <w:rPr>
          <w:color w:val="FF0000"/>
        </w:rPr>
        <w:t>.1</w:t>
      </w:r>
      <w:r>
        <w:t>;</w:t>
      </w:r>
    </w:p>
    <w:p w:rsidR="00650987" w:rsidRDefault="00650987" w:rsidP="00650987">
      <w:r>
        <w:t xml:space="preserve">option subnet-mask </w:t>
      </w:r>
      <w:r w:rsidRPr="005C5BA0">
        <w:rPr>
          <w:color w:val="FF0000"/>
        </w:rPr>
        <w:t>255.255.255.0</w:t>
      </w:r>
      <w:r>
        <w:t>;</w:t>
      </w:r>
    </w:p>
    <w:p w:rsidR="00650987" w:rsidRDefault="00650987" w:rsidP="00650987">
      <w:r>
        <w:t>option domain-name "</w:t>
      </w:r>
      <w:r w:rsidRPr="005C5BA0">
        <w:rPr>
          <w:color w:val="FF0000"/>
        </w:rPr>
        <w:t>aischool</w:t>
      </w:r>
      <w:r>
        <w:t>";</w:t>
      </w:r>
    </w:p>
    <w:p w:rsidR="00650987" w:rsidRDefault="00650987" w:rsidP="00650987">
      <w:r>
        <w:t xml:space="preserve">option domain-name-servers </w:t>
      </w:r>
      <w:r w:rsidRPr="005C5BA0">
        <w:rPr>
          <w:rFonts w:hint="eastAsia"/>
          <w:color w:val="FF0000"/>
        </w:rPr>
        <w:t>202.103.96.112</w:t>
      </w:r>
      <w:r>
        <w:t>,8.8.8.8;</w:t>
      </w:r>
    </w:p>
    <w:p w:rsidR="00650987" w:rsidRDefault="00650987" w:rsidP="00650987">
      <w:r>
        <w:t xml:space="preserve">range </w:t>
      </w:r>
      <w:r w:rsidRPr="005C5BA0">
        <w:rPr>
          <w:color w:val="FF0000"/>
        </w:rPr>
        <w:t>1</w:t>
      </w:r>
      <w:r w:rsidRPr="005C5BA0">
        <w:rPr>
          <w:rFonts w:hint="eastAsia"/>
          <w:color w:val="FF0000"/>
        </w:rPr>
        <w:t>9</w:t>
      </w:r>
      <w:r w:rsidRPr="005C5BA0">
        <w:rPr>
          <w:color w:val="FF0000"/>
        </w:rPr>
        <w:t>2.16</w:t>
      </w:r>
      <w:r w:rsidRPr="005C5BA0">
        <w:rPr>
          <w:rFonts w:hint="eastAsia"/>
          <w:color w:val="FF0000"/>
        </w:rPr>
        <w:t>8</w:t>
      </w:r>
      <w:r w:rsidRPr="005C5BA0">
        <w:rPr>
          <w:color w:val="FF0000"/>
        </w:rPr>
        <w:t>.</w:t>
      </w:r>
      <w:r w:rsidRPr="005C5BA0">
        <w:rPr>
          <w:rFonts w:hint="eastAsia"/>
          <w:color w:val="FF0000"/>
        </w:rPr>
        <w:t>1</w:t>
      </w:r>
      <w:r w:rsidRPr="005C5BA0">
        <w:rPr>
          <w:color w:val="FF0000"/>
        </w:rPr>
        <w:t>0</w:t>
      </w:r>
      <w:r w:rsidRPr="005C5BA0">
        <w:rPr>
          <w:rFonts w:hint="eastAsia"/>
          <w:color w:val="FF0000"/>
        </w:rPr>
        <w:t>2</w:t>
      </w:r>
      <w:r w:rsidRPr="005C5BA0">
        <w:rPr>
          <w:color w:val="FF0000"/>
        </w:rPr>
        <w:t>.100 1</w:t>
      </w:r>
      <w:r w:rsidRPr="005C5BA0">
        <w:rPr>
          <w:rFonts w:hint="eastAsia"/>
          <w:color w:val="FF0000"/>
        </w:rPr>
        <w:t>9</w:t>
      </w:r>
      <w:r w:rsidRPr="005C5BA0">
        <w:rPr>
          <w:color w:val="FF0000"/>
        </w:rPr>
        <w:t>2.16</w:t>
      </w:r>
      <w:r w:rsidRPr="005C5BA0">
        <w:rPr>
          <w:rFonts w:hint="eastAsia"/>
          <w:color w:val="FF0000"/>
        </w:rPr>
        <w:t>8</w:t>
      </w:r>
      <w:r w:rsidRPr="005C5BA0">
        <w:rPr>
          <w:color w:val="FF0000"/>
        </w:rPr>
        <w:t>.</w:t>
      </w:r>
      <w:r w:rsidRPr="005C5BA0">
        <w:rPr>
          <w:rFonts w:hint="eastAsia"/>
          <w:color w:val="FF0000"/>
        </w:rPr>
        <w:t>1</w:t>
      </w:r>
      <w:r w:rsidRPr="005C5BA0">
        <w:rPr>
          <w:color w:val="FF0000"/>
        </w:rPr>
        <w:t>0</w:t>
      </w:r>
      <w:r w:rsidRPr="005C5BA0">
        <w:rPr>
          <w:rFonts w:hint="eastAsia"/>
          <w:color w:val="FF0000"/>
        </w:rPr>
        <w:t>2</w:t>
      </w:r>
      <w:r w:rsidRPr="005C5BA0">
        <w:rPr>
          <w:color w:val="FF0000"/>
        </w:rPr>
        <w:t>.199</w:t>
      </w:r>
      <w:r>
        <w:t>;</w:t>
      </w:r>
    </w:p>
    <w:p w:rsidR="00650987" w:rsidRDefault="00650987" w:rsidP="00650987">
      <w:r>
        <w:t xml:space="preserve">default-lease-time </w:t>
      </w:r>
      <w:r w:rsidRPr="005C5BA0">
        <w:rPr>
          <w:color w:val="FF0000"/>
        </w:rPr>
        <w:t>21600</w:t>
      </w:r>
      <w:r>
        <w:t>;</w:t>
      </w:r>
    </w:p>
    <w:p w:rsidR="00650987" w:rsidRDefault="00650987" w:rsidP="00650987">
      <w:r>
        <w:t xml:space="preserve">max-lease-time </w:t>
      </w:r>
      <w:r w:rsidRPr="005C5BA0">
        <w:rPr>
          <w:color w:val="FF0000"/>
        </w:rPr>
        <w:t>43200</w:t>
      </w:r>
      <w:r>
        <w:t>;</w:t>
      </w:r>
    </w:p>
    <w:p w:rsidR="00650987" w:rsidRDefault="00650987" w:rsidP="00650987">
      <w:r>
        <w:t>}</w:t>
      </w:r>
    </w:p>
    <w:p w:rsidR="00650987" w:rsidRPr="007C6DC0" w:rsidRDefault="00650987" w:rsidP="00650987">
      <w:pPr>
        <w:pStyle w:val="NotesHeading"/>
      </w:pPr>
      <w:r>
        <w:drawing>
          <wp:inline distT="0" distB="0" distL="0" distR="0" wp14:anchorId="5769FEA7" wp14:editId="185B442E">
            <wp:extent cx="495300" cy="200025"/>
            <wp:effectExtent l="19050" t="0" r="0" b="0"/>
            <wp:docPr id="82" name="图片 82"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4"/>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650987" w:rsidRDefault="00650987" w:rsidP="00400197">
      <w:pPr>
        <w:pStyle w:val="NotesText"/>
        <w:numPr>
          <w:ilvl w:val="0"/>
          <w:numId w:val="25"/>
        </w:numPr>
      </w:pPr>
      <w:r w:rsidRPr="006E7636">
        <w:t>subnet  netmask {</w:t>
      </w:r>
      <w:r>
        <w:rPr>
          <w:rFonts w:hint="eastAsia"/>
        </w:rPr>
        <w:t xml:space="preserve">           </w:t>
      </w:r>
      <w:r w:rsidRPr="006E7636">
        <w:rPr>
          <w:rFonts w:hint="eastAsia"/>
        </w:rPr>
        <w:t>#</w:t>
      </w:r>
      <w:r>
        <w:rPr>
          <w:rFonts w:hint="eastAsia"/>
        </w:rPr>
        <w:t>表示子网地址和子网掩码</w:t>
      </w:r>
    </w:p>
    <w:p w:rsidR="00650987" w:rsidRDefault="00650987" w:rsidP="00400197">
      <w:pPr>
        <w:pStyle w:val="NotesText"/>
        <w:numPr>
          <w:ilvl w:val="0"/>
          <w:numId w:val="25"/>
        </w:numPr>
      </w:pPr>
      <w:r w:rsidRPr="006E7636">
        <w:rPr>
          <w:rFonts w:hint="eastAsia"/>
        </w:rPr>
        <w:t xml:space="preserve">option routers              </w:t>
      </w:r>
      <w:r>
        <w:rPr>
          <w:rFonts w:hint="eastAsia"/>
        </w:rPr>
        <w:t xml:space="preserve"> </w:t>
      </w:r>
      <w:r w:rsidRPr="006E7636">
        <w:rPr>
          <w:rFonts w:hint="eastAsia"/>
        </w:rPr>
        <w:t>#</w:t>
      </w:r>
      <w:r>
        <w:rPr>
          <w:rFonts w:hint="eastAsia"/>
        </w:rPr>
        <w:t>表示为客户端设定的默认</w:t>
      </w:r>
      <w:r w:rsidRPr="006E7636">
        <w:rPr>
          <w:rFonts w:hint="eastAsia"/>
        </w:rPr>
        <w:t>网关</w:t>
      </w:r>
    </w:p>
    <w:p w:rsidR="00650987" w:rsidRDefault="00650987" w:rsidP="00400197">
      <w:pPr>
        <w:pStyle w:val="NotesText"/>
        <w:numPr>
          <w:ilvl w:val="0"/>
          <w:numId w:val="25"/>
        </w:numPr>
      </w:pPr>
      <w:r w:rsidRPr="006E7636">
        <w:rPr>
          <w:rFonts w:hint="eastAsia"/>
        </w:rPr>
        <w:t xml:space="preserve">option </w:t>
      </w:r>
      <w:r>
        <w:t>subnet</w:t>
      </w:r>
      <w:r w:rsidRPr="006E7636">
        <w:rPr>
          <w:rFonts w:hint="eastAsia"/>
        </w:rPr>
        <w:t>-</w:t>
      </w:r>
      <w:r w:rsidRPr="006E7636">
        <w:t xml:space="preserve">netmask </w:t>
      </w:r>
      <w:r w:rsidRPr="006E7636">
        <w:rPr>
          <w:rFonts w:hint="eastAsia"/>
        </w:rPr>
        <w:t xml:space="preserve">       #</w:t>
      </w:r>
      <w:r>
        <w:rPr>
          <w:rFonts w:hint="eastAsia"/>
        </w:rPr>
        <w:t>表示为客户端设定的子网掩码</w:t>
      </w:r>
    </w:p>
    <w:p w:rsidR="00650987" w:rsidRDefault="00650987" w:rsidP="00400197">
      <w:pPr>
        <w:pStyle w:val="NotesText"/>
        <w:numPr>
          <w:ilvl w:val="0"/>
          <w:numId w:val="25"/>
        </w:numPr>
      </w:pPr>
      <w:r>
        <w:rPr>
          <w:rFonts w:hint="eastAsia"/>
        </w:rPr>
        <w:t>option domain-name</w:t>
      </w:r>
      <w:r w:rsidRPr="006E7636">
        <w:rPr>
          <w:rFonts w:hint="eastAsia"/>
        </w:rPr>
        <w:t xml:space="preserve">      </w:t>
      </w:r>
      <w:r>
        <w:rPr>
          <w:rFonts w:hint="eastAsia"/>
        </w:rPr>
        <w:t xml:space="preserve">  </w:t>
      </w:r>
      <w:r w:rsidRPr="006E7636">
        <w:rPr>
          <w:rFonts w:hint="eastAsia"/>
        </w:rPr>
        <w:t xml:space="preserve"> </w:t>
      </w:r>
      <w:r>
        <w:rPr>
          <w:rFonts w:hint="eastAsia"/>
        </w:rPr>
        <w:t xml:space="preserve"> </w:t>
      </w:r>
      <w:r w:rsidRPr="006E7636">
        <w:rPr>
          <w:rFonts w:hint="eastAsia"/>
        </w:rPr>
        <w:t>#</w:t>
      </w:r>
      <w:r>
        <w:rPr>
          <w:rFonts w:hint="eastAsia"/>
        </w:rPr>
        <w:t>表示为客户端指明</w:t>
      </w:r>
      <w:r>
        <w:rPr>
          <w:rFonts w:hint="eastAsia"/>
        </w:rPr>
        <w:t>DNS</w:t>
      </w:r>
      <w:r w:rsidRPr="006E7636">
        <w:rPr>
          <w:rFonts w:hint="eastAsia"/>
        </w:rPr>
        <w:t>服务器名</w:t>
      </w:r>
      <w:r>
        <w:rPr>
          <w:rFonts w:hint="eastAsia"/>
        </w:rPr>
        <w:t>称</w:t>
      </w:r>
    </w:p>
    <w:p w:rsidR="00650987" w:rsidRDefault="00650987" w:rsidP="00400197">
      <w:pPr>
        <w:pStyle w:val="NotesText"/>
        <w:numPr>
          <w:ilvl w:val="0"/>
          <w:numId w:val="25"/>
        </w:numPr>
      </w:pPr>
      <w:r w:rsidRPr="006E7636">
        <w:rPr>
          <w:rFonts w:hint="eastAsia"/>
        </w:rPr>
        <w:t>option domain-name-servers   #</w:t>
      </w:r>
      <w:r>
        <w:rPr>
          <w:rFonts w:hint="eastAsia"/>
        </w:rPr>
        <w:t>表示为客户端指明</w:t>
      </w:r>
      <w:r>
        <w:rPr>
          <w:rFonts w:hint="eastAsia"/>
        </w:rPr>
        <w:t>DNS</w:t>
      </w:r>
      <w:r w:rsidRPr="006E7636">
        <w:rPr>
          <w:rFonts w:hint="eastAsia"/>
        </w:rPr>
        <w:t>服务器地址</w:t>
      </w:r>
    </w:p>
    <w:p w:rsidR="00650987" w:rsidRDefault="00650987" w:rsidP="00400197">
      <w:pPr>
        <w:pStyle w:val="NotesText"/>
        <w:numPr>
          <w:ilvl w:val="0"/>
          <w:numId w:val="25"/>
        </w:numPr>
      </w:pPr>
      <w:r w:rsidRPr="006E7636">
        <w:rPr>
          <w:rFonts w:hint="eastAsia"/>
        </w:rPr>
        <w:t xml:space="preserve">range           </w:t>
      </w:r>
      <w:r>
        <w:rPr>
          <w:rFonts w:hint="eastAsia"/>
        </w:rPr>
        <w:t xml:space="preserve">           </w:t>
      </w:r>
      <w:r w:rsidRPr="006E7636">
        <w:rPr>
          <w:rFonts w:hint="eastAsia"/>
        </w:rPr>
        <w:t>#</w:t>
      </w:r>
      <w:r>
        <w:rPr>
          <w:rFonts w:hint="eastAsia"/>
        </w:rPr>
        <w:t>表示为客户端设定的</w:t>
      </w:r>
      <w:r w:rsidRPr="006E7636">
        <w:rPr>
          <w:rFonts w:hint="eastAsia"/>
        </w:rPr>
        <w:t>IP</w:t>
      </w:r>
      <w:r w:rsidRPr="006E7636">
        <w:rPr>
          <w:rFonts w:hint="eastAsia"/>
        </w:rPr>
        <w:t>地址段</w:t>
      </w:r>
    </w:p>
    <w:p w:rsidR="00650987" w:rsidRDefault="00650987" w:rsidP="00400197">
      <w:pPr>
        <w:pStyle w:val="NotesText"/>
        <w:numPr>
          <w:ilvl w:val="0"/>
          <w:numId w:val="25"/>
        </w:numPr>
      </w:pPr>
      <w:r w:rsidRPr="006E7636">
        <w:rPr>
          <w:rFonts w:hint="eastAsia"/>
        </w:rPr>
        <w:t>default-lease-time            #</w:t>
      </w:r>
      <w:r>
        <w:rPr>
          <w:rFonts w:hint="eastAsia"/>
        </w:rPr>
        <w:t>表示</w:t>
      </w:r>
      <w:r w:rsidRPr="006E7636">
        <w:rPr>
          <w:rFonts w:hint="eastAsia"/>
        </w:rPr>
        <w:t>默认租期</w:t>
      </w:r>
    </w:p>
    <w:p w:rsidR="00650987" w:rsidRPr="006E7636" w:rsidRDefault="00650987" w:rsidP="00400197">
      <w:pPr>
        <w:pStyle w:val="NotesText"/>
        <w:numPr>
          <w:ilvl w:val="0"/>
          <w:numId w:val="25"/>
        </w:numPr>
      </w:pPr>
      <w:r w:rsidRPr="006E7636">
        <w:rPr>
          <w:rFonts w:hint="eastAsia"/>
        </w:rPr>
        <w:t>max-lease-time              #</w:t>
      </w:r>
      <w:r>
        <w:rPr>
          <w:rFonts w:hint="eastAsia"/>
        </w:rPr>
        <w:t>表示</w:t>
      </w:r>
      <w:r w:rsidRPr="006E7636">
        <w:rPr>
          <w:rFonts w:hint="eastAsia"/>
        </w:rPr>
        <w:t>最大租期</w:t>
      </w:r>
    </w:p>
    <w:p w:rsidR="00FE0ED3" w:rsidRDefault="005D6EDE" w:rsidP="00FE0ED3">
      <w:pPr>
        <w:pStyle w:val="Step"/>
        <w:outlineLvl w:val="9"/>
      </w:pPr>
      <w:r>
        <w:rPr>
          <w:rFonts w:cs="Times New Roman" w:hint="eastAsia"/>
        </w:rPr>
        <w:t>（</w:t>
      </w:r>
      <w:r w:rsidRPr="00A6735A">
        <w:rPr>
          <w:rFonts w:cs="Times New Roman" w:hint="eastAsia"/>
          <w:color w:val="FF0000"/>
        </w:rPr>
        <w:t>可选</w:t>
      </w:r>
      <w:r>
        <w:rPr>
          <w:rFonts w:cs="Times New Roman" w:hint="eastAsia"/>
        </w:rPr>
        <w:t>）</w:t>
      </w:r>
      <w:r w:rsidR="00FE0ED3" w:rsidRPr="00FE0ED3">
        <w:rPr>
          <w:rFonts w:cs="Times New Roman"/>
        </w:rPr>
        <w:t>执行如下</w:t>
      </w:r>
      <w:r w:rsidR="00FE0ED3" w:rsidRPr="00C239E0">
        <w:t>命令</w:t>
      </w:r>
      <w:r w:rsidR="00FE0ED3" w:rsidRPr="00FE0ED3">
        <w:rPr>
          <w:rFonts w:cs="Times New Roman" w:hint="eastAsia"/>
        </w:rPr>
        <w:t>，</w:t>
      </w:r>
      <w:r w:rsidR="00FE0ED3">
        <w:rPr>
          <w:rFonts w:hint="eastAsia"/>
        </w:rPr>
        <w:t>编辑</w:t>
      </w:r>
      <w:r w:rsidR="00FE0ED3">
        <w:rPr>
          <w:rFonts w:hint="eastAsia"/>
        </w:rPr>
        <w:t>/etc/sysconfig/dhcpd</w:t>
      </w:r>
      <w:r w:rsidR="00FE0ED3">
        <w:rPr>
          <w:rFonts w:hint="eastAsia"/>
        </w:rPr>
        <w:t>文件：</w:t>
      </w:r>
    </w:p>
    <w:p w:rsidR="00FE0ED3" w:rsidRDefault="00FE0ED3" w:rsidP="00FE0ED3">
      <w:r w:rsidRPr="00FE0ED3">
        <w:rPr>
          <w:rFonts w:cs="Times New Roman" w:hint="eastAsia"/>
          <w:highlight w:val="lightGray"/>
        </w:rPr>
        <w:t>vi /etc/</w:t>
      </w:r>
      <w:r>
        <w:rPr>
          <w:rFonts w:cs="Times New Roman" w:hint="eastAsia"/>
          <w:highlight w:val="lightGray"/>
        </w:rPr>
        <w:t>s</w:t>
      </w:r>
      <w:r w:rsidRPr="00FE0ED3">
        <w:rPr>
          <w:rFonts w:cs="Times New Roman" w:hint="eastAsia"/>
          <w:highlight w:val="lightGray"/>
        </w:rPr>
        <w:t>ysconfig/dhcpd</w:t>
      </w:r>
    </w:p>
    <w:p w:rsidR="00FE0ED3" w:rsidRDefault="00FE0ED3" w:rsidP="00FE0ED3">
      <w:r w:rsidRPr="006E7636">
        <w:rPr>
          <w:rFonts w:hint="eastAsia"/>
        </w:rPr>
        <w:t>根据实际情况为参数</w:t>
      </w:r>
      <w:r>
        <w:t>DHCPDARGS</w:t>
      </w:r>
      <w:r>
        <w:rPr>
          <w:rFonts w:hint="eastAsia"/>
        </w:rPr>
        <w:t>配置网卡名</w:t>
      </w:r>
      <w:r w:rsidR="00BE3945">
        <w:rPr>
          <w:rFonts w:hint="eastAsia"/>
        </w:rPr>
        <w:t>，</w:t>
      </w:r>
      <w:r w:rsidR="00BE3945" w:rsidRPr="00FE0ED3">
        <w:rPr>
          <w:rFonts w:hint="eastAsia"/>
        </w:rPr>
        <w:t>保存修改。</w:t>
      </w:r>
    </w:p>
    <w:p w:rsidR="00FE0ED3" w:rsidRPr="00FE0ED3" w:rsidRDefault="00FE0ED3" w:rsidP="00FE0ED3">
      <w:r>
        <w:t>DHCPDARGS=eth0</w:t>
      </w:r>
    </w:p>
    <w:p w:rsidR="00FE0ED3" w:rsidRPr="00FE0ED3" w:rsidRDefault="005D6EDE" w:rsidP="00FE0ED3">
      <w:pPr>
        <w:pStyle w:val="Step"/>
        <w:outlineLvl w:val="9"/>
      </w:pPr>
      <w:r>
        <w:rPr>
          <w:rFonts w:cs="Times New Roman" w:hint="eastAsia"/>
        </w:rPr>
        <w:t>（</w:t>
      </w:r>
      <w:r w:rsidRPr="00A6735A">
        <w:rPr>
          <w:rFonts w:cs="Times New Roman" w:hint="eastAsia"/>
          <w:color w:val="FF0000"/>
        </w:rPr>
        <w:t>可选</w:t>
      </w:r>
      <w:r>
        <w:rPr>
          <w:rFonts w:cs="Times New Roman" w:hint="eastAsia"/>
        </w:rPr>
        <w:t>）</w:t>
      </w:r>
      <w:r w:rsidR="00FE0ED3" w:rsidRPr="00FE0ED3">
        <w:rPr>
          <w:rFonts w:cs="Times New Roman"/>
        </w:rPr>
        <w:t>执行如下</w:t>
      </w:r>
      <w:r w:rsidR="00FE0ED3" w:rsidRPr="00C239E0">
        <w:t>命令</w:t>
      </w:r>
      <w:r w:rsidR="00FE0ED3" w:rsidRPr="00FE0ED3">
        <w:rPr>
          <w:rFonts w:cs="Times New Roman" w:hint="eastAsia"/>
        </w:rPr>
        <w:t>，</w:t>
      </w:r>
      <w:r w:rsidR="00FE0ED3" w:rsidRPr="00FE0ED3">
        <w:rPr>
          <w:rFonts w:hint="eastAsia"/>
        </w:rPr>
        <w:t>启动</w:t>
      </w:r>
      <w:r w:rsidR="00FE0ED3" w:rsidRPr="00FE0ED3">
        <w:rPr>
          <w:rFonts w:hint="eastAsia"/>
        </w:rPr>
        <w:t>DHCP</w:t>
      </w:r>
      <w:r w:rsidR="00FE0ED3" w:rsidRPr="00FE0ED3">
        <w:rPr>
          <w:rFonts w:hint="eastAsia"/>
        </w:rPr>
        <w:t>服务器</w:t>
      </w:r>
      <w:r w:rsidR="00BE3945">
        <w:rPr>
          <w:rFonts w:hint="eastAsia"/>
        </w:rPr>
        <w:t>。</w:t>
      </w:r>
    </w:p>
    <w:p w:rsidR="00FE0ED3" w:rsidRPr="00FE0ED3" w:rsidRDefault="00FE0ED3" w:rsidP="00FE0ED3">
      <w:pPr>
        <w:rPr>
          <w:rFonts w:cs="Times New Roman"/>
          <w:highlight w:val="lightGray"/>
        </w:rPr>
      </w:pPr>
      <w:r w:rsidRPr="00FE0ED3">
        <w:rPr>
          <w:rFonts w:cs="Times New Roman"/>
          <w:highlight w:val="lightGray"/>
        </w:rPr>
        <w:lastRenderedPageBreak/>
        <w:t>service dhcpd start</w:t>
      </w:r>
    </w:p>
    <w:p w:rsidR="00FE0ED3" w:rsidRPr="00FE0ED3" w:rsidRDefault="005D6EDE" w:rsidP="00FE0ED3">
      <w:pPr>
        <w:pStyle w:val="Step"/>
        <w:outlineLvl w:val="9"/>
      </w:pPr>
      <w:r>
        <w:rPr>
          <w:rFonts w:cs="Times New Roman" w:hint="eastAsia"/>
        </w:rPr>
        <w:t>（</w:t>
      </w:r>
      <w:r w:rsidRPr="00A6735A">
        <w:rPr>
          <w:rFonts w:cs="Times New Roman" w:hint="eastAsia"/>
          <w:color w:val="FF0000"/>
        </w:rPr>
        <w:t>可选</w:t>
      </w:r>
      <w:r>
        <w:rPr>
          <w:rFonts w:cs="Times New Roman" w:hint="eastAsia"/>
        </w:rPr>
        <w:t>）</w:t>
      </w:r>
      <w:r w:rsidR="00FE0ED3" w:rsidRPr="00FE0ED3">
        <w:rPr>
          <w:rFonts w:cs="Times New Roman"/>
        </w:rPr>
        <w:t>执行如下</w:t>
      </w:r>
      <w:r w:rsidR="00FE0ED3" w:rsidRPr="00C239E0">
        <w:t>命令</w:t>
      </w:r>
      <w:r w:rsidR="00FE0ED3" w:rsidRPr="00FE0ED3">
        <w:rPr>
          <w:rFonts w:cs="Times New Roman" w:hint="eastAsia"/>
        </w:rPr>
        <w:t>，</w:t>
      </w:r>
      <w:r w:rsidR="00FE0ED3" w:rsidRPr="00FE0ED3">
        <w:rPr>
          <w:rFonts w:hint="eastAsia"/>
        </w:rPr>
        <w:t>让</w:t>
      </w:r>
      <w:r w:rsidR="00FE0ED3" w:rsidRPr="00FE0ED3">
        <w:rPr>
          <w:rFonts w:hint="eastAsia"/>
        </w:rPr>
        <w:t>dhcp</w:t>
      </w:r>
      <w:r w:rsidR="00BE3945">
        <w:rPr>
          <w:rFonts w:hint="eastAsia"/>
        </w:rPr>
        <w:t>服务随系统而启动。</w:t>
      </w:r>
    </w:p>
    <w:p w:rsidR="00FE0ED3" w:rsidRPr="00FE0ED3" w:rsidRDefault="00FE0ED3" w:rsidP="00FE0ED3">
      <w:pPr>
        <w:rPr>
          <w:rFonts w:cs="Times New Roman"/>
          <w:highlight w:val="lightGray"/>
        </w:rPr>
      </w:pPr>
      <w:r w:rsidRPr="00FE0ED3">
        <w:rPr>
          <w:rFonts w:cs="Times New Roman"/>
          <w:highlight w:val="lightGray"/>
        </w:rPr>
        <w:t>chkconfig dhcpd on</w:t>
      </w:r>
    </w:p>
    <w:p w:rsidR="000A7DA3" w:rsidRPr="000A7DA3" w:rsidRDefault="00EE203F" w:rsidP="000A7DA3">
      <w:r w:rsidRPr="00E2187A">
        <w:rPr>
          <w:rFonts w:hint="eastAsia"/>
          <w:b/>
        </w:rPr>
        <w:t>------</w:t>
      </w:r>
      <w:r w:rsidRPr="00E2187A">
        <w:rPr>
          <w:rFonts w:hint="eastAsia"/>
          <w:b/>
        </w:rPr>
        <w:t>结束</w:t>
      </w:r>
    </w:p>
    <w:p w:rsidR="00051A46" w:rsidRPr="00051A46" w:rsidRDefault="005E6152" w:rsidP="005E6152">
      <w:pPr>
        <w:pStyle w:val="31"/>
        <w:rPr>
          <w:rFonts w:cs="Arial"/>
        </w:rPr>
      </w:pPr>
      <w:bookmarkStart w:id="83" w:name="_Toc513554791"/>
      <w:r>
        <w:rPr>
          <w:rFonts w:hint="eastAsia"/>
        </w:rPr>
        <w:t>安装</w:t>
      </w:r>
      <w:r w:rsidR="00051A46">
        <w:rPr>
          <w:rFonts w:hint="eastAsia"/>
        </w:rPr>
        <w:t>组件</w:t>
      </w:r>
      <w:bookmarkEnd w:id="83"/>
    </w:p>
    <w:p w:rsidR="005E6152" w:rsidRDefault="00EC2260" w:rsidP="00051A46">
      <w:pPr>
        <w:pStyle w:val="BlockLabel"/>
      </w:pPr>
      <w:r>
        <w:rPr>
          <w:rFonts w:hint="eastAsia"/>
        </w:rPr>
        <w:t>组件</w:t>
      </w:r>
      <w:r w:rsidR="00051A46">
        <w:rPr>
          <w:rFonts w:hint="eastAsia"/>
        </w:rPr>
        <w:t>安装</w:t>
      </w:r>
      <w:r>
        <w:rPr>
          <w:rFonts w:hint="eastAsia"/>
        </w:rPr>
        <w:t>方法</w:t>
      </w:r>
    </w:p>
    <w:p w:rsidR="001F674D" w:rsidRPr="00466B0C" w:rsidRDefault="001F674D" w:rsidP="001F674D">
      <w:pPr>
        <w:pStyle w:val="CAUTIONHeading"/>
      </w:pPr>
      <w:r>
        <w:rPr>
          <w:rFonts w:hint="eastAsia"/>
        </w:rPr>
        <w:drawing>
          <wp:inline distT="0" distB="0" distL="0" distR="0" wp14:anchorId="005367B1" wp14:editId="1ABD8FA6">
            <wp:extent cx="923925" cy="457200"/>
            <wp:effectExtent l="19050" t="0" r="0" b="0"/>
            <wp:docPr id="81" name="图片 81" descr="image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19"/>
                    <pic:cNvPicPr>
                      <a:picLocks noChangeAspect="1" noChangeArrowheads="1"/>
                    </pic:cNvPicPr>
                  </pic:nvPicPr>
                  <pic:blipFill>
                    <a:blip r:embed="rId44"/>
                    <a:srcRect/>
                    <a:stretch>
                      <a:fillRect/>
                    </a:stretch>
                  </pic:blipFill>
                  <pic:spPr bwMode="auto">
                    <a:xfrm>
                      <a:off x="0" y="0"/>
                      <a:ext cx="923925" cy="457200"/>
                    </a:xfrm>
                    <a:prstGeom prst="rect">
                      <a:avLst/>
                    </a:prstGeom>
                    <a:noFill/>
                    <a:ln w="9525">
                      <a:noFill/>
                      <a:miter lim="800000"/>
                      <a:headEnd/>
                      <a:tailEnd/>
                    </a:ln>
                  </pic:spPr>
                </pic:pic>
              </a:graphicData>
            </a:graphic>
          </wp:inline>
        </w:drawing>
      </w:r>
    </w:p>
    <w:p w:rsidR="001F674D" w:rsidRPr="00EA6A4B" w:rsidRDefault="001F674D" w:rsidP="001F674D">
      <w:pPr>
        <w:pStyle w:val="CAUTIONText"/>
      </w:pPr>
      <w:r w:rsidRPr="007F4669">
        <w:rPr>
          <w:rFonts w:hint="eastAsia"/>
        </w:rPr>
        <w:t>执行安装前要求</w:t>
      </w:r>
      <w:r w:rsidRPr="007F4669">
        <w:rPr>
          <w:rFonts w:hint="eastAsia"/>
        </w:rPr>
        <w:t>root</w:t>
      </w:r>
      <w:r w:rsidRPr="007F4669">
        <w:rPr>
          <w:rFonts w:hint="eastAsia"/>
        </w:rPr>
        <w:t>用户已登录进入</w:t>
      </w:r>
      <w:r w:rsidRPr="007F4669">
        <w:rPr>
          <w:rFonts w:hint="eastAsia"/>
        </w:rPr>
        <w:t>CentOS</w:t>
      </w:r>
      <w:r w:rsidRPr="007F4669">
        <w:rPr>
          <w:rFonts w:hint="eastAsia"/>
        </w:rPr>
        <w:t>桌面，否则将不能进行组件安装。</w:t>
      </w:r>
    </w:p>
    <w:p w:rsidR="001F674D" w:rsidRPr="001F674D" w:rsidRDefault="001F674D" w:rsidP="001F674D"/>
    <w:p w:rsidR="00AE3D37" w:rsidRDefault="00AE3D37" w:rsidP="00C239E0">
      <w:pPr>
        <w:pStyle w:val="Step"/>
        <w:outlineLvl w:val="9"/>
      </w:pPr>
      <w:r w:rsidRPr="005E6152">
        <w:rPr>
          <w:rFonts w:cs="Times New Roman"/>
        </w:rPr>
        <w:t>执行如下</w:t>
      </w:r>
      <w:r w:rsidRPr="00C239E0">
        <w:t>命令</w:t>
      </w:r>
      <w:r w:rsidRPr="005E6152">
        <w:rPr>
          <w:rFonts w:cs="Times New Roman" w:hint="eastAsia"/>
        </w:rPr>
        <w:t>，安装</w:t>
      </w:r>
      <w:r>
        <w:rPr>
          <w:rFonts w:cs="Times New Roman" w:hint="eastAsia"/>
        </w:rPr>
        <w:t>gcc</w:t>
      </w:r>
      <w:r>
        <w:rPr>
          <w:rFonts w:hint="eastAsia"/>
        </w:rPr>
        <w:t>。</w:t>
      </w:r>
    </w:p>
    <w:p w:rsidR="00AE3D37" w:rsidRPr="00AE3D37" w:rsidRDefault="00AE3D37" w:rsidP="00AE3D37">
      <w:pPr>
        <w:rPr>
          <w:rFonts w:cs="Times New Roman"/>
          <w:highlight w:val="lightGray"/>
        </w:rPr>
      </w:pPr>
      <w:r>
        <w:rPr>
          <w:rFonts w:cs="Times New Roman" w:hint="eastAsia"/>
          <w:highlight w:val="lightGray"/>
        </w:rPr>
        <w:t>yum</w:t>
      </w:r>
      <w:r w:rsidRPr="00326CFE">
        <w:rPr>
          <w:rFonts w:cs="Times New Roman"/>
          <w:highlight w:val="lightGray"/>
        </w:rPr>
        <w:t xml:space="preserve"> </w:t>
      </w:r>
      <w:r w:rsidR="00CF2AC1">
        <w:rPr>
          <w:rFonts w:cs="Times New Roman" w:hint="eastAsia"/>
          <w:highlight w:val="lightGray"/>
        </w:rPr>
        <w:t xml:space="preserve">-y </w:t>
      </w:r>
      <w:r>
        <w:rPr>
          <w:rFonts w:cs="Times New Roman" w:hint="eastAsia"/>
          <w:highlight w:val="lightGray"/>
        </w:rPr>
        <w:t xml:space="preserve">install </w:t>
      </w:r>
      <w:r w:rsidRPr="00AE3D37">
        <w:rPr>
          <w:rFonts w:cs="Times New Roman" w:hint="eastAsia"/>
          <w:highlight w:val="lightGray"/>
        </w:rPr>
        <w:t>gcc</w:t>
      </w:r>
    </w:p>
    <w:p w:rsidR="00EC2260" w:rsidRDefault="00EC2260" w:rsidP="00EC2260">
      <w:pPr>
        <w:pStyle w:val="Step"/>
        <w:outlineLvl w:val="9"/>
      </w:pPr>
      <w:r w:rsidRPr="005E6152">
        <w:rPr>
          <w:rFonts w:cs="Times New Roman"/>
        </w:rPr>
        <w:t>执行如下</w:t>
      </w:r>
      <w:r w:rsidRPr="00C239E0">
        <w:t>命令</w:t>
      </w:r>
      <w:r w:rsidRPr="005E6152">
        <w:rPr>
          <w:rFonts w:cs="Times New Roman" w:hint="eastAsia"/>
        </w:rPr>
        <w:t>，安装</w:t>
      </w:r>
      <w:r>
        <w:rPr>
          <w:rFonts w:cs="Times New Roman" w:hint="eastAsia"/>
        </w:rPr>
        <w:t>gcc-c++</w:t>
      </w:r>
      <w:r>
        <w:rPr>
          <w:rFonts w:hint="eastAsia"/>
        </w:rPr>
        <w:t>。</w:t>
      </w:r>
    </w:p>
    <w:p w:rsidR="00EC2260" w:rsidRPr="00EC2260" w:rsidRDefault="00EC2260" w:rsidP="00EC2260">
      <w:pPr>
        <w:rPr>
          <w:rFonts w:cs="Times New Roman"/>
          <w:highlight w:val="lightGray"/>
        </w:rPr>
      </w:pPr>
      <w:r w:rsidRPr="00EC2260">
        <w:rPr>
          <w:rFonts w:cs="Times New Roman" w:hint="eastAsia"/>
          <w:highlight w:val="lightGray"/>
        </w:rPr>
        <w:t>yum</w:t>
      </w:r>
      <w:r w:rsidRPr="00EC2260">
        <w:rPr>
          <w:rFonts w:cs="Times New Roman"/>
          <w:highlight w:val="lightGray"/>
        </w:rPr>
        <w:t xml:space="preserve"> </w:t>
      </w:r>
      <w:r w:rsidRPr="00EC2260">
        <w:rPr>
          <w:rFonts w:cs="Times New Roman" w:hint="eastAsia"/>
          <w:highlight w:val="lightGray"/>
        </w:rPr>
        <w:t>-y install gcc-c++</w:t>
      </w:r>
    </w:p>
    <w:p w:rsidR="00EC2260" w:rsidRDefault="00EC2260" w:rsidP="00EC2260">
      <w:pPr>
        <w:pStyle w:val="Step"/>
        <w:outlineLvl w:val="9"/>
      </w:pPr>
      <w:r w:rsidRPr="005E6152">
        <w:rPr>
          <w:rFonts w:cs="Times New Roman"/>
        </w:rPr>
        <w:t>执行如下命令</w:t>
      </w:r>
      <w:r w:rsidRPr="005E6152">
        <w:rPr>
          <w:rFonts w:cs="Times New Roman" w:hint="eastAsia"/>
        </w:rPr>
        <w:t>，安装</w:t>
      </w:r>
      <w:r>
        <w:rPr>
          <w:rFonts w:hint="eastAsia"/>
        </w:rPr>
        <w:t>glibc.i686</w:t>
      </w:r>
      <w:r>
        <w:rPr>
          <w:rFonts w:hint="eastAsia"/>
        </w:rPr>
        <w:t>。</w:t>
      </w:r>
    </w:p>
    <w:p w:rsidR="00EC2260" w:rsidRPr="00EC2260" w:rsidRDefault="00EC2260" w:rsidP="00EC2260">
      <w:pPr>
        <w:rPr>
          <w:rFonts w:cs="Times New Roman"/>
          <w:highlight w:val="lightGray"/>
        </w:rPr>
      </w:pPr>
      <w:r w:rsidRPr="00EC2260">
        <w:rPr>
          <w:rFonts w:cs="Times New Roman" w:hint="eastAsia"/>
          <w:highlight w:val="lightGray"/>
        </w:rPr>
        <w:t>yum</w:t>
      </w:r>
      <w:r w:rsidRPr="00EC2260">
        <w:rPr>
          <w:rFonts w:cs="Times New Roman"/>
          <w:highlight w:val="lightGray"/>
        </w:rPr>
        <w:t xml:space="preserve"> </w:t>
      </w:r>
      <w:r w:rsidRPr="00EC2260">
        <w:rPr>
          <w:rFonts w:cs="Times New Roman" w:hint="eastAsia"/>
          <w:highlight w:val="lightGray"/>
        </w:rPr>
        <w:t>-y install glibc.i686</w:t>
      </w:r>
    </w:p>
    <w:p w:rsidR="00EC2260" w:rsidRDefault="00EC2260" w:rsidP="00EC2260">
      <w:pPr>
        <w:pStyle w:val="Step"/>
        <w:outlineLvl w:val="9"/>
      </w:pPr>
      <w:r w:rsidRPr="005E6152">
        <w:rPr>
          <w:rFonts w:cs="Times New Roman"/>
        </w:rPr>
        <w:t>执行如下命令</w:t>
      </w:r>
      <w:r w:rsidRPr="005E6152">
        <w:rPr>
          <w:rFonts w:cs="Times New Roman" w:hint="eastAsia"/>
        </w:rPr>
        <w:t>，安装</w:t>
      </w:r>
      <w:r>
        <w:rPr>
          <w:rFonts w:hint="eastAsia"/>
        </w:rPr>
        <w:t>dos2unix</w:t>
      </w:r>
      <w:r>
        <w:rPr>
          <w:rFonts w:hint="eastAsia"/>
        </w:rPr>
        <w:t>。</w:t>
      </w:r>
    </w:p>
    <w:p w:rsidR="00EC2260" w:rsidRPr="00EC2260" w:rsidRDefault="00EC2260" w:rsidP="00EC2260">
      <w:pPr>
        <w:rPr>
          <w:rFonts w:cs="Times New Roman"/>
          <w:highlight w:val="lightGray"/>
        </w:rPr>
      </w:pPr>
      <w:r w:rsidRPr="00EC2260">
        <w:rPr>
          <w:rFonts w:cs="Times New Roman" w:hint="eastAsia"/>
          <w:highlight w:val="lightGray"/>
        </w:rPr>
        <w:t>yum</w:t>
      </w:r>
      <w:r w:rsidRPr="00EC2260">
        <w:rPr>
          <w:rFonts w:cs="Times New Roman"/>
          <w:highlight w:val="lightGray"/>
        </w:rPr>
        <w:t xml:space="preserve"> </w:t>
      </w:r>
      <w:r w:rsidRPr="00EC2260">
        <w:rPr>
          <w:rFonts w:cs="Times New Roman" w:hint="eastAsia"/>
          <w:highlight w:val="lightGray"/>
        </w:rPr>
        <w:t>-y install dos2unix</w:t>
      </w:r>
    </w:p>
    <w:p w:rsidR="00EC2260" w:rsidRDefault="00EC2260" w:rsidP="00EC2260">
      <w:pPr>
        <w:pStyle w:val="Step"/>
        <w:outlineLvl w:val="9"/>
      </w:pPr>
      <w:r w:rsidRPr="005E6152">
        <w:rPr>
          <w:rFonts w:cs="Times New Roman"/>
        </w:rPr>
        <w:t>执行如下命令</w:t>
      </w:r>
      <w:r w:rsidRPr="005E6152">
        <w:rPr>
          <w:rFonts w:cs="Times New Roman" w:hint="eastAsia"/>
        </w:rPr>
        <w:t>，安装</w:t>
      </w:r>
      <w:r>
        <w:rPr>
          <w:rFonts w:cs="Times New Roman" w:hint="eastAsia"/>
        </w:rPr>
        <w:t>FTP</w:t>
      </w:r>
      <w:r>
        <w:rPr>
          <w:rFonts w:hint="eastAsia"/>
        </w:rPr>
        <w:t>。</w:t>
      </w:r>
    </w:p>
    <w:p w:rsidR="00EC2260" w:rsidRPr="00EC2260" w:rsidRDefault="00EC2260" w:rsidP="00EC2260">
      <w:pPr>
        <w:rPr>
          <w:rFonts w:cs="Times New Roman"/>
          <w:highlight w:val="lightGray"/>
        </w:rPr>
      </w:pPr>
      <w:r w:rsidRPr="00EC2260">
        <w:rPr>
          <w:rFonts w:cs="Times New Roman" w:hint="eastAsia"/>
          <w:highlight w:val="lightGray"/>
        </w:rPr>
        <w:t>yum</w:t>
      </w:r>
      <w:r w:rsidRPr="00EC2260">
        <w:rPr>
          <w:rFonts w:cs="Times New Roman"/>
          <w:highlight w:val="lightGray"/>
        </w:rPr>
        <w:t xml:space="preserve"> </w:t>
      </w:r>
      <w:r w:rsidRPr="00EC2260">
        <w:rPr>
          <w:rFonts w:cs="Times New Roman" w:hint="eastAsia"/>
          <w:highlight w:val="lightGray"/>
        </w:rPr>
        <w:t>-y install vsftpd</w:t>
      </w:r>
    </w:p>
    <w:p w:rsidR="00EC2260" w:rsidRDefault="00EC2260" w:rsidP="00EC2260">
      <w:pPr>
        <w:pStyle w:val="Step"/>
        <w:outlineLvl w:val="9"/>
      </w:pPr>
      <w:r w:rsidRPr="005E6152">
        <w:rPr>
          <w:rFonts w:cs="Times New Roman"/>
        </w:rPr>
        <w:t>执行如下命令</w:t>
      </w:r>
      <w:r w:rsidRPr="005E6152">
        <w:rPr>
          <w:rFonts w:cs="Times New Roman" w:hint="eastAsia"/>
        </w:rPr>
        <w:t>，安装</w:t>
      </w:r>
      <w:r>
        <w:rPr>
          <w:rFonts w:cs="Times New Roman" w:hint="eastAsia"/>
        </w:rPr>
        <w:t>LSB</w:t>
      </w:r>
      <w:r>
        <w:rPr>
          <w:rFonts w:hint="eastAsia"/>
        </w:rPr>
        <w:t>。</w:t>
      </w:r>
    </w:p>
    <w:p w:rsidR="00EC2260" w:rsidRPr="00EC2260" w:rsidRDefault="00EC2260" w:rsidP="00EC2260">
      <w:pPr>
        <w:rPr>
          <w:rFonts w:cs="Times New Roman"/>
          <w:highlight w:val="lightGray"/>
        </w:rPr>
      </w:pPr>
      <w:r w:rsidRPr="00EC2260">
        <w:rPr>
          <w:rFonts w:cs="Times New Roman"/>
          <w:highlight w:val="lightGray"/>
        </w:rPr>
        <w:t>yum install -y redhat-lsb</w:t>
      </w:r>
    </w:p>
    <w:p w:rsidR="000F34F7" w:rsidRPr="000F34F7" w:rsidRDefault="000F34F7" w:rsidP="00EC2260">
      <w:pPr>
        <w:pStyle w:val="Step"/>
        <w:outlineLvl w:val="9"/>
      </w:pPr>
      <w:r>
        <w:rPr>
          <w:rFonts w:hint="eastAsia"/>
        </w:rPr>
        <w:t>安装</w:t>
      </w:r>
      <w:r w:rsidRPr="000F34F7">
        <w:rPr>
          <w:rFonts w:cs="Times New Roman" w:hint="eastAsia"/>
        </w:rPr>
        <w:t>完成后，将光盘取出。</w:t>
      </w:r>
    </w:p>
    <w:p w:rsidR="00EC2260" w:rsidRPr="00EC2260" w:rsidRDefault="00EC2260" w:rsidP="00EC2260">
      <w:r>
        <w:rPr>
          <w:rFonts w:hint="eastAsia"/>
        </w:rPr>
        <w:t>------</w:t>
      </w:r>
      <w:r w:rsidRPr="00EC2260">
        <w:rPr>
          <w:rFonts w:hint="eastAsia"/>
          <w:b/>
        </w:rPr>
        <w:t>结束</w:t>
      </w:r>
    </w:p>
    <w:p w:rsidR="00EC2260" w:rsidRPr="00EC2260" w:rsidRDefault="00EC2260" w:rsidP="00EC2260">
      <w:pPr>
        <w:pStyle w:val="BlockLabel"/>
      </w:pPr>
      <w:r>
        <w:rPr>
          <w:rFonts w:hint="eastAsia"/>
        </w:rPr>
        <w:t>组件安装校验</w:t>
      </w:r>
      <w:r>
        <w:rPr>
          <w:rFonts w:cs="Times New Roman" w:hint="eastAsia"/>
        </w:rPr>
        <w:t>（可选）</w:t>
      </w:r>
    </w:p>
    <w:p w:rsidR="00AE3D37" w:rsidRDefault="00AE3D37" w:rsidP="00C239E0">
      <w:pPr>
        <w:pStyle w:val="Step"/>
        <w:outlineLvl w:val="9"/>
      </w:pPr>
      <w:r w:rsidRPr="005E6152">
        <w:rPr>
          <w:rFonts w:cs="Times New Roman"/>
        </w:rPr>
        <w:t>执行如下</w:t>
      </w:r>
      <w:r w:rsidRPr="00C239E0">
        <w:t>命令</w:t>
      </w:r>
      <w:r w:rsidRPr="005E6152">
        <w:rPr>
          <w:rFonts w:cs="Times New Roman" w:hint="eastAsia"/>
        </w:rPr>
        <w:t>，</w:t>
      </w:r>
      <w:r w:rsidR="008E4BD9">
        <w:rPr>
          <w:rFonts w:cs="Times New Roman" w:hint="eastAsia"/>
        </w:rPr>
        <w:t>可</w:t>
      </w:r>
      <w:r>
        <w:rPr>
          <w:rFonts w:cs="Times New Roman" w:hint="eastAsia"/>
        </w:rPr>
        <w:t>查看</w:t>
      </w:r>
      <w:r>
        <w:rPr>
          <w:rFonts w:cs="Times New Roman" w:hint="eastAsia"/>
        </w:rPr>
        <w:t>gcc</w:t>
      </w:r>
      <w:r>
        <w:rPr>
          <w:rFonts w:cs="Times New Roman" w:hint="eastAsia"/>
        </w:rPr>
        <w:t>是否</w:t>
      </w:r>
      <w:r w:rsidRPr="005E6152">
        <w:rPr>
          <w:rFonts w:cs="Times New Roman" w:hint="eastAsia"/>
        </w:rPr>
        <w:t>安装</w:t>
      </w:r>
      <w:r>
        <w:rPr>
          <w:rFonts w:cs="Times New Roman" w:hint="eastAsia"/>
        </w:rPr>
        <w:t>成功，如果有</w:t>
      </w:r>
      <w:r>
        <w:rPr>
          <w:rFonts w:cs="Times New Roman" w:hint="eastAsia"/>
        </w:rPr>
        <w:t>gcc</w:t>
      </w:r>
      <w:r>
        <w:rPr>
          <w:rFonts w:cs="Times New Roman" w:hint="eastAsia"/>
        </w:rPr>
        <w:t>版本信息则表示安装成功</w:t>
      </w:r>
      <w:r>
        <w:rPr>
          <w:rFonts w:hint="eastAsia"/>
        </w:rPr>
        <w:t>。否则提示</w:t>
      </w:r>
      <w:r>
        <w:rPr>
          <w:rFonts w:cs="Times New Roman" w:hint="eastAsia"/>
        </w:rPr>
        <w:t>gcc</w:t>
      </w:r>
      <w:r>
        <w:rPr>
          <w:rFonts w:cs="Times New Roman" w:hint="eastAsia"/>
        </w:rPr>
        <w:t>未安装</w:t>
      </w:r>
      <w:r w:rsidR="00BF4B45">
        <w:rPr>
          <w:rFonts w:cs="Times New Roman" w:hint="eastAsia"/>
        </w:rPr>
        <w:t>，如</w:t>
      </w:r>
      <w:r w:rsidR="00BF4B45">
        <w:rPr>
          <w:rFonts w:cs="Times New Roman"/>
        </w:rPr>
        <w:fldChar w:fldCharType="begin"/>
      </w:r>
      <w:r w:rsidR="00BF4B45">
        <w:rPr>
          <w:rFonts w:cs="Times New Roman"/>
        </w:rPr>
        <w:instrText xml:space="preserve"> </w:instrText>
      </w:r>
      <w:r w:rsidR="00BF4B45">
        <w:rPr>
          <w:rFonts w:cs="Times New Roman" w:hint="eastAsia"/>
        </w:rPr>
        <w:instrText>REF _Ref343701024 \r \h</w:instrText>
      </w:r>
      <w:r w:rsidR="00BF4B45">
        <w:rPr>
          <w:rFonts w:cs="Times New Roman"/>
        </w:rPr>
        <w:instrText xml:space="preserve"> </w:instrText>
      </w:r>
      <w:r w:rsidR="00BF4B45">
        <w:rPr>
          <w:rFonts w:cs="Times New Roman"/>
        </w:rPr>
      </w:r>
      <w:r w:rsidR="00BF4B45">
        <w:rPr>
          <w:rFonts w:cs="Times New Roman"/>
        </w:rPr>
        <w:fldChar w:fldCharType="separate"/>
      </w:r>
      <w:r w:rsidR="006E22B5">
        <w:rPr>
          <w:rFonts w:cs="Times New Roman" w:hint="eastAsia"/>
        </w:rPr>
        <w:t>图</w:t>
      </w:r>
      <w:r w:rsidR="006E22B5">
        <w:rPr>
          <w:rFonts w:cs="Times New Roman" w:hint="eastAsia"/>
        </w:rPr>
        <w:t>3-39</w:t>
      </w:r>
      <w:r w:rsidR="00BF4B45">
        <w:rPr>
          <w:rFonts w:cs="Times New Roman"/>
        </w:rPr>
        <w:fldChar w:fldCharType="end"/>
      </w:r>
      <w:r w:rsidR="00BF4B45">
        <w:rPr>
          <w:rFonts w:cs="Times New Roman" w:hint="eastAsia"/>
        </w:rPr>
        <w:t>所示</w:t>
      </w:r>
      <w:r>
        <w:rPr>
          <w:rFonts w:cs="Times New Roman" w:hint="eastAsia"/>
        </w:rPr>
        <w:t>。</w:t>
      </w:r>
    </w:p>
    <w:p w:rsidR="00AE3D37" w:rsidRPr="005E6152" w:rsidRDefault="00AE3D37" w:rsidP="00AE3D37">
      <w:r>
        <w:rPr>
          <w:rFonts w:cs="Times New Roman" w:hint="eastAsia"/>
          <w:highlight w:val="lightGray"/>
        </w:rPr>
        <w:t>rpm</w:t>
      </w:r>
      <w:r w:rsidRPr="00326CFE">
        <w:rPr>
          <w:rFonts w:cs="Times New Roman"/>
          <w:highlight w:val="lightGray"/>
        </w:rPr>
        <w:t xml:space="preserve"> </w:t>
      </w:r>
      <w:r>
        <w:rPr>
          <w:rFonts w:cs="Times New Roman" w:hint="eastAsia"/>
          <w:highlight w:val="lightGray"/>
        </w:rPr>
        <w:t>-q gcc</w:t>
      </w:r>
    </w:p>
    <w:p w:rsidR="00BF4B45" w:rsidRDefault="00BF4B45" w:rsidP="00BF4B45">
      <w:pPr>
        <w:pStyle w:val="FigureDescription"/>
      </w:pPr>
      <w:bookmarkStart w:id="84" w:name="_Ref343701024"/>
      <w:r>
        <w:rPr>
          <w:rFonts w:hint="eastAsia"/>
        </w:rPr>
        <w:lastRenderedPageBreak/>
        <w:t>gcc</w:t>
      </w:r>
      <w:r>
        <w:rPr>
          <w:rFonts w:hint="eastAsia"/>
        </w:rPr>
        <w:t>版本信息</w:t>
      </w:r>
      <w:bookmarkEnd w:id="84"/>
    </w:p>
    <w:p w:rsidR="00BF4B45" w:rsidRDefault="00CF0BDF" w:rsidP="00BF4B45">
      <w:pPr>
        <w:pStyle w:val="Figure"/>
      </w:pPr>
      <w:r>
        <w:rPr>
          <w:noProof/>
        </w:rPr>
        <w:drawing>
          <wp:inline distT="0" distB="0" distL="0" distR="0" wp14:anchorId="753C9C6F" wp14:editId="314A4157">
            <wp:extent cx="2752381" cy="33333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52381" cy="333333"/>
                    </a:xfrm>
                    <a:prstGeom prst="rect">
                      <a:avLst/>
                    </a:prstGeom>
                  </pic:spPr>
                </pic:pic>
              </a:graphicData>
            </a:graphic>
          </wp:inline>
        </w:drawing>
      </w:r>
    </w:p>
    <w:p w:rsidR="00BF4B45" w:rsidRDefault="00BF4B45" w:rsidP="00BF4B45"/>
    <w:p w:rsidR="00506B8F" w:rsidRDefault="00506B8F" w:rsidP="00506B8F">
      <w:pPr>
        <w:pStyle w:val="Step"/>
        <w:outlineLvl w:val="9"/>
      </w:pPr>
      <w:r w:rsidRPr="005E6152">
        <w:rPr>
          <w:rFonts w:cs="Times New Roman"/>
        </w:rPr>
        <w:t>执行如下</w:t>
      </w:r>
      <w:r w:rsidRPr="00C239E0">
        <w:t>命令</w:t>
      </w:r>
      <w:r w:rsidRPr="005E6152">
        <w:rPr>
          <w:rFonts w:cs="Times New Roman" w:hint="eastAsia"/>
        </w:rPr>
        <w:t>，</w:t>
      </w:r>
      <w:r w:rsidR="008E4BD9">
        <w:rPr>
          <w:rFonts w:cs="Times New Roman" w:hint="eastAsia"/>
        </w:rPr>
        <w:t>可</w:t>
      </w:r>
      <w:r>
        <w:rPr>
          <w:rFonts w:cs="Times New Roman" w:hint="eastAsia"/>
        </w:rPr>
        <w:t>查看</w:t>
      </w:r>
      <w:r>
        <w:rPr>
          <w:rFonts w:cs="Times New Roman" w:hint="eastAsia"/>
        </w:rPr>
        <w:t>gcc-c++</w:t>
      </w:r>
      <w:r>
        <w:rPr>
          <w:rFonts w:cs="Times New Roman" w:hint="eastAsia"/>
        </w:rPr>
        <w:t>是否</w:t>
      </w:r>
      <w:r w:rsidRPr="005E6152">
        <w:rPr>
          <w:rFonts w:cs="Times New Roman" w:hint="eastAsia"/>
        </w:rPr>
        <w:t>安装</w:t>
      </w:r>
      <w:r>
        <w:rPr>
          <w:rFonts w:cs="Times New Roman" w:hint="eastAsia"/>
        </w:rPr>
        <w:t>成功，如果有</w:t>
      </w:r>
      <w:r>
        <w:rPr>
          <w:rFonts w:cs="Times New Roman" w:hint="eastAsia"/>
        </w:rPr>
        <w:t>gcc-c++</w:t>
      </w:r>
      <w:r>
        <w:rPr>
          <w:rFonts w:cs="Times New Roman" w:hint="eastAsia"/>
        </w:rPr>
        <w:t>版本信息则表示安装成功</w:t>
      </w:r>
      <w:r>
        <w:rPr>
          <w:rFonts w:hint="eastAsia"/>
        </w:rPr>
        <w:t>。否则提示</w:t>
      </w:r>
      <w:r w:rsidR="003F26FD">
        <w:rPr>
          <w:rFonts w:cs="Times New Roman" w:hint="eastAsia"/>
        </w:rPr>
        <w:t>gcc-c++</w:t>
      </w:r>
      <w:r>
        <w:rPr>
          <w:rFonts w:cs="Times New Roman" w:hint="eastAsia"/>
        </w:rPr>
        <w:t>未安装。</w:t>
      </w:r>
    </w:p>
    <w:p w:rsidR="00506B8F" w:rsidRPr="00506B8F" w:rsidRDefault="00506B8F" w:rsidP="00506B8F">
      <w:pPr>
        <w:rPr>
          <w:rFonts w:cs="Times New Roman"/>
          <w:highlight w:val="lightGray"/>
        </w:rPr>
      </w:pPr>
      <w:r w:rsidRPr="00506B8F">
        <w:rPr>
          <w:rFonts w:cs="Times New Roman" w:hint="eastAsia"/>
          <w:highlight w:val="lightGray"/>
        </w:rPr>
        <w:t>rpm</w:t>
      </w:r>
      <w:r w:rsidRPr="00506B8F">
        <w:rPr>
          <w:rFonts w:cs="Times New Roman"/>
          <w:highlight w:val="lightGray"/>
        </w:rPr>
        <w:t xml:space="preserve"> </w:t>
      </w:r>
      <w:r w:rsidRPr="00506B8F">
        <w:rPr>
          <w:rFonts w:cs="Times New Roman" w:hint="eastAsia"/>
          <w:highlight w:val="lightGray"/>
        </w:rPr>
        <w:t>-q gcc-c++</w:t>
      </w:r>
    </w:p>
    <w:p w:rsidR="00506B8F" w:rsidRDefault="00506B8F" w:rsidP="00506B8F">
      <w:pPr>
        <w:pStyle w:val="Step"/>
        <w:outlineLvl w:val="9"/>
      </w:pPr>
      <w:r w:rsidRPr="005E6152">
        <w:rPr>
          <w:rFonts w:cs="Times New Roman"/>
        </w:rPr>
        <w:t>执行如下</w:t>
      </w:r>
      <w:r w:rsidRPr="00C239E0">
        <w:t>命令</w:t>
      </w:r>
      <w:r w:rsidRPr="005E6152">
        <w:rPr>
          <w:rFonts w:cs="Times New Roman" w:hint="eastAsia"/>
        </w:rPr>
        <w:t>，</w:t>
      </w:r>
      <w:r w:rsidR="008E4BD9">
        <w:rPr>
          <w:rFonts w:cs="Times New Roman" w:hint="eastAsia"/>
        </w:rPr>
        <w:t>可</w:t>
      </w:r>
      <w:r>
        <w:rPr>
          <w:rFonts w:cs="Times New Roman" w:hint="eastAsia"/>
        </w:rPr>
        <w:t>查看</w:t>
      </w:r>
      <w:r w:rsidR="003F26FD">
        <w:rPr>
          <w:rFonts w:hint="eastAsia"/>
        </w:rPr>
        <w:t>glibc.i686</w:t>
      </w:r>
      <w:r>
        <w:rPr>
          <w:rFonts w:cs="Times New Roman" w:hint="eastAsia"/>
        </w:rPr>
        <w:t>是否</w:t>
      </w:r>
      <w:r w:rsidRPr="005E6152">
        <w:rPr>
          <w:rFonts w:cs="Times New Roman" w:hint="eastAsia"/>
        </w:rPr>
        <w:t>安装</w:t>
      </w:r>
      <w:r>
        <w:rPr>
          <w:rFonts w:cs="Times New Roman" w:hint="eastAsia"/>
        </w:rPr>
        <w:t>成功，如果有</w:t>
      </w:r>
      <w:r w:rsidR="003F26FD">
        <w:rPr>
          <w:rFonts w:hint="eastAsia"/>
        </w:rPr>
        <w:t>glibc.i686</w:t>
      </w:r>
      <w:r>
        <w:rPr>
          <w:rFonts w:cs="Times New Roman" w:hint="eastAsia"/>
        </w:rPr>
        <w:t>版本信息则表示安装成功</w:t>
      </w:r>
      <w:r>
        <w:rPr>
          <w:rFonts w:hint="eastAsia"/>
        </w:rPr>
        <w:t>。否则提示</w:t>
      </w:r>
      <w:r w:rsidR="003F26FD">
        <w:rPr>
          <w:rFonts w:hint="eastAsia"/>
        </w:rPr>
        <w:t>glibc.i686</w:t>
      </w:r>
      <w:r>
        <w:rPr>
          <w:rFonts w:cs="Times New Roman" w:hint="eastAsia"/>
        </w:rPr>
        <w:t>未安装。</w:t>
      </w:r>
    </w:p>
    <w:p w:rsidR="00506B8F" w:rsidRPr="005E6152" w:rsidRDefault="00506B8F" w:rsidP="00506B8F">
      <w:r w:rsidRPr="00506B8F">
        <w:rPr>
          <w:rFonts w:cs="Times New Roman" w:hint="eastAsia"/>
          <w:highlight w:val="lightGray"/>
        </w:rPr>
        <w:t>rpm</w:t>
      </w:r>
      <w:r w:rsidRPr="00506B8F">
        <w:rPr>
          <w:rFonts w:cs="Times New Roman"/>
          <w:highlight w:val="lightGray"/>
        </w:rPr>
        <w:t xml:space="preserve"> </w:t>
      </w:r>
      <w:r w:rsidR="003F26FD">
        <w:rPr>
          <w:rFonts w:cs="Times New Roman" w:hint="eastAsia"/>
          <w:highlight w:val="lightGray"/>
        </w:rPr>
        <w:t xml:space="preserve">-q </w:t>
      </w:r>
      <w:r w:rsidR="003F26FD" w:rsidRPr="00506B8F">
        <w:rPr>
          <w:rFonts w:cs="Times New Roman" w:hint="eastAsia"/>
          <w:highlight w:val="lightGray"/>
        </w:rPr>
        <w:t>glibc.i686</w:t>
      </w:r>
    </w:p>
    <w:p w:rsidR="003F26FD" w:rsidRDefault="003F26FD" w:rsidP="003F26FD">
      <w:pPr>
        <w:pStyle w:val="Step"/>
        <w:outlineLvl w:val="9"/>
      </w:pPr>
      <w:r w:rsidRPr="005E6152">
        <w:rPr>
          <w:rFonts w:cs="Times New Roman"/>
        </w:rPr>
        <w:t>执行如下</w:t>
      </w:r>
      <w:r w:rsidRPr="00C239E0">
        <w:t>命令</w:t>
      </w:r>
      <w:r w:rsidRPr="005E6152">
        <w:rPr>
          <w:rFonts w:cs="Times New Roman" w:hint="eastAsia"/>
        </w:rPr>
        <w:t>，</w:t>
      </w:r>
      <w:r w:rsidR="008E4BD9">
        <w:rPr>
          <w:rFonts w:cs="Times New Roman" w:hint="eastAsia"/>
        </w:rPr>
        <w:t>可</w:t>
      </w:r>
      <w:r>
        <w:rPr>
          <w:rFonts w:cs="Times New Roman" w:hint="eastAsia"/>
        </w:rPr>
        <w:t>查看</w:t>
      </w:r>
      <w:r>
        <w:rPr>
          <w:rFonts w:hint="eastAsia"/>
        </w:rPr>
        <w:t>dos2unix</w:t>
      </w:r>
      <w:r>
        <w:rPr>
          <w:rFonts w:cs="Times New Roman" w:hint="eastAsia"/>
        </w:rPr>
        <w:t>是否</w:t>
      </w:r>
      <w:r w:rsidRPr="005E6152">
        <w:rPr>
          <w:rFonts w:cs="Times New Roman" w:hint="eastAsia"/>
        </w:rPr>
        <w:t>安装</w:t>
      </w:r>
      <w:r>
        <w:rPr>
          <w:rFonts w:cs="Times New Roman" w:hint="eastAsia"/>
        </w:rPr>
        <w:t>成功，如果有</w:t>
      </w:r>
      <w:r>
        <w:rPr>
          <w:rFonts w:hint="eastAsia"/>
        </w:rPr>
        <w:t>dos2unix</w:t>
      </w:r>
      <w:r>
        <w:rPr>
          <w:rFonts w:cs="Times New Roman" w:hint="eastAsia"/>
        </w:rPr>
        <w:t>版本信息则表示安装成功</w:t>
      </w:r>
      <w:r>
        <w:rPr>
          <w:rFonts w:hint="eastAsia"/>
        </w:rPr>
        <w:t>。否则提示</w:t>
      </w:r>
      <w:r>
        <w:rPr>
          <w:rFonts w:hint="eastAsia"/>
        </w:rPr>
        <w:t>dos2unix</w:t>
      </w:r>
      <w:r>
        <w:rPr>
          <w:rFonts w:cs="Times New Roman" w:hint="eastAsia"/>
        </w:rPr>
        <w:t>未安装。</w:t>
      </w:r>
    </w:p>
    <w:p w:rsidR="003F26FD" w:rsidRPr="005E6152" w:rsidRDefault="003F26FD" w:rsidP="003F26FD">
      <w:r w:rsidRPr="00506B8F">
        <w:rPr>
          <w:rFonts w:cs="Times New Roman" w:hint="eastAsia"/>
          <w:highlight w:val="lightGray"/>
        </w:rPr>
        <w:t>rpm</w:t>
      </w:r>
      <w:r w:rsidRPr="00506B8F">
        <w:rPr>
          <w:rFonts w:cs="Times New Roman"/>
          <w:highlight w:val="lightGray"/>
        </w:rPr>
        <w:t xml:space="preserve"> </w:t>
      </w:r>
      <w:r>
        <w:rPr>
          <w:rFonts w:cs="Times New Roman" w:hint="eastAsia"/>
          <w:highlight w:val="lightGray"/>
        </w:rPr>
        <w:t xml:space="preserve">-q </w:t>
      </w:r>
      <w:r w:rsidRPr="003F26FD">
        <w:rPr>
          <w:rFonts w:cs="Times New Roman" w:hint="eastAsia"/>
          <w:highlight w:val="lightGray"/>
        </w:rPr>
        <w:t>dos2unix</w:t>
      </w:r>
    </w:p>
    <w:p w:rsidR="00451BCA" w:rsidRDefault="00451BCA" w:rsidP="00451BCA">
      <w:pPr>
        <w:pStyle w:val="Step"/>
        <w:outlineLvl w:val="9"/>
      </w:pPr>
      <w:r w:rsidRPr="005E6152">
        <w:rPr>
          <w:rFonts w:cs="Times New Roman"/>
        </w:rPr>
        <w:t>执行如下</w:t>
      </w:r>
      <w:r w:rsidRPr="00C239E0">
        <w:t>命令</w:t>
      </w:r>
      <w:r w:rsidRPr="005E6152">
        <w:rPr>
          <w:rFonts w:cs="Times New Roman" w:hint="eastAsia"/>
        </w:rPr>
        <w:t>，</w:t>
      </w:r>
      <w:r>
        <w:rPr>
          <w:rFonts w:cs="Times New Roman" w:hint="eastAsia"/>
        </w:rPr>
        <w:t>可查看</w:t>
      </w:r>
      <w:r>
        <w:rPr>
          <w:rFonts w:cs="Times New Roman" w:hint="eastAsia"/>
        </w:rPr>
        <w:t>FTP</w:t>
      </w:r>
      <w:r>
        <w:rPr>
          <w:rFonts w:cs="Times New Roman" w:hint="eastAsia"/>
        </w:rPr>
        <w:t>是否</w:t>
      </w:r>
      <w:r w:rsidRPr="005E6152">
        <w:rPr>
          <w:rFonts w:cs="Times New Roman" w:hint="eastAsia"/>
        </w:rPr>
        <w:t>安装</w:t>
      </w:r>
      <w:r>
        <w:rPr>
          <w:rFonts w:cs="Times New Roman" w:hint="eastAsia"/>
        </w:rPr>
        <w:t>成功，如果有</w:t>
      </w:r>
      <w:r>
        <w:rPr>
          <w:rFonts w:cs="Times New Roman" w:hint="eastAsia"/>
        </w:rPr>
        <w:t>vsftpd</w:t>
      </w:r>
      <w:r>
        <w:rPr>
          <w:rFonts w:cs="Times New Roman" w:hint="eastAsia"/>
        </w:rPr>
        <w:t>版本信息则表示安装成功</w:t>
      </w:r>
      <w:r>
        <w:rPr>
          <w:rFonts w:hint="eastAsia"/>
        </w:rPr>
        <w:t>。否则提示</w:t>
      </w:r>
      <w:r>
        <w:rPr>
          <w:rFonts w:cs="Times New Roman" w:hint="eastAsia"/>
        </w:rPr>
        <w:t>vsftpd</w:t>
      </w:r>
      <w:r>
        <w:rPr>
          <w:rFonts w:cs="Times New Roman" w:hint="eastAsia"/>
        </w:rPr>
        <w:t>未安装。</w:t>
      </w:r>
    </w:p>
    <w:p w:rsidR="00451BCA" w:rsidRPr="005E6152" w:rsidRDefault="00451BCA" w:rsidP="00451BCA">
      <w:r w:rsidRPr="00451BCA">
        <w:rPr>
          <w:rFonts w:cs="Times New Roman" w:hint="eastAsia"/>
          <w:highlight w:val="lightGray"/>
        </w:rPr>
        <w:t>rpm</w:t>
      </w:r>
      <w:r w:rsidRPr="00451BCA">
        <w:rPr>
          <w:rFonts w:cs="Times New Roman"/>
          <w:highlight w:val="lightGray"/>
        </w:rPr>
        <w:t xml:space="preserve"> </w:t>
      </w:r>
      <w:r w:rsidRPr="00451BCA">
        <w:rPr>
          <w:rFonts w:cs="Times New Roman" w:hint="eastAsia"/>
          <w:highlight w:val="lightGray"/>
        </w:rPr>
        <w:t>-q vsftpd</w:t>
      </w:r>
    </w:p>
    <w:p w:rsidR="000D08EA" w:rsidRDefault="000D08EA" w:rsidP="000D08EA">
      <w:pPr>
        <w:pStyle w:val="Step"/>
        <w:outlineLvl w:val="9"/>
      </w:pPr>
      <w:r w:rsidRPr="005E6152">
        <w:rPr>
          <w:rFonts w:cs="Times New Roman"/>
        </w:rPr>
        <w:t>执行如下</w:t>
      </w:r>
      <w:r w:rsidRPr="00C239E0">
        <w:t>命令</w:t>
      </w:r>
      <w:r w:rsidRPr="005E6152">
        <w:rPr>
          <w:rFonts w:cs="Times New Roman" w:hint="eastAsia"/>
        </w:rPr>
        <w:t>，</w:t>
      </w:r>
      <w:r>
        <w:rPr>
          <w:rFonts w:cs="Times New Roman" w:hint="eastAsia"/>
        </w:rPr>
        <w:t>可查看</w:t>
      </w:r>
      <w:r w:rsidR="0073001B">
        <w:rPr>
          <w:rFonts w:cs="Times New Roman" w:hint="eastAsia"/>
        </w:rPr>
        <w:t>lsb</w:t>
      </w:r>
      <w:r>
        <w:rPr>
          <w:rFonts w:cs="Times New Roman" w:hint="eastAsia"/>
        </w:rPr>
        <w:t>是否</w:t>
      </w:r>
      <w:r w:rsidRPr="005E6152">
        <w:rPr>
          <w:rFonts w:cs="Times New Roman" w:hint="eastAsia"/>
        </w:rPr>
        <w:t>安装</w:t>
      </w:r>
      <w:r>
        <w:rPr>
          <w:rFonts w:cs="Times New Roman" w:hint="eastAsia"/>
        </w:rPr>
        <w:t>成功，如果有</w:t>
      </w:r>
      <w:r w:rsidR="0073001B">
        <w:rPr>
          <w:rFonts w:cs="Times New Roman" w:hint="eastAsia"/>
        </w:rPr>
        <w:t>lsb</w:t>
      </w:r>
      <w:r>
        <w:rPr>
          <w:rFonts w:cs="Times New Roman" w:hint="eastAsia"/>
        </w:rPr>
        <w:t>版本信息则表示安装成功</w:t>
      </w:r>
      <w:r>
        <w:rPr>
          <w:rFonts w:hint="eastAsia"/>
        </w:rPr>
        <w:t>。否则提示</w:t>
      </w:r>
      <w:r w:rsidR="0073001B">
        <w:rPr>
          <w:rFonts w:cs="Times New Roman" w:hint="eastAsia"/>
        </w:rPr>
        <w:t>lsb</w:t>
      </w:r>
      <w:r>
        <w:rPr>
          <w:rFonts w:cs="Times New Roman" w:hint="eastAsia"/>
        </w:rPr>
        <w:t>未安装。</w:t>
      </w:r>
    </w:p>
    <w:p w:rsidR="000D08EA" w:rsidRPr="005E6152" w:rsidRDefault="000D08EA" w:rsidP="000D08EA">
      <w:r w:rsidRPr="000D08EA">
        <w:rPr>
          <w:rFonts w:cs="Times New Roman" w:hint="eastAsia"/>
          <w:highlight w:val="lightGray"/>
        </w:rPr>
        <w:t>rpm</w:t>
      </w:r>
      <w:r w:rsidRPr="000D08EA">
        <w:rPr>
          <w:rFonts w:cs="Times New Roman"/>
          <w:highlight w:val="lightGray"/>
        </w:rPr>
        <w:t xml:space="preserve"> </w:t>
      </w:r>
      <w:r w:rsidRPr="000D08EA">
        <w:rPr>
          <w:rFonts w:cs="Times New Roman" w:hint="eastAsia"/>
          <w:highlight w:val="lightGray"/>
        </w:rPr>
        <w:t xml:space="preserve">-q </w:t>
      </w:r>
      <w:r w:rsidR="008824C5" w:rsidRPr="008824C5">
        <w:rPr>
          <w:rFonts w:cs="Times New Roman"/>
          <w:highlight w:val="lightGray"/>
        </w:rPr>
        <w:t>redhat-lsb</w:t>
      </w:r>
    </w:p>
    <w:p w:rsidR="000D08EA" w:rsidRDefault="000D08EA" w:rsidP="000D08EA">
      <w:pPr>
        <w:rPr>
          <w:b/>
        </w:rPr>
      </w:pPr>
      <w:r w:rsidRPr="00830E47">
        <w:rPr>
          <w:rFonts w:hint="eastAsia"/>
          <w:b/>
        </w:rPr>
        <w:t>-----</w:t>
      </w:r>
      <w:r w:rsidRPr="00830E47">
        <w:rPr>
          <w:rFonts w:hint="eastAsia"/>
          <w:b/>
        </w:rPr>
        <w:t>结束</w:t>
      </w:r>
    </w:p>
    <w:p w:rsidR="007D55D2" w:rsidRDefault="007D55D2" w:rsidP="007D55D2">
      <w:pPr>
        <w:pStyle w:val="BlockLabel"/>
      </w:pPr>
      <w:r>
        <w:rPr>
          <w:rFonts w:hint="eastAsia"/>
        </w:rPr>
        <w:t>修改</w:t>
      </w:r>
      <w:r w:rsidRPr="007D55D2">
        <w:rPr>
          <w:rFonts w:hint="eastAsia"/>
        </w:rPr>
        <w:t>服务器字符编码</w:t>
      </w:r>
    </w:p>
    <w:p w:rsidR="007D55D2" w:rsidRDefault="007D55D2" w:rsidP="007D55D2">
      <w:pPr>
        <w:pStyle w:val="Step"/>
        <w:outlineLvl w:val="9"/>
      </w:pPr>
      <w:r w:rsidRPr="005E6152">
        <w:rPr>
          <w:rFonts w:cs="Times New Roman"/>
        </w:rPr>
        <w:t>执行如下命令</w:t>
      </w:r>
      <w:r>
        <w:rPr>
          <w:rFonts w:cs="Times New Roman" w:hint="eastAsia"/>
        </w:rPr>
        <w:t>。</w:t>
      </w:r>
    </w:p>
    <w:p w:rsidR="007D55D2" w:rsidRPr="007D55D2" w:rsidRDefault="007D55D2" w:rsidP="007D55D2">
      <w:pPr>
        <w:rPr>
          <w:rFonts w:cs="Times New Roman"/>
          <w:highlight w:val="lightGray"/>
        </w:rPr>
      </w:pPr>
      <w:r w:rsidRPr="007D55D2">
        <w:rPr>
          <w:rFonts w:cs="Times New Roman" w:hint="eastAsia"/>
          <w:highlight w:val="lightGray"/>
        </w:rPr>
        <w:t>locale</w:t>
      </w:r>
    </w:p>
    <w:p w:rsidR="007D55D2" w:rsidRPr="00551D9B" w:rsidRDefault="007D55D2" w:rsidP="007D55D2">
      <w:pPr>
        <w:rPr>
          <w:color w:val="FF0000"/>
        </w:rPr>
      </w:pPr>
      <w:r w:rsidRPr="00551D9B">
        <w:rPr>
          <w:rFonts w:hint="eastAsia"/>
          <w:color w:val="FF0000"/>
        </w:rPr>
        <w:t>如果显示的字符编码不是</w:t>
      </w:r>
      <w:r w:rsidRPr="00551D9B">
        <w:rPr>
          <w:rFonts w:hint="eastAsia"/>
          <w:color w:val="FF0000"/>
        </w:rPr>
        <w:t>UTF-8</w:t>
      </w:r>
      <w:r w:rsidRPr="00551D9B">
        <w:rPr>
          <w:rFonts w:hint="eastAsia"/>
          <w:color w:val="FF0000"/>
        </w:rPr>
        <w:t>，则执行如下操作，否则跳过。</w:t>
      </w:r>
    </w:p>
    <w:p w:rsidR="007D55D2" w:rsidRDefault="007D55D2" w:rsidP="007D55D2">
      <w:pPr>
        <w:pStyle w:val="Step"/>
        <w:outlineLvl w:val="9"/>
      </w:pPr>
      <w:r>
        <w:rPr>
          <w:rFonts w:hint="eastAsia"/>
        </w:rPr>
        <w:t>修改文件</w:t>
      </w:r>
      <w:r>
        <w:rPr>
          <w:rFonts w:hint="eastAsia"/>
        </w:rPr>
        <w:t xml:space="preserve"> /etc/profile</w:t>
      </w:r>
      <w:r>
        <w:rPr>
          <w:rFonts w:hint="eastAsia"/>
        </w:rPr>
        <w:t>。</w:t>
      </w:r>
    </w:p>
    <w:p w:rsidR="007D55D2" w:rsidRPr="007D55D2" w:rsidRDefault="007D55D2" w:rsidP="007D55D2">
      <w:pPr>
        <w:rPr>
          <w:rFonts w:cs="Times New Roman"/>
          <w:highlight w:val="lightGray"/>
        </w:rPr>
      </w:pPr>
      <w:r w:rsidRPr="007D55D2">
        <w:rPr>
          <w:rFonts w:cs="Times New Roman"/>
          <w:highlight w:val="lightGray"/>
        </w:rPr>
        <w:t>vi /etc/profile</w:t>
      </w:r>
    </w:p>
    <w:p w:rsidR="007D55D2" w:rsidRDefault="007D55D2" w:rsidP="007D55D2">
      <w:r>
        <w:rPr>
          <w:rFonts w:hint="eastAsia"/>
        </w:rPr>
        <w:t>在最后加上下面两行</w:t>
      </w:r>
      <w:r w:rsidR="00FC4AE8">
        <w:rPr>
          <w:rFonts w:hint="eastAsia"/>
        </w:rPr>
        <w:t>。</w:t>
      </w:r>
    </w:p>
    <w:p w:rsidR="007D55D2" w:rsidRDefault="007D55D2" w:rsidP="007D55D2">
      <w:r>
        <w:t>export LC_ALL="zh_CN.UTF-8"</w:t>
      </w:r>
    </w:p>
    <w:p w:rsidR="007D55D2" w:rsidRDefault="007D55D2" w:rsidP="007D55D2">
      <w:r>
        <w:t>export LANG="zh_CN.UTF-8"</w:t>
      </w:r>
    </w:p>
    <w:p w:rsidR="007D55D2" w:rsidRDefault="007D55D2" w:rsidP="007D55D2">
      <w:pPr>
        <w:pStyle w:val="Step"/>
        <w:outlineLvl w:val="9"/>
      </w:pPr>
      <w:r>
        <w:rPr>
          <w:rFonts w:hint="eastAsia"/>
        </w:rPr>
        <w:t>然后执行以下命令让文件生效。</w:t>
      </w:r>
    </w:p>
    <w:p w:rsidR="007D55D2" w:rsidRPr="007D55D2" w:rsidRDefault="007D55D2" w:rsidP="007D55D2">
      <w:pPr>
        <w:rPr>
          <w:rFonts w:cs="Times New Roman"/>
          <w:highlight w:val="lightGray"/>
        </w:rPr>
      </w:pPr>
      <w:r w:rsidRPr="007D55D2">
        <w:rPr>
          <w:rFonts w:cs="Times New Roman" w:hint="eastAsia"/>
          <w:highlight w:val="lightGray"/>
        </w:rPr>
        <w:t>source /etc/profile</w:t>
      </w:r>
    </w:p>
    <w:p w:rsidR="007D55D2" w:rsidRPr="007D55D2" w:rsidRDefault="007D55D2" w:rsidP="007D55D2">
      <w:r>
        <w:rPr>
          <w:rFonts w:hint="eastAsia"/>
        </w:rPr>
        <w:t>------</w:t>
      </w:r>
      <w:r w:rsidRPr="007D55D2">
        <w:rPr>
          <w:rFonts w:hint="eastAsia"/>
          <w:b/>
        </w:rPr>
        <w:t>结束</w:t>
      </w:r>
    </w:p>
    <w:p w:rsidR="00E13DF1" w:rsidRDefault="00E13DF1" w:rsidP="00E13DF1">
      <w:pPr>
        <w:pStyle w:val="31"/>
      </w:pPr>
      <w:bookmarkStart w:id="85" w:name="_Toc513554792"/>
      <w:r>
        <w:rPr>
          <w:rFonts w:hint="eastAsia"/>
        </w:rPr>
        <w:lastRenderedPageBreak/>
        <w:t>配置</w:t>
      </w:r>
      <w:r>
        <w:rPr>
          <w:rFonts w:hint="eastAsia"/>
        </w:rPr>
        <w:t>selinux</w:t>
      </w:r>
      <w:bookmarkEnd w:id="85"/>
    </w:p>
    <w:p w:rsidR="00E13DF1" w:rsidRDefault="00E13DF1" w:rsidP="00E13DF1">
      <w:pPr>
        <w:pStyle w:val="Step"/>
        <w:outlineLvl w:val="9"/>
      </w:pPr>
      <w:r w:rsidRPr="003F04CC">
        <w:rPr>
          <w:rFonts w:cs="Times New Roman"/>
        </w:rPr>
        <w:t>执行如下命令</w:t>
      </w:r>
      <w:r>
        <w:rPr>
          <w:rFonts w:hint="eastAsia"/>
        </w:rPr>
        <w:t>打开文件</w:t>
      </w:r>
      <w:r>
        <w:rPr>
          <w:rFonts w:hint="eastAsia"/>
          <w:b/>
        </w:rPr>
        <w:t>hosts</w:t>
      </w:r>
      <w:r>
        <w:rPr>
          <w:rFonts w:hint="eastAsia"/>
        </w:rPr>
        <w:t>。</w:t>
      </w:r>
    </w:p>
    <w:p w:rsidR="00E13DF1" w:rsidRPr="00E13DF1" w:rsidRDefault="00E13DF1" w:rsidP="00E13DF1">
      <w:pPr>
        <w:rPr>
          <w:rFonts w:cs="Times New Roman"/>
          <w:highlight w:val="lightGray"/>
        </w:rPr>
      </w:pPr>
      <w:r>
        <w:rPr>
          <w:rFonts w:cs="Times New Roman"/>
          <w:highlight w:val="lightGray"/>
        </w:rPr>
        <w:t>vi /etc/selinux/config</w:t>
      </w:r>
    </w:p>
    <w:p w:rsidR="00E13DF1" w:rsidRPr="00B31EE6" w:rsidRDefault="00E13DF1" w:rsidP="00E13DF1">
      <w:pPr>
        <w:pStyle w:val="Step"/>
        <w:outlineLvl w:val="9"/>
      </w:pPr>
      <w:r>
        <w:rPr>
          <w:rFonts w:cs="Times New Roman" w:hint="eastAsia"/>
        </w:rPr>
        <w:t>将该文件中的参数</w:t>
      </w:r>
      <w:r w:rsidRPr="00E13DF1">
        <w:rPr>
          <w:rFonts w:cs="Times New Roman"/>
        </w:rPr>
        <w:t>SELINUX</w:t>
      </w:r>
      <w:r>
        <w:rPr>
          <w:rFonts w:cs="Times New Roman" w:hint="eastAsia"/>
        </w:rPr>
        <w:t>的取值修改为</w:t>
      </w:r>
      <w:r w:rsidRPr="00E13DF1">
        <w:rPr>
          <w:rFonts w:cs="Times New Roman"/>
        </w:rPr>
        <w:t>disabled</w:t>
      </w:r>
      <w:r>
        <w:rPr>
          <w:rFonts w:cs="Times New Roman" w:hint="eastAsia"/>
        </w:rPr>
        <w:t>。</w:t>
      </w:r>
    </w:p>
    <w:p w:rsidR="00E13DF1" w:rsidRPr="006C0865" w:rsidRDefault="00E13DF1" w:rsidP="00E13DF1">
      <w:pPr>
        <w:rPr>
          <w:b/>
        </w:rPr>
      </w:pPr>
      <w:r w:rsidRPr="00E13DF1">
        <w:rPr>
          <w:rFonts w:hint="eastAsia"/>
          <w:b/>
        </w:rPr>
        <w:t>SELINUX=</w:t>
      </w:r>
      <w:r w:rsidRPr="00E13DF1">
        <w:rPr>
          <w:rFonts w:hint="eastAsia"/>
          <w:b/>
          <w:color w:val="FF0000"/>
        </w:rPr>
        <w:t>disabled</w:t>
      </w:r>
    </w:p>
    <w:p w:rsidR="00E13DF1" w:rsidRPr="00E13DF1" w:rsidRDefault="00E13DF1" w:rsidP="00E13DF1">
      <w:pPr>
        <w:pStyle w:val="Step"/>
        <w:outlineLvl w:val="9"/>
      </w:pPr>
      <w:r>
        <w:rPr>
          <w:rFonts w:cs="Times New Roman" w:hint="eastAsia"/>
        </w:rPr>
        <w:t>保存</w:t>
      </w:r>
      <w:r w:rsidRPr="005D2883">
        <w:rPr>
          <w:rFonts w:cs="Times New Roman" w:hint="eastAsia"/>
        </w:rPr>
        <w:t>文件</w:t>
      </w:r>
      <w:r>
        <w:rPr>
          <w:rFonts w:cs="Times New Roman" w:hint="eastAsia"/>
        </w:rPr>
        <w:t>的修改</w:t>
      </w:r>
      <w:r w:rsidR="00AE78BF">
        <w:rPr>
          <w:rFonts w:cs="Times New Roman" w:hint="eastAsia"/>
        </w:rPr>
        <w:t>，</w:t>
      </w:r>
      <w:r>
        <w:rPr>
          <w:rFonts w:cs="Times New Roman" w:hint="eastAsia"/>
        </w:rPr>
        <w:t>并执行如下命令重启服务器</w:t>
      </w:r>
      <w:r w:rsidR="00AE78BF">
        <w:rPr>
          <w:rFonts w:cs="Times New Roman" w:hint="eastAsia"/>
        </w:rPr>
        <w:t>以使配置生效</w:t>
      </w:r>
      <w:r w:rsidRPr="005D2883">
        <w:rPr>
          <w:rFonts w:cs="Times New Roman" w:hint="eastAsia"/>
        </w:rPr>
        <w:t>。</w:t>
      </w:r>
    </w:p>
    <w:p w:rsidR="00E13DF1" w:rsidRPr="005D2883" w:rsidRDefault="00E13DF1" w:rsidP="00E13DF1">
      <w:r>
        <w:rPr>
          <w:rFonts w:cs="Times New Roman" w:hint="eastAsia"/>
          <w:highlight w:val="lightGray"/>
        </w:rPr>
        <w:t>reboot</w:t>
      </w:r>
    </w:p>
    <w:p w:rsidR="00051A46" w:rsidRPr="00812FF3" w:rsidRDefault="00051A46" w:rsidP="00812FF3">
      <w:r w:rsidRPr="00E2187A">
        <w:rPr>
          <w:rFonts w:hint="eastAsia"/>
          <w:b/>
        </w:rPr>
        <w:t>------</w:t>
      </w:r>
      <w:r w:rsidRPr="00E2187A">
        <w:rPr>
          <w:rFonts w:hint="eastAsia"/>
          <w:b/>
        </w:rPr>
        <w:t>结束</w:t>
      </w:r>
    </w:p>
    <w:p w:rsidR="00D5780D" w:rsidRPr="00B9140A" w:rsidRDefault="00D5780D" w:rsidP="009B7E8A">
      <w:pPr>
        <w:rPr>
          <w:b/>
        </w:rPr>
        <w:sectPr w:rsidR="00D5780D" w:rsidRPr="00B9140A" w:rsidSect="005E77B4">
          <w:pgSz w:w="11907" w:h="16840" w:code="9"/>
          <w:pgMar w:top="1701" w:right="1134" w:bottom="1701" w:left="1134" w:header="567" w:footer="567" w:gutter="0"/>
          <w:cols w:space="425"/>
          <w:docGrid w:linePitch="312"/>
        </w:sectPr>
      </w:pPr>
    </w:p>
    <w:p w:rsidR="008D5489" w:rsidRDefault="009E3453" w:rsidP="00C94AC4">
      <w:pPr>
        <w:pStyle w:val="1"/>
      </w:pPr>
      <w:bookmarkStart w:id="86" w:name="_Toc513554793"/>
      <w:bookmarkStart w:id="87" w:name="_Ref340649619"/>
      <w:bookmarkStart w:id="88" w:name="_Ref340649623"/>
      <w:r>
        <w:rPr>
          <w:rFonts w:hint="eastAsia"/>
        </w:rPr>
        <w:lastRenderedPageBreak/>
        <w:t>部署</w:t>
      </w:r>
      <w:r w:rsidR="004D75ED">
        <w:rPr>
          <w:rFonts w:hint="eastAsia"/>
        </w:rPr>
        <w:t>方法</w:t>
      </w:r>
      <w:bookmarkEnd w:id="86"/>
    </w:p>
    <w:p w:rsidR="008D5489" w:rsidRDefault="008D5489" w:rsidP="008D5489">
      <w:pPr>
        <w:rPr>
          <w:rFonts w:cs="Times New Roman"/>
        </w:rPr>
      </w:pPr>
      <w:r w:rsidRPr="003F04CC">
        <w:rPr>
          <w:rFonts w:cs="Times New Roman"/>
        </w:rPr>
        <w:t>本章将为您介绍</w:t>
      </w:r>
      <w:r w:rsidR="00F32D7B">
        <w:rPr>
          <w:rFonts w:cs="Times New Roman" w:hint="eastAsia"/>
        </w:rPr>
        <w:t>如何在</w:t>
      </w:r>
      <w:r w:rsidR="00F65D81">
        <w:rPr>
          <w:rFonts w:cs="Times New Roman" w:hint="eastAsia"/>
        </w:rPr>
        <w:t>单</w:t>
      </w:r>
      <w:r w:rsidR="009E4094">
        <w:rPr>
          <w:rFonts w:cs="Times New Roman" w:hint="eastAsia"/>
        </w:rPr>
        <w:t>机</w:t>
      </w:r>
      <w:r w:rsidR="00F32D7B">
        <w:rPr>
          <w:rFonts w:cs="Times New Roman" w:hint="eastAsia"/>
        </w:rPr>
        <w:t>上部署数据交换</w:t>
      </w:r>
      <w:r w:rsidR="009E4094">
        <w:rPr>
          <w:rFonts w:cs="Times New Roman" w:hint="eastAsia"/>
        </w:rPr>
        <w:t>平台</w:t>
      </w:r>
      <w:r w:rsidRPr="003F04CC">
        <w:rPr>
          <w:rFonts w:cs="Times New Roman"/>
        </w:rPr>
        <w:t>。</w:t>
      </w:r>
    </w:p>
    <w:p w:rsidR="009E4094" w:rsidRPr="009E4094" w:rsidRDefault="00DD0C5B" w:rsidP="00DD0C5B">
      <w:pPr>
        <w:pStyle w:val="21"/>
      </w:pPr>
      <w:bookmarkStart w:id="89" w:name="_Toc513554794"/>
      <w:r>
        <w:rPr>
          <w:rFonts w:hint="eastAsia"/>
        </w:rPr>
        <w:t>注意事项</w:t>
      </w:r>
      <w:bookmarkEnd w:id="89"/>
    </w:p>
    <w:p w:rsidR="009E4094" w:rsidRPr="009E4094" w:rsidRDefault="009E4094" w:rsidP="008D5489">
      <w:pPr>
        <w:rPr>
          <w:rFonts w:cs="Times New Roman"/>
        </w:rPr>
      </w:pPr>
      <w:r w:rsidRPr="009E4094">
        <w:rPr>
          <w:rFonts w:hint="eastAsia"/>
        </w:rPr>
        <w:t>此文档以单机部署为例，配置文件和启动命令中的各</w:t>
      </w:r>
      <w:r>
        <w:rPr>
          <w:rFonts w:hint="eastAsia"/>
        </w:rPr>
        <w:t>IP</w:t>
      </w:r>
      <w:r w:rsidRPr="009E4094">
        <w:rPr>
          <w:rFonts w:hint="eastAsia"/>
        </w:rPr>
        <w:t>、端口</w:t>
      </w:r>
      <w:r>
        <w:rPr>
          <w:rFonts w:hint="eastAsia"/>
        </w:rPr>
        <w:t>，请</w:t>
      </w:r>
      <w:r w:rsidRPr="009E4094">
        <w:rPr>
          <w:rFonts w:hint="eastAsia"/>
        </w:rPr>
        <w:t>根据实际情况进行修改</w:t>
      </w:r>
      <w:r>
        <w:rPr>
          <w:rFonts w:hint="eastAsia"/>
        </w:rPr>
        <w:t>。</w:t>
      </w:r>
    </w:p>
    <w:p w:rsidR="00C10485" w:rsidRDefault="00C10485" w:rsidP="00C10485">
      <w:pPr>
        <w:pStyle w:val="21"/>
        <w:rPr>
          <w:lang w:eastAsia="zh-CN"/>
        </w:rPr>
      </w:pPr>
      <w:bookmarkStart w:id="90" w:name="_Toc513554795"/>
      <w:r>
        <w:rPr>
          <w:rFonts w:hint="eastAsia"/>
        </w:rPr>
        <w:t>安装操作系统</w:t>
      </w:r>
      <w:bookmarkEnd w:id="90"/>
    </w:p>
    <w:p w:rsidR="00C10485" w:rsidRPr="00C10485" w:rsidRDefault="00C10485" w:rsidP="00C10485">
      <w:r>
        <w:rPr>
          <w:rFonts w:hint="eastAsia"/>
        </w:rPr>
        <w:t>参考第</w:t>
      </w:r>
      <w:r>
        <w:rPr>
          <w:rFonts w:hint="eastAsia"/>
        </w:rPr>
        <w:t>3</w:t>
      </w:r>
      <w:r>
        <w:rPr>
          <w:rFonts w:hint="eastAsia"/>
        </w:rPr>
        <w:t>章为服务器安装操作系统。</w:t>
      </w:r>
    </w:p>
    <w:p w:rsidR="00DD0C5B" w:rsidRDefault="009E3453" w:rsidP="00DD0C5B">
      <w:pPr>
        <w:pStyle w:val="21"/>
      </w:pPr>
      <w:bookmarkStart w:id="91" w:name="_Toc513554796"/>
      <w:r>
        <w:rPr>
          <w:rFonts w:hint="eastAsia"/>
        </w:rPr>
        <w:t>安装天闻软件</w:t>
      </w:r>
      <w:bookmarkEnd w:id="91"/>
    </w:p>
    <w:p w:rsidR="00DD0C5B" w:rsidRDefault="00DD0C5B" w:rsidP="00DD0C5B">
      <w:pPr>
        <w:pStyle w:val="31"/>
      </w:pPr>
      <w:bookmarkStart w:id="92" w:name="_Toc513554797"/>
      <w:r>
        <w:rPr>
          <w:rFonts w:hint="eastAsia"/>
        </w:rPr>
        <w:t>安装数据交换</w:t>
      </w:r>
      <w:bookmarkEnd w:id="92"/>
    </w:p>
    <w:p w:rsidR="00DD0C5B" w:rsidRPr="003F04CC" w:rsidRDefault="00DD0C5B" w:rsidP="00DD0C5B">
      <w:pPr>
        <w:pStyle w:val="Step"/>
        <w:outlineLvl w:val="9"/>
        <w:rPr>
          <w:rFonts w:cs="Times New Roman"/>
        </w:rPr>
      </w:pPr>
      <w:r>
        <w:rPr>
          <w:rFonts w:hint="eastAsia"/>
        </w:rPr>
        <w:t>在发布服务器或光盘路径（</w:t>
      </w:r>
      <w:r>
        <w:rPr>
          <w:rFonts w:hint="eastAsia"/>
          <w:b/>
        </w:rPr>
        <w:t>pass</w:t>
      </w:r>
      <w:r w:rsidRPr="00841345">
        <w:rPr>
          <w:rFonts w:hint="eastAsia"/>
          <w:b/>
        </w:rPr>
        <w:t xml:space="preserve">_Release &gt; </w:t>
      </w:r>
      <w:r w:rsidRPr="00841345">
        <w:rPr>
          <w:b/>
        </w:rPr>
        <w:fldChar w:fldCharType="begin"/>
      </w:r>
      <w:r w:rsidRPr="00841345">
        <w:rPr>
          <w:b/>
        </w:rPr>
        <w:instrText xml:space="preserve"> DOCPROPERTY  SoftwareVersion </w:instrText>
      </w:r>
      <w:r w:rsidRPr="00841345">
        <w:rPr>
          <w:b/>
        </w:rPr>
        <w:fldChar w:fldCharType="separate"/>
      </w:r>
      <w:r w:rsidR="006E22B5">
        <w:rPr>
          <w:b/>
        </w:rPr>
        <w:t>V001R001C01</w:t>
      </w:r>
      <w:r w:rsidRPr="00841345">
        <w:rPr>
          <w:b/>
        </w:rPr>
        <w:fldChar w:fldCharType="end"/>
      </w:r>
      <w:r w:rsidRPr="00841345">
        <w:rPr>
          <w:rFonts w:hint="eastAsia"/>
          <w:b/>
        </w:rPr>
        <w:t xml:space="preserve"> &gt; 01.</w:t>
      </w:r>
      <w:r w:rsidRPr="00841345">
        <w:rPr>
          <w:rFonts w:hint="eastAsia"/>
          <w:b/>
        </w:rPr>
        <w:t>安装包</w:t>
      </w:r>
      <w:r>
        <w:rPr>
          <w:rFonts w:hint="eastAsia"/>
        </w:rPr>
        <w:t>）</w:t>
      </w:r>
      <w:r w:rsidRPr="003F04CC">
        <w:rPr>
          <w:rFonts w:cs="Times New Roman"/>
        </w:rPr>
        <w:t>获取</w:t>
      </w:r>
      <w:r>
        <w:rPr>
          <w:rFonts w:cs="Times New Roman" w:hint="eastAsia"/>
        </w:rPr>
        <w:t>如下</w:t>
      </w:r>
      <w:r w:rsidRPr="003F04CC">
        <w:rPr>
          <w:rFonts w:cs="Times New Roman"/>
        </w:rPr>
        <w:t>安装文件，如</w:t>
      </w:r>
      <w:r w:rsidR="00F22896">
        <w:rPr>
          <w:rFonts w:cs="Times New Roman" w:hint="eastAsia"/>
        </w:rPr>
        <w:t>下表</w:t>
      </w:r>
      <w:r w:rsidRPr="003F04CC">
        <w:rPr>
          <w:rFonts w:cs="Times New Roman"/>
        </w:rPr>
        <w:t>所示。</w:t>
      </w:r>
    </w:p>
    <w:p w:rsidR="00DD0C5B" w:rsidRDefault="00DD0C5B" w:rsidP="00DD0C5B">
      <w:pPr>
        <w:pStyle w:val="TableDescription"/>
      </w:pPr>
      <w:r w:rsidRPr="003F04CC">
        <w:t>安装文件</w:t>
      </w:r>
    </w:p>
    <w:tbl>
      <w:tblPr>
        <w:tblStyle w:val="table0"/>
        <w:tblW w:w="0" w:type="auto"/>
        <w:tblLook w:val="04A0" w:firstRow="1" w:lastRow="0" w:firstColumn="1" w:lastColumn="0" w:noHBand="0" w:noVBand="1"/>
      </w:tblPr>
      <w:tblGrid>
        <w:gridCol w:w="3398"/>
        <w:gridCol w:w="4643"/>
      </w:tblGrid>
      <w:tr w:rsidR="00DD0C5B" w:rsidRPr="003F04CC" w:rsidTr="00E67EC4">
        <w:trPr>
          <w:cnfStyle w:val="100000000000" w:firstRow="1" w:lastRow="0" w:firstColumn="0" w:lastColumn="0" w:oddVBand="0" w:evenVBand="0" w:oddHBand="0" w:evenHBand="0" w:firstRowFirstColumn="0" w:firstRowLastColumn="0" w:lastRowFirstColumn="0" w:lastRowLastColumn="0"/>
        </w:trPr>
        <w:tc>
          <w:tcPr>
            <w:tcW w:w="3398" w:type="dxa"/>
          </w:tcPr>
          <w:p w:rsidR="00DD0C5B" w:rsidRPr="003F04CC" w:rsidRDefault="00DD0C5B" w:rsidP="00E67EC4">
            <w:pPr>
              <w:pStyle w:val="TableHeading"/>
              <w:rPr>
                <w:rFonts w:ascii="Times New Roman" w:hAnsi="Times New Roman" w:cs="Times New Roman"/>
              </w:rPr>
            </w:pPr>
            <w:r w:rsidRPr="003F04CC">
              <w:rPr>
                <w:rFonts w:ascii="Times New Roman" w:hAnsi="Times New Roman" w:cs="Times New Roman"/>
              </w:rPr>
              <w:t>文件名称</w:t>
            </w:r>
          </w:p>
        </w:tc>
        <w:tc>
          <w:tcPr>
            <w:tcW w:w="4643" w:type="dxa"/>
          </w:tcPr>
          <w:p w:rsidR="00DD0C5B" w:rsidRPr="003F04CC" w:rsidRDefault="00DD0C5B" w:rsidP="00E67EC4">
            <w:pPr>
              <w:pStyle w:val="TableHeading"/>
              <w:rPr>
                <w:rFonts w:ascii="Times New Roman" w:hAnsi="Times New Roman" w:cs="Times New Roman"/>
              </w:rPr>
            </w:pPr>
            <w:r w:rsidRPr="003F04CC">
              <w:rPr>
                <w:rFonts w:ascii="Times New Roman" w:hAnsi="Times New Roman" w:cs="Times New Roman"/>
              </w:rPr>
              <w:t>文件说明</w:t>
            </w:r>
          </w:p>
        </w:tc>
      </w:tr>
      <w:tr w:rsidR="00DD0C5B" w:rsidRPr="003F04CC" w:rsidTr="00E67EC4">
        <w:tc>
          <w:tcPr>
            <w:tcW w:w="3398" w:type="dxa"/>
          </w:tcPr>
          <w:p w:rsidR="00DD0C5B" w:rsidRPr="009D2C41" w:rsidRDefault="00DD0C5B" w:rsidP="00E67EC4">
            <w:pPr>
              <w:pStyle w:val="TableText"/>
              <w:rPr>
                <w:rFonts w:eastAsiaTheme="minorEastAsia"/>
              </w:rPr>
            </w:pPr>
            <w:r>
              <w:rPr>
                <w:rFonts w:eastAsiaTheme="minorEastAsia"/>
              </w:rPr>
              <w:t>exchange</w:t>
            </w:r>
            <w:r w:rsidRPr="00887CA0">
              <w:rPr>
                <w:rFonts w:eastAsiaTheme="minorEastAsia"/>
              </w:rPr>
              <w:t>-install.zip</w:t>
            </w:r>
          </w:p>
        </w:tc>
        <w:tc>
          <w:tcPr>
            <w:tcW w:w="4643" w:type="dxa"/>
          </w:tcPr>
          <w:p w:rsidR="00DD0C5B" w:rsidRPr="003F04CC" w:rsidRDefault="005A3FFC" w:rsidP="00E67EC4">
            <w:pPr>
              <w:pStyle w:val="TableText"/>
            </w:pPr>
            <w:r>
              <w:rPr>
                <w:rFonts w:ascii="宋体" w:eastAsia="宋体" w:hAnsi="宋体" w:cs="宋体" w:hint="eastAsia"/>
              </w:rPr>
              <w:t>ECO数据交换</w:t>
            </w:r>
            <w:r w:rsidR="00DD0C5B">
              <w:rPr>
                <w:rFonts w:ascii="宋体" w:eastAsia="宋体" w:hAnsi="宋体" w:cs="宋体" w:hint="eastAsia"/>
              </w:rPr>
              <w:t>平台</w:t>
            </w:r>
            <w:r w:rsidR="00DD0C5B" w:rsidRPr="003F04CC">
              <w:rPr>
                <w:rFonts w:ascii="宋体" w:eastAsia="宋体" w:hAnsi="宋体" w:cs="宋体" w:hint="eastAsia"/>
              </w:rPr>
              <w:t>安装</w:t>
            </w:r>
            <w:r w:rsidR="00DD0C5B">
              <w:rPr>
                <w:rFonts w:ascii="宋体" w:eastAsia="宋体" w:hAnsi="宋体" w:cs="宋体" w:hint="eastAsia"/>
              </w:rPr>
              <w:t>包</w:t>
            </w:r>
          </w:p>
        </w:tc>
      </w:tr>
      <w:tr w:rsidR="00DD0C5B" w:rsidRPr="003F04CC" w:rsidTr="00E67EC4">
        <w:tc>
          <w:tcPr>
            <w:tcW w:w="3398" w:type="dxa"/>
          </w:tcPr>
          <w:p w:rsidR="00DD0C5B" w:rsidRPr="00887CA0" w:rsidRDefault="005A3FFC" w:rsidP="00E67EC4">
            <w:pPr>
              <w:pStyle w:val="TableText"/>
              <w:rPr>
                <w:rFonts w:eastAsiaTheme="minorEastAsia"/>
              </w:rPr>
            </w:pPr>
            <w:r>
              <w:rPr>
                <w:rFonts w:eastAsiaTheme="minorEastAsia"/>
              </w:rPr>
              <w:t>file-exchange</w:t>
            </w:r>
            <w:r w:rsidR="00DD0C5B">
              <w:rPr>
                <w:rFonts w:eastAsiaTheme="minorEastAsia" w:hint="eastAsia"/>
              </w:rPr>
              <w:t>-install</w:t>
            </w:r>
            <w:r w:rsidR="00DD0C5B" w:rsidRPr="00936789">
              <w:rPr>
                <w:rFonts w:eastAsiaTheme="minorEastAsia"/>
              </w:rPr>
              <w:t>.zip</w:t>
            </w:r>
          </w:p>
        </w:tc>
        <w:tc>
          <w:tcPr>
            <w:tcW w:w="4643" w:type="dxa"/>
          </w:tcPr>
          <w:p w:rsidR="00DD0C5B" w:rsidRDefault="005A3FFC" w:rsidP="00F32D7B">
            <w:pPr>
              <w:pStyle w:val="TableText"/>
              <w:rPr>
                <w:rFonts w:ascii="宋体" w:hAnsi="宋体" w:cs="宋体"/>
              </w:rPr>
            </w:pPr>
            <w:r>
              <w:rPr>
                <w:rFonts w:ascii="宋体" w:eastAsia="宋体" w:hAnsi="宋体" w:cs="宋体" w:hint="eastAsia"/>
              </w:rPr>
              <w:t>ECO</w:t>
            </w:r>
            <w:r w:rsidR="00F32D7B">
              <w:rPr>
                <w:rFonts w:ascii="宋体" w:eastAsia="宋体" w:hAnsi="宋体" w:cs="宋体" w:hint="eastAsia"/>
              </w:rPr>
              <w:t>文件</w:t>
            </w:r>
            <w:r>
              <w:rPr>
                <w:rFonts w:ascii="宋体" w:eastAsia="宋体" w:hAnsi="宋体" w:cs="宋体" w:hint="eastAsia"/>
              </w:rPr>
              <w:t>交换</w:t>
            </w:r>
            <w:r w:rsidR="00DD0C5B">
              <w:rPr>
                <w:rFonts w:ascii="宋体" w:eastAsia="宋体" w:hAnsi="宋体" w:cs="宋体" w:hint="eastAsia"/>
              </w:rPr>
              <w:t>平台</w:t>
            </w:r>
            <w:r w:rsidR="00DD0C5B" w:rsidRPr="003F04CC">
              <w:rPr>
                <w:rFonts w:ascii="宋体" w:eastAsia="宋体" w:hAnsi="宋体" w:cs="宋体" w:hint="eastAsia"/>
              </w:rPr>
              <w:t>安装</w:t>
            </w:r>
            <w:r w:rsidR="00DD0C5B">
              <w:rPr>
                <w:rFonts w:ascii="宋体" w:eastAsia="宋体" w:hAnsi="宋体" w:cs="宋体" w:hint="eastAsia"/>
              </w:rPr>
              <w:t>包</w:t>
            </w:r>
          </w:p>
        </w:tc>
      </w:tr>
    </w:tbl>
    <w:p w:rsidR="00DD0C5B" w:rsidRPr="00ED6D7D" w:rsidRDefault="00DD0C5B" w:rsidP="00DD0C5B">
      <w:pPr>
        <w:rPr>
          <w:b/>
        </w:rPr>
      </w:pPr>
    </w:p>
    <w:p w:rsidR="00DD0C5B" w:rsidRDefault="00DD0C5B" w:rsidP="00DD0C5B">
      <w:pPr>
        <w:pStyle w:val="Step"/>
        <w:outlineLvl w:val="9"/>
        <w:rPr>
          <w:rFonts w:cs="Times New Roman"/>
        </w:rPr>
      </w:pPr>
      <w:r>
        <w:rPr>
          <w:rFonts w:cs="Times New Roman" w:hint="eastAsia"/>
        </w:rPr>
        <w:t>在</w:t>
      </w:r>
      <w:r>
        <w:rPr>
          <w:rFonts w:cs="Times New Roman" w:hint="eastAsia"/>
        </w:rPr>
        <w:t>PC</w:t>
      </w:r>
      <w:r>
        <w:rPr>
          <w:rFonts w:cs="Times New Roman" w:hint="eastAsia"/>
        </w:rPr>
        <w:t>上打开远程连接工具（如</w:t>
      </w:r>
      <w:r>
        <w:rPr>
          <w:rFonts w:cs="Times New Roman" w:hint="eastAsia"/>
        </w:rPr>
        <w:t>putty</w:t>
      </w:r>
      <w:r>
        <w:rPr>
          <w:rFonts w:cs="Times New Roman" w:hint="eastAsia"/>
        </w:rPr>
        <w:t>），</w:t>
      </w:r>
      <w:r w:rsidRPr="003F04CC">
        <w:rPr>
          <w:rFonts w:cs="Times New Roman"/>
        </w:rPr>
        <w:t>以</w:t>
      </w:r>
      <w:r w:rsidRPr="003F04CC">
        <w:rPr>
          <w:rFonts w:cs="Times New Roman"/>
        </w:rPr>
        <w:t>root</w:t>
      </w:r>
      <w:r w:rsidRPr="003F04CC">
        <w:rPr>
          <w:rFonts w:cs="Times New Roman"/>
        </w:rPr>
        <w:t>用户身份</w:t>
      </w:r>
      <w:r>
        <w:rPr>
          <w:rFonts w:cs="Times New Roman" w:hint="eastAsia"/>
        </w:rPr>
        <w:t>远程</w:t>
      </w:r>
      <w:r w:rsidRPr="003F04CC">
        <w:rPr>
          <w:rFonts w:cs="Times New Roman"/>
        </w:rPr>
        <w:t>登录服务器。</w:t>
      </w:r>
    </w:p>
    <w:p w:rsidR="00DD0C5B" w:rsidRPr="003F04CC" w:rsidRDefault="00DD0C5B" w:rsidP="00DD0C5B">
      <w:pPr>
        <w:pStyle w:val="Step"/>
        <w:outlineLvl w:val="9"/>
        <w:rPr>
          <w:rFonts w:cs="Times New Roman"/>
        </w:rPr>
      </w:pPr>
      <w:r w:rsidRPr="003F04CC">
        <w:rPr>
          <w:rFonts w:cs="Times New Roman"/>
        </w:rPr>
        <w:t>执行如下命令，</w:t>
      </w:r>
      <w:r>
        <w:rPr>
          <w:rFonts w:cs="Times New Roman" w:hint="eastAsia"/>
        </w:rPr>
        <w:t>创建目录</w:t>
      </w:r>
      <w:r w:rsidRPr="00910935">
        <w:rPr>
          <w:rFonts w:cs="Times New Roman" w:hint="eastAsia"/>
          <w:b/>
        </w:rPr>
        <w:t>/usr/twsm</w:t>
      </w:r>
      <w:r w:rsidRPr="00353F19">
        <w:rPr>
          <w:rFonts w:cs="Times New Roman" w:hint="eastAsia"/>
        </w:rPr>
        <w:t>并为目录</w:t>
      </w:r>
      <w:r w:rsidRPr="009F4A1E">
        <w:rPr>
          <w:rFonts w:cs="Times New Roman" w:hint="eastAsia"/>
        </w:rPr>
        <w:t>赋权限</w:t>
      </w:r>
      <w:r w:rsidRPr="003F04CC">
        <w:rPr>
          <w:rFonts w:cs="Times New Roman"/>
        </w:rPr>
        <w:t>。</w:t>
      </w:r>
    </w:p>
    <w:p w:rsidR="00DD0C5B" w:rsidRPr="00DD0C5B" w:rsidRDefault="00DD0C5B" w:rsidP="00DD0C5B">
      <w:pPr>
        <w:rPr>
          <w:rFonts w:cs="Times New Roman"/>
          <w:highlight w:val="lightGray"/>
        </w:rPr>
      </w:pPr>
      <w:r w:rsidRPr="00DD0C5B">
        <w:rPr>
          <w:rFonts w:cs="Times New Roman" w:hint="eastAsia"/>
          <w:highlight w:val="lightGray"/>
        </w:rPr>
        <w:t>mkdir</w:t>
      </w:r>
      <w:r w:rsidRPr="00DD0C5B">
        <w:rPr>
          <w:rFonts w:cs="Times New Roman"/>
          <w:highlight w:val="lightGray"/>
        </w:rPr>
        <w:t xml:space="preserve"> </w:t>
      </w:r>
      <w:r w:rsidRPr="00DD0C5B">
        <w:rPr>
          <w:rFonts w:cs="Times New Roman" w:hint="eastAsia"/>
          <w:highlight w:val="lightGray"/>
        </w:rPr>
        <w:t>-p /usr/twsm</w:t>
      </w:r>
    </w:p>
    <w:p w:rsidR="00DD0C5B" w:rsidRDefault="00DD0C5B" w:rsidP="00DD0C5B">
      <w:pPr>
        <w:pStyle w:val="Step"/>
        <w:outlineLvl w:val="9"/>
        <w:rPr>
          <w:rFonts w:cs="Times New Roman"/>
        </w:rPr>
      </w:pPr>
      <w:r w:rsidRPr="00E4148A">
        <w:rPr>
          <w:rFonts w:cs="Times New Roman" w:hint="eastAsia"/>
        </w:rPr>
        <w:lastRenderedPageBreak/>
        <w:t>启动</w:t>
      </w:r>
      <w:r w:rsidRPr="00E4148A">
        <w:rPr>
          <w:rFonts w:cs="Times New Roman"/>
        </w:rPr>
        <w:t>FTP</w:t>
      </w:r>
      <w:r w:rsidRPr="00E4148A">
        <w:rPr>
          <w:rFonts w:cs="Times New Roman"/>
        </w:rPr>
        <w:t>客户端工具</w:t>
      </w:r>
      <w:r w:rsidRPr="00E4148A">
        <w:rPr>
          <w:rFonts w:cs="Times New Roman" w:hint="eastAsia"/>
        </w:rPr>
        <w:t>，以</w:t>
      </w:r>
      <w:r w:rsidRPr="00E4148A">
        <w:rPr>
          <w:rFonts w:cs="Times New Roman" w:hint="eastAsia"/>
        </w:rPr>
        <w:t>root</w:t>
      </w:r>
      <w:r w:rsidRPr="00E4148A">
        <w:rPr>
          <w:rFonts w:cs="Times New Roman" w:hint="eastAsia"/>
        </w:rPr>
        <w:t>用户身份登录</w:t>
      </w:r>
      <w:r w:rsidRPr="00E4148A">
        <w:rPr>
          <w:rFonts w:cs="Times New Roman"/>
        </w:rPr>
        <w:t>服务器，</w:t>
      </w:r>
      <w:r w:rsidRPr="00E4148A">
        <w:rPr>
          <w:rFonts w:cs="Times New Roman" w:hint="eastAsia"/>
        </w:rPr>
        <w:t>将获取的安装</w:t>
      </w:r>
      <w:r>
        <w:rPr>
          <w:rFonts w:cs="Times New Roman" w:hint="eastAsia"/>
        </w:rPr>
        <w:t>文件</w:t>
      </w:r>
      <w:r w:rsidRPr="00E4148A">
        <w:rPr>
          <w:rFonts w:cs="Times New Roman" w:hint="eastAsia"/>
        </w:rPr>
        <w:t>从本地拖曳上传到服务器目录</w:t>
      </w:r>
      <w:r w:rsidRPr="00E4148A">
        <w:rPr>
          <w:rFonts w:cs="Times New Roman" w:hint="eastAsia"/>
          <w:b/>
        </w:rPr>
        <w:t>/usr/twsm</w:t>
      </w:r>
      <w:r w:rsidRPr="00E4148A">
        <w:rPr>
          <w:rFonts w:cs="Times New Roman" w:hint="eastAsia"/>
        </w:rPr>
        <w:t>下</w:t>
      </w:r>
      <w:r w:rsidRPr="00E4148A">
        <w:rPr>
          <w:rFonts w:cs="Times New Roman"/>
        </w:rPr>
        <w:t>。</w:t>
      </w:r>
    </w:p>
    <w:p w:rsidR="009B7018" w:rsidRPr="003F04CC" w:rsidRDefault="009B7018" w:rsidP="009B7018">
      <w:pPr>
        <w:pStyle w:val="Step"/>
        <w:outlineLvl w:val="9"/>
      </w:pPr>
      <w:r>
        <w:rPr>
          <w:rFonts w:hint="eastAsia"/>
        </w:rPr>
        <w:t>依次</w:t>
      </w:r>
      <w:r w:rsidRPr="003F04CC">
        <w:t>执行如下命令，</w:t>
      </w:r>
      <w:r>
        <w:rPr>
          <w:rFonts w:hint="eastAsia"/>
        </w:rPr>
        <w:t>解压安装文件</w:t>
      </w:r>
      <w:r w:rsidRPr="003F04CC">
        <w:t>。</w:t>
      </w:r>
    </w:p>
    <w:p w:rsidR="009B7018" w:rsidRDefault="009B7018" w:rsidP="009B7018">
      <w:pPr>
        <w:rPr>
          <w:rFonts w:cs="Times New Roman"/>
        </w:rPr>
      </w:pPr>
      <w:r w:rsidRPr="009B7018">
        <w:rPr>
          <w:rFonts w:cs="Times New Roman" w:hint="eastAsia"/>
          <w:highlight w:val="lightGray"/>
        </w:rPr>
        <w:t>cd</w:t>
      </w:r>
      <w:r w:rsidRPr="009B7018">
        <w:rPr>
          <w:rFonts w:cs="Times New Roman"/>
          <w:highlight w:val="lightGray"/>
        </w:rPr>
        <w:t xml:space="preserve"> </w:t>
      </w:r>
      <w:r w:rsidRPr="009B7018">
        <w:rPr>
          <w:rFonts w:cs="Times New Roman" w:hint="eastAsia"/>
          <w:highlight w:val="lightGray"/>
        </w:rPr>
        <w:t>/usr/twsm</w:t>
      </w:r>
    </w:p>
    <w:p w:rsidR="009B7018" w:rsidRPr="009B7018" w:rsidRDefault="009B7018" w:rsidP="009B7018">
      <w:pPr>
        <w:rPr>
          <w:rFonts w:cs="Times New Roman"/>
          <w:highlight w:val="lightGray"/>
        </w:rPr>
      </w:pPr>
      <w:r w:rsidRPr="009B7018">
        <w:rPr>
          <w:rFonts w:cs="Times New Roman"/>
          <w:highlight w:val="lightGray"/>
        </w:rPr>
        <w:t>chmod -R 777 /usr/twsm</w:t>
      </w:r>
    </w:p>
    <w:p w:rsidR="009B7018" w:rsidRPr="009B7018" w:rsidRDefault="009B7018" w:rsidP="009B7018">
      <w:pPr>
        <w:rPr>
          <w:rFonts w:cs="Times New Roman"/>
          <w:highlight w:val="lightGray"/>
        </w:rPr>
      </w:pPr>
      <w:r w:rsidRPr="009B7018">
        <w:rPr>
          <w:rFonts w:cs="Times New Roman" w:hint="eastAsia"/>
          <w:highlight w:val="lightGray"/>
        </w:rPr>
        <w:t>unzip -o exchange-install.zip</w:t>
      </w:r>
    </w:p>
    <w:p w:rsidR="009B7018" w:rsidRPr="009B7018" w:rsidRDefault="009B7018" w:rsidP="009B7018">
      <w:pPr>
        <w:rPr>
          <w:rFonts w:cs="Times New Roman"/>
          <w:highlight w:val="lightGray"/>
        </w:rPr>
      </w:pPr>
      <w:r w:rsidRPr="009B7018">
        <w:rPr>
          <w:rFonts w:cs="Times New Roman" w:hint="eastAsia"/>
          <w:highlight w:val="lightGray"/>
        </w:rPr>
        <w:t xml:space="preserve">unzip -o </w:t>
      </w:r>
      <w:r w:rsidRPr="009B7018">
        <w:rPr>
          <w:rFonts w:cs="Times New Roman"/>
          <w:highlight w:val="lightGray"/>
        </w:rPr>
        <w:t>file-exchange</w:t>
      </w:r>
      <w:r w:rsidRPr="009B7018">
        <w:rPr>
          <w:rFonts w:cs="Times New Roman" w:hint="eastAsia"/>
          <w:highlight w:val="lightGray"/>
        </w:rPr>
        <w:t>-install.zip</w:t>
      </w:r>
    </w:p>
    <w:p w:rsidR="009B7018" w:rsidRDefault="009B7018" w:rsidP="009B7018">
      <w:r w:rsidRPr="009B7018">
        <w:rPr>
          <w:rFonts w:cs="Times New Roman"/>
          <w:highlight w:val="lightGray"/>
        </w:rPr>
        <w:t>chmod -R 777 /usr/twsm</w:t>
      </w:r>
    </w:p>
    <w:p w:rsidR="00DD0C5B" w:rsidRDefault="009B7018" w:rsidP="009B7018">
      <w:pPr>
        <w:pStyle w:val="Step"/>
        <w:outlineLvl w:val="9"/>
      </w:pPr>
      <w:r>
        <w:rPr>
          <w:rFonts w:hint="eastAsia"/>
        </w:rPr>
        <w:t>依次</w:t>
      </w:r>
      <w:r w:rsidRPr="003F04CC">
        <w:t>执行如下命令，</w:t>
      </w:r>
      <w:r w:rsidR="00DD0C5B">
        <w:rPr>
          <w:rFonts w:hint="eastAsia"/>
        </w:rPr>
        <w:t>安装基础软件</w:t>
      </w:r>
      <w:r w:rsidR="00DD0C5B">
        <w:rPr>
          <w:rFonts w:hint="eastAsia"/>
        </w:rPr>
        <w:t>(</w:t>
      </w:r>
      <w:r w:rsidR="00DD0C5B">
        <w:rPr>
          <w:rFonts w:hint="eastAsia"/>
        </w:rPr>
        <w:t>大约</w:t>
      </w:r>
      <w:r w:rsidR="00DD0C5B">
        <w:rPr>
          <w:rFonts w:hint="eastAsia"/>
        </w:rPr>
        <w:t>10</w:t>
      </w:r>
      <w:r w:rsidR="00DD0C5B">
        <w:rPr>
          <w:rFonts w:hint="eastAsia"/>
        </w:rPr>
        <w:t>分钟</w:t>
      </w:r>
      <w:r w:rsidR="00DD0C5B">
        <w:rPr>
          <w:rFonts w:hint="eastAsia"/>
        </w:rPr>
        <w:t>)</w:t>
      </w:r>
      <w:r w:rsidR="004D654B">
        <w:rPr>
          <w:rFonts w:hint="eastAsia"/>
        </w:rPr>
        <w:t>。</w:t>
      </w:r>
    </w:p>
    <w:p w:rsidR="00DD0C5B" w:rsidRPr="009B7018" w:rsidRDefault="00DD0C5B" w:rsidP="00DD0C5B">
      <w:pPr>
        <w:rPr>
          <w:rFonts w:cs="Times New Roman"/>
          <w:highlight w:val="lightGray"/>
        </w:rPr>
      </w:pPr>
      <w:r w:rsidRPr="009B7018">
        <w:rPr>
          <w:rFonts w:cs="Times New Roman"/>
          <w:highlight w:val="lightGray"/>
        </w:rPr>
        <w:t>cd /usr/twsm/exchange-install/PostgreSQL</w:t>
      </w:r>
    </w:p>
    <w:p w:rsidR="00DD0C5B" w:rsidRDefault="00DD0C5B" w:rsidP="00DD0C5B">
      <w:r w:rsidRPr="009B7018">
        <w:rPr>
          <w:rFonts w:cs="Times New Roman"/>
          <w:highlight w:val="lightGray"/>
        </w:rPr>
        <w:t>sh install_pg.sh</w:t>
      </w:r>
    </w:p>
    <w:p w:rsidR="00DD0C5B" w:rsidRDefault="00961833" w:rsidP="004D654B">
      <w:pPr>
        <w:pStyle w:val="Step"/>
        <w:outlineLvl w:val="9"/>
      </w:pPr>
      <w:r>
        <w:rPr>
          <w:rFonts w:hint="eastAsia"/>
        </w:rPr>
        <w:t>请执行如下操作，</w:t>
      </w:r>
      <w:r w:rsidR="005A10B9">
        <w:rPr>
          <w:rFonts w:hint="eastAsia"/>
        </w:rPr>
        <w:t>添加数据库</w:t>
      </w:r>
      <w:r w:rsidR="005A10B9">
        <w:t>信任</w:t>
      </w:r>
      <w:r w:rsidR="005A10B9">
        <w:t>IP</w:t>
      </w:r>
      <w:r>
        <w:rPr>
          <w:rFonts w:hint="eastAsia"/>
        </w:rPr>
        <w:t>。</w:t>
      </w:r>
    </w:p>
    <w:p w:rsidR="005A10B9" w:rsidRDefault="005A10B9" w:rsidP="005A10B9">
      <w:pPr>
        <w:pStyle w:val="affffc"/>
        <w:numPr>
          <w:ilvl w:val="0"/>
          <w:numId w:val="46"/>
        </w:numPr>
        <w:ind w:firstLineChars="0"/>
        <w:rPr>
          <w:rFonts w:cs="Times New Roman"/>
        </w:rPr>
      </w:pPr>
      <w:r w:rsidRPr="005A10B9">
        <w:rPr>
          <w:rFonts w:cs="Times New Roman" w:hint="eastAsia"/>
        </w:rPr>
        <w:t>执行</w:t>
      </w:r>
      <w:r w:rsidRPr="005A10B9">
        <w:rPr>
          <w:rFonts w:cs="Times New Roman"/>
        </w:rPr>
        <w:t>以下</w:t>
      </w:r>
      <w:r w:rsidRPr="005A10B9">
        <w:rPr>
          <w:rFonts w:cs="Times New Roman" w:hint="eastAsia"/>
        </w:rPr>
        <w:t>命令</w:t>
      </w:r>
      <w:r w:rsidRPr="005A10B9">
        <w:rPr>
          <w:rFonts w:cs="Times New Roman"/>
        </w:rPr>
        <w:t>，</w:t>
      </w:r>
      <w:r w:rsidRPr="005A10B9">
        <w:rPr>
          <w:rFonts w:cs="Times New Roman" w:hint="eastAsia"/>
        </w:rPr>
        <w:t>修改配置</w:t>
      </w:r>
      <w:r w:rsidRPr="005A10B9">
        <w:rPr>
          <w:rFonts w:cs="Times New Roman"/>
        </w:rPr>
        <w:t>文件</w:t>
      </w:r>
    </w:p>
    <w:p w:rsidR="000A0FB1" w:rsidRPr="000A0FB1" w:rsidRDefault="000A0FB1" w:rsidP="000A0FB1">
      <w:pPr>
        <w:pStyle w:val="affffc"/>
        <w:ind w:left="2061" w:firstLineChars="0" w:firstLine="0"/>
        <w:rPr>
          <w:rFonts w:cs="Times New Roman" w:hint="eastAsia"/>
        </w:rPr>
      </w:pPr>
      <w:r w:rsidRPr="000A0FB1">
        <w:rPr>
          <w:rFonts w:cs="Times New Roman"/>
          <w:highlight w:val="lightGray"/>
        </w:rPr>
        <w:t>vi /opt/PostgreSQL/9.4/data/pg_hba.conf</w:t>
      </w:r>
    </w:p>
    <w:p w:rsidR="00DD0C5B" w:rsidRPr="000A0FB1" w:rsidRDefault="005F4A56" w:rsidP="000A0FB1">
      <w:pPr>
        <w:pStyle w:val="affffc"/>
        <w:numPr>
          <w:ilvl w:val="0"/>
          <w:numId w:val="46"/>
        </w:numPr>
        <w:ind w:firstLineChars="0"/>
        <w:rPr>
          <w:rFonts w:cs="Times New Roman"/>
        </w:rPr>
      </w:pPr>
      <w:r>
        <w:rPr>
          <w:rFonts w:hint="eastAsia"/>
        </w:rPr>
        <w:t>在配置</w:t>
      </w:r>
      <w:r>
        <w:t>文件末尾添加</w:t>
      </w:r>
      <w:r>
        <w:rPr>
          <w:rFonts w:hint="eastAsia"/>
        </w:rPr>
        <w:t>如下</w:t>
      </w:r>
      <w:r>
        <w:t>信息：</w:t>
      </w:r>
    </w:p>
    <w:p w:rsidR="005F4A56" w:rsidRDefault="005F4A56" w:rsidP="00CE793D">
      <w:pPr>
        <w:ind w:leftChars="810" w:firstLineChars="150" w:firstLine="315"/>
        <w:rPr>
          <w:color w:val="FF0000"/>
        </w:rPr>
      </w:pPr>
      <w:r w:rsidRPr="005F4A56">
        <w:t>Host</w:t>
      </w:r>
      <w:r w:rsidRPr="005F4A56">
        <w:tab/>
        <w:t>all</w:t>
      </w:r>
      <w:r w:rsidRPr="005F4A56">
        <w:tab/>
        <w:t>all</w:t>
      </w:r>
      <w:r>
        <w:rPr>
          <w:color w:val="FF0000"/>
        </w:rPr>
        <w:tab/>
      </w:r>
      <w:r w:rsidRPr="005F4A56">
        <w:rPr>
          <w:color w:val="FF0000"/>
        </w:rPr>
        <w:t>192.168.130.44/32</w:t>
      </w:r>
      <w:r>
        <w:rPr>
          <w:color w:val="FF0000"/>
        </w:rPr>
        <w:tab/>
      </w:r>
      <w:r w:rsidRPr="005F4A56">
        <w:t>md5</w:t>
      </w:r>
    </w:p>
    <w:p w:rsidR="00DD0C5B" w:rsidRPr="00CE793D" w:rsidRDefault="005A17F7" w:rsidP="00CE793D">
      <w:pPr>
        <w:ind w:leftChars="810" w:firstLineChars="150" w:firstLine="315"/>
        <w:rPr>
          <w:color w:val="FF0000"/>
        </w:rPr>
      </w:pPr>
      <w:r w:rsidRPr="00CE793D">
        <w:rPr>
          <w:rFonts w:hint="eastAsia"/>
          <w:color w:val="FF0000"/>
        </w:rPr>
        <w:t>注意</w:t>
      </w:r>
      <w:r w:rsidR="00DD0C5B" w:rsidRPr="00CE793D">
        <w:rPr>
          <w:rFonts w:hint="eastAsia"/>
          <w:color w:val="FF0000"/>
        </w:rPr>
        <w:t>：</w:t>
      </w:r>
      <w:r w:rsidR="005F4A56">
        <w:rPr>
          <w:rFonts w:hint="eastAsia"/>
          <w:color w:val="FF0000"/>
        </w:rPr>
        <w:t>标</w:t>
      </w:r>
      <w:r w:rsidR="005F4A56">
        <w:rPr>
          <w:color w:val="FF0000"/>
        </w:rPr>
        <w:t>红部分</w:t>
      </w:r>
      <w:r w:rsidR="005F4A56">
        <w:rPr>
          <w:color w:val="FF0000"/>
        </w:rPr>
        <w:t>IP</w:t>
      </w:r>
      <w:r w:rsidR="005F4A56">
        <w:rPr>
          <w:color w:val="FF0000"/>
        </w:rPr>
        <w:t>可修改</w:t>
      </w:r>
      <w:r w:rsidR="000A0FB1">
        <w:rPr>
          <w:rFonts w:hint="eastAsia"/>
          <w:color w:val="FF0000"/>
        </w:rPr>
        <w:t>为</w:t>
      </w:r>
      <w:r w:rsidR="000A0FB1">
        <w:rPr>
          <w:color w:val="FF0000"/>
        </w:rPr>
        <w:t>数据交换服务所在</w:t>
      </w:r>
      <w:r w:rsidR="000A0FB1">
        <w:rPr>
          <w:color w:val="FF0000"/>
        </w:rPr>
        <w:t>IP</w:t>
      </w:r>
      <w:r w:rsidRPr="00CE793D">
        <w:rPr>
          <w:rFonts w:hint="eastAsia"/>
          <w:color w:val="FF0000"/>
        </w:rPr>
        <w:t>。</w:t>
      </w:r>
    </w:p>
    <w:p w:rsidR="00CE793D" w:rsidRDefault="000A0FB1" w:rsidP="000A0FB1">
      <w:pPr>
        <w:pStyle w:val="affffc"/>
        <w:numPr>
          <w:ilvl w:val="0"/>
          <w:numId w:val="46"/>
        </w:numPr>
        <w:ind w:firstLineChars="0"/>
        <w:rPr>
          <w:rFonts w:hint="eastAsia"/>
        </w:rPr>
      </w:pPr>
      <w:r>
        <w:rPr>
          <w:rFonts w:hint="eastAsia"/>
        </w:rPr>
        <w:t>重新加载</w:t>
      </w:r>
      <w:r>
        <w:t>数据库配置项信息，执行如下命令：</w:t>
      </w:r>
    </w:p>
    <w:p w:rsidR="000A0FB1" w:rsidRDefault="005953A4" w:rsidP="000A0FB1">
      <w:pPr>
        <w:pStyle w:val="affffc"/>
        <w:ind w:left="2061" w:firstLineChars="0" w:firstLine="0"/>
        <w:rPr>
          <w:rFonts w:hint="eastAsia"/>
        </w:rPr>
      </w:pPr>
      <w:r w:rsidRPr="005953A4">
        <w:rPr>
          <w:rFonts w:cs="Times New Roman" w:hint="eastAsia"/>
          <w:highlight w:val="lightGray"/>
        </w:rPr>
        <w:t>/etc/init.d/postgresql-9.4 reload</w:t>
      </w:r>
    </w:p>
    <w:p w:rsidR="009B7018" w:rsidRDefault="009B7018" w:rsidP="009B7018">
      <w:pPr>
        <w:pStyle w:val="Step"/>
        <w:outlineLvl w:val="9"/>
      </w:pPr>
      <w:r>
        <w:rPr>
          <w:rFonts w:hint="eastAsia"/>
        </w:rPr>
        <w:t>依次</w:t>
      </w:r>
      <w:r w:rsidRPr="003F04CC">
        <w:t>执行如下命令，</w:t>
      </w:r>
      <w:r>
        <w:rPr>
          <w:rFonts w:hint="eastAsia"/>
        </w:rPr>
        <w:t>打开</w:t>
      </w:r>
      <w:r w:rsidR="00DD0C5B">
        <w:rPr>
          <w:rFonts w:hint="eastAsia"/>
        </w:rPr>
        <w:t>install.cfg</w:t>
      </w:r>
      <w:r w:rsidR="00DD0C5B">
        <w:rPr>
          <w:rFonts w:hint="eastAsia"/>
        </w:rPr>
        <w:t>配置文件</w:t>
      </w:r>
      <w:r>
        <w:rPr>
          <w:rFonts w:hint="eastAsia"/>
        </w:rPr>
        <w:t>。</w:t>
      </w:r>
    </w:p>
    <w:p w:rsidR="00DD0C5B" w:rsidRDefault="009B7018" w:rsidP="009B7018">
      <w:pPr>
        <w:rPr>
          <w:rFonts w:hint="eastAsia"/>
        </w:rPr>
      </w:pPr>
      <w:r>
        <w:rPr>
          <w:rFonts w:hint="eastAsia"/>
        </w:rPr>
        <w:t>按实际情况配置</w:t>
      </w:r>
      <w:r w:rsidR="00DD0C5B">
        <w:rPr>
          <w:rFonts w:hint="eastAsia"/>
        </w:rPr>
        <w:t>包括数据库地址和</w:t>
      </w:r>
      <w:r w:rsidR="00DD0C5B">
        <w:rPr>
          <w:rFonts w:hint="eastAsia"/>
        </w:rPr>
        <w:t>static_path</w:t>
      </w:r>
      <w:r w:rsidR="00DD0C5B">
        <w:rPr>
          <w:rFonts w:hint="eastAsia"/>
        </w:rPr>
        <w:t>地址、</w:t>
      </w:r>
      <w:r w:rsidR="00DD0C5B">
        <w:rPr>
          <w:rFonts w:hint="eastAsia"/>
        </w:rPr>
        <w:t>clientManager.IP</w:t>
      </w:r>
      <w:r w:rsidR="006A0463">
        <w:rPr>
          <w:rFonts w:hint="eastAsia"/>
        </w:rPr>
        <w:t>、</w:t>
      </w:r>
      <w:r w:rsidR="006A0463">
        <w:t>twpaas.gateway.url</w:t>
      </w:r>
    </w:p>
    <w:p w:rsidR="00DD0C5B" w:rsidRPr="009B7018" w:rsidRDefault="00DD0C5B" w:rsidP="00DD0C5B">
      <w:pPr>
        <w:rPr>
          <w:rFonts w:cs="Times New Roman"/>
          <w:highlight w:val="lightGray"/>
        </w:rPr>
      </w:pPr>
      <w:r w:rsidRPr="009B7018">
        <w:rPr>
          <w:rFonts w:cs="Times New Roman"/>
          <w:highlight w:val="lightGray"/>
        </w:rPr>
        <w:t>vi /usr/twsm/exchange-install/install.cfg</w:t>
      </w:r>
    </w:p>
    <w:p w:rsidR="00DD0C5B" w:rsidRDefault="00DD0C5B" w:rsidP="00DD0C5B">
      <w:r>
        <w:rPr>
          <w:rFonts w:hint="eastAsia"/>
        </w:rPr>
        <w:t>具体修改信息如下：</w:t>
      </w:r>
    </w:p>
    <w:p w:rsidR="00DD0C5B" w:rsidRDefault="00DD0C5B" w:rsidP="009B7018">
      <w:pPr>
        <w:pStyle w:val="ItemList"/>
      </w:pPr>
      <w:r>
        <w:rPr>
          <w:rFonts w:hint="eastAsia"/>
        </w:rPr>
        <w:t>#</w:t>
      </w:r>
      <w:r>
        <w:rPr>
          <w:rFonts w:hint="eastAsia"/>
        </w:rPr>
        <w:t>当前服务器</w:t>
      </w:r>
      <w:r>
        <w:rPr>
          <w:rFonts w:hint="eastAsia"/>
        </w:rPr>
        <w:t>IP</w:t>
      </w:r>
      <w:r>
        <w:rPr>
          <w:rFonts w:hint="eastAsia"/>
        </w:rPr>
        <w:t>地址</w:t>
      </w:r>
    </w:p>
    <w:p w:rsidR="00DD0C5B" w:rsidRDefault="00DD0C5B" w:rsidP="009B7018">
      <w:pPr>
        <w:pStyle w:val="ItemListText"/>
      </w:pPr>
      <w:r>
        <w:t>static_path=http://</w:t>
      </w:r>
      <w:r w:rsidRPr="00EA60FC">
        <w:rPr>
          <w:color w:val="FF0000"/>
        </w:rPr>
        <w:t>192.168.210.12:7878</w:t>
      </w:r>
      <w:r>
        <w:t>/exchange</w:t>
      </w:r>
    </w:p>
    <w:p w:rsidR="00DD0C5B" w:rsidRDefault="00DD0C5B" w:rsidP="009B7018">
      <w:pPr>
        <w:pStyle w:val="ItemList"/>
      </w:pPr>
      <w:r>
        <w:rPr>
          <w:rFonts w:hint="eastAsia"/>
        </w:rPr>
        <w:t>#</w:t>
      </w:r>
      <w:r>
        <w:rPr>
          <w:rFonts w:hint="eastAsia"/>
        </w:rPr>
        <w:t>数据库连接地址</w:t>
      </w:r>
    </w:p>
    <w:p w:rsidR="00DD0C5B" w:rsidRDefault="00DD0C5B" w:rsidP="009B7018">
      <w:pPr>
        <w:pStyle w:val="ItemListText"/>
      </w:pPr>
      <w:r>
        <w:t>jdbc.master.url=jdbc:postgresql://</w:t>
      </w:r>
      <w:r w:rsidRPr="00EA60FC">
        <w:rPr>
          <w:color w:val="FF0000"/>
        </w:rPr>
        <w:t>192.168.210.12:5432</w:t>
      </w:r>
      <w:r>
        <w:t>/exchange</w:t>
      </w:r>
    </w:p>
    <w:p w:rsidR="00DD0C5B" w:rsidRDefault="00DD0C5B" w:rsidP="009B7018">
      <w:pPr>
        <w:pStyle w:val="ItemList"/>
      </w:pPr>
      <w:r>
        <w:rPr>
          <w:rFonts w:hint="eastAsia"/>
        </w:rPr>
        <w:t>#</w:t>
      </w:r>
      <w:r>
        <w:rPr>
          <w:rFonts w:hint="eastAsia"/>
        </w:rPr>
        <w:t>数据库用户名</w:t>
      </w:r>
    </w:p>
    <w:p w:rsidR="00DD0C5B" w:rsidRDefault="00DD0C5B" w:rsidP="009B7018">
      <w:pPr>
        <w:pStyle w:val="ItemListText"/>
      </w:pPr>
      <w:r>
        <w:t>jdbc.username=exchange</w:t>
      </w:r>
    </w:p>
    <w:p w:rsidR="00DD0C5B" w:rsidRDefault="00DD0C5B" w:rsidP="009B7018">
      <w:pPr>
        <w:pStyle w:val="ItemList"/>
      </w:pPr>
      <w:r>
        <w:rPr>
          <w:rFonts w:hint="eastAsia"/>
        </w:rPr>
        <w:t>#</w:t>
      </w:r>
      <w:r>
        <w:rPr>
          <w:rFonts w:hint="eastAsia"/>
        </w:rPr>
        <w:t>数据库用户密码</w:t>
      </w:r>
    </w:p>
    <w:p w:rsidR="00DD0C5B" w:rsidRDefault="00DD0C5B" w:rsidP="009B7018">
      <w:pPr>
        <w:pStyle w:val="ItemListText"/>
      </w:pPr>
      <w:r>
        <w:t>jdbc.password=exchange@2016</w:t>
      </w:r>
    </w:p>
    <w:p w:rsidR="00DD0C5B" w:rsidRDefault="00DD0C5B" w:rsidP="009B7018">
      <w:pPr>
        <w:pStyle w:val="ItemList"/>
      </w:pPr>
      <w:r>
        <w:rPr>
          <w:rFonts w:hint="eastAsia"/>
        </w:rPr>
        <w:t>#</w:t>
      </w:r>
      <w:r>
        <w:rPr>
          <w:rFonts w:hint="eastAsia"/>
        </w:rPr>
        <w:t>远程服务端</w:t>
      </w:r>
      <w:r>
        <w:rPr>
          <w:rFonts w:hint="eastAsia"/>
        </w:rPr>
        <w:t>api</w:t>
      </w:r>
      <w:r>
        <w:rPr>
          <w:rFonts w:hint="eastAsia"/>
        </w:rPr>
        <w:t>地址</w:t>
      </w:r>
    </w:p>
    <w:p w:rsidR="00DD0C5B" w:rsidRDefault="00DD0C5B" w:rsidP="009B7018">
      <w:pPr>
        <w:pStyle w:val="ItemListText"/>
      </w:pPr>
      <w:r>
        <w:t>clientManager.IP=</w:t>
      </w:r>
      <w:r w:rsidRPr="0024694B">
        <w:rPr>
          <w:color w:val="FF0000"/>
        </w:rPr>
        <w:t>192.168.210.12</w:t>
      </w:r>
    </w:p>
    <w:p w:rsidR="00DD0C5B" w:rsidRDefault="00DD0C5B" w:rsidP="009B7018">
      <w:pPr>
        <w:pStyle w:val="ItemListText"/>
      </w:pPr>
      <w:r>
        <w:t>clientManager.PORT=8421</w:t>
      </w:r>
    </w:p>
    <w:p w:rsidR="00DD0C5B" w:rsidRDefault="00DD0C5B" w:rsidP="009B7018">
      <w:pPr>
        <w:pStyle w:val="ItemList"/>
      </w:pPr>
      <w:r>
        <w:rPr>
          <w:rFonts w:hint="eastAsia"/>
        </w:rPr>
        <w:t>#pass</w:t>
      </w:r>
      <w:r>
        <w:rPr>
          <w:rFonts w:hint="eastAsia"/>
        </w:rPr>
        <w:t>平台网关地址</w:t>
      </w:r>
    </w:p>
    <w:p w:rsidR="00DD0C5B" w:rsidRDefault="00DD0C5B" w:rsidP="009B7018">
      <w:pPr>
        <w:pStyle w:val="ItemListText"/>
      </w:pPr>
      <w:r>
        <w:lastRenderedPageBreak/>
        <w:t>twpaas.gateway.url=http://</w:t>
      </w:r>
      <w:r w:rsidRPr="00EA60FC">
        <w:rPr>
          <w:color w:val="FF0000"/>
        </w:rPr>
        <w:t>192.168.210.24:9000</w:t>
      </w:r>
    </w:p>
    <w:p w:rsidR="00DD0C5B" w:rsidRDefault="009B7018" w:rsidP="009B7018">
      <w:pPr>
        <w:pStyle w:val="Step"/>
        <w:outlineLvl w:val="9"/>
      </w:pPr>
      <w:bookmarkStart w:id="93" w:name="_GoBack"/>
      <w:bookmarkEnd w:id="93"/>
      <w:r>
        <w:rPr>
          <w:rFonts w:hint="eastAsia"/>
        </w:rPr>
        <w:t>执行如下命令，</w:t>
      </w:r>
      <w:r w:rsidR="00DD0C5B">
        <w:rPr>
          <w:rFonts w:hint="eastAsia"/>
        </w:rPr>
        <w:t>安装程序</w:t>
      </w:r>
      <w:r>
        <w:rPr>
          <w:rFonts w:hint="eastAsia"/>
        </w:rPr>
        <w:t>。</w:t>
      </w:r>
    </w:p>
    <w:p w:rsidR="00DD0C5B" w:rsidRPr="009B7018" w:rsidRDefault="00DD0C5B" w:rsidP="00DD0C5B">
      <w:pPr>
        <w:rPr>
          <w:rFonts w:cs="Times New Roman"/>
          <w:highlight w:val="lightGray"/>
        </w:rPr>
      </w:pPr>
      <w:r w:rsidRPr="009B7018">
        <w:rPr>
          <w:rFonts w:cs="Times New Roman"/>
          <w:highlight w:val="lightGray"/>
        </w:rPr>
        <w:t>cd /usr/twsm/exchange-install/</w:t>
      </w:r>
    </w:p>
    <w:p w:rsidR="00DD0C5B" w:rsidRDefault="00DD0C5B" w:rsidP="00DD0C5B">
      <w:r w:rsidRPr="009B7018">
        <w:rPr>
          <w:rFonts w:cs="Times New Roman"/>
          <w:highlight w:val="lightGray"/>
        </w:rPr>
        <w:t>sh install.sh</w:t>
      </w:r>
    </w:p>
    <w:p w:rsidR="00DD0C5B" w:rsidRDefault="00DD0C5B" w:rsidP="00DD0C5B">
      <w:r>
        <w:rPr>
          <w:rFonts w:hint="eastAsia"/>
        </w:rPr>
        <w:t>到此数据交换平台就安装完成。</w:t>
      </w:r>
    </w:p>
    <w:p w:rsidR="00DD0C5B" w:rsidRDefault="009B7018" w:rsidP="00DD0C5B">
      <w:pPr>
        <w:pStyle w:val="31"/>
      </w:pPr>
      <w:bookmarkStart w:id="94" w:name="_Toc513554798"/>
      <w:r>
        <w:rPr>
          <w:rFonts w:hint="eastAsia"/>
        </w:rPr>
        <w:t>安装</w:t>
      </w:r>
      <w:r w:rsidR="00DD0C5B">
        <w:rPr>
          <w:rFonts w:hint="eastAsia"/>
        </w:rPr>
        <w:t>文件交换</w:t>
      </w:r>
      <w:bookmarkEnd w:id="94"/>
    </w:p>
    <w:p w:rsidR="002E64F3" w:rsidRPr="002E64F3" w:rsidRDefault="002E64F3" w:rsidP="002E64F3">
      <w:r>
        <w:rPr>
          <w:rFonts w:hint="eastAsia"/>
          <w:lang w:val="zh-CN"/>
        </w:rPr>
        <w:t>注意：源文件服务器和目标文件服务器上</w:t>
      </w:r>
      <w:r w:rsidR="00122881">
        <w:rPr>
          <w:rFonts w:hint="eastAsia"/>
          <w:lang w:val="zh-CN"/>
        </w:rPr>
        <w:t>均需要部署文件交换组件</w:t>
      </w:r>
      <w:r>
        <w:rPr>
          <w:rFonts w:hint="eastAsia"/>
          <w:lang w:val="zh-CN"/>
        </w:rPr>
        <w:t>。</w:t>
      </w:r>
    </w:p>
    <w:p w:rsidR="00DD0C5B" w:rsidRDefault="009B7018" w:rsidP="00DD0C5B">
      <w:pPr>
        <w:pStyle w:val="Step"/>
        <w:outlineLvl w:val="9"/>
      </w:pPr>
      <w:r>
        <w:rPr>
          <w:rFonts w:hint="eastAsia"/>
        </w:rPr>
        <w:t>执行如下命令，打开</w:t>
      </w:r>
      <w:r w:rsidR="00DD0C5B">
        <w:rPr>
          <w:rFonts w:hint="eastAsia"/>
        </w:rPr>
        <w:t>install.cfg</w:t>
      </w:r>
      <w:r w:rsidR="00DD0C5B">
        <w:rPr>
          <w:rFonts w:hint="eastAsia"/>
        </w:rPr>
        <w:t>配置文件</w:t>
      </w:r>
      <w:r>
        <w:rPr>
          <w:rFonts w:hint="eastAsia"/>
        </w:rPr>
        <w:t>。</w:t>
      </w:r>
    </w:p>
    <w:p w:rsidR="00DD0C5B" w:rsidRPr="009B7018" w:rsidRDefault="009B7018" w:rsidP="00DD0C5B">
      <w:pPr>
        <w:rPr>
          <w:rFonts w:cs="Times New Roman"/>
          <w:highlight w:val="lightGray"/>
        </w:rPr>
      </w:pPr>
      <w:r w:rsidRPr="009B7018">
        <w:rPr>
          <w:rFonts w:cs="Times New Roman" w:hint="eastAsia"/>
          <w:highlight w:val="lightGray"/>
        </w:rPr>
        <w:t>vi</w:t>
      </w:r>
      <w:r w:rsidR="00DD0C5B" w:rsidRPr="009B7018">
        <w:rPr>
          <w:rFonts w:cs="Times New Roman"/>
          <w:highlight w:val="lightGray"/>
        </w:rPr>
        <w:t xml:space="preserve"> /usr/twsm/file-exchange-install</w:t>
      </w:r>
      <w:r w:rsidRPr="009B7018">
        <w:rPr>
          <w:rFonts w:cs="Times New Roman" w:hint="eastAsia"/>
          <w:highlight w:val="lightGray"/>
        </w:rPr>
        <w:t>/</w:t>
      </w:r>
      <w:r w:rsidR="00DD0C5B" w:rsidRPr="009B7018">
        <w:rPr>
          <w:rFonts w:cs="Times New Roman"/>
          <w:highlight w:val="lightGray"/>
        </w:rPr>
        <w:t>install.cfg</w:t>
      </w:r>
    </w:p>
    <w:p w:rsidR="00DD0C5B" w:rsidRDefault="009B7018" w:rsidP="00DD0C5B">
      <w:r>
        <w:rPr>
          <w:rFonts w:hint="eastAsia"/>
        </w:rPr>
        <w:t>按实际情况配置，具体修改信息如下：</w:t>
      </w:r>
    </w:p>
    <w:p w:rsidR="00DD0C5B" w:rsidRDefault="00DD0C5B" w:rsidP="009B7018">
      <w:pPr>
        <w:pStyle w:val="ItemList"/>
      </w:pPr>
      <w:r>
        <w:rPr>
          <w:rFonts w:hint="eastAsia"/>
        </w:rPr>
        <w:t>#</w:t>
      </w:r>
      <w:r>
        <w:rPr>
          <w:rFonts w:hint="eastAsia"/>
        </w:rPr>
        <w:t>服务端口</w:t>
      </w:r>
    </w:p>
    <w:p w:rsidR="00DD0C5B" w:rsidRDefault="00DD0C5B" w:rsidP="009B7018">
      <w:pPr>
        <w:pStyle w:val="ItemListText"/>
      </w:pPr>
      <w:r>
        <w:t>file.exchange.port=9090</w:t>
      </w:r>
    </w:p>
    <w:p w:rsidR="00DD0C5B" w:rsidRDefault="00DD0C5B" w:rsidP="009B7018">
      <w:pPr>
        <w:pStyle w:val="ItemList"/>
      </w:pPr>
      <w:r>
        <w:rPr>
          <w:rFonts w:hint="eastAsia"/>
        </w:rPr>
        <w:t>#netty</w:t>
      </w:r>
      <w:r>
        <w:rPr>
          <w:rFonts w:hint="eastAsia"/>
        </w:rPr>
        <w:t>接收文件服务端口</w:t>
      </w:r>
    </w:p>
    <w:p w:rsidR="00DD0C5B" w:rsidRDefault="00DD0C5B" w:rsidP="009B7018">
      <w:pPr>
        <w:pStyle w:val="ItemListText"/>
      </w:pPr>
      <w:r>
        <w:t>netty.server.port=7767</w:t>
      </w:r>
    </w:p>
    <w:p w:rsidR="00DD0C5B" w:rsidRDefault="009B7018" w:rsidP="009B7018">
      <w:pPr>
        <w:pStyle w:val="Step"/>
        <w:outlineLvl w:val="9"/>
      </w:pPr>
      <w:r>
        <w:rPr>
          <w:rFonts w:hint="eastAsia"/>
        </w:rPr>
        <w:t>执行如下命令，启动文件交换。</w:t>
      </w:r>
    </w:p>
    <w:p w:rsidR="00DD0C5B" w:rsidRPr="009B7018" w:rsidRDefault="00DD0C5B" w:rsidP="00DD0C5B">
      <w:pPr>
        <w:rPr>
          <w:rFonts w:cs="Times New Roman"/>
          <w:highlight w:val="lightGray"/>
        </w:rPr>
      </w:pPr>
      <w:r w:rsidRPr="009B7018">
        <w:rPr>
          <w:rFonts w:cs="Times New Roman"/>
          <w:highlight w:val="lightGray"/>
        </w:rPr>
        <w:t>cd /usr/twsm/file-exchange-install</w:t>
      </w:r>
    </w:p>
    <w:p w:rsidR="00DD0C5B" w:rsidRDefault="00DD0C5B" w:rsidP="00DD0C5B">
      <w:r w:rsidRPr="009B7018">
        <w:rPr>
          <w:rFonts w:cs="Times New Roman"/>
          <w:highlight w:val="lightGray"/>
        </w:rPr>
        <w:t>sh install.sh</w:t>
      </w:r>
    </w:p>
    <w:p w:rsidR="006D75CF" w:rsidRPr="006D75CF" w:rsidRDefault="009B7018" w:rsidP="001F0677">
      <w:pPr>
        <w:rPr>
          <w:b/>
        </w:rPr>
        <w:sectPr w:rsidR="006D75CF" w:rsidRPr="006D75CF" w:rsidSect="005E77B4">
          <w:headerReference w:type="even" r:id="rId57"/>
          <w:pgSz w:w="11907" w:h="16840" w:code="9"/>
          <w:pgMar w:top="1701" w:right="1134" w:bottom="1701" w:left="1134" w:header="567" w:footer="567" w:gutter="0"/>
          <w:cols w:space="425"/>
          <w:docGrid w:linePitch="312"/>
        </w:sectPr>
      </w:pPr>
      <w:r>
        <w:rPr>
          <w:rFonts w:hint="eastAsia"/>
        </w:rPr>
        <w:t>------</w:t>
      </w:r>
      <w:r w:rsidRPr="009B7018">
        <w:rPr>
          <w:rFonts w:hint="eastAsia"/>
          <w:b/>
        </w:rPr>
        <w:t>结束</w:t>
      </w:r>
      <w:bookmarkStart w:id="95" w:name="_Toc327798980"/>
      <w:bookmarkEnd w:id="30"/>
      <w:bookmarkEnd w:id="31"/>
      <w:bookmarkEnd w:id="32"/>
      <w:bookmarkEnd w:id="33"/>
      <w:bookmarkEnd w:id="34"/>
      <w:bookmarkEnd w:id="35"/>
      <w:bookmarkEnd w:id="36"/>
      <w:bookmarkEnd w:id="87"/>
      <w:bookmarkEnd w:id="88"/>
    </w:p>
    <w:p w:rsidR="000A461D" w:rsidRDefault="005E780F" w:rsidP="009B7E8A">
      <w:pPr>
        <w:pStyle w:val="1"/>
      </w:pPr>
      <w:bookmarkStart w:id="96" w:name="_Toc513554799"/>
      <w:r>
        <w:rPr>
          <w:rFonts w:hint="eastAsia"/>
        </w:rPr>
        <w:lastRenderedPageBreak/>
        <w:t>FAQ</w:t>
      </w:r>
      <w:bookmarkEnd w:id="96"/>
    </w:p>
    <w:p w:rsidR="00D10F28" w:rsidRPr="00D10F28" w:rsidRDefault="00D10F28" w:rsidP="00D10F28">
      <w:r w:rsidRPr="0048598D">
        <w:rPr>
          <w:rFonts w:hint="eastAsia"/>
          <w:kern w:val="0"/>
        </w:rPr>
        <w:t>通过</w:t>
      </w:r>
      <w:r>
        <w:rPr>
          <w:rFonts w:hint="eastAsia"/>
          <w:kern w:val="0"/>
        </w:rPr>
        <w:t>FAQ</w:t>
      </w:r>
      <w:r w:rsidRPr="0048598D">
        <w:rPr>
          <w:rFonts w:hint="eastAsia"/>
          <w:kern w:val="0"/>
        </w:rPr>
        <w:t>章节，您可以了解</w:t>
      </w:r>
      <w:r>
        <w:rPr>
          <w:rFonts w:hint="eastAsia"/>
        </w:rPr>
        <w:t>平台安装中的常见问题描述及分析解决方法。</w:t>
      </w:r>
    </w:p>
    <w:p w:rsidR="00494AE9" w:rsidRPr="0067269F" w:rsidRDefault="00451E7D" w:rsidP="00D10F28">
      <w:pPr>
        <w:pStyle w:val="21"/>
        <w:rPr>
          <w:lang w:eastAsia="zh-CN"/>
        </w:rPr>
      </w:pPr>
      <w:bookmarkStart w:id="97" w:name="_Toc513554800"/>
      <w:r w:rsidRPr="003F04CC">
        <w:rPr>
          <w:lang w:eastAsia="zh-CN"/>
        </w:rPr>
        <w:t>vi</w:t>
      </w:r>
      <w:r w:rsidRPr="003F04CC">
        <w:rPr>
          <w:lang w:eastAsia="zh-CN"/>
        </w:rPr>
        <w:t>编辑器无法编辑修改内容</w:t>
      </w:r>
      <w:bookmarkEnd w:id="97"/>
    </w:p>
    <w:p w:rsidR="00494AE9" w:rsidRDefault="00494AE9" w:rsidP="009B7E8A">
      <w:pPr>
        <w:pStyle w:val="BlockLabel"/>
        <w:outlineLvl w:val="9"/>
      </w:pPr>
      <w:r>
        <w:rPr>
          <w:rFonts w:hint="eastAsia"/>
        </w:rPr>
        <w:t>原因分析</w:t>
      </w:r>
    </w:p>
    <w:p w:rsidR="00494AE9" w:rsidRDefault="00494AE9" w:rsidP="009B7E8A">
      <w:r w:rsidRPr="003F04CC">
        <w:t>使用</w:t>
      </w:r>
      <w:r w:rsidRPr="003F04CC">
        <w:t>vi</w:t>
      </w:r>
      <w:r w:rsidRPr="003F04CC">
        <w:t>编辑器对配置文件进行编辑时，可以打开文档但无法编辑修改其中的内容</w:t>
      </w:r>
      <w:r>
        <w:rPr>
          <w:rFonts w:hint="eastAsia"/>
        </w:rPr>
        <w:t>，可能原因是连接工具的编码格式不正确。</w:t>
      </w:r>
    </w:p>
    <w:p w:rsidR="00494AE9" w:rsidRPr="00345D1A" w:rsidRDefault="00494AE9" w:rsidP="009B7E8A">
      <w:pPr>
        <w:pStyle w:val="BlockLabel"/>
        <w:outlineLvl w:val="9"/>
      </w:pPr>
      <w:r>
        <w:rPr>
          <w:rFonts w:hint="eastAsia"/>
        </w:rPr>
        <w:t>解决方法</w:t>
      </w:r>
    </w:p>
    <w:p w:rsidR="00494AE9" w:rsidRPr="003F04CC" w:rsidRDefault="00494AE9" w:rsidP="009B7E8A">
      <w:pPr>
        <w:rPr>
          <w:rFonts w:cs="Times New Roman"/>
        </w:rPr>
      </w:pPr>
      <w:r w:rsidRPr="003F04CC">
        <w:rPr>
          <w:rFonts w:cs="Times New Roman"/>
        </w:rPr>
        <w:t>如果</w:t>
      </w:r>
      <w:r w:rsidRPr="003F04CC">
        <w:rPr>
          <w:rFonts w:cs="Times New Roman"/>
        </w:rPr>
        <w:t>Putty</w:t>
      </w:r>
      <w:r w:rsidRPr="003F04CC">
        <w:rPr>
          <w:rFonts w:cs="Times New Roman"/>
        </w:rPr>
        <w:t>登录后，界面显示有乱码或无法使用</w:t>
      </w:r>
      <w:r w:rsidRPr="003F04CC">
        <w:rPr>
          <w:rFonts w:cs="Times New Roman"/>
        </w:rPr>
        <w:t>vi</w:t>
      </w:r>
      <w:r w:rsidRPr="003F04CC">
        <w:rPr>
          <w:rFonts w:cs="Times New Roman"/>
        </w:rPr>
        <w:t>编辑器编辑文件，请将工具</w:t>
      </w:r>
      <w:r w:rsidRPr="003F04CC">
        <w:rPr>
          <w:rFonts w:cs="Times New Roman"/>
        </w:rPr>
        <w:t>Putty</w:t>
      </w:r>
      <w:r w:rsidRPr="003F04CC">
        <w:rPr>
          <w:rFonts w:cs="Times New Roman"/>
        </w:rPr>
        <w:t>的编码格式配置为</w:t>
      </w:r>
      <w:r w:rsidRPr="003F04CC">
        <w:rPr>
          <w:rFonts w:cs="Times New Roman"/>
          <w:b/>
        </w:rPr>
        <w:t>UTF-8</w:t>
      </w:r>
      <w:r w:rsidRPr="003F04CC">
        <w:rPr>
          <w:rFonts w:cs="Times New Roman"/>
        </w:rPr>
        <w:t>，即可解决此问题，如</w:t>
      </w:r>
      <w:r w:rsidR="00F23267">
        <w:fldChar w:fldCharType="begin"/>
      </w:r>
      <w:r w:rsidR="00F23267">
        <w:instrText xml:space="preserve">REF _Ref322011402 \r \h \* MERGEFORMAT </w:instrText>
      </w:r>
      <w:r w:rsidR="00F23267">
        <w:fldChar w:fldCharType="separate"/>
      </w:r>
      <w:r w:rsidR="006E22B5" w:rsidRPr="006E22B5">
        <w:rPr>
          <w:rFonts w:cs="Times New Roman" w:hint="eastAsia"/>
        </w:rPr>
        <w:t>图</w:t>
      </w:r>
      <w:r w:rsidR="006E22B5" w:rsidRPr="006E22B5">
        <w:rPr>
          <w:rFonts w:cs="Times New Roman" w:hint="eastAsia"/>
        </w:rPr>
        <w:t>5-1</w:t>
      </w:r>
      <w:r w:rsidR="00F23267">
        <w:fldChar w:fldCharType="end"/>
      </w:r>
      <w:r w:rsidRPr="003F04CC">
        <w:rPr>
          <w:rFonts w:cs="Times New Roman"/>
        </w:rPr>
        <w:t>所示。</w:t>
      </w:r>
    </w:p>
    <w:p w:rsidR="00494AE9" w:rsidRPr="003F04CC" w:rsidRDefault="00494AE9" w:rsidP="009B7E8A">
      <w:pPr>
        <w:pStyle w:val="FigureDescription"/>
        <w:rPr>
          <w:rFonts w:cs="Times New Roman"/>
        </w:rPr>
      </w:pPr>
      <w:bookmarkStart w:id="98" w:name="_Ref322011402"/>
      <w:bookmarkStart w:id="99" w:name="_Toc322014218"/>
      <w:r w:rsidRPr="003F04CC">
        <w:rPr>
          <w:rFonts w:cs="Times New Roman"/>
        </w:rPr>
        <w:lastRenderedPageBreak/>
        <w:t>配置编码格式</w:t>
      </w:r>
      <w:bookmarkEnd w:id="98"/>
      <w:bookmarkEnd w:id="99"/>
    </w:p>
    <w:p w:rsidR="00494AE9" w:rsidRPr="003F04CC" w:rsidRDefault="00494AE9" w:rsidP="009B7E8A">
      <w:pPr>
        <w:pStyle w:val="Figure"/>
        <w:rPr>
          <w:rFonts w:cs="Times New Roman"/>
        </w:rPr>
      </w:pPr>
      <w:r w:rsidRPr="003F04CC">
        <w:rPr>
          <w:rFonts w:cs="Times New Roman"/>
          <w:noProof/>
        </w:rPr>
        <w:drawing>
          <wp:inline distT="0" distB="0" distL="0" distR="0" wp14:anchorId="08B9798E" wp14:editId="4E78F2FC">
            <wp:extent cx="4333875" cy="4200525"/>
            <wp:effectExtent l="19050" t="0" r="9525" b="0"/>
            <wp:docPr id="7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srcRect/>
                    <a:stretch>
                      <a:fillRect/>
                    </a:stretch>
                  </pic:blipFill>
                  <pic:spPr bwMode="auto">
                    <a:xfrm>
                      <a:off x="0" y="0"/>
                      <a:ext cx="4333875" cy="4200525"/>
                    </a:xfrm>
                    <a:prstGeom prst="rect">
                      <a:avLst/>
                    </a:prstGeom>
                    <a:noFill/>
                    <a:ln w="9525">
                      <a:noFill/>
                      <a:miter lim="800000"/>
                      <a:headEnd/>
                      <a:tailEnd/>
                    </a:ln>
                  </pic:spPr>
                </pic:pic>
              </a:graphicData>
            </a:graphic>
          </wp:inline>
        </w:drawing>
      </w:r>
    </w:p>
    <w:p w:rsidR="00494AE9" w:rsidRPr="003F04CC" w:rsidRDefault="00494AE9" w:rsidP="009B7E8A">
      <w:pPr>
        <w:rPr>
          <w:rFonts w:cs="Times New Roman"/>
        </w:rPr>
      </w:pPr>
    </w:p>
    <w:p w:rsidR="006E1D23" w:rsidRDefault="006E1D23" w:rsidP="006E1D23">
      <w:pPr>
        <w:pStyle w:val="21"/>
        <w:rPr>
          <w:lang w:eastAsia="zh-CN"/>
        </w:rPr>
      </w:pPr>
      <w:bookmarkStart w:id="100" w:name="_Toc369593626"/>
      <w:bookmarkStart w:id="101" w:name="_Toc513554801"/>
      <w:r>
        <w:rPr>
          <w:rFonts w:hint="eastAsia"/>
          <w:lang w:eastAsia="zh-CN"/>
        </w:rPr>
        <w:t>服务器掉电后无法正常启动</w:t>
      </w:r>
      <w:bookmarkEnd w:id="100"/>
      <w:bookmarkEnd w:id="101"/>
    </w:p>
    <w:p w:rsidR="006E1D23" w:rsidRDefault="006E1D23" w:rsidP="006E1D23">
      <w:pPr>
        <w:pStyle w:val="BlockLabel"/>
        <w:outlineLvl w:val="9"/>
      </w:pPr>
      <w:r>
        <w:rPr>
          <w:rFonts w:hint="eastAsia"/>
        </w:rPr>
        <w:t>问题描述</w:t>
      </w:r>
    </w:p>
    <w:p w:rsidR="006E1D23" w:rsidRDefault="006E1D23" w:rsidP="006E1D23">
      <w:r>
        <w:rPr>
          <w:rFonts w:hint="eastAsia"/>
        </w:rPr>
        <w:t>服务器掉电后，无法正常启动，提示如下信息。</w:t>
      </w:r>
    </w:p>
    <w:p w:rsidR="006E1D23" w:rsidRDefault="006E1D23" w:rsidP="006E1D23">
      <w:r>
        <w:rPr>
          <w:noProof/>
        </w:rPr>
        <w:lastRenderedPageBreak/>
        <w:drawing>
          <wp:inline distT="0" distB="0" distL="0" distR="0" wp14:anchorId="110E8272" wp14:editId="74AEFB2B">
            <wp:extent cx="5257143" cy="4285715"/>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57143" cy="4285715"/>
                    </a:xfrm>
                    <a:prstGeom prst="rect">
                      <a:avLst/>
                    </a:prstGeom>
                  </pic:spPr>
                </pic:pic>
              </a:graphicData>
            </a:graphic>
          </wp:inline>
        </w:drawing>
      </w:r>
    </w:p>
    <w:p w:rsidR="006E1D23" w:rsidRPr="00510F61" w:rsidRDefault="006E1D23" w:rsidP="006E1D23"/>
    <w:p w:rsidR="006E1D23" w:rsidRDefault="006E1D23" w:rsidP="006E1D23">
      <w:pPr>
        <w:pStyle w:val="BlockLabel"/>
        <w:outlineLvl w:val="9"/>
      </w:pPr>
      <w:r>
        <w:rPr>
          <w:rFonts w:hint="eastAsia"/>
        </w:rPr>
        <w:t>原因分析</w:t>
      </w:r>
    </w:p>
    <w:p w:rsidR="006E1D23" w:rsidRPr="003139A5" w:rsidRDefault="006E1D23" w:rsidP="006E1D23">
      <w:r>
        <w:rPr>
          <w:rFonts w:hint="eastAsia"/>
        </w:rPr>
        <w:t>服务器掉电导致服务器系统分区被损坏。</w:t>
      </w:r>
    </w:p>
    <w:p w:rsidR="006E1D23" w:rsidRDefault="006E1D23" w:rsidP="006E1D23">
      <w:pPr>
        <w:pStyle w:val="BlockLabel"/>
        <w:outlineLvl w:val="9"/>
      </w:pPr>
      <w:r>
        <w:rPr>
          <w:rFonts w:hint="eastAsia"/>
        </w:rPr>
        <w:t>解决方法</w:t>
      </w:r>
    </w:p>
    <w:p w:rsidR="006E1D23" w:rsidRDefault="006E1D23" w:rsidP="006E1D23">
      <w:pPr>
        <w:pStyle w:val="Step"/>
        <w:outlineLvl w:val="9"/>
      </w:pPr>
      <w:r>
        <w:rPr>
          <w:rFonts w:hint="eastAsia"/>
        </w:rPr>
        <w:t>在上面的报错提示页面，</w:t>
      </w:r>
      <w:r w:rsidRPr="0056602A">
        <w:rPr>
          <w:rFonts w:hint="eastAsia"/>
        </w:rPr>
        <w:t>输入</w:t>
      </w:r>
      <w:r w:rsidRPr="0056602A">
        <w:rPr>
          <w:rFonts w:hint="eastAsia"/>
        </w:rPr>
        <w:t>root</w:t>
      </w:r>
      <w:r w:rsidRPr="0056602A">
        <w:rPr>
          <w:rFonts w:hint="eastAsia"/>
        </w:rPr>
        <w:t>密码</w:t>
      </w:r>
      <w:r>
        <w:rPr>
          <w:rFonts w:hint="eastAsia"/>
        </w:rPr>
        <w:t>。</w:t>
      </w:r>
    </w:p>
    <w:p w:rsidR="006E1D23" w:rsidRDefault="006E1D23" w:rsidP="006E1D23">
      <w:pPr>
        <w:pStyle w:val="Step"/>
        <w:outlineLvl w:val="9"/>
      </w:pPr>
      <w:r>
        <w:rPr>
          <w:rFonts w:hint="eastAsia"/>
        </w:rPr>
        <w:t>依次执行如下命令。</w:t>
      </w:r>
    </w:p>
    <w:p w:rsidR="006E1D23" w:rsidRDefault="006E1D23" w:rsidP="006E1D23">
      <w:r w:rsidRPr="006E1D23">
        <w:rPr>
          <w:rFonts w:cs="Times New Roman" w:hint="eastAsia"/>
          <w:highlight w:val="lightGray"/>
        </w:rPr>
        <w:t>fsck -y -f /dev/sda3</w:t>
      </w:r>
    </w:p>
    <w:p w:rsidR="006E1D23" w:rsidRPr="007C6DC0" w:rsidRDefault="006E1D23" w:rsidP="006E1D23">
      <w:pPr>
        <w:pStyle w:val="NotesHeading"/>
      </w:pPr>
      <w:r>
        <w:drawing>
          <wp:inline distT="0" distB="0" distL="0" distR="0" wp14:anchorId="77E6A3D1" wp14:editId="66278B39">
            <wp:extent cx="495300" cy="200025"/>
            <wp:effectExtent l="19050" t="0" r="0" b="0"/>
            <wp:docPr id="31" name="图片 31"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13"/>
                    <pic:cNvPicPr>
                      <a:picLocks noChangeAspect="1" noChangeArrowheads="1"/>
                    </pic:cNvPicPr>
                  </pic:nvPicPr>
                  <pic:blipFill>
                    <a:blip r:embed="rId24"/>
                    <a:srcRect/>
                    <a:stretch>
                      <a:fillRect/>
                    </a:stretch>
                  </pic:blipFill>
                  <pic:spPr bwMode="auto">
                    <a:xfrm>
                      <a:off x="0" y="0"/>
                      <a:ext cx="495300" cy="200025"/>
                    </a:xfrm>
                    <a:prstGeom prst="rect">
                      <a:avLst/>
                    </a:prstGeom>
                    <a:noFill/>
                    <a:ln w="9525">
                      <a:noFill/>
                      <a:miter lim="800000"/>
                      <a:headEnd/>
                      <a:tailEnd/>
                    </a:ln>
                  </pic:spPr>
                </pic:pic>
              </a:graphicData>
            </a:graphic>
          </wp:inline>
        </w:drawing>
      </w:r>
    </w:p>
    <w:p w:rsidR="006E1D23" w:rsidRPr="006E1D23" w:rsidRDefault="006E1D23" w:rsidP="006E1D23">
      <w:pPr>
        <w:pStyle w:val="NotesText"/>
        <w:rPr>
          <w:highlight w:val="lightGray"/>
        </w:rPr>
      </w:pPr>
      <w:r>
        <w:rPr>
          <w:rFonts w:hint="eastAsia"/>
        </w:rPr>
        <w:t>其中的</w:t>
      </w:r>
      <w:r>
        <w:rPr>
          <w:rFonts w:hint="eastAsia"/>
        </w:rPr>
        <w:t>/dev/sda3</w:t>
      </w:r>
      <w:r>
        <w:rPr>
          <w:rFonts w:hint="eastAsia"/>
        </w:rPr>
        <w:t>表示</w:t>
      </w:r>
      <w:r w:rsidRPr="0056602A">
        <w:rPr>
          <w:rFonts w:hint="eastAsia"/>
        </w:rPr>
        <w:t>出问题的分区名</w:t>
      </w:r>
      <w:r>
        <w:rPr>
          <w:rFonts w:hint="eastAsia"/>
        </w:rPr>
        <w:t>，按实际情况配置。</w:t>
      </w:r>
    </w:p>
    <w:p w:rsidR="006E1D23" w:rsidRPr="006E1D23" w:rsidRDefault="006E1D23" w:rsidP="006E1D23">
      <w:pPr>
        <w:rPr>
          <w:rFonts w:cs="Times New Roman"/>
          <w:highlight w:val="lightGray"/>
        </w:rPr>
      </w:pPr>
      <w:r w:rsidRPr="006E1D23">
        <w:rPr>
          <w:rFonts w:cs="Times New Roman" w:hint="eastAsia"/>
          <w:highlight w:val="lightGray"/>
        </w:rPr>
        <w:t>Ctrl+D</w:t>
      </w:r>
    </w:p>
    <w:p w:rsidR="006E1D23" w:rsidRPr="0056602A" w:rsidRDefault="006E1D23" w:rsidP="006E1D23">
      <w:pPr>
        <w:pStyle w:val="Step"/>
        <w:outlineLvl w:val="9"/>
      </w:pPr>
      <w:r w:rsidRPr="0056602A">
        <w:rPr>
          <w:rFonts w:hint="eastAsia"/>
        </w:rPr>
        <w:t>重启</w:t>
      </w:r>
      <w:r>
        <w:rPr>
          <w:rFonts w:hint="eastAsia"/>
        </w:rPr>
        <w:t>服务器，系统分区恢复完成。</w:t>
      </w:r>
    </w:p>
    <w:p w:rsidR="001355FD" w:rsidRPr="001411F2" w:rsidRDefault="006E1D23" w:rsidP="001355FD">
      <w:pPr>
        <w:sectPr w:rsidR="001355FD" w:rsidRPr="001411F2" w:rsidSect="005E77B4">
          <w:pgSz w:w="11907" w:h="16840" w:code="9"/>
          <w:pgMar w:top="1701" w:right="1134" w:bottom="1701" w:left="1134" w:header="567" w:footer="567" w:gutter="0"/>
          <w:cols w:space="425"/>
          <w:docGrid w:linePitch="312"/>
        </w:sectPr>
      </w:pPr>
      <w:r w:rsidRPr="0056602A">
        <w:rPr>
          <w:rFonts w:hint="eastAsia"/>
          <w:b/>
        </w:rPr>
        <w:t>------</w:t>
      </w:r>
      <w:r w:rsidRPr="0056602A">
        <w:rPr>
          <w:rFonts w:hint="eastAsia"/>
          <w:b/>
        </w:rPr>
        <w:t>结束</w:t>
      </w:r>
    </w:p>
    <w:p w:rsidR="00FD158A" w:rsidRDefault="00FD158A" w:rsidP="00FD158A">
      <w:pPr>
        <w:pStyle w:val="1"/>
      </w:pPr>
      <w:bookmarkStart w:id="102" w:name="_Toc350958629"/>
      <w:bookmarkStart w:id="103" w:name="_Toc351448548"/>
      <w:bookmarkStart w:id="104" w:name="_Toc513554802"/>
      <w:bookmarkEnd w:id="95"/>
      <w:r>
        <w:rPr>
          <w:rFonts w:hint="eastAsia"/>
        </w:rPr>
        <w:lastRenderedPageBreak/>
        <w:t>如何获取帮助</w:t>
      </w:r>
      <w:bookmarkEnd w:id="102"/>
      <w:bookmarkEnd w:id="103"/>
      <w:bookmarkEnd w:id="104"/>
    </w:p>
    <w:p w:rsidR="00FD158A" w:rsidRDefault="00FD158A" w:rsidP="00FD158A">
      <w:r>
        <w:rPr>
          <w:rFonts w:hint="eastAsia"/>
        </w:rPr>
        <w:t>日常维护或故障处理过程中遇到难以解决或者重大问题时，请寻求天闻数媒科技有限公司的技术支持。</w:t>
      </w:r>
    </w:p>
    <w:p w:rsidR="00FD158A" w:rsidRDefault="00FD158A" w:rsidP="00FD158A">
      <w:pPr>
        <w:pStyle w:val="21"/>
      </w:pPr>
      <w:bookmarkStart w:id="105" w:name="_Toc350958630"/>
      <w:bookmarkStart w:id="106" w:name="_Toc351448549"/>
      <w:bookmarkStart w:id="107" w:name="_Toc513554803"/>
      <w:r>
        <w:rPr>
          <w:rFonts w:hint="eastAsia"/>
        </w:rPr>
        <w:t>联系</w:t>
      </w:r>
      <w:r>
        <w:rPr>
          <w:rFonts w:hint="eastAsia"/>
          <w:lang w:eastAsia="zh-CN"/>
        </w:rPr>
        <w:t>天闻</w:t>
      </w:r>
      <w:r>
        <w:rPr>
          <w:rFonts w:hint="eastAsia"/>
        </w:rPr>
        <w:t>前准备</w:t>
      </w:r>
      <w:bookmarkEnd w:id="105"/>
      <w:bookmarkEnd w:id="106"/>
      <w:bookmarkEnd w:id="107"/>
    </w:p>
    <w:p w:rsidR="00FD158A" w:rsidRDefault="00FD158A" w:rsidP="00FD158A">
      <w:r>
        <w:rPr>
          <w:rFonts w:hint="eastAsia"/>
        </w:rPr>
        <w:t>为了更好的解决故障，建议在寻求天闻技术支持前做好必要的准备工作，需要收集必要的故障信息，收集的信息主要包括：</w:t>
      </w:r>
    </w:p>
    <w:p w:rsidR="00FD158A" w:rsidRDefault="00FD158A" w:rsidP="00FD158A">
      <w:pPr>
        <w:pStyle w:val="ItemList"/>
      </w:pPr>
      <w:r>
        <w:rPr>
          <w:rFonts w:hint="eastAsia"/>
        </w:rPr>
        <w:t>客户的详细名称、地址</w:t>
      </w:r>
    </w:p>
    <w:p w:rsidR="00FD158A" w:rsidRDefault="00FD158A" w:rsidP="00FD158A">
      <w:pPr>
        <w:pStyle w:val="ItemList"/>
      </w:pPr>
      <w:r>
        <w:rPr>
          <w:rFonts w:hint="eastAsia"/>
        </w:rPr>
        <w:t>联系人姓名、电话号码</w:t>
      </w:r>
    </w:p>
    <w:p w:rsidR="00FD158A" w:rsidRDefault="00FD158A" w:rsidP="00FD158A">
      <w:pPr>
        <w:pStyle w:val="ItemList"/>
      </w:pPr>
      <w:r>
        <w:rPr>
          <w:rFonts w:hint="eastAsia"/>
        </w:rPr>
        <w:t>故障发生的具体时间</w:t>
      </w:r>
    </w:p>
    <w:p w:rsidR="00FD158A" w:rsidRDefault="00FD158A" w:rsidP="00FD158A">
      <w:pPr>
        <w:pStyle w:val="ItemList"/>
      </w:pPr>
      <w:r>
        <w:rPr>
          <w:rFonts w:hint="eastAsia"/>
        </w:rPr>
        <w:t>故障现象的详细描述</w:t>
      </w:r>
    </w:p>
    <w:p w:rsidR="00FD158A" w:rsidRDefault="00FD158A" w:rsidP="00FD158A">
      <w:pPr>
        <w:pStyle w:val="ItemList"/>
      </w:pPr>
      <w:r>
        <w:rPr>
          <w:rFonts w:hint="eastAsia"/>
        </w:rPr>
        <w:t>设备类型及软件版本</w:t>
      </w:r>
    </w:p>
    <w:p w:rsidR="00FD158A" w:rsidRDefault="00FD158A" w:rsidP="00FD158A">
      <w:pPr>
        <w:pStyle w:val="ItemList"/>
      </w:pPr>
      <w:r>
        <w:rPr>
          <w:rFonts w:hint="eastAsia"/>
        </w:rPr>
        <w:t>故障后已采取的措施和结果</w:t>
      </w:r>
    </w:p>
    <w:p w:rsidR="00FD158A" w:rsidRDefault="00FD158A" w:rsidP="00FD158A">
      <w:pPr>
        <w:pStyle w:val="ItemList"/>
      </w:pPr>
      <w:r>
        <w:rPr>
          <w:rFonts w:hint="eastAsia"/>
        </w:rPr>
        <w:t>问题的级别及希望解决的时间</w:t>
      </w:r>
    </w:p>
    <w:p w:rsidR="00FD158A" w:rsidRDefault="00FD158A" w:rsidP="00FD158A">
      <w:pPr>
        <w:pStyle w:val="21"/>
      </w:pPr>
      <w:bookmarkStart w:id="108" w:name="_Toc350958631"/>
      <w:bookmarkStart w:id="109" w:name="_Toc351448550"/>
      <w:bookmarkStart w:id="110" w:name="_Toc513554804"/>
      <w:r>
        <w:rPr>
          <w:rFonts w:hint="eastAsia"/>
        </w:rPr>
        <w:t>如何使用文档</w:t>
      </w:r>
      <w:bookmarkEnd w:id="108"/>
      <w:bookmarkEnd w:id="109"/>
      <w:bookmarkEnd w:id="110"/>
    </w:p>
    <w:p w:rsidR="00FD158A" w:rsidRDefault="00FD158A" w:rsidP="00FD158A">
      <w:r>
        <w:rPr>
          <w:rFonts w:hint="eastAsia"/>
        </w:rPr>
        <w:t>天闻数媒科技有限公司提供全面的随设备发货的指导文档。指导文档能解决您在日常维护或故障处理过程中遇到的常见问题。</w:t>
      </w:r>
    </w:p>
    <w:p w:rsidR="00FD158A" w:rsidRDefault="00FD158A" w:rsidP="00FD158A">
      <w:r>
        <w:rPr>
          <w:rFonts w:hint="eastAsia"/>
        </w:rPr>
        <w:t>为了更好的解决故障，在寻求天闻技术支持前，建议充分使用指导文档。</w:t>
      </w:r>
    </w:p>
    <w:p w:rsidR="00FD158A" w:rsidRDefault="00FD158A" w:rsidP="00FD158A">
      <w:pPr>
        <w:pStyle w:val="21"/>
      </w:pPr>
      <w:bookmarkStart w:id="111" w:name="_Toc350958632"/>
      <w:bookmarkStart w:id="112" w:name="_Toc351448551"/>
      <w:bookmarkStart w:id="113" w:name="_Toc513554805"/>
      <w:r>
        <w:rPr>
          <w:rFonts w:hint="eastAsia"/>
        </w:rPr>
        <w:t>获取帮助</w:t>
      </w:r>
      <w:r>
        <w:rPr>
          <w:rFonts w:hint="eastAsia"/>
          <w:lang w:eastAsia="zh-CN"/>
        </w:rPr>
        <w:t>途径</w:t>
      </w:r>
      <w:bookmarkEnd w:id="111"/>
      <w:bookmarkEnd w:id="112"/>
      <w:bookmarkEnd w:id="113"/>
    </w:p>
    <w:p w:rsidR="00FD158A" w:rsidRDefault="00FD158A" w:rsidP="00FD158A">
      <w:r>
        <w:rPr>
          <w:rFonts w:hint="eastAsia"/>
        </w:rPr>
        <w:t>天闻数媒科技有限公司通过办事处、公司二级技术支持体系、电话技术指导、远程支持及现场技术支持等方式向用户提供及时有效的技术支持。</w:t>
      </w:r>
    </w:p>
    <w:p w:rsidR="00FD158A" w:rsidRDefault="00FD158A" w:rsidP="00FD158A">
      <w:r>
        <w:rPr>
          <w:rFonts w:hint="eastAsia"/>
        </w:rPr>
        <w:t>天闻数媒科技有限公司技术支持体系包括以下内容：</w:t>
      </w:r>
    </w:p>
    <w:p w:rsidR="00FD158A" w:rsidRDefault="00FD158A" w:rsidP="00FD158A">
      <w:pPr>
        <w:pStyle w:val="ItemList"/>
      </w:pPr>
      <w:r>
        <w:rPr>
          <w:rFonts w:hint="eastAsia"/>
        </w:rPr>
        <w:lastRenderedPageBreak/>
        <w:t>天闻总部技术支持部</w:t>
      </w:r>
    </w:p>
    <w:p w:rsidR="00FD158A" w:rsidRDefault="00FD158A" w:rsidP="00FD158A">
      <w:pPr>
        <w:pStyle w:val="ItemList"/>
      </w:pPr>
      <w:r>
        <w:rPr>
          <w:rFonts w:hint="eastAsia"/>
        </w:rPr>
        <w:t>办事处技术支持中心</w:t>
      </w:r>
    </w:p>
    <w:p w:rsidR="00FD158A" w:rsidRDefault="00FD158A" w:rsidP="00FD158A">
      <w:pPr>
        <w:pStyle w:val="ItemList"/>
      </w:pPr>
      <w:r>
        <w:rPr>
          <w:rFonts w:hint="eastAsia"/>
        </w:rPr>
        <w:t>客户服务中心</w:t>
      </w:r>
    </w:p>
    <w:p w:rsidR="00FD158A" w:rsidRDefault="00FD158A" w:rsidP="00FD158A">
      <w:pPr>
        <w:pStyle w:val="21"/>
      </w:pPr>
      <w:bookmarkStart w:id="114" w:name="_Toc350958633"/>
      <w:bookmarkStart w:id="115" w:name="_Toc351448552"/>
      <w:bookmarkStart w:id="116" w:name="_Toc513554806"/>
      <w:r>
        <w:rPr>
          <w:rFonts w:hint="eastAsia"/>
        </w:rPr>
        <w:t>联系</w:t>
      </w:r>
      <w:r>
        <w:rPr>
          <w:rFonts w:hint="eastAsia"/>
          <w:lang w:eastAsia="zh-CN"/>
        </w:rPr>
        <w:t>天闻</w:t>
      </w:r>
      <w:r>
        <w:rPr>
          <w:rFonts w:hint="eastAsia"/>
        </w:rPr>
        <w:t>方法</w:t>
      </w:r>
      <w:bookmarkEnd w:id="114"/>
      <w:bookmarkEnd w:id="115"/>
      <w:bookmarkEnd w:id="116"/>
    </w:p>
    <w:p w:rsidR="00FD158A" w:rsidRDefault="00FD158A" w:rsidP="00FD158A">
      <w:r>
        <w:rPr>
          <w:rFonts w:hint="eastAsia"/>
        </w:rPr>
        <w:t>天闻数媒科技有限公司为客户提供全方位的技术支持，用户可与就近的天闻办事处联系，也可直接与天闻总部联系。</w:t>
      </w:r>
    </w:p>
    <w:p w:rsidR="00FD158A" w:rsidRPr="00881CC5" w:rsidRDefault="00FD158A" w:rsidP="00FD158A">
      <w:pPr>
        <w:rPr>
          <w:b/>
        </w:rPr>
      </w:pPr>
      <w:r w:rsidRPr="00881CC5">
        <w:rPr>
          <w:rFonts w:hint="eastAsia"/>
          <w:b/>
        </w:rPr>
        <w:t>天闻</w:t>
      </w:r>
      <w:r>
        <w:rPr>
          <w:rFonts w:hint="eastAsia"/>
          <w:b/>
        </w:rPr>
        <w:t>数媒</w:t>
      </w:r>
      <w:r w:rsidRPr="00881CC5">
        <w:rPr>
          <w:rFonts w:hint="eastAsia"/>
          <w:b/>
        </w:rPr>
        <w:t>科技有限公司</w:t>
      </w:r>
    </w:p>
    <w:p w:rsidR="00FD158A" w:rsidRDefault="00FD158A" w:rsidP="00FD158A">
      <w:r w:rsidRPr="00945185">
        <w:rPr>
          <w:rFonts w:hint="eastAsia"/>
          <w:b/>
        </w:rPr>
        <w:t>地址</w:t>
      </w:r>
      <w:r>
        <w:rPr>
          <w:rFonts w:hint="eastAsia"/>
        </w:rPr>
        <w:t>：</w:t>
      </w:r>
      <w:r w:rsidRPr="00945185">
        <w:rPr>
          <w:rFonts w:hint="eastAsia"/>
        </w:rPr>
        <w:t>北京市西城区德胜门外大街</w:t>
      </w:r>
      <w:r w:rsidRPr="00945185">
        <w:rPr>
          <w:rFonts w:hint="eastAsia"/>
        </w:rPr>
        <w:t>83</w:t>
      </w:r>
      <w:r w:rsidRPr="00945185">
        <w:rPr>
          <w:rFonts w:hint="eastAsia"/>
        </w:rPr>
        <w:t>号德胜国际中心</w:t>
      </w:r>
      <w:r w:rsidRPr="00945185">
        <w:rPr>
          <w:rFonts w:hint="eastAsia"/>
        </w:rPr>
        <w:t>B</w:t>
      </w:r>
      <w:r w:rsidRPr="00945185">
        <w:rPr>
          <w:rFonts w:hint="eastAsia"/>
        </w:rPr>
        <w:t>座</w:t>
      </w:r>
      <w:r w:rsidRPr="00945185">
        <w:rPr>
          <w:rFonts w:hint="eastAsia"/>
        </w:rPr>
        <w:t>5</w:t>
      </w:r>
      <w:r w:rsidRPr="00945185">
        <w:rPr>
          <w:rFonts w:hint="eastAsia"/>
        </w:rPr>
        <w:t>层</w:t>
      </w:r>
    </w:p>
    <w:p w:rsidR="00FD158A" w:rsidRDefault="00FD158A" w:rsidP="00FD158A">
      <w:r w:rsidRPr="00945185">
        <w:rPr>
          <w:rFonts w:hint="eastAsia"/>
          <w:b/>
        </w:rPr>
        <w:t>邮编</w:t>
      </w:r>
      <w:r>
        <w:rPr>
          <w:rFonts w:hint="eastAsia"/>
        </w:rPr>
        <w:t>：</w:t>
      </w:r>
      <w:r>
        <w:rPr>
          <w:rFonts w:hint="eastAsia"/>
        </w:rPr>
        <w:t>100088</w:t>
      </w:r>
    </w:p>
    <w:p w:rsidR="00FD158A" w:rsidRDefault="00FD158A" w:rsidP="00FD158A">
      <w:r w:rsidRPr="00945185">
        <w:rPr>
          <w:rFonts w:hint="eastAsia"/>
          <w:b/>
        </w:rPr>
        <w:t>网址</w:t>
      </w:r>
      <w:r>
        <w:rPr>
          <w:rFonts w:hint="eastAsia"/>
        </w:rPr>
        <w:t>：</w:t>
      </w:r>
      <w:r>
        <w:rPr>
          <w:rFonts w:hint="eastAsia"/>
        </w:rPr>
        <w:t>http://www.twsm.com.cn</w:t>
      </w:r>
    </w:p>
    <w:p w:rsidR="00FD158A" w:rsidRDefault="00FD158A" w:rsidP="00FD158A">
      <w:r w:rsidRPr="00945185">
        <w:rPr>
          <w:rFonts w:hint="eastAsia"/>
          <w:b/>
        </w:rPr>
        <w:t>客户服务电话</w:t>
      </w:r>
      <w:r>
        <w:rPr>
          <w:rFonts w:hint="eastAsia"/>
        </w:rPr>
        <w:t>：</w:t>
      </w:r>
      <w:r>
        <w:rPr>
          <w:rFonts w:hint="eastAsia"/>
        </w:rPr>
        <w:t>400-</w:t>
      </w:r>
      <w:r w:rsidR="008F0108" w:rsidRPr="00551C88">
        <w:t>8889045</w:t>
      </w:r>
    </w:p>
    <w:p w:rsidR="005F2EAE" w:rsidRPr="00304AD0" w:rsidRDefault="00FD158A">
      <w:r w:rsidRPr="00945185">
        <w:rPr>
          <w:rFonts w:hint="eastAsia"/>
          <w:b/>
        </w:rPr>
        <w:t>客户服务邮箱</w:t>
      </w:r>
      <w:r>
        <w:rPr>
          <w:rFonts w:hint="eastAsia"/>
        </w:rPr>
        <w:t>：</w:t>
      </w:r>
      <w:hyperlink r:id="rId60" w:history="1">
        <w:r w:rsidRPr="00AC7813">
          <w:rPr>
            <w:rStyle w:val="af1"/>
            <w:rFonts w:hint="eastAsia"/>
          </w:rPr>
          <w:t>support@twsm.com.cn</w:t>
        </w:r>
      </w:hyperlink>
    </w:p>
    <w:sectPr w:rsidR="005F2EAE" w:rsidRPr="00304AD0" w:rsidSect="005E77B4">
      <w:pgSz w:w="11907" w:h="16840" w:code="9"/>
      <w:pgMar w:top="1701" w:right="1134" w:bottom="1701" w:left="1134" w:header="567" w:footer="567"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5106" w:rsidRDefault="00D55106">
      <w:r>
        <w:separator/>
      </w:r>
    </w:p>
    <w:p w:rsidR="00D55106" w:rsidRDefault="00D55106"/>
    <w:p w:rsidR="00D55106" w:rsidRDefault="00D55106"/>
    <w:p w:rsidR="00D55106" w:rsidRDefault="00D55106"/>
    <w:p w:rsidR="00D55106" w:rsidRDefault="00D55106"/>
    <w:p w:rsidR="00D55106" w:rsidRDefault="00D55106"/>
    <w:p w:rsidR="00D55106" w:rsidRDefault="00D55106"/>
  </w:endnote>
  <w:endnote w:type="continuationSeparator" w:id="0">
    <w:p w:rsidR="00D55106" w:rsidRDefault="00D55106">
      <w:r>
        <w:continuationSeparator/>
      </w:r>
    </w:p>
    <w:p w:rsidR="00D55106" w:rsidRDefault="00D55106"/>
    <w:p w:rsidR="00D55106" w:rsidRDefault="00D55106"/>
    <w:p w:rsidR="00D55106" w:rsidRDefault="00D55106"/>
    <w:p w:rsidR="00D55106" w:rsidRDefault="00D55106"/>
    <w:p w:rsidR="00D55106" w:rsidRDefault="00D55106"/>
    <w:p w:rsidR="00D55106" w:rsidRDefault="00D551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微软雅黑">
    <w:altName w:val="Arial Unicode MS"/>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temporary/>
      <w:showingPlcHdr/>
    </w:sdtPr>
    <w:sdtEndPr/>
    <w:sdtContent>
      <w:p w:rsidR="00105F76" w:rsidRDefault="00105F76">
        <w:pPr>
          <w:pStyle w:val="ad"/>
        </w:pPr>
        <w:r>
          <w:rPr>
            <w:lang w:val="zh-CN"/>
          </w:rPr>
          <w:t>[</w:t>
        </w:r>
        <w:r>
          <w:rPr>
            <w:lang w:val="zh-CN"/>
          </w:rPr>
          <w:t>键入文字</w:t>
        </w:r>
        <w:r>
          <w:rPr>
            <w:lang w:val="zh-CN"/>
          </w:rPr>
          <w:t>]</w:t>
        </w:r>
      </w:p>
    </w:sdtContent>
  </w:sdt>
  <w:p w:rsidR="00105F76" w:rsidRDefault="00105F76" w:rsidP="00A461C1">
    <w:pPr>
      <w:pStyle w:val="Heading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105F76" w:rsidRPr="009E39F4">
      <w:trPr>
        <w:trHeight w:val="468"/>
      </w:trPr>
      <w:tc>
        <w:tcPr>
          <w:tcW w:w="3224" w:type="dxa"/>
        </w:tcPr>
        <w:p w:rsidR="00105F76" w:rsidRPr="00404D2E" w:rsidRDefault="00105F76" w:rsidP="00306C30">
          <w:pPr>
            <w:pStyle w:val="HeadingLeft"/>
            <w:jc w:val="both"/>
          </w:pPr>
          <w:r>
            <w:rPr>
              <w:rFonts w:hint="eastAsia"/>
            </w:rPr>
            <w:t>文档</w:t>
          </w:r>
          <w:r w:rsidRPr="008B7AD3">
            <w:rPr>
              <w:rFonts w:hint="eastAsia"/>
            </w:rPr>
            <w:t>版本</w:t>
          </w:r>
          <w:r>
            <w:rPr>
              <w:rFonts w:hint="eastAsia"/>
            </w:rPr>
            <w:t>：</w:t>
          </w:r>
          <w:fldSimple w:instr=" DOCPROPERTY  DocumentVersion ">
            <w:r w:rsidR="009939A3">
              <w:t>01</w:t>
            </w:r>
          </w:fldSimple>
          <w:r>
            <w:rPr>
              <w:rFonts w:hint="eastAsia"/>
            </w:rPr>
            <w:t>（</w:t>
          </w:r>
          <w:fldSimple w:instr=" DOCPROPERTY  ReleaseDate ">
            <w:r w:rsidR="009939A3">
              <w:t>2018-05-30</w:t>
            </w:r>
          </w:fldSimple>
          <w:r>
            <w:rPr>
              <w:rFonts w:hint="eastAsia"/>
            </w:rPr>
            <w:t>）</w:t>
          </w:r>
        </w:p>
      </w:tc>
      <w:tc>
        <w:tcPr>
          <w:tcW w:w="3224" w:type="dxa"/>
        </w:tcPr>
        <w:p w:rsidR="00105F76" w:rsidRPr="00404D2E" w:rsidRDefault="00105F76" w:rsidP="00853F92">
          <w:pPr>
            <w:pStyle w:val="HeadingMiddle"/>
          </w:pPr>
          <w:r>
            <w:fldChar w:fldCharType="begin"/>
          </w:r>
          <w:r>
            <w:instrText xml:space="preserve"> DOCPROPERTY  ProprietaryDeclaration  \* MERGEFORMAT </w:instrText>
          </w:r>
          <w:r>
            <w:fldChar w:fldCharType="end"/>
          </w:r>
        </w:p>
      </w:tc>
      <w:tc>
        <w:tcPr>
          <w:tcW w:w="3225" w:type="dxa"/>
        </w:tcPr>
        <w:p w:rsidR="00105F76" w:rsidRPr="00404D2E" w:rsidRDefault="00105F76" w:rsidP="00853F92">
          <w:pPr>
            <w:pStyle w:val="HeadingRight"/>
          </w:pPr>
          <w:r>
            <w:fldChar w:fldCharType="begin"/>
          </w:r>
          <w:r>
            <w:instrText xml:space="preserve"> PAGE </w:instrText>
          </w:r>
          <w:r>
            <w:fldChar w:fldCharType="separate"/>
          </w:r>
          <w:r w:rsidR="008D2C4E">
            <w:rPr>
              <w:noProof/>
            </w:rPr>
            <w:t>36</w:t>
          </w:r>
          <w:r>
            <w:rPr>
              <w:noProof/>
            </w:rPr>
            <w:fldChar w:fldCharType="end"/>
          </w:r>
        </w:p>
      </w:tc>
    </w:tr>
  </w:tbl>
  <w:p w:rsidR="00105F76" w:rsidRDefault="00105F76" w:rsidP="00A461C1">
    <w:pPr>
      <w:pStyle w:val="Heading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5106" w:rsidRDefault="00D55106">
      <w:r>
        <w:separator/>
      </w:r>
    </w:p>
    <w:p w:rsidR="00D55106" w:rsidRDefault="00D55106"/>
    <w:p w:rsidR="00D55106" w:rsidRDefault="00D55106"/>
    <w:p w:rsidR="00D55106" w:rsidRDefault="00D55106"/>
    <w:p w:rsidR="00D55106" w:rsidRDefault="00D55106"/>
    <w:p w:rsidR="00D55106" w:rsidRDefault="00D55106"/>
    <w:p w:rsidR="00D55106" w:rsidRDefault="00D55106"/>
  </w:footnote>
  <w:footnote w:type="continuationSeparator" w:id="0">
    <w:p w:rsidR="00D55106" w:rsidRDefault="00D55106">
      <w:r>
        <w:continuationSeparator/>
      </w:r>
    </w:p>
    <w:p w:rsidR="00D55106" w:rsidRDefault="00D55106"/>
    <w:p w:rsidR="00D55106" w:rsidRDefault="00D55106"/>
    <w:p w:rsidR="00D55106" w:rsidRDefault="00D55106"/>
    <w:p w:rsidR="00D55106" w:rsidRDefault="00D55106"/>
    <w:p w:rsidR="00D55106" w:rsidRDefault="00D55106"/>
    <w:p w:rsidR="00D55106" w:rsidRDefault="00D5510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rsidR="00105F76" w:rsidRDefault="00105F76">
        <w:pPr>
          <w:pStyle w:val="af"/>
        </w:pPr>
        <w:r>
          <w:rPr>
            <w:lang w:val="zh-CN"/>
          </w:rPr>
          <w:t>[</w:t>
        </w:r>
        <w:r>
          <w:rPr>
            <w:lang w:val="zh-CN"/>
          </w:rPr>
          <w:t>键入文字</w:t>
        </w:r>
        <w:r>
          <w:rPr>
            <w:lang w:val="zh-CN"/>
          </w:rPr>
          <w:t>]</w:t>
        </w:r>
      </w:p>
    </w:sdtContent>
  </w:sdt>
  <w:p w:rsidR="00105F76" w:rsidRDefault="00105F76">
    <w:pPr>
      <w:pStyle w:val="af"/>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bottom w:val="single" w:sz="4" w:space="0" w:color="auto"/>
      </w:tblBorders>
      <w:tblLayout w:type="fixed"/>
      <w:tblLook w:val="0000" w:firstRow="0" w:lastRow="0" w:firstColumn="0" w:lastColumn="0" w:noHBand="0" w:noVBand="0"/>
    </w:tblPr>
    <w:tblGrid>
      <w:gridCol w:w="4820"/>
      <w:gridCol w:w="4840"/>
    </w:tblGrid>
    <w:tr w:rsidR="00105F76" w:rsidRPr="00B75E83" w:rsidTr="00A37946">
      <w:trPr>
        <w:trHeight w:val="851"/>
      </w:trPr>
      <w:tc>
        <w:tcPr>
          <w:tcW w:w="4820" w:type="dxa"/>
          <w:vAlign w:val="bottom"/>
        </w:tcPr>
        <w:p w:rsidR="00105F76" w:rsidRDefault="00E5098D" w:rsidP="00A37946">
          <w:pPr>
            <w:pStyle w:val="HeadingRight"/>
            <w:jc w:val="both"/>
          </w:pPr>
          <w:fldSimple w:instr=" DOCPROPERTY  &quot;Product&amp;Project Name&quot; ">
            <w:r w:rsidR="009939A3">
              <w:rPr>
                <w:rFonts w:hint="eastAsia"/>
              </w:rPr>
              <w:t>天闻</w:t>
            </w:r>
            <w:r w:rsidR="009939A3">
              <w:rPr>
                <w:rFonts w:hint="eastAsia"/>
              </w:rPr>
              <w:t>ECO</w:t>
            </w:r>
            <w:r w:rsidR="009939A3">
              <w:rPr>
                <w:rFonts w:hint="eastAsia"/>
              </w:rPr>
              <w:t>数据交换平台</w:t>
            </w:r>
          </w:fldSimple>
        </w:p>
        <w:p w:rsidR="00105F76" w:rsidRPr="00E031EC" w:rsidRDefault="00E5098D" w:rsidP="00A37946">
          <w:pPr>
            <w:pStyle w:val="HeadingLeft"/>
            <w:rPr>
              <w:rFonts w:cs="Times New Roman"/>
            </w:rPr>
          </w:pPr>
          <w:fldSimple w:instr=" DOCPROPERTY  DocumentName ">
            <w:r w:rsidR="009939A3">
              <w:rPr>
                <w:rFonts w:hint="eastAsia"/>
              </w:rPr>
              <w:t>安装指导</w:t>
            </w:r>
          </w:fldSimple>
        </w:p>
      </w:tc>
      <w:tc>
        <w:tcPr>
          <w:tcW w:w="4840" w:type="dxa"/>
          <w:vAlign w:val="bottom"/>
        </w:tcPr>
        <w:p w:rsidR="00105F76" w:rsidRPr="00B75E83" w:rsidRDefault="00E5098D" w:rsidP="00A37946">
          <w:pPr>
            <w:pStyle w:val="HeadingRight"/>
            <w:rPr>
              <w:rFonts w:cs="Times New Roman"/>
            </w:rPr>
          </w:pPr>
          <w:fldSimple w:instr=" STYLEREF  Contents ">
            <w:r w:rsidR="008D2C4E">
              <w:rPr>
                <w:rFonts w:hint="eastAsia"/>
                <w:noProof/>
              </w:rPr>
              <w:t>目录</w:t>
            </w:r>
          </w:fldSimple>
        </w:p>
      </w:tc>
    </w:tr>
  </w:tbl>
  <w:p w:rsidR="00105F76" w:rsidRDefault="00105F76">
    <w:pPr>
      <w:pStyle w:val="af"/>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bottom w:val="single" w:sz="4" w:space="0" w:color="auto"/>
      </w:tblBorders>
      <w:tblLayout w:type="fixed"/>
      <w:tblLook w:val="0000" w:firstRow="0" w:lastRow="0" w:firstColumn="0" w:lastColumn="0" w:noHBand="0" w:noVBand="0"/>
    </w:tblPr>
    <w:tblGrid>
      <w:gridCol w:w="4820"/>
      <w:gridCol w:w="4840"/>
    </w:tblGrid>
    <w:tr w:rsidR="00105F76" w:rsidRPr="00B75E83" w:rsidTr="00A37946">
      <w:trPr>
        <w:trHeight w:val="851"/>
      </w:trPr>
      <w:tc>
        <w:tcPr>
          <w:tcW w:w="4820" w:type="dxa"/>
          <w:vAlign w:val="bottom"/>
        </w:tcPr>
        <w:p w:rsidR="00105F76" w:rsidRDefault="00E5098D" w:rsidP="00A37946">
          <w:pPr>
            <w:pStyle w:val="HeadingRight"/>
            <w:jc w:val="both"/>
          </w:pPr>
          <w:fldSimple w:instr=" DOCPROPERTY  &quot;Product&amp;Project Name&quot; ">
            <w:r w:rsidR="009939A3">
              <w:rPr>
                <w:rFonts w:hint="eastAsia"/>
              </w:rPr>
              <w:t>天闻</w:t>
            </w:r>
            <w:r w:rsidR="009939A3">
              <w:rPr>
                <w:rFonts w:hint="eastAsia"/>
              </w:rPr>
              <w:t>ECO</w:t>
            </w:r>
            <w:r w:rsidR="009939A3">
              <w:rPr>
                <w:rFonts w:hint="eastAsia"/>
              </w:rPr>
              <w:t>数据交换平台</w:t>
            </w:r>
          </w:fldSimple>
        </w:p>
        <w:p w:rsidR="00105F76" w:rsidRPr="00E031EC" w:rsidRDefault="00E5098D" w:rsidP="00A37946">
          <w:pPr>
            <w:pStyle w:val="HeadingLeft"/>
            <w:rPr>
              <w:rFonts w:cs="Times New Roman"/>
            </w:rPr>
          </w:pPr>
          <w:fldSimple w:instr=" DOCPROPERTY  DocumentName ">
            <w:r w:rsidR="009939A3">
              <w:rPr>
                <w:rFonts w:hint="eastAsia"/>
              </w:rPr>
              <w:t>安装指导</w:t>
            </w:r>
          </w:fldSimple>
        </w:p>
      </w:tc>
      <w:tc>
        <w:tcPr>
          <w:tcW w:w="4840" w:type="dxa"/>
          <w:vAlign w:val="bottom"/>
        </w:tcPr>
        <w:p w:rsidR="00105F76" w:rsidRPr="00B75E83" w:rsidRDefault="00105F76" w:rsidP="00A37946">
          <w:pPr>
            <w:pStyle w:val="HeadingRight"/>
            <w:rPr>
              <w:rFonts w:cs="Times New Roman"/>
            </w:rPr>
          </w:pPr>
          <w:r>
            <w:fldChar w:fldCharType="begin"/>
          </w:r>
          <w:r>
            <w:instrText xml:space="preserve"> STYLEREF  "</w:instrText>
          </w:r>
          <w:r>
            <w:instrText>标题</w:instrText>
          </w:r>
          <w:r>
            <w:instrText xml:space="preserve"> 1" \n  \* MERGEFORMAT </w:instrText>
          </w:r>
          <w:r>
            <w:fldChar w:fldCharType="separate"/>
          </w:r>
          <w:r w:rsidR="008D2C4E" w:rsidRPr="008D2C4E">
            <w:rPr>
              <w:rFonts w:cs="Times New Roman"/>
              <w:noProof/>
            </w:rPr>
            <w:t>4</w:t>
          </w:r>
          <w:r w:rsidR="008D2C4E">
            <w:rPr>
              <w:noProof/>
            </w:rPr>
            <w:t xml:space="preserve"> </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8D2C4E">
            <w:rPr>
              <w:rFonts w:hint="eastAsia"/>
              <w:noProof/>
            </w:rPr>
            <w:t>部署方法</w:t>
          </w:r>
          <w:r>
            <w:rPr>
              <w:noProof/>
            </w:rPr>
            <w:fldChar w:fldCharType="end"/>
          </w:r>
        </w:p>
      </w:tc>
    </w:tr>
  </w:tbl>
  <w:p w:rsidR="00105F76" w:rsidRDefault="00105F76">
    <w:pPr>
      <w:pStyle w:val="af"/>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105F76" w:rsidRPr="00B75E83">
      <w:trPr>
        <w:trHeight w:val="851"/>
      </w:trPr>
      <w:tc>
        <w:tcPr>
          <w:tcW w:w="5460" w:type="dxa"/>
          <w:vAlign w:val="bottom"/>
        </w:tcPr>
        <w:p w:rsidR="00105F76" w:rsidRDefault="00105F76" w:rsidP="00C663D3">
          <w:pPr>
            <w:pStyle w:val="HeadingRight"/>
            <w:jc w:val="left"/>
          </w:pPr>
          <w:r>
            <w:fldChar w:fldCharType="begin"/>
          </w:r>
          <w:r>
            <w:instrText xml:space="preserve"> DOCPROPERTY  ProductFullName </w:instrText>
          </w:r>
          <w:r>
            <w:fldChar w:fldCharType="separate"/>
          </w:r>
          <w:r>
            <w:rPr>
              <w:rFonts w:hint="eastAsia"/>
              <w:b/>
              <w:bCs/>
            </w:rPr>
            <w:t>错误</w:t>
          </w:r>
          <w:r>
            <w:rPr>
              <w:rFonts w:hint="eastAsia"/>
              <w:b/>
              <w:bCs/>
            </w:rPr>
            <w:t>!</w:t>
          </w:r>
          <w:r>
            <w:rPr>
              <w:rFonts w:hint="eastAsia"/>
              <w:b/>
              <w:bCs/>
            </w:rPr>
            <w:t>未知的文档属性名称</w:t>
          </w:r>
          <w:r>
            <w:fldChar w:fldCharType="end"/>
          </w:r>
        </w:p>
        <w:p w:rsidR="00105F76" w:rsidRPr="00E031EC" w:rsidRDefault="00105F76" w:rsidP="00C663D3">
          <w:pPr>
            <w:pStyle w:val="HeadingLeft"/>
            <w:rPr>
              <w:rFonts w:cs="Times New Roman"/>
            </w:rPr>
          </w:pPr>
          <w:r>
            <w:fldChar w:fldCharType="begin"/>
          </w:r>
          <w:r>
            <w:instrText xml:space="preserve"> DOCPROPERTY  ManualName </w:instrText>
          </w:r>
          <w:r>
            <w:fldChar w:fldCharType="separate"/>
          </w:r>
          <w:r>
            <w:rPr>
              <w:rFonts w:hint="eastAsia"/>
              <w:b/>
              <w:bCs/>
            </w:rPr>
            <w:t>错误</w:t>
          </w:r>
          <w:r>
            <w:rPr>
              <w:rFonts w:hint="eastAsia"/>
              <w:b/>
              <w:bCs/>
            </w:rPr>
            <w:t>!</w:t>
          </w:r>
          <w:r>
            <w:rPr>
              <w:rFonts w:hint="eastAsia"/>
              <w:b/>
              <w:bCs/>
            </w:rPr>
            <w:t>未知的文档属性名称</w:t>
          </w:r>
          <w:r>
            <w:fldChar w:fldCharType="end"/>
          </w:r>
        </w:p>
      </w:tc>
      <w:tc>
        <w:tcPr>
          <w:tcW w:w="4200" w:type="dxa"/>
          <w:vAlign w:val="bottom"/>
        </w:tcPr>
        <w:p w:rsidR="00105F76" w:rsidRDefault="00105F76" w:rsidP="00B86F88">
          <w:pPr>
            <w:pStyle w:val="HeadingRight"/>
          </w:pPr>
          <w:r>
            <w:fldChar w:fldCharType="begin"/>
          </w:r>
          <w:r>
            <w:instrText xml:space="preserve"> DOCPROPERTY  Trademark&amp;ProductType </w:instrText>
          </w:r>
          <w:r>
            <w:fldChar w:fldCharType="separate"/>
          </w:r>
          <w:r>
            <w:rPr>
              <w:rFonts w:hint="eastAsia"/>
              <w:b/>
              <w:bCs/>
            </w:rPr>
            <w:t>错误</w:t>
          </w:r>
          <w:r>
            <w:rPr>
              <w:rFonts w:hint="eastAsia"/>
              <w:b/>
              <w:bCs/>
            </w:rPr>
            <w:t>!</w:t>
          </w:r>
          <w:r>
            <w:rPr>
              <w:rFonts w:hint="eastAsia"/>
              <w:b/>
              <w:bCs/>
            </w:rPr>
            <w:t>未知的文档属性名称</w:t>
          </w:r>
          <w:r>
            <w:fldChar w:fldCharType="end"/>
          </w:r>
        </w:p>
        <w:p w:rsidR="00105F76" w:rsidRPr="00B75E83" w:rsidRDefault="00105F76" w:rsidP="00C663D3">
          <w:pPr>
            <w:pStyle w:val="HeadingRight"/>
            <w:rPr>
              <w:rFonts w:cs="Times New Roman"/>
            </w:rPr>
          </w:pPr>
          <w:r>
            <w:fldChar w:fldCharType="begin"/>
          </w:r>
          <w:r>
            <w:instrText xml:space="preserve"> REF _Ref323046673 \r \h  \* MERGEFORMAT </w:instrText>
          </w:r>
          <w:r>
            <w:fldChar w:fldCharType="separate"/>
          </w:r>
          <w:r>
            <w:rPr>
              <w:rFonts w:hint="eastAsia"/>
              <w:b/>
              <w:bCs/>
            </w:rPr>
            <w:t>错误</w:t>
          </w:r>
          <w:r>
            <w:rPr>
              <w:rFonts w:hint="eastAsia"/>
              <w:b/>
              <w:bCs/>
            </w:rPr>
            <w:t>!</w:t>
          </w:r>
          <w:r>
            <w:rPr>
              <w:rFonts w:hint="eastAsia"/>
              <w:b/>
              <w:bCs/>
            </w:rPr>
            <w:t>未找到引用源。</w:t>
          </w:r>
          <w:r>
            <w:fldChar w:fldCharType="end"/>
          </w:r>
          <w:r>
            <w:rPr>
              <w:rFonts w:cs="Times New Roman"/>
            </w:rPr>
            <w:fldChar w:fldCharType="begin"/>
          </w:r>
          <w:r>
            <w:rPr>
              <w:rFonts w:cs="Times New Roman"/>
            </w:rPr>
            <w:instrText xml:space="preserve"> REF _Ref325049280 \h </w:instrText>
          </w:r>
          <w:r>
            <w:rPr>
              <w:rFonts w:cs="Times New Roman"/>
            </w:rPr>
          </w:r>
          <w:r>
            <w:rPr>
              <w:rFonts w:cs="Times New Roman"/>
            </w:rPr>
            <w:fldChar w:fldCharType="separate"/>
          </w:r>
          <w:r>
            <w:rPr>
              <w:rFonts w:cs="Times New Roman" w:hint="eastAsia"/>
              <w:b/>
              <w:bCs/>
            </w:rPr>
            <w:t>错误</w:t>
          </w:r>
          <w:r>
            <w:rPr>
              <w:rFonts w:cs="Times New Roman" w:hint="eastAsia"/>
              <w:b/>
              <w:bCs/>
            </w:rPr>
            <w:t>!</w:t>
          </w:r>
          <w:r>
            <w:rPr>
              <w:rFonts w:cs="Times New Roman" w:hint="eastAsia"/>
              <w:b/>
              <w:bCs/>
            </w:rPr>
            <w:t>未找到引用源。</w:t>
          </w:r>
          <w:r>
            <w:rPr>
              <w:rFonts w:cs="Times New Roman"/>
            </w:rPr>
            <w:fldChar w:fldCharType="end"/>
          </w:r>
        </w:p>
      </w:tc>
    </w:tr>
  </w:tbl>
  <w:p w:rsidR="00105F76" w:rsidRDefault="00105F76" w:rsidP="00FD127B">
    <w:pPr>
      <w:pStyle w:val="Heading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15:restartNumberingAfterBreak="0">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15:restartNumberingAfterBreak="0">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15:restartNumberingAfterBreak="0">
    <w:nsid w:val="FFFFFF7F"/>
    <w:multiLevelType w:val="singleLevel"/>
    <w:tmpl w:val="C380AB64"/>
    <w:lvl w:ilvl="0">
      <w:start w:val="1"/>
      <w:numFmt w:val="decimal"/>
      <w:pStyle w:val="2"/>
      <w:lvlText w:val="%1."/>
      <w:lvlJc w:val="left"/>
      <w:pPr>
        <w:tabs>
          <w:tab w:val="num" w:pos="780"/>
        </w:tabs>
        <w:ind w:left="780" w:hanging="360"/>
      </w:pPr>
    </w:lvl>
  </w:abstractNum>
  <w:abstractNum w:abstractNumId="4" w15:restartNumberingAfterBreak="0">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15:restartNumberingAfterBreak="0">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15:restartNumberingAfterBreak="0">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15:restartNumberingAfterBreak="0">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15:restartNumberingAfterBreak="0">
    <w:nsid w:val="FFFFFF88"/>
    <w:multiLevelType w:val="singleLevel"/>
    <w:tmpl w:val="DA3EF88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DB75C73"/>
    <w:multiLevelType w:val="multilevel"/>
    <w:tmpl w:val="5172D1DA"/>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0EDB2900"/>
    <w:multiLevelType w:val="hybridMultilevel"/>
    <w:tmpl w:val="1698331E"/>
    <w:lvl w:ilvl="0" w:tplc="6B308656">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3" w15:restartNumberingAfterBreak="0">
    <w:nsid w:val="13A674F3"/>
    <w:multiLevelType w:val="hybridMultilevel"/>
    <w:tmpl w:val="04DAA2B6"/>
    <w:lvl w:ilvl="0" w:tplc="FFFFFFFF">
      <w:start w:val="1"/>
      <w:numFmt w:val="bullet"/>
      <w:lvlText w:val=""/>
      <w:lvlJc w:val="left"/>
      <w:pPr>
        <w:tabs>
          <w:tab w:val="num" w:pos="340"/>
        </w:tabs>
        <w:ind w:left="340" w:hanging="170"/>
      </w:pPr>
      <w:rPr>
        <w:rFonts w:ascii="Wingdings" w:hAnsi="Wingdings" w:hint="default"/>
        <w:color w:val="auto"/>
        <w:spacing w:val="0"/>
        <w:w w:val="100"/>
        <w:position w:val="1"/>
        <w:sz w:val="13"/>
        <w:szCs w:val="13"/>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1601463D"/>
    <w:multiLevelType w:val="hybridMultilevel"/>
    <w:tmpl w:val="C40C9070"/>
    <w:lvl w:ilvl="0" w:tplc="04090001">
      <w:start w:val="1"/>
      <w:numFmt w:val="bullet"/>
      <w:lvlText w:val=""/>
      <w:lvlJc w:val="left"/>
      <w:pPr>
        <w:ind w:left="2495" w:hanging="420"/>
      </w:pPr>
      <w:rPr>
        <w:rFonts w:ascii="Wingdings" w:hAnsi="Wingdings" w:hint="default"/>
      </w:rPr>
    </w:lvl>
    <w:lvl w:ilvl="1" w:tplc="04090003" w:tentative="1">
      <w:start w:val="1"/>
      <w:numFmt w:val="bullet"/>
      <w:lvlText w:val=""/>
      <w:lvlJc w:val="left"/>
      <w:pPr>
        <w:ind w:left="2915" w:hanging="420"/>
      </w:pPr>
      <w:rPr>
        <w:rFonts w:ascii="Wingdings" w:hAnsi="Wingdings" w:hint="default"/>
      </w:rPr>
    </w:lvl>
    <w:lvl w:ilvl="2" w:tplc="04090005" w:tentative="1">
      <w:start w:val="1"/>
      <w:numFmt w:val="bullet"/>
      <w:lvlText w:val=""/>
      <w:lvlJc w:val="left"/>
      <w:pPr>
        <w:ind w:left="3335" w:hanging="420"/>
      </w:pPr>
      <w:rPr>
        <w:rFonts w:ascii="Wingdings" w:hAnsi="Wingdings" w:hint="default"/>
      </w:rPr>
    </w:lvl>
    <w:lvl w:ilvl="3" w:tplc="04090001" w:tentative="1">
      <w:start w:val="1"/>
      <w:numFmt w:val="bullet"/>
      <w:lvlText w:val=""/>
      <w:lvlJc w:val="left"/>
      <w:pPr>
        <w:ind w:left="3755" w:hanging="420"/>
      </w:pPr>
      <w:rPr>
        <w:rFonts w:ascii="Wingdings" w:hAnsi="Wingdings" w:hint="default"/>
      </w:rPr>
    </w:lvl>
    <w:lvl w:ilvl="4" w:tplc="04090003" w:tentative="1">
      <w:start w:val="1"/>
      <w:numFmt w:val="bullet"/>
      <w:lvlText w:val=""/>
      <w:lvlJc w:val="left"/>
      <w:pPr>
        <w:ind w:left="4175" w:hanging="420"/>
      </w:pPr>
      <w:rPr>
        <w:rFonts w:ascii="Wingdings" w:hAnsi="Wingdings" w:hint="default"/>
      </w:rPr>
    </w:lvl>
    <w:lvl w:ilvl="5" w:tplc="04090005" w:tentative="1">
      <w:start w:val="1"/>
      <w:numFmt w:val="bullet"/>
      <w:lvlText w:val=""/>
      <w:lvlJc w:val="left"/>
      <w:pPr>
        <w:ind w:left="4595" w:hanging="420"/>
      </w:pPr>
      <w:rPr>
        <w:rFonts w:ascii="Wingdings" w:hAnsi="Wingdings" w:hint="default"/>
      </w:rPr>
    </w:lvl>
    <w:lvl w:ilvl="6" w:tplc="04090001" w:tentative="1">
      <w:start w:val="1"/>
      <w:numFmt w:val="bullet"/>
      <w:lvlText w:val=""/>
      <w:lvlJc w:val="left"/>
      <w:pPr>
        <w:ind w:left="5015" w:hanging="420"/>
      </w:pPr>
      <w:rPr>
        <w:rFonts w:ascii="Wingdings" w:hAnsi="Wingdings" w:hint="default"/>
      </w:rPr>
    </w:lvl>
    <w:lvl w:ilvl="7" w:tplc="04090003" w:tentative="1">
      <w:start w:val="1"/>
      <w:numFmt w:val="bullet"/>
      <w:lvlText w:val=""/>
      <w:lvlJc w:val="left"/>
      <w:pPr>
        <w:ind w:left="5435" w:hanging="420"/>
      </w:pPr>
      <w:rPr>
        <w:rFonts w:ascii="Wingdings" w:hAnsi="Wingdings" w:hint="default"/>
      </w:rPr>
    </w:lvl>
    <w:lvl w:ilvl="8" w:tplc="04090005" w:tentative="1">
      <w:start w:val="1"/>
      <w:numFmt w:val="bullet"/>
      <w:lvlText w:val=""/>
      <w:lvlJc w:val="left"/>
      <w:pPr>
        <w:ind w:left="5855" w:hanging="420"/>
      </w:pPr>
      <w:rPr>
        <w:rFonts w:ascii="Wingdings" w:hAnsi="Wingdings" w:hint="default"/>
      </w:rPr>
    </w:lvl>
  </w:abstractNum>
  <w:abstractNum w:abstractNumId="15" w15:restartNumberingAfterBreak="0">
    <w:nsid w:val="171657A1"/>
    <w:multiLevelType w:val="multilevel"/>
    <w:tmpl w:val="DC14AFAE"/>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1"/>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pStyle w:val="BlockLabel"/>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pStyle w:val="41"/>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pStyle w:val="Step"/>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pStyle w:val="ItemStep"/>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6" w15:restartNumberingAfterBreak="0">
    <w:nsid w:val="1D5755D3"/>
    <w:multiLevelType w:val="hybridMultilevel"/>
    <w:tmpl w:val="4BEE7E38"/>
    <w:lvl w:ilvl="0" w:tplc="3B1CEA4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24D2466C"/>
    <w:multiLevelType w:val="multilevel"/>
    <w:tmpl w:val="836400FC"/>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8" w15:restartNumberingAfterBreak="0">
    <w:nsid w:val="27727B63"/>
    <w:multiLevelType w:val="hybridMultilevel"/>
    <w:tmpl w:val="868662D0"/>
    <w:lvl w:ilvl="0" w:tplc="C482554A">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0" w15:restartNumberingAfterBreak="0">
    <w:nsid w:val="3DD41FE6"/>
    <w:multiLevelType w:val="multilevel"/>
    <w:tmpl w:val="B5EE1648"/>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1" w15:restartNumberingAfterBreak="0">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2" w15:restartNumberingAfterBreak="0">
    <w:nsid w:val="463C3DB5"/>
    <w:multiLevelType w:val="hybridMultilevel"/>
    <w:tmpl w:val="59BA9CB6"/>
    <w:lvl w:ilvl="0" w:tplc="0602B598">
      <w:start w:val="1"/>
      <w:numFmt w:val="decimal"/>
      <w:pStyle w:val="ItemStepinTable"/>
      <w:lvlText w:val="%1."/>
      <w:lvlJc w:val="left"/>
      <w:pPr>
        <w:tabs>
          <w:tab w:val="num" w:pos="284"/>
        </w:tabs>
        <w:ind w:left="284" w:hanging="284"/>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3" w15:restartNumberingAfterBreak="0">
    <w:nsid w:val="4A515313"/>
    <w:multiLevelType w:val="hybridMultilevel"/>
    <w:tmpl w:val="42FE5708"/>
    <w:lvl w:ilvl="0" w:tplc="134A6FFC">
      <w:start w:val="1"/>
      <w:numFmt w:val="bullet"/>
      <w:pStyle w:val="Notestextlist"/>
      <w:lvlText w:val=""/>
      <w:lvlJc w:val="left"/>
      <w:pPr>
        <w:tabs>
          <w:tab w:val="num" w:pos="284"/>
        </w:tabs>
        <w:ind w:left="284" w:hanging="284"/>
      </w:pPr>
      <w:rPr>
        <w:rFonts w:ascii="Wingdings" w:hAnsi="Wingdings" w:hint="default"/>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15:restartNumberingAfterBreak="0">
    <w:nsid w:val="4DDA66D1"/>
    <w:multiLevelType w:val="multilevel"/>
    <w:tmpl w:val="13B0A69A"/>
    <w:lvl w:ilvl="0">
      <w:start w:val="1"/>
      <w:numFmt w:val="upperLetter"/>
      <w:pStyle w:val="7"/>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8"/>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9"/>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pStyle w:val="BlockLabelinAppendix"/>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decimal"/>
      <w:pStyle w:val="StepinAppendix"/>
      <w:lvlText w:val="步骤 %5"/>
      <w:lvlJc w:val="right"/>
      <w:pPr>
        <w:tabs>
          <w:tab w:val="num" w:pos="1701"/>
        </w:tabs>
        <w:ind w:left="1701" w:hanging="159"/>
      </w:pPr>
      <w:rPr>
        <w:rFonts w:ascii="Book Antiqua" w:eastAsia="黑体" w:hAnsi="Book Antiqua" w:cs="Times New Roman" w:hint="default"/>
        <w:b w:val="0"/>
        <w:bCs/>
        <w:i w:val="0"/>
        <w:iCs w:val="0"/>
        <w:sz w:val="21"/>
        <w:szCs w:val="21"/>
        <w:u w:val="none"/>
      </w:rPr>
    </w:lvl>
    <w:lvl w:ilvl="5">
      <w:start w:val="1"/>
      <w:numFmt w:val="decimal"/>
      <w:pStyle w:val="ItemStepinAppendix"/>
      <w:lvlText w:val="%6."/>
      <w:lvlJc w:val="left"/>
      <w:pPr>
        <w:tabs>
          <w:tab w:val="num"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pStyle w:val="FigureDescriptioninAppendix"/>
      <w:suff w:val="space"/>
      <w:lvlText w:val="图%1-%7"/>
      <w:lvlJc w:val="left"/>
      <w:pPr>
        <w:ind w:left="1701" w:firstLine="0"/>
      </w:pPr>
      <w:rPr>
        <w:rFonts w:ascii="Times New Roman" w:eastAsia="黑体" w:hAnsi="Times New Roman" w:cs="Book Antiqua" w:hint="default"/>
        <w:b w:val="0"/>
        <w:bCs/>
        <w:i w:val="0"/>
        <w:iCs w:val="0"/>
        <w:sz w:val="21"/>
        <w:szCs w:val="21"/>
        <w:u w:val="none"/>
      </w:rPr>
    </w:lvl>
    <w:lvl w:ilvl="7">
      <w:start w:val="1"/>
      <w:numFmt w:val="decimal"/>
      <w:lvlRestart w:val="1"/>
      <w:pStyle w:val="TableDescriptioninAppendix"/>
      <w:suff w:val="space"/>
      <w:lvlText w:val="表%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none"/>
      <w:lvlRestart w:val="0"/>
      <w:suff w:val="nothing"/>
      <w:lvlText w:val=""/>
      <w:lvlJc w:val="left"/>
      <w:pPr>
        <w:ind w:left="0" w:firstLine="0"/>
      </w:pPr>
      <w:rPr>
        <w:rFonts w:ascii="Book Antiqua" w:eastAsia="宋体" w:hAnsi="Book Antiqua" w:hint="default"/>
        <w:b/>
        <w:bCs/>
        <w:i w:val="0"/>
        <w:iCs w:val="0"/>
        <w:color w:val="000000"/>
        <w:sz w:val="28"/>
        <w:szCs w:val="28"/>
      </w:rPr>
    </w:lvl>
  </w:abstractNum>
  <w:abstractNum w:abstractNumId="25" w15:restartNumberingAfterBreak="0">
    <w:nsid w:val="569A2BF6"/>
    <w:multiLevelType w:val="hybridMultilevel"/>
    <w:tmpl w:val="4D5C11FC"/>
    <w:lvl w:ilvl="0" w:tplc="04090001">
      <w:start w:val="1"/>
      <w:numFmt w:val="bullet"/>
      <w:lvlText w:val=""/>
      <w:lvlJc w:val="left"/>
      <w:pPr>
        <w:ind w:left="2495" w:hanging="420"/>
      </w:pPr>
      <w:rPr>
        <w:rFonts w:ascii="Wingdings" w:hAnsi="Wingdings" w:hint="default"/>
      </w:rPr>
    </w:lvl>
    <w:lvl w:ilvl="1" w:tplc="04090003" w:tentative="1">
      <w:start w:val="1"/>
      <w:numFmt w:val="bullet"/>
      <w:lvlText w:val=""/>
      <w:lvlJc w:val="left"/>
      <w:pPr>
        <w:ind w:left="2915" w:hanging="420"/>
      </w:pPr>
      <w:rPr>
        <w:rFonts w:ascii="Wingdings" w:hAnsi="Wingdings" w:hint="default"/>
      </w:rPr>
    </w:lvl>
    <w:lvl w:ilvl="2" w:tplc="04090005" w:tentative="1">
      <w:start w:val="1"/>
      <w:numFmt w:val="bullet"/>
      <w:lvlText w:val=""/>
      <w:lvlJc w:val="left"/>
      <w:pPr>
        <w:ind w:left="3335" w:hanging="420"/>
      </w:pPr>
      <w:rPr>
        <w:rFonts w:ascii="Wingdings" w:hAnsi="Wingdings" w:hint="default"/>
      </w:rPr>
    </w:lvl>
    <w:lvl w:ilvl="3" w:tplc="04090001" w:tentative="1">
      <w:start w:val="1"/>
      <w:numFmt w:val="bullet"/>
      <w:lvlText w:val=""/>
      <w:lvlJc w:val="left"/>
      <w:pPr>
        <w:ind w:left="3755" w:hanging="420"/>
      </w:pPr>
      <w:rPr>
        <w:rFonts w:ascii="Wingdings" w:hAnsi="Wingdings" w:hint="default"/>
      </w:rPr>
    </w:lvl>
    <w:lvl w:ilvl="4" w:tplc="04090003" w:tentative="1">
      <w:start w:val="1"/>
      <w:numFmt w:val="bullet"/>
      <w:lvlText w:val=""/>
      <w:lvlJc w:val="left"/>
      <w:pPr>
        <w:ind w:left="4175" w:hanging="420"/>
      </w:pPr>
      <w:rPr>
        <w:rFonts w:ascii="Wingdings" w:hAnsi="Wingdings" w:hint="default"/>
      </w:rPr>
    </w:lvl>
    <w:lvl w:ilvl="5" w:tplc="04090005" w:tentative="1">
      <w:start w:val="1"/>
      <w:numFmt w:val="bullet"/>
      <w:lvlText w:val=""/>
      <w:lvlJc w:val="left"/>
      <w:pPr>
        <w:ind w:left="4595" w:hanging="420"/>
      </w:pPr>
      <w:rPr>
        <w:rFonts w:ascii="Wingdings" w:hAnsi="Wingdings" w:hint="default"/>
      </w:rPr>
    </w:lvl>
    <w:lvl w:ilvl="6" w:tplc="04090001" w:tentative="1">
      <w:start w:val="1"/>
      <w:numFmt w:val="bullet"/>
      <w:lvlText w:val=""/>
      <w:lvlJc w:val="left"/>
      <w:pPr>
        <w:ind w:left="5015" w:hanging="420"/>
      </w:pPr>
      <w:rPr>
        <w:rFonts w:ascii="Wingdings" w:hAnsi="Wingdings" w:hint="default"/>
      </w:rPr>
    </w:lvl>
    <w:lvl w:ilvl="7" w:tplc="04090003" w:tentative="1">
      <w:start w:val="1"/>
      <w:numFmt w:val="bullet"/>
      <w:lvlText w:val=""/>
      <w:lvlJc w:val="left"/>
      <w:pPr>
        <w:ind w:left="5435" w:hanging="420"/>
      </w:pPr>
      <w:rPr>
        <w:rFonts w:ascii="Wingdings" w:hAnsi="Wingdings" w:hint="default"/>
      </w:rPr>
    </w:lvl>
    <w:lvl w:ilvl="8" w:tplc="04090005" w:tentative="1">
      <w:start w:val="1"/>
      <w:numFmt w:val="bullet"/>
      <w:lvlText w:val=""/>
      <w:lvlJc w:val="left"/>
      <w:pPr>
        <w:ind w:left="5855" w:hanging="420"/>
      </w:pPr>
      <w:rPr>
        <w:rFonts w:ascii="Wingdings" w:hAnsi="Wingdings" w:hint="default"/>
      </w:rPr>
    </w:lvl>
  </w:abstractNum>
  <w:abstractNum w:abstractNumId="26" w15:restartNumberingAfterBreak="0">
    <w:nsid w:val="5B4F22F4"/>
    <w:multiLevelType w:val="hybridMultilevel"/>
    <w:tmpl w:val="CCA20154"/>
    <w:lvl w:ilvl="0" w:tplc="9208CA5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7" w15:restartNumberingAfterBreak="0">
    <w:nsid w:val="667437AC"/>
    <w:multiLevelType w:val="hybridMultilevel"/>
    <w:tmpl w:val="6E74E2D6"/>
    <w:lvl w:ilvl="0" w:tplc="FFFFFFFF">
      <w:start w:val="1"/>
      <w:numFmt w:val="bullet"/>
      <w:pStyle w:val="NotesTextList0"/>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687F246A"/>
    <w:multiLevelType w:val="multilevel"/>
    <w:tmpl w:val="DC14AFAE"/>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9" w15:restartNumberingAfterBreak="0">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0" w15:restartNumberingAfterBreak="0">
    <w:nsid w:val="72740D4D"/>
    <w:multiLevelType w:val="hybridMultilevel"/>
    <w:tmpl w:val="C4DA99F8"/>
    <w:lvl w:ilvl="0" w:tplc="04090001">
      <w:start w:val="1"/>
      <w:numFmt w:val="bullet"/>
      <w:lvlText w:val=""/>
      <w:lvlJc w:val="left"/>
      <w:pPr>
        <w:ind w:left="2495" w:hanging="420"/>
      </w:pPr>
      <w:rPr>
        <w:rFonts w:ascii="Wingdings" w:hAnsi="Wingdings" w:hint="default"/>
      </w:rPr>
    </w:lvl>
    <w:lvl w:ilvl="1" w:tplc="04090003" w:tentative="1">
      <w:start w:val="1"/>
      <w:numFmt w:val="bullet"/>
      <w:lvlText w:val=""/>
      <w:lvlJc w:val="left"/>
      <w:pPr>
        <w:ind w:left="2915" w:hanging="420"/>
      </w:pPr>
      <w:rPr>
        <w:rFonts w:ascii="Wingdings" w:hAnsi="Wingdings" w:hint="default"/>
      </w:rPr>
    </w:lvl>
    <w:lvl w:ilvl="2" w:tplc="04090005" w:tentative="1">
      <w:start w:val="1"/>
      <w:numFmt w:val="bullet"/>
      <w:lvlText w:val=""/>
      <w:lvlJc w:val="left"/>
      <w:pPr>
        <w:ind w:left="3335" w:hanging="420"/>
      </w:pPr>
      <w:rPr>
        <w:rFonts w:ascii="Wingdings" w:hAnsi="Wingdings" w:hint="default"/>
      </w:rPr>
    </w:lvl>
    <w:lvl w:ilvl="3" w:tplc="04090001" w:tentative="1">
      <w:start w:val="1"/>
      <w:numFmt w:val="bullet"/>
      <w:lvlText w:val=""/>
      <w:lvlJc w:val="left"/>
      <w:pPr>
        <w:ind w:left="3755" w:hanging="420"/>
      </w:pPr>
      <w:rPr>
        <w:rFonts w:ascii="Wingdings" w:hAnsi="Wingdings" w:hint="default"/>
      </w:rPr>
    </w:lvl>
    <w:lvl w:ilvl="4" w:tplc="04090003" w:tentative="1">
      <w:start w:val="1"/>
      <w:numFmt w:val="bullet"/>
      <w:lvlText w:val=""/>
      <w:lvlJc w:val="left"/>
      <w:pPr>
        <w:ind w:left="4175" w:hanging="420"/>
      </w:pPr>
      <w:rPr>
        <w:rFonts w:ascii="Wingdings" w:hAnsi="Wingdings" w:hint="default"/>
      </w:rPr>
    </w:lvl>
    <w:lvl w:ilvl="5" w:tplc="04090005" w:tentative="1">
      <w:start w:val="1"/>
      <w:numFmt w:val="bullet"/>
      <w:lvlText w:val=""/>
      <w:lvlJc w:val="left"/>
      <w:pPr>
        <w:ind w:left="4595" w:hanging="420"/>
      </w:pPr>
      <w:rPr>
        <w:rFonts w:ascii="Wingdings" w:hAnsi="Wingdings" w:hint="default"/>
      </w:rPr>
    </w:lvl>
    <w:lvl w:ilvl="6" w:tplc="04090001" w:tentative="1">
      <w:start w:val="1"/>
      <w:numFmt w:val="bullet"/>
      <w:lvlText w:val=""/>
      <w:lvlJc w:val="left"/>
      <w:pPr>
        <w:ind w:left="5015" w:hanging="420"/>
      </w:pPr>
      <w:rPr>
        <w:rFonts w:ascii="Wingdings" w:hAnsi="Wingdings" w:hint="default"/>
      </w:rPr>
    </w:lvl>
    <w:lvl w:ilvl="7" w:tplc="04090003" w:tentative="1">
      <w:start w:val="1"/>
      <w:numFmt w:val="bullet"/>
      <w:lvlText w:val=""/>
      <w:lvlJc w:val="left"/>
      <w:pPr>
        <w:ind w:left="5435" w:hanging="420"/>
      </w:pPr>
      <w:rPr>
        <w:rFonts w:ascii="Wingdings" w:hAnsi="Wingdings" w:hint="default"/>
      </w:rPr>
    </w:lvl>
    <w:lvl w:ilvl="8" w:tplc="04090005" w:tentative="1">
      <w:start w:val="1"/>
      <w:numFmt w:val="bullet"/>
      <w:lvlText w:val=""/>
      <w:lvlJc w:val="left"/>
      <w:pPr>
        <w:ind w:left="5855" w:hanging="420"/>
      </w:pPr>
      <w:rPr>
        <w:rFonts w:ascii="Wingdings" w:hAnsi="Wingdings" w:hint="default"/>
      </w:rPr>
    </w:lvl>
  </w:abstractNum>
  <w:abstractNum w:abstractNumId="31" w15:restartNumberingAfterBreak="0">
    <w:nsid w:val="768A6716"/>
    <w:multiLevelType w:val="multilevel"/>
    <w:tmpl w:val="DC14AFAE"/>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32" w15:restartNumberingAfterBreak="0">
    <w:nsid w:val="7F773C35"/>
    <w:multiLevelType w:val="hybridMultilevel"/>
    <w:tmpl w:val="2CB47D36"/>
    <w:lvl w:ilvl="0" w:tplc="7F4E75F6">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F816E6F8" w:tentative="1">
      <w:start w:val="1"/>
      <w:numFmt w:val="bullet"/>
      <w:lvlText w:val=""/>
      <w:lvlJc w:val="left"/>
      <w:pPr>
        <w:tabs>
          <w:tab w:val="num" w:pos="840"/>
        </w:tabs>
        <w:ind w:left="840" w:hanging="420"/>
      </w:pPr>
      <w:rPr>
        <w:rFonts w:ascii="Wingdings" w:hAnsi="Wingdings" w:hint="default"/>
      </w:rPr>
    </w:lvl>
    <w:lvl w:ilvl="2" w:tplc="4B9296E2" w:tentative="1">
      <w:start w:val="1"/>
      <w:numFmt w:val="bullet"/>
      <w:lvlText w:val=""/>
      <w:lvlJc w:val="left"/>
      <w:pPr>
        <w:tabs>
          <w:tab w:val="num" w:pos="1260"/>
        </w:tabs>
        <w:ind w:left="1260" w:hanging="420"/>
      </w:pPr>
      <w:rPr>
        <w:rFonts w:ascii="Wingdings" w:hAnsi="Wingdings" w:hint="default"/>
      </w:rPr>
    </w:lvl>
    <w:lvl w:ilvl="3" w:tplc="E392D7B8" w:tentative="1">
      <w:start w:val="1"/>
      <w:numFmt w:val="bullet"/>
      <w:lvlText w:val=""/>
      <w:lvlJc w:val="left"/>
      <w:pPr>
        <w:tabs>
          <w:tab w:val="num" w:pos="1680"/>
        </w:tabs>
        <w:ind w:left="1680" w:hanging="420"/>
      </w:pPr>
      <w:rPr>
        <w:rFonts w:ascii="Wingdings" w:hAnsi="Wingdings" w:hint="default"/>
      </w:rPr>
    </w:lvl>
    <w:lvl w:ilvl="4" w:tplc="71346EC6" w:tentative="1">
      <w:start w:val="1"/>
      <w:numFmt w:val="bullet"/>
      <w:lvlText w:val=""/>
      <w:lvlJc w:val="left"/>
      <w:pPr>
        <w:tabs>
          <w:tab w:val="num" w:pos="2100"/>
        </w:tabs>
        <w:ind w:left="2100" w:hanging="420"/>
      </w:pPr>
      <w:rPr>
        <w:rFonts w:ascii="Wingdings" w:hAnsi="Wingdings" w:hint="default"/>
      </w:rPr>
    </w:lvl>
    <w:lvl w:ilvl="5" w:tplc="FBAC995E" w:tentative="1">
      <w:start w:val="1"/>
      <w:numFmt w:val="bullet"/>
      <w:lvlText w:val=""/>
      <w:lvlJc w:val="left"/>
      <w:pPr>
        <w:tabs>
          <w:tab w:val="num" w:pos="2520"/>
        </w:tabs>
        <w:ind w:left="2520" w:hanging="420"/>
      </w:pPr>
      <w:rPr>
        <w:rFonts w:ascii="Wingdings" w:hAnsi="Wingdings" w:hint="default"/>
      </w:rPr>
    </w:lvl>
    <w:lvl w:ilvl="6" w:tplc="3014FDDC" w:tentative="1">
      <w:start w:val="1"/>
      <w:numFmt w:val="bullet"/>
      <w:lvlText w:val=""/>
      <w:lvlJc w:val="left"/>
      <w:pPr>
        <w:tabs>
          <w:tab w:val="num" w:pos="2940"/>
        </w:tabs>
        <w:ind w:left="2940" w:hanging="420"/>
      </w:pPr>
      <w:rPr>
        <w:rFonts w:ascii="Wingdings" w:hAnsi="Wingdings" w:hint="default"/>
      </w:rPr>
    </w:lvl>
    <w:lvl w:ilvl="7" w:tplc="A35C9508" w:tentative="1">
      <w:start w:val="1"/>
      <w:numFmt w:val="bullet"/>
      <w:lvlText w:val=""/>
      <w:lvlJc w:val="left"/>
      <w:pPr>
        <w:tabs>
          <w:tab w:val="num" w:pos="3360"/>
        </w:tabs>
        <w:ind w:left="3360" w:hanging="420"/>
      </w:pPr>
      <w:rPr>
        <w:rFonts w:ascii="Wingdings" w:hAnsi="Wingdings" w:hint="default"/>
      </w:rPr>
    </w:lvl>
    <w:lvl w:ilvl="8" w:tplc="BE6CAA1E" w:tentative="1">
      <w:start w:val="1"/>
      <w:numFmt w:val="bullet"/>
      <w:lvlText w:val=""/>
      <w:lvlJc w:val="left"/>
      <w:pPr>
        <w:tabs>
          <w:tab w:val="num" w:pos="3780"/>
        </w:tabs>
        <w:ind w:left="3780" w:hanging="42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1"/>
  </w:num>
  <w:num w:numId="12">
    <w:abstractNumId w:val="19"/>
  </w:num>
  <w:num w:numId="13">
    <w:abstractNumId w:val="29"/>
  </w:num>
  <w:num w:numId="14">
    <w:abstractNumId w:val="24"/>
  </w:num>
  <w:num w:numId="15">
    <w:abstractNumId w:val="11"/>
  </w:num>
  <w:num w:numId="16">
    <w:abstractNumId w:val="16"/>
  </w:num>
  <w:num w:numId="17">
    <w:abstractNumId w:val="32"/>
  </w:num>
  <w:num w:numId="18">
    <w:abstractNumId w:val="22"/>
  </w:num>
  <w:num w:numId="19">
    <w:abstractNumId w:val="27"/>
  </w:num>
  <w:num w:numId="20">
    <w:abstractNumId w:val="18"/>
  </w:num>
  <w:num w:numId="21">
    <w:abstractNumId w:val="12"/>
  </w:num>
  <w:num w:numId="22">
    <w:abstractNumId w:val="15"/>
  </w:num>
  <w:num w:numId="23">
    <w:abstractNumId w:val="23"/>
  </w:num>
  <w:num w:numId="24">
    <w:abstractNumId w:val="14"/>
  </w:num>
  <w:num w:numId="25">
    <w:abstractNumId w:val="30"/>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num>
  <w:num w:numId="28">
    <w:abstractNumId w:val="10"/>
  </w:num>
  <w:num w:numId="29">
    <w:abstractNumId w:val="28"/>
  </w:num>
  <w:num w:numId="30">
    <w:abstractNumId w:val="31"/>
  </w:num>
  <w:num w:numId="31">
    <w:abstractNumId w:val="13"/>
  </w:num>
  <w:num w:numId="32">
    <w:abstractNumId w:val="20"/>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num>
  <w:num w:numId="36">
    <w:abstractNumId w:val="15"/>
  </w:num>
  <w:num w:numId="37">
    <w:abstractNumId w:val="15"/>
  </w:num>
  <w:num w:numId="38">
    <w:abstractNumId w:val="15"/>
  </w:num>
  <w:num w:numId="39">
    <w:abstractNumId w:val="15"/>
  </w:num>
  <w:num w:numId="40">
    <w:abstractNumId w:val="15"/>
  </w:num>
  <w:num w:numId="41">
    <w:abstractNumId w:val="15"/>
  </w:num>
  <w:num w:numId="42">
    <w:abstractNumId w:val="16"/>
  </w:num>
  <w:num w:numId="43">
    <w:abstractNumId w:val="16"/>
  </w:num>
  <w:num w:numId="44">
    <w:abstractNumId w:val="15"/>
  </w:num>
  <w:num w:numId="45">
    <w:abstractNumId w:val="15"/>
  </w:num>
  <w:num w:numId="46">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activeWritingStyle w:appName="MSWord" w:lang="en-US" w:vendorID="64" w:dllVersion="131078" w:nlCheck="1" w:checkStyle="1"/>
  <w:activeWritingStyle w:appName="MSWord" w:lang="zh-CN" w:vendorID="64" w:dllVersion="131077" w:nlCheck="1" w:checkStyle="1"/>
  <w:activeWritingStyle w:appName="MSWord" w:lang="en-GB" w:vendorID="64" w:dllVersion="131078" w:nlCheck="1" w:checkStyle="1"/>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DocType" w:val="ChCustomerDocumentTemplate"/>
    <w:docVar w:name="TemplateVersion" w:val="V100R001C01"/>
  </w:docVars>
  <w:rsids>
    <w:rsidRoot w:val="00151B44"/>
    <w:rsid w:val="0000017C"/>
    <w:rsid w:val="00000646"/>
    <w:rsid w:val="00001169"/>
    <w:rsid w:val="0000282D"/>
    <w:rsid w:val="00002B11"/>
    <w:rsid w:val="00002FC4"/>
    <w:rsid w:val="0000374E"/>
    <w:rsid w:val="00003992"/>
    <w:rsid w:val="00003A44"/>
    <w:rsid w:val="00003AF1"/>
    <w:rsid w:val="0000405B"/>
    <w:rsid w:val="000040AF"/>
    <w:rsid w:val="0000428E"/>
    <w:rsid w:val="000047AB"/>
    <w:rsid w:val="000047AD"/>
    <w:rsid w:val="00004EAE"/>
    <w:rsid w:val="000051BB"/>
    <w:rsid w:val="000059CD"/>
    <w:rsid w:val="00005F56"/>
    <w:rsid w:val="0000612D"/>
    <w:rsid w:val="00006252"/>
    <w:rsid w:val="00006520"/>
    <w:rsid w:val="00006662"/>
    <w:rsid w:val="00006927"/>
    <w:rsid w:val="00006C30"/>
    <w:rsid w:val="000070A5"/>
    <w:rsid w:val="00007366"/>
    <w:rsid w:val="00007BAF"/>
    <w:rsid w:val="0001010A"/>
    <w:rsid w:val="00011A06"/>
    <w:rsid w:val="00012427"/>
    <w:rsid w:val="000124BC"/>
    <w:rsid w:val="00014409"/>
    <w:rsid w:val="000149A6"/>
    <w:rsid w:val="00014FA6"/>
    <w:rsid w:val="000151CC"/>
    <w:rsid w:val="00015339"/>
    <w:rsid w:val="0001538C"/>
    <w:rsid w:val="00015785"/>
    <w:rsid w:val="00015B26"/>
    <w:rsid w:val="00016091"/>
    <w:rsid w:val="00016155"/>
    <w:rsid w:val="000165FD"/>
    <w:rsid w:val="0001662C"/>
    <w:rsid w:val="000172CB"/>
    <w:rsid w:val="00017CC2"/>
    <w:rsid w:val="000203FB"/>
    <w:rsid w:val="000204D7"/>
    <w:rsid w:val="000209A5"/>
    <w:rsid w:val="00021901"/>
    <w:rsid w:val="00021DFF"/>
    <w:rsid w:val="000221DB"/>
    <w:rsid w:val="00022406"/>
    <w:rsid w:val="00022994"/>
    <w:rsid w:val="00022AF5"/>
    <w:rsid w:val="00022B8C"/>
    <w:rsid w:val="00023498"/>
    <w:rsid w:val="0002360D"/>
    <w:rsid w:val="000236DC"/>
    <w:rsid w:val="000238A8"/>
    <w:rsid w:val="00023D7F"/>
    <w:rsid w:val="000253DA"/>
    <w:rsid w:val="000255E8"/>
    <w:rsid w:val="00025CE7"/>
    <w:rsid w:val="00026399"/>
    <w:rsid w:val="000269BC"/>
    <w:rsid w:val="00027249"/>
    <w:rsid w:val="00027D33"/>
    <w:rsid w:val="00027D93"/>
    <w:rsid w:val="00027E74"/>
    <w:rsid w:val="00030027"/>
    <w:rsid w:val="000307E7"/>
    <w:rsid w:val="00030B38"/>
    <w:rsid w:val="00030C57"/>
    <w:rsid w:val="0003172D"/>
    <w:rsid w:val="000319EA"/>
    <w:rsid w:val="00031AF2"/>
    <w:rsid w:val="000324A3"/>
    <w:rsid w:val="00032561"/>
    <w:rsid w:val="00033E8C"/>
    <w:rsid w:val="00034156"/>
    <w:rsid w:val="0003480D"/>
    <w:rsid w:val="0003530A"/>
    <w:rsid w:val="00035809"/>
    <w:rsid w:val="00036254"/>
    <w:rsid w:val="000363ED"/>
    <w:rsid w:val="0003640A"/>
    <w:rsid w:val="00036481"/>
    <w:rsid w:val="0003695E"/>
    <w:rsid w:val="00036B05"/>
    <w:rsid w:val="000376BE"/>
    <w:rsid w:val="00037D92"/>
    <w:rsid w:val="000407EC"/>
    <w:rsid w:val="000413BE"/>
    <w:rsid w:val="000416FF"/>
    <w:rsid w:val="000417E9"/>
    <w:rsid w:val="00041D68"/>
    <w:rsid w:val="00043480"/>
    <w:rsid w:val="00043C14"/>
    <w:rsid w:val="000446DB"/>
    <w:rsid w:val="00044EB7"/>
    <w:rsid w:val="00045458"/>
    <w:rsid w:val="00045A84"/>
    <w:rsid w:val="00045B62"/>
    <w:rsid w:val="00045D4D"/>
    <w:rsid w:val="00046162"/>
    <w:rsid w:val="0004635E"/>
    <w:rsid w:val="00046DA7"/>
    <w:rsid w:val="0004737D"/>
    <w:rsid w:val="0004747D"/>
    <w:rsid w:val="000477DB"/>
    <w:rsid w:val="0004784E"/>
    <w:rsid w:val="00047C54"/>
    <w:rsid w:val="00047CBA"/>
    <w:rsid w:val="00050060"/>
    <w:rsid w:val="0005059F"/>
    <w:rsid w:val="00051A46"/>
    <w:rsid w:val="00051A9A"/>
    <w:rsid w:val="0005258A"/>
    <w:rsid w:val="00052C7D"/>
    <w:rsid w:val="00052FBB"/>
    <w:rsid w:val="000537DE"/>
    <w:rsid w:val="00053A42"/>
    <w:rsid w:val="00054336"/>
    <w:rsid w:val="00054698"/>
    <w:rsid w:val="00054821"/>
    <w:rsid w:val="000548B0"/>
    <w:rsid w:val="0005498C"/>
    <w:rsid w:val="00055B26"/>
    <w:rsid w:val="00055BB9"/>
    <w:rsid w:val="0005623B"/>
    <w:rsid w:val="00056A4D"/>
    <w:rsid w:val="000607A4"/>
    <w:rsid w:val="00060AA9"/>
    <w:rsid w:val="0006156F"/>
    <w:rsid w:val="00061B6C"/>
    <w:rsid w:val="00062085"/>
    <w:rsid w:val="00062113"/>
    <w:rsid w:val="00062CB7"/>
    <w:rsid w:val="0006368F"/>
    <w:rsid w:val="0006390E"/>
    <w:rsid w:val="00063A54"/>
    <w:rsid w:val="00063DD6"/>
    <w:rsid w:val="00063F41"/>
    <w:rsid w:val="00063F74"/>
    <w:rsid w:val="00064577"/>
    <w:rsid w:val="000650A2"/>
    <w:rsid w:val="0006545D"/>
    <w:rsid w:val="000656BA"/>
    <w:rsid w:val="00065B3D"/>
    <w:rsid w:val="00065CC4"/>
    <w:rsid w:val="000660D2"/>
    <w:rsid w:val="00066D2B"/>
    <w:rsid w:val="000672E0"/>
    <w:rsid w:val="00067339"/>
    <w:rsid w:val="00067562"/>
    <w:rsid w:val="000675B6"/>
    <w:rsid w:val="00067F70"/>
    <w:rsid w:val="00070870"/>
    <w:rsid w:val="00070EF9"/>
    <w:rsid w:val="00070F69"/>
    <w:rsid w:val="0007109C"/>
    <w:rsid w:val="000714A1"/>
    <w:rsid w:val="00071E6C"/>
    <w:rsid w:val="00072A0D"/>
    <w:rsid w:val="00072B3D"/>
    <w:rsid w:val="00072B5B"/>
    <w:rsid w:val="000733A3"/>
    <w:rsid w:val="000736C9"/>
    <w:rsid w:val="00074044"/>
    <w:rsid w:val="00075FBD"/>
    <w:rsid w:val="00076D4D"/>
    <w:rsid w:val="00076E09"/>
    <w:rsid w:val="00076E50"/>
    <w:rsid w:val="00076EAB"/>
    <w:rsid w:val="000772DD"/>
    <w:rsid w:val="000774A3"/>
    <w:rsid w:val="00077540"/>
    <w:rsid w:val="000776FB"/>
    <w:rsid w:val="00080793"/>
    <w:rsid w:val="0008095B"/>
    <w:rsid w:val="00080AC7"/>
    <w:rsid w:val="00080C61"/>
    <w:rsid w:val="000812BF"/>
    <w:rsid w:val="00081C46"/>
    <w:rsid w:val="00081DC7"/>
    <w:rsid w:val="00081E7C"/>
    <w:rsid w:val="00081EB7"/>
    <w:rsid w:val="00083182"/>
    <w:rsid w:val="00083E96"/>
    <w:rsid w:val="0008403D"/>
    <w:rsid w:val="00085240"/>
    <w:rsid w:val="000856FF"/>
    <w:rsid w:val="00085907"/>
    <w:rsid w:val="00086636"/>
    <w:rsid w:val="00086A54"/>
    <w:rsid w:val="000878AB"/>
    <w:rsid w:val="000879CA"/>
    <w:rsid w:val="00087D7C"/>
    <w:rsid w:val="00090163"/>
    <w:rsid w:val="00090F5A"/>
    <w:rsid w:val="00091117"/>
    <w:rsid w:val="000913A2"/>
    <w:rsid w:val="000916E9"/>
    <w:rsid w:val="00091B38"/>
    <w:rsid w:val="00091C6C"/>
    <w:rsid w:val="00091D6A"/>
    <w:rsid w:val="00091F7B"/>
    <w:rsid w:val="000928A9"/>
    <w:rsid w:val="00092A62"/>
    <w:rsid w:val="00093999"/>
    <w:rsid w:val="0009442C"/>
    <w:rsid w:val="0009460A"/>
    <w:rsid w:val="00094617"/>
    <w:rsid w:val="0009523A"/>
    <w:rsid w:val="000956C0"/>
    <w:rsid w:val="00095BCA"/>
    <w:rsid w:val="00096B51"/>
    <w:rsid w:val="00096C66"/>
    <w:rsid w:val="00096D16"/>
    <w:rsid w:val="00096F8B"/>
    <w:rsid w:val="0009723E"/>
    <w:rsid w:val="00097757"/>
    <w:rsid w:val="000A0843"/>
    <w:rsid w:val="000A0B0E"/>
    <w:rsid w:val="000A0B42"/>
    <w:rsid w:val="000A0FB1"/>
    <w:rsid w:val="000A23F1"/>
    <w:rsid w:val="000A243F"/>
    <w:rsid w:val="000A29B7"/>
    <w:rsid w:val="000A2BD9"/>
    <w:rsid w:val="000A320B"/>
    <w:rsid w:val="000A351C"/>
    <w:rsid w:val="000A3579"/>
    <w:rsid w:val="000A3D65"/>
    <w:rsid w:val="000A41A8"/>
    <w:rsid w:val="000A44D2"/>
    <w:rsid w:val="000A4541"/>
    <w:rsid w:val="000A461D"/>
    <w:rsid w:val="000A4931"/>
    <w:rsid w:val="000A4FD9"/>
    <w:rsid w:val="000A51E3"/>
    <w:rsid w:val="000A5937"/>
    <w:rsid w:val="000A5CBF"/>
    <w:rsid w:val="000A5E0D"/>
    <w:rsid w:val="000A5E15"/>
    <w:rsid w:val="000A77FB"/>
    <w:rsid w:val="000A7989"/>
    <w:rsid w:val="000A7DA3"/>
    <w:rsid w:val="000B0D25"/>
    <w:rsid w:val="000B10EA"/>
    <w:rsid w:val="000B153F"/>
    <w:rsid w:val="000B1B90"/>
    <w:rsid w:val="000B1F85"/>
    <w:rsid w:val="000B1FDA"/>
    <w:rsid w:val="000B2210"/>
    <w:rsid w:val="000B28D6"/>
    <w:rsid w:val="000B306E"/>
    <w:rsid w:val="000B47B0"/>
    <w:rsid w:val="000B4CE7"/>
    <w:rsid w:val="000B50E9"/>
    <w:rsid w:val="000B51D5"/>
    <w:rsid w:val="000B5263"/>
    <w:rsid w:val="000B5C53"/>
    <w:rsid w:val="000B7B00"/>
    <w:rsid w:val="000C02B3"/>
    <w:rsid w:val="000C06E9"/>
    <w:rsid w:val="000C0A8E"/>
    <w:rsid w:val="000C0BD2"/>
    <w:rsid w:val="000C0D41"/>
    <w:rsid w:val="000C0FEA"/>
    <w:rsid w:val="000C163B"/>
    <w:rsid w:val="000C2244"/>
    <w:rsid w:val="000C23A5"/>
    <w:rsid w:val="000C2846"/>
    <w:rsid w:val="000C306B"/>
    <w:rsid w:val="000C349C"/>
    <w:rsid w:val="000C3FCB"/>
    <w:rsid w:val="000C4881"/>
    <w:rsid w:val="000C4C79"/>
    <w:rsid w:val="000C539C"/>
    <w:rsid w:val="000C65BA"/>
    <w:rsid w:val="000C6878"/>
    <w:rsid w:val="000C6CED"/>
    <w:rsid w:val="000C6CF8"/>
    <w:rsid w:val="000C714F"/>
    <w:rsid w:val="000C7429"/>
    <w:rsid w:val="000C7B59"/>
    <w:rsid w:val="000C7BF7"/>
    <w:rsid w:val="000D06A2"/>
    <w:rsid w:val="000D071E"/>
    <w:rsid w:val="000D08EA"/>
    <w:rsid w:val="000D0A41"/>
    <w:rsid w:val="000D0C7A"/>
    <w:rsid w:val="000D0F28"/>
    <w:rsid w:val="000D1AC5"/>
    <w:rsid w:val="000D21C0"/>
    <w:rsid w:val="000D2984"/>
    <w:rsid w:val="000D2BD0"/>
    <w:rsid w:val="000D36FE"/>
    <w:rsid w:val="000D3D9B"/>
    <w:rsid w:val="000D45DF"/>
    <w:rsid w:val="000D4DFB"/>
    <w:rsid w:val="000D4FE4"/>
    <w:rsid w:val="000D56EB"/>
    <w:rsid w:val="000D5E6A"/>
    <w:rsid w:val="000D6360"/>
    <w:rsid w:val="000D68BD"/>
    <w:rsid w:val="000D6DAA"/>
    <w:rsid w:val="000D6F44"/>
    <w:rsid w:val="000D6F6E"/>
    <w:rsid w:val="000D7165"/>
    <w:rsid w:val="000D72CA"/>
    <w:rsid w:val="000D7B27"/>
    <w:rsid w:val="000E02C8"/>
    <w:rsid w:val="000E1073"/>
    <w:rsid w:val="000E10A4"/>
    <w:rsid w:val="000E126E"/>
    <w:rsid w:val="000E1A03"/>
    <w:rsid w:val="000E2100"/>
    <w:rsid w:val="000E2215"/>
    <w:rsid w:val="000E247A"/>
    <w:rsid w:val="000E28D8"/>
    <w:rsid w:val="000E38AF"/>
    <w:rsid w:val="000E3B82"/>
    <w:rsid w:val="000E489E"/>
    <w:rsid w:val="000E52D4"/>
    <w:rsid w:val="000E5622"/>
    <w:rsid w:val="000E5BA9"/>
    <w:rsid w:val="000E6133"/>
    <w:rsid w:val="000E6710"/>
    <w:rsid w:val="000E6762"/>
    <w:rsid w:val="000E6C0F"/>
    <w:rsid w:val="000E6EEB"/>
    <w:rsid w:val="000E6F07"/>
    <w:rsid w:val="000E6F43"/>
    <w:rsid w:val="000E7B53"/>
    <w:rsid w:val="000E7DC0"/>
    <w:rsid w:val="000E7F12"/>
    <w:rsid w:val="000F0286"/>
    <w:rsid w:val="000F0868"/>
    <w:rsid w:val="000F1570"/>
    <w:rsid w:val="000F2222"/>
    <w:rsid w:val="000F28A4"/>
    <w:rsid w:val="000F3221"/>
    <w:rsid w:val="000F34F7"/>
    <w:rsid w:val="000F3833"/>
    <w:rsid w:val="000F3ABE"/>
    <w:rsid w:val="000F4285"/>
    <w:rsid w:val="000F43FF"/>
    <w:rsid w:val="000F453C"/>
    <w:rsid w:val="000F65C7"/>
    <w:rsid w:val="000F69F5"/>
    <w:rsid w:val="000F726C"/>
    <w:rsid w:val="000F776A"/>
    <w:rsid w:val="00101157"/>
    <w:rsid w:val="00101814"/>
    <w:rsid w:val="00101B8C"/>
    <w:rsid w:val="00101BCB"/>
    <w:rsid w:val="00101EAF"/>
    <w:rsid w:val="001020C7"/>
    <w:rsid w:val="00102AB7"/>
    <w:rsid w:val="00102C95"/>
    <w:rsid w:val="00102FC4"/>
    <w:rsid w:val="00103791"/>
    <w:rsid w:val="001047CD"/>
    <w:rsid w:val="00104A93"/>
    <w:rsid w:val="00104BFD"/>
    <w:rsid w:val="00104CFC"/>
    <w:rsid w:val="00104D01"/>
    <w:rsid w:val="00105F76"/>
    <w:rsid w:val="001077DF"/>
    <w:rsid w:val="00110037"/>
    <w:rsid w:val="0011051D"/>
    <w:rsid w:val="00110609"/>
    <w:rsid w:val="001118D0"/>
    <w:rsid w:val="00111942"/>
    <w:rsid w:val="00111A5F"/>
    <w:rsid w:val="00111B6B"/>
    <w:rsid w:val="00111D42"/>
    <w:rsid w:val="00111DE3"/>
    <w:rsid w:val="00112074"/>
    <w:rsid w:val="001120A9"/>
    <w:rsid w:val="0011302D"/>
    <w:rsid w:val="00113E19"/>
    <w:rsid w:val="00113E6A"/>
    <w:rsid w:val="00113FC7"/>
    <w:rsid w:val="0011424A"/>
    <w:rsid w:val="00114546"/>
    <w:rsid w:val="001149FD"/>
    <w:rsid w:val="00115433"/>
    <w:rsid w:val="00115818"/>
    <w:rsid w:val="00116712"/>
    <w:rsid w:val="001167BC"/>
    <w:rsid w:val="001173CF"/>
    <w:rsid w:val="001173F3"/>
    <w:rsid w:val="001178DA"/>
    <w:rsid w:val="00117D61"/>
    <w:rsid w:val="00121105"/>
    <w:rsid w:val="001218B9"/>
    <w:rsid w:val="00121F01"/>
    <w:rsid w:val="0012202A"/>
    <w:rsid w:val="001226EB"/>
    <w:rsid w:val="00122881"/>
    <w:rsid w:val="00122B3C"/>
    <w:rsid w:val="00122C18"/>
    <w:rsid w:val="001230A0"/>
    <w:rsid w:val="00123540"/>
    <w:rsid w:val="001236F4"/>
    <w:rsid w:val="00123C47"/>
    <w:rsid w:val="00123DB0"/>
    <w:rsid w:val="00124337"/>
    <w:rsid w:val="0012442C"/>
    <w:rsid w:val="0012575E"/>
    <w:rsid w:val="0012611A"/>
    <w:rsid w:val="00126725"/>
    <w:rsid w:val="0012684C"/>
    <w:rsid w:val="00127015"/>
    <w:rsid w:val="00127633"/>
    <w:rsid w:val="00127706"/>
    <w:rsid w:val="00127796"/>
    <w:rsid w:val="00127B7F"/>
    <w:rsid w:val="001307D4"/>
    <w:rsid w:val="00131364"/>
    <w:rsid w:val="001314A9"/>
    <w:rsid w:val="0013150A"/>
    <w:rsid w:val="001316D1"/>
    <w:rsid w:val="0013195B"/>
    <w:rsid w:val="00132392"/>
    <w:rsid w:val="001327F8"/>
    <w:rsid w:val="00132FC8"/>
    <w:rsid w:val="00133383"/>
    <w:rsid w:val="001334C4"/>
    <w:rsid w:val="001334DA"/>
    <w:rsid w:val="0013360E"/>
    <w:rsid w:val="0013380C"/>
    <w:rsid w:val="00133C49"/>
    <w:rsid w:val="0013426B"/>
    <w:rsid w:val="00134B77"/>
    <w:rsid w:val="00134E72"/>
    <w:rsid w:val="001355FD"/>
    <w:rsid w:val="001357C6"/>
    <w:rsid w:val="00135BEC"/>
    <w:rsid w:val="00135DC6"/>
    <w:rsid w:val="001367FA"/>
    <w:rsid w:val="00136893"/>
    <w:rsid w:val="00136ED4"/>
    <w:rsid w:val="0013744E"/>
    <w:rsid w:val="001407BA"/>
    <w:rsid w:val="001411F2"/>
    <w:rsid w:val="00144069"/>
    <w:rsid w:val="00144D97"/>
    <w:rsid w:val="00144F3E"/>
    <w:rsid w:val="00145248"/>
    <w:rsid w:val="00146E0E"/>
    <w:rsid w:val="001476B8"/>
    <w:rsid w:val="00147947"/>
    <w:rsid w:val="001504CD"/>
    <w:rsid w:val="00150923"/>
    <w:rsid w:val="00150939"/>
    <w:rsid w:val="00151223"/>
    <w:rsid w:val="001519F1"/>
    <w:rsid w:val="00151B25"/>
    <w:rsid w:val="00151B44"/>
    <w:rsid w:val="00151FB7"/>
    <w:rsid w:val="00152B50"/>
    <w:rsid w:val="00153439"/>
    <w:rsid w:val="00153F5C"/>
    <w:rsid w:val="001550FC"/>
    <w:rsid w:val="00155411"/>
    <w:rsid w:val="001557EC"/>
    <w:rsid w:val="00155871"/>
    <w:rsid w:val="00155A4E"/>
    <w:rsid w:val="001561DA"/>
    <w:rsid w:val="001563D2"/>
    <w:rsid w:val="00156791"/>
    <w:rsid w:val="0015710A"/>
    <w:rsid w:val="00157149"/>
    <w:rsid w:val="001573E0"/>
    <w:rsid w:val="0015759D"/>
    <w:rsid w:val="0015773F"/>
    <w:rsid w:val="0015797C"/>
    <w:rsid w:val="00160E26"/>
    <w:rsid w:val="00160E32"/>
    <w:rsid w:val="001610ED"/>
    <w:rsid w:val="00161472"/>
    <w:rsid w:val="00161901"/>
    <w:rsid w:val="00162277"/>
    <w:rsid w:val="001622D2"/>
    <w:rsid w:val="0016277F"/>
    <w:rsid w:val="00162829"/>
    <w:rsid w:val="00162843"/>
    <w:rsid w:val="00162AE9"/>
    <w:rsid w:val="00162CC3"/>
    <w:rsid w:val="001632E0"/>
    <w:rsid w:val="001635C3"/>
    <w:rsid w:val="0016385B"/>
    <w:rsid w:val="0016475F"/>
    <w:rsid w:val="001647C0"/>
    <w:rsid w:val="001647CE"/>
    <w:rsid w:val="00164B91"/>
    <w:rsid w:val="001650F5"/>
    <w:rsid w:val="001651A1"/>
    <w:rsid w:val="001651A9"/>
    <w:rsid w:val="001654AD"/>
    <w:rsid w:val="001657B0"/>
    <w:rsid w:val="00165FBC"/>
    <w:rsid w:val="00166171"/>
    <w:rsid w:val="00166217"/>
    <w:rsid w:val="001662E6"/>
    <w:rsid w:val="00166575"/>
    <w:rsid w:val="001669DC"/>
    <w:rsid w:val="00166D49"/>
    <w:rsid w:val="00166DD7"/>
    <w:rsid w:val="001672F0"/>
    <w:rsid w:val="0017052F"/>
    <w:rsid w:val="001709E7"/>
    <w:rsid w:val="00171579"/>
    <w:rsid w:val="00172230"/>
    <w:rsid w:val="001722C9"/>
    <w:rsid w:val="0017281F"/>
    <w:rsid w:val="00172CAA"/>
    <w:rsid w:val="001736EF"/>
    <w:rsid w:val="001741EC"/>
    <w:rsid w:val="00174292"/>
    <w:rsid w:val="00174399"/>
    <w:rsid w:val="001745F0"/>
    <w:rsid w:val="00174FD3"/>
    <w:rsid w:val="0017510F"/>
    <w:rsid w:val="001758EA"/>
    <w:rsid w:val="0017655B"/>
    <w:rsid w:val="0017659E"/>
    <w:rsid w:val="001766BF"/>
    <w:rsid w:val="001768DD"/>
    <w:rsid w:val="00176DF9"/>
    <w:rsid w:val="0017787B"/>
    <w:rsid w:val="00180ED1"/>
    <w:rsid w:val="00180F17"/>
    <w:rsid w:val="00181535"/>
    <w:rsid w:val="001827C5"/>
    <w:rsid w:val="00182824"/>
    <w:rsid w:val="00182C57"/>
    <w:rsid w:val="00182E06"/>
    <w:rsid w:val="00183353"/>
    <w:rsid w:val="00183D3F"/>
    <w:rsid w:val="00184113"/>
    <w:rsid w:val="00184713"/>
    <w:rsid w:val="00184A0C"/>
    <w:rsid w:val="00184CE5"/>
    <w:rsid w:val="0018539D"/>
    <w:rsid w:val="00185DE3"/>
    <w:rsid w:val="001877C4"/>
    <w:rsid w:val="00187AED"/>
    <w:rsid w:val="00187CFE"/>
    <w:rsid w:val="001919F1"/>
    <w:rsid w:val="00191AC5"/>
    <w:rsid w:val="00192954"/>
    <w:rsid w:val="00192E40"/>
    <w:rsid w:val="001932F0"/>
    <w:rsid w:val="001948E1"/>
    <w:rsid w:val="00194F02"/>
    <w:rsid w:val="001953F9"/>
    <w:rsid w:val="001954C5"/>
    <w:rsid w:val="00195FF4"/>
    <w:rsid w:val="00196B54"/>
    <w:rsid w:val="00197671"/>
    <w:rsid w:val="001A00B4"/>
    <w:rsid w:val="001A02FE"/>
    <w:rsid w:val="001A0403"/>
    <w:rsid w:val="001A084E"/>
    <w:rsid w:val="001A0C2B"/>
    <w:rsid w:val="001A1D16"/>
    <w:rsid w:val="001A2059"/>
    <w:rsid w:val="001A260E"/>
    <w:rsid w:val="001A2A51"/>
    <w:rsid w:val="001A2EBD"/>
    <w:rsid w:val="001A2F22"/>
    <w:rsid w:val="001A3366"/>
    <w:rsid w:val="001A37C5"/>
    <w:rsid w:val="001A3AB2"/>
    <w:rsid w:val="001A41CD"/>
    <w:rsid w:val="001A4340"/>
    <w:rsid w:val="001A4BFB"/>
    <w:rsid w:val="001A4EEA"/>
    <w:rsid w:val="001A508A"/>
    <w:rsid w:val="001A5D1B"/>
    <w:rsid w:val="001A5F26"/>
    <w:rsid w:val="001A6ECF"/>
    <w:rsid w:val="001A7315"/>
    <w:rsid w:val="001A79AA"/>
    <w:rsid w:val="001A7A3B"/>
    <w:rsid w:val="001B0F62"/>
    <w:rsid w:val="001B11A5"/>
    <w:rsid w:val="001B28C6"/>
    <w:rsid w:val="001B3688"/>
    <w:rsid w:val="001B3CF4"/>
    <w:rsid w:val="001B3F83"/>
    <w:rsid w:val="001B40B0"/>
    <w:rsid w:val="001B42A5"/>
    <w:rsid w:val="001B482B"/>
    <w:rsid w:val="001B48BE"/>
    <w:rsid w:val="001B4A0C"/>
    <w:rsid w:val="001B5266"/>
    <w:rsid w:val="001B53FD"/>
    <w:rsid w:val="001B541D"/>
    <w:rsid w:val="001B550B"/>
    <w:rsid w:val="001B55DB"/>
    <w:rsid w:val="001B5626"/>
    <w:rsid w:val="001B5931"/>
    <w:rsid w:val="001B6460"/>
    <w:rsid w:val="001B668F"/>
    <w:rsid w:val="001B6BF6"/>
    <w:rsid w:val="001B749D"/>
    <w:rsid w:val="001B7504"/>
    <w:rsid w:val="001B7CE9"/>
    <w:rsid w:val="001C0318"/>
    <w:rsid w:val="001C0420"/>
    <w:rsid w:val="001C04C7"/>
    <w:rsid w:val="001C0DCD"/>
    <w:rsid w:val="001C0F45"/>
    <w:rsid w:val="001C1084"/>
    <w:rsid w:val="001C14B2"/>
    <w:rsid w:val="001C22D0"/>
    <w:rsid w:val="001C237C"/>
    <w:rsid w:val="001C2490"/>
    <w:rsid w:val="001C2626"/>
    <w:rsid w:val="001C27F0"/>
    <w:rsid w:val="001C296D"/>
    <w:rsid w:val="001C2EEF"/>
    <w:rsid w:val="001C2EF1"/>
    <w:rsid w:val="001C3443"/>
    <w:rsid w:val="001C3595"/>
    <w:rsid w:val="001C406A"/>
    <w:rsid w:val="001C4531"/>
    <w:rsid w:val="001C4819"/>
    <w:rsid w:val="001C4A19"/>
    <w:rsid w:val="001C4A33"/>
    <w:rsid w:val="001C4BD4"/>
    <w:rsid w:val="001C5076"/>
    <w:rsid w:val="001C6F79"/>
    <w:rsid w:val="001D024F"/>
    <w:rsid w:val="001D0422"/>
    <w:rsid w:val="001D04E9"/>
    <w:rsid w:val="001D098F"/>
    <w:rsid w:val="001D1D91"/>
    <w:rsid w:val="001D1E7F"/>
    <w:rsid w:val="001D1F6A"/>
    <w:rsid w:val="001D3111"/>
    <w:rsid w:val="001D3D79"/>
    <w:rsid w:val="001D4333"/>
    <w:rsid w:val="001D4879"/>
    <w:rsid w:val="001D4DAF"/>
    <w:rsid w:val="001D51ED"/>
    <w:rsid w:val="001D5381"/>
    <w:rsid w:val="001D53A8"/>
    <w:rsid w:val="001D5448"/>
    <w:rsid w:val="001D55FF"/>
    <w:rsid w:val="001D5982"/>
    <w:rsid w:val="001D6DDE"/>
    <w:rsid w:val="001D6E40"/>
    <w:rsid w:val="001D7157"/>
    <w:rsid w:val="001E0306"/>
    <w:rsid w:val="001E0562"/>
    <w:rsid w:val="001E116D"/>
    <w:rsid w:val="001E1525"/>
    <w:rsid w:val="001E192E"/>
    <w:rsid w:val="001E1C25"/>
    <w:rsid w:val="001E1EEA"/>
    <w:rsid w:val="001E2ECA"/>
    <w:rsid w:val="001E2F95"/>
    <w:rsid w:val="001E3495"/>
    <w:rsid w:val="001E3785"/>
    <w:rsid w:val="001E433F"/>
    <w:rsid w:val="001E45E5"/>
    <w:rsid w:val="001E491F"/>
    <w:rsid w:val="001E61F4"/>
    <w:rsid w:val="001E755D"/>
    <w:rsid w:val="001F0129"/>
    <w:rsid w:val="001F053B"/>
    <w:rsid w:val="001F0677"/>
    <w:rsid w:val="001F1102"/>
    <w:rsid w:val="001F149F"/>
    <w:rsid w:val="001F22D3"/>
    <w:rsid w:val="001F2619"/>
    <w:rsid w:val="001F2F63"/>
    <w:rsid w:val="001F393C"/>
    <w:rsid w:val="001F3FCA"/>
    <w:rsid w:val="001F43AE"/>
    <w:rsid w:val="001F44E5"/>
    <w:rsid w:val="001F4917"/>
    <w:rsid w:val="001F4FCF"/>
    <w:rsid w:val="001F556A"/>
    <w:rsid w:val="001F5826"/>
    <w:rsid w:val="001F5D1B"/>
    <w:rsid w:val="001F60EA"/>
    <w:rsid w:val="001F61BE"/>
    <w:rsid w:val="001F674D"/>
    <w:rsid w:val="001F6A30"/>
    <w:rsid w:val="001F71C8"/>
    <w:rsid w:val="001F7210"/>
    <w:rsid w:val="001F7372"/>
    <w:rsid w:val="001F7830"/>
    <w:rsid w:val="00200C05"/>
    <w:rsid w:val="00201DE5"/>
    <w:rsid w:val="00202060"/>
    <w:rsid w:val="00202247"/>
    <w:rsid w:val="00202712"/>
    <w:rsid w:val="00202971"/>
    <w:rsid w:val="002034B5"/>
    <w:rsid w:val="00203EF6"/>
    <w:rsid w:val="00204202"/>
    <w:rsid w:val="002044F2"/>
    <w:rsid w:val="00204587"/>
    <w:rsid w:val="00204734"/>
    <w:rsid w:val="00204907"/>
    <w:rsid w:val="00204911"/>
    <w:rsid w:val="00204975"/>
    <w:rsid w:val="00204C31"/>
    <w:rsid w:val="00204C5E"/>
    <w:rsid w:val="00204ECA"/>
    <w:rsid w:val="00204F87"/>
    <w:rsid w:val="002051AD"/>
    <w:rsid w:val="002057DC"/>
    <w:rsid w:val="00205D59"/>
    <w:rsid w:val="002062C5"/>
    <w:rsid w:val="00206675"/>
    <w:rsid w:val="002067D2"/>
    <w:rsid w:val="002067E2"/>
    <w:rsid w:val="00206883"/>
    <w:rsid w:val="00206C60"/>
    <w:rsid w:val="0020714E"/>
    <w:rsid w:val="002077C5"/>
    <w:rsid w:val="002078AA"/>
    <w:rsid w:val="00207925"/>
    <w:rsid w:val="00207CF8"/>
    <w:rsid w:val="0021012C"/>
    <w:rsid w:val="0021024F"/>
    <w:rsid w:val="00210489"/>
    <w:rsid w:val="00210D69"/>
    <w:rsid w:val="002113D5"/>
    <w:rsid w:val="00211646"/>
    <w:rsid w:val="00211A7C"/>
    <w:rsid w:val="00211FAC"/>
    <w:rsid w:val="002127D0"/>
    <w:rsid w:val="00212897"/>
    <w:rsid w:val="00212A4A"/>
    <w:rsid w:val="00212E35"/>
    <w:rsid w:val="002135B4"/>
    <w:rsid w:val="00213753"/>
    <w:rsid w:val="00213841"/>
    <w:rsid w:val="00213963"/>
    <w:rsid w:val="00214270"/>
    <w:rsid w:val="002143B0"/>
    <w:rsid w:val="00214545"/>
    <w:rsid w:val="002155DE"/>
    <w:rsid w:val="00215BF0"/>
    <w:rsid w:val="002160E1"/>
    <w:rsid w:val="0021629D"/>
    <w:rsid w:val="002165D1"/>
    <w:rsid w:val="0021674F"/>
    <w:rsid w:val="00216DD0"/>
    <w:rsid w:val="0021721D"/>
    <w:rsid w:val="00217A23"/>
    <w:rsid w:val="00217FE3"/>
    <w:rsid w:val="00220DA6"/>
    <w:rsid w:val="00221F28"/>
    <w:rsid w:val="00222246"/>
    <w:rsid w:val="0022272B"/>
    <w:rsid w:val="00222805"/>
    <w:rsid w:val="00223111"/>
    <w:rsid w:val="00223146"/>
    <w:rsid w:val="00223174"/>
    <w:rsid w:val="00223D12"/>
    <w:rsid w:val="002249F4"/>
    <w:rsid w:val="00224C27"/>
    <w:rsid w:val="00225AAD"/>
    <w:rsid w:val="00226583"/>
    <w:rsid w:val="00226A51"/>
    <w:rsid w:val="00226D17"/>
    <w:rsid w:val="00226DB7"/>
    <w:rsid w:val="0022739A"/>
    <w:rsid w:val="00227513"/>
    <w:rsid w:val="00227A63"/>
    <w:rsid w:val="00227DC0"/>
    <w:rsid w:val="00231796"/>
    <w:rsid w:val="00231B89"/>
    <w:rsid w:val="0023206E"/>
    <w:rsid w:val="0023226B"/>
    <w:rsid w:val="00232533"/>
    <w:rsid w:val="00232BCC"/>
    <w:rsid w:val="00232FF2"/>
    <w:rsid w:val="00234941"/>
    <w:rsid w:val="002349F7"/>
    <w:rsid w:val="00234D6C"/>
    <w:rsid w:val="00234F29"/>
    <w:rsid w:val="0023593F"/>
    <w:rsid w:val="00236EF5"/>
    <w:rsid w:val="00237BF9"/>
    <w:rsid w:val="00237D11"/>
    <w:rsid w:val="00240203"/>
    <w:rsid w:val="002406B3"/>
    <w:rsid w:val="002412DB"/>
    <w:rsid w:val="002418D5"/>
    <w:rsid w:val="002422EE"/>
    <w:rsid w:val="002428B5"/>
    <w:rsid w:val="0024298F"/>
    <w:rsid w:val="00243264"/>
    <w:rsid w:val="00243326"/>
    <w:rsid w:val="002435BA"/>
    <w:rsid w:val="00243C87"/>
    <w:rsid w:val="00243EDE"/>
    <w:rsid w:val="002443D3"/>
    <w:rsid w:val="00244B52"/>
    <w:rsid w:val="00244EAB"/>
    <w:rsid w:val="002451A2"/>
    <w:rsid w:val="00245465"/>
    <w:rsid w:val="00245D9D"/>
    <w:rsid w:val="00246335"/>
    <w:rsid w:val="002463C5"/>
    <w:rsid w:val="002466B0"/>
    <w:rsid w:val="0024694B"/>
    <w:rsid w:val="00246D02"/>
    <w:rsid w:val="00247347"/>
    <w:rsid w:val="002479CB"/>
    <w:rsid w:val="00247FED"/>
    <w:rsid w:val="0025026C"/>
    <w:rsid w:val="00250720"/>
    <w:rsid w:val="00250AC8"/>
    <w:rsid w:val="002515D5"/>
    <w:rsid w:val="00251951"/>
    <w:rsid w:val="00251E1D"/>
    <w:rsid w:val="00251F6A"/>
    <w:rsid w:val="0025257F"/>
    <w:rsid w:val="00252D06"/>
    <w:rsid w:val="002535C4"/>
    <w:rsid w:val="00253931"/>
    <w:rsid w:val="00253EE7"/>
    <w:rsid w:val="00254171"/>
    <w:rsid w:val="00254E2F"/>
    <w:rsid w:val="0025500F"/>
    <w:rsid w:val="00255396"/>
    <w:rsid w:val="00255B37"/>
    <w:rsid w:val="00255C0B"/>
    <w:rsid w:val="00257428"/>
    <w:rsid w:val="00257445"/>
    <w:rsid w:val="002602D1"/>
    <w:rsid w:val="002607EF"/>
    <w:rsid w:val="00260D30"/>
    <w:rsid w:val="002612E9"/>
    <w:rsid w:val="002621A4"/>
    <w:rsid w:val="00262540"/>
    <w:rsid w:val="002629DD"/>
    <w:rsid w:val="002631E8"/>
    <w:rsid w:val="00263359"/>
    <w:rsid w:val="002642FA"/>
    <w:rsid w:val="002643D7"/>
    <w:rsid w:val="002648E8"/>
    <w:rsid w:val="00264A32"/>
    <w:rsid w:val="002653A6"/>
    <w:rsid w:val="00265800"/>
    <w:rsid w:val="0026582F"/>
    <w:rsid w:val="002658B1"/>
    <w:rsid w:val="00266334"/>
    <w:rsid w:val="00266973"/>
    <w:rsid w:val="002672CA"/>
    <w:rsid w:val="0026759A"/>
    <w:rsid w:val="00267899"/>
    <w:rsid w:val="002678FE"/>
    <w:rsid w:val="00267BCD"/>
    <w:rsid w:val="00267BEE"/>
    <w:rsid w:val="00270D07"/>
    <w:rsid w:val="002721B9"/>
    <w:rsid w:val="00272200"/>
    <w:rsid w:val="0027247E"/>
    <w:rsid w:val="00272E30"/>
    <w:rsid w:val="00273514"/>
    <w:rsid w:val="00273786"/>
    <w:rsid w:val="00273EFF"/>
    <w:rsid w:val="002740D9"/>
    <w:rsid w:val="00274256"/>
    <w:rsid w:val="00274363"/>
    <w:rsid w:val="0027527A"/>
    <w:rsid w:val="0027527D"/>
    <w:rsid w:val="002755EA"/>
    <w:rsid w:val="00275ACE"/>
    <w:rsid w:val="00275C20"/>
    <w:rsid w:val="00275C47"/>
    <w:rsid w:val="00275D6B"/>
    <w:rsid w:val="00275DA2"/>
    <w:rsid w:val="00275DCA"/>
    <w:rsid w:val="002761C2"/>
    <w:rsid w:val="00276AA6"/>
    <w:rsid w:val="00277148"/>
    <w:rsid w:val="002773C0"/>
    <w:rsid w:val="0028029D"/>
    <w:rsid w:val="00281058"/>
    <w:rsid w:val="00281E89"/>
    <w:rsid w:val="00282828"/>
    <w:rsid w:val="00282B45"/>
    <w:rsid w:val="002836DF"/>
    <w:rsid w:val="002839F9"/>
    <w:rsid w:val="00283E49"/>
    <w:rsid w:val="00283F80"/>
    <w:rsid w:val="0028446F"/>
    <w:rsid w:val="002845C3"/>
    <w:rsid w:val="00284D91"/>
    <w:rsid w:val="00286465"/>
    <w:rsid w:val="00286DF7"/>
    <w:rsid w:val="002875D8"/>
    <w:rsid w:val="00287C3E"/>
    <w:rsid w:val="00287F36"/>
    <w:rsid w:val="00287FE8"/>
    <w:rsid w:val="00290632"/>
    <w:rsid w:val="00290DF4"/>
    <w:rsid w:val="002915E8"/>
    <w:rsid w:val="00291B4E"/>
    <w:rsid w:val="00291BD0"/>
    <w:rsid w:val="002922BF"/>
    <w:rsid w:val="0029242E"/>
    <w:rsid w:val="00292BFA"/>
    <w:rsid w:val="00293302"/>
    <w:rsid w:val="00293B4A"/>
    <w:rsid w:val="00294301"/>
    <w:rsid w:val="002944A7"/>
    <w:rsid w:val="00294B8C"/>
    <w:rsid w:val="00294E27"/>
    <w:rsid w:val="00295085"/>
    <w:rsid w:val="0029565E"/>
    <w:rsid w:val="00296A3D"/>
    <w:rsid w:val="00296C5D"/>
    <w:rsid w:val="00297264"/>
    <w:rsid w:val="00297484"/>
    <w:rsid w:val="002979B0"/>
    <w:rsid w:val="00297DAE"/>
    <w:rsid w:val="002A03FD"/>
    <w:rsid w:val="002A0EEA"/>
    <w:rsid w:val="002A1C40"/>
    <w:rsid w:val="002A1D98"/>
    <w:rsid w:val="002A1F61"/>
    <w:rsid w:val="002A2BB7"/>
    <w:rsid w:val="002A31A9"/>
    <w:rsid w:val="002A3B30"/>
    <w:rsid w:val="002A3CE7"/>
    <w:rsid w:val="002A483A"/>
    <w:rsid w:val="002A56CE"/>
    <w:rsid w:val="002A56F5"/>
    <w:rsid w:val="002A5EC7"/>
    <w:rsid w:val="002A60A7"/>
    <w:rsid w:val="002A6128"/>
    <w:rsid w:val="002A67BB"/>
    <w:rsid w:val="002A7434"/>
    <w:rsid w:val="002A762D"/>
    <w:rsid w:val="002A7E2B"/>
    <w:rsid w:val="002B00EF"/>
    <w:rsid w:val="002B03E3"/>
    <w:rsid w:val="002B04E6"/>
    <w:rsid w:val="002B0D01"/>
    <w:rsid w:val="002B2891"/>
    <w:rsid w:val="002B28FF"/>
    <w:rsid w:val="002B29C0"/>
    <w:rsid w:val="002B2F39"/>
    <w:rsid w:val="002B305F"/>
    <w:rsid w:val="002B43DA"/>
    <w:rsid w:val="002B4989"/>
    <w:rsid w:val="002B4BA8"/>
    <w:rsid w:val="002B5064"/>
    <w:rsid w:val="002B58D3"/>
    <w:rsid w:val="002B5E6B"/>
    <w:rsid w:val="002B62F1"/>
    <w:rsid w:val="002B6CC1"/>
    <w:rsid w:val="002B6DAB"/>
    <w:rsid w:val="002B7406"/>
    <w:rsid w:val="002B75D4"/>
    <w:rsid w:val="002C0199"/>
    <w:rsid w:val="002C03ED"/>
    <w:rsid w:val="002C08C2"/>
    <w:rsid w:val="002C1067"/>
    <w:rsid w:val="002C11BC"/>
    <w:rsid w:val="002C12D2"/>
    <w:rsid w:val="002C1E41"/>
    <w:rsid w:val="002C2431"/>
    <w:rsid w:val="002C2663"/>
    <w:rsid w:val="002C2904"/>
    <w:rsid w:val="002C30B6"/>
    <w:rsid w:val="002C3614"/>
    <w:rsid w:val="002C3E19"/>
    <w:rsid w:val="002C3F6C"/>
    <w:rsid w:val="002C4120"/>
    <w:rsid w:val="002C41CE"/>
    <w:rsid w:val="002C45B5"/>
    <w:rsid w:val="002C477D"/>
    <w:rsid w:val="002C4837"/>
    <w:rsid w:val="002C4988"/>
    <w:rsid w:val="002C4A79"/>
    <w:rsid w:val="002C5524"/>
    <w:rsid w:val="002C5646"/>
    <w:rsid w:val="002C5D51"/>
    <w:rsid w:val="002C6442"/>
    <w:rsid w:val="002C6FE0"/>
    <w:rsid w:val="002C7016"/>
    <w:rsid w:val="002C7110"/>
    <w:rsid w:val="002C79E4"/>
    <w:rsid w:val="002C79E9"/>
    <w:rsid w:val="002C7BA9"/>
    <w:rsid w:val="002D0198"/>
    <w:rsid w:val="002D0AB4"/>
    <w:rsid w:val="002D0B64"/>
    <w:rsid w:val="002D2738"/>
    <w:rsid w:val="002D2750"/>
    <w:rsid w:val="002D2937"/>
    <w:rsid w:val="002D2FBD"/>
    <w:rsid w:val="002D370E"/>
    <w:rsid w:val="002D39C3"/>
    <w:rsid w:val="002D41A5"/>
    <w:rsid w:val="002D44AD"/>
    <w:rsid w:val="002D4EF2"/>
    <w:rsid w:val="002D5338"/>
    <w:rsid w:val="002D5DA5"/>
    <w:rsid w:val="002D63E1"/>
    <w:rsid w:val="002D6B75"/>
    <w:rsid w:val="002D6E74"/>
    <w:rsid w:val="002D6ED8"/>
    <w:rsid w:val="002D728B"/>
    <w:rsid w:val="002D7E91"/>
    <w:rsid w:val="002D7E9E"/>
    <w:rsid w:val="002E04FA"/>
    <w:rsid w:val="002E0843"/>
    <w:rsid w:val="002E0D11"/>
    <w:rsid w:val="002E1D39"/>
    <w:rsid w:val="002E1D4C"/>
    <w:rsid w:val="002E1EBB"/>
    <w:rsid w:val="002E1F1F"/>
    <w:rsid w:val="002E366B"/>
    <w:rsid w:val="002E3FDB"/>
    <w:rsid w:val="002E4AB1"/>
    <w:rsid w:val="002E4EF6"/>
    <w:rsid w:val="002E4F77"/>
    <w:rsid w:val="002E5031"/>
    <w:rsid w:val="002E528D"/>
    <w:rsid w:val="002E58FB"/>
    <w:rsid w:val="002E5CD6"/>
    <w:rsid w:val="002E64F3"/>
    <w:rsid w:val="002E741C"/>
    <w:rsid w:val="002E78BF"/>
    <w:rsid w:val="002E7C5E"/>
    <w:rsid w:val="002E7C60"/>
    <w:rsid w:val="002F012B"/>
    <w:rsid w:val="002F0475"/>
    <w:rsid w:val="002F0764"/>
    <w:rsid w:val="002F0971"/>
    <w:rsid w:val="002F120A"/>
    <w:rsid w:val="002F125E"/>
    <w:rsid w:val="002F1555"/>
    <w:rsid w:val="002F1AEA"/>
    <w:rsid w:val="002F1B65"/>
    <w:rsid w:val="002F1D23"/>
    <w:rsid w:val="002F2164"/>
    <w:rsid w:val="002F28C5"/>
    <w:rsid w:val="002F3288"/>
    <w:rsid w:val="002F35A4"/>
    <w:rsid w:val="002F3D6F"/>
    <w:rsid w:val="002F3D9F"/>
    <w:rsid w:val="002F4284"/>
    <w:rsid w:val="002F42DF"/>
    <w:rsid w:val="002F54C8"/>
    <w:rsid w:val="002F5ECE"/>
    <w:rsid w:val="002F6590"/>
    <w:rsid w:val="002F70D8"/>
    <w:rsid w:val="002F7E25"/>
    <w:rsid w:val="00300356"/>
    <w:rsid w:val="003006F7"/>
    <w:rsid w:val="00300F38"/>
    <w:rsid w:val="00301A5E"/>
    <w:rsid w:val="00301E15"/>
    <w:rsid w:val="00302085"/>
    <w:rsid w:val="0030223B"/>
    <w:rsid w:val="003028D5"/>
    <w:rsid w:val="003038A0"/>
    <w:rsid w:val="003038AE"/>
    <w:rsid w:val="003045CE"/>
    <w:rsid w:val="00304849"/>
    <w:rsid w:val="00304AD0"/>
    <w:rsid w:val="0030512A"/>
    <w:rsid w:val="00305392"/>
    <w:rsid w:val="00305471"/>
    <w:rsid w:val="00305AC7"/>
    <w:rsid w:val="00306103"/>
    <w:rsid w:val="0030678A"/>
    <w:rsid w:val="00306C30"/>
    <w:rsid w:val="00307748"/>
    <w:rsid w:val="00310199"/>
    <w:rsid w:val="00310343"/>
    <w:rsid w:val="00310D3E"/>
    <w:rsid w:val="00310ECE"/>
    <w:rsid w:val="00310FD8"/>
    <w:rsid w:val="00311C3D"/>
    <w:rsid w:val="00312873"/>
    <w:rsid w:val="00312898"/>
    <w:rsid w:val="00312B40"/>
    <w:rsid w:val="00312D20"/>
    <w:rsid w:val="00312ECF"/>
    <w:rsid w:val="003133B2"/>
    <w:rsid w:val="003139A5"/>
    <w:rsid w:val="003142FA"/>
    <w:rsid w:val="0031445D"/>
    <w:rsid w:val="00314617"/>
    <w:rsid w:val="00314803"/>
    <w:rsid w:val="0031543B"/>
    <w:rsid w:val="0031571D"/>
    <w:rsid w:val="003157CA"/>
    <w:rsid w:val="00315923"/>
    <w:rsid w:val="00315B5B"/>
    <w:rsid w:val="00316375"/>
    <w:rsid w:val="003168D5"/>
    <w:rsid w:val="00317630"/>
    <w:rsid w:val="00317690"/>
    <w:rsid w:val="00317847"/>
    <w:rsid w:val="003200A7"/>
    <w:rsid w:val="00320382"/>
    <w:rsid w:val="00320432"/>
    <w:rsid w:val="0032099A"/>
    <w:rsid w:val="00320BEE"/>
    <w:rsid w:val="00320FF3"/>
    <w:rsid w:val="00321743"/>
    <w:rsid w:val="003223C0"/>
    <w:rsid w:val="00323C45"/>
    <w:rsid w:val="003248E9"/>
    <w:rsid w:val="0032491A"/>
    <w:rsid w:val="00324B2E"/>
    <w:rsid w:val="00324B7B"/>
    <w:rsid w:val="003256EC"/>
    <w:rsid w:val="00325762"/>
    <w:rsid w:val="00325E29"/>
    <w:rsid w:val="00326CFE"/>
    <w:rsid w:val="00327F91"/>
    <w:rsid w:val="00330363"/>
    <w:rsid w:val="003304F4"/>
    <w:rsid w:val="00330586"/>
    <w:rsid w:val="00330C48"/>
    <w:rsid w:val="003310B3"/>
    <w:rsid w:val="00331258"/>
    <w:rsid w:val="0033146E"/>
    <w:rsid w:val="003316AC"/>
    <w:rsid w:val="003319F6"/>
    <w:rsid w:val="00331FD3"/>
    <w:rsid w:val="0033218A"/>
    <w:rsid w:val="00332C2C"/>
    <w:rsid w:val="00332D66"/>
    <w:rsid w:val="003331CE"/>
    <w:rsid w:val="00333F55"/>
    <w:rsid w:val="00334027"/>
    <w:rsid w:val="00334977"/>
    <w:rsid w:val="003352B4"/>
    <w:rsid w:val="003353ED"/>
    <w:rsid w:val="00335759"/>
    <w:rsid w:val="00335EB2"/>
    <w:rsid w:val="003366F5"/>
    <w:rsid w:val="00336EDD"/>
    <w:rsid w:val="00337787"/>
    <w:rsid w:val="00337896"/>
    <w:rsid w:val="00340340"/>
    <w:rsid w:val="00340505"/>
    <w:rsid w:val="00340546"/>
    <w:rsid w:val="003407C0"/>
    <w:rsid w:val="00340A49"/>
    <w:rsid w:val="00340B16"/>
    <w:rsid w:val="00340C14"/>
    <w:rsid w:val="0034138D"/>
    <w:rsid w:val="00341529"/>
    <w:rsid w:val="00341948"/>
    <w:rsid w:val="00341C8C"/>
    <w:rsid w:val="00342D9B"/>
    <w:rsid w:val="00343248"/>
    <w:rsid w:val="00343476"/>
    <w:rsid w:val="00343483"/>
    <w:rsid w:val="00343E91"/>
    <w:rsid w:val="003442BF"/>
    <w:rsid w:val="0034441A"/>
    <w:rsid w:val="0034451C"/>
    <w:rsid w:val="00344B91"/>
    <w:rsid w:val="00344CD7"/>
    <w:rsid w:val="00344D29"/>
    <w:rsid w:val="0034501B"/>
    <w:rsid w:val="0034507A"/>
    <w:rsid w:val="0034513E"/>
    <w:rsid w:val="00345331"/>
    <w:rsid w:val="00345481"/>
    <w:rsid w:val="00346245"/>
    <w:rsid w:val="0034753C"/>
    <w:rsid w:val="00350576"/>
    <w:rsid w:val="00351C17"/>
    <w:rsid w:val="00351E2E"/>
    <w:rsid w:val="00352BB3"/>
    <w:rsid w:val="00352CCF"/>
    <w:rsid w:val="003535FA"/>
    <w:rsid w:val="00353B62"/>
    <w:rsid w:val="00353CF9"/>
    <w:rsid w:val="00353F19"/>
    <w:rsid w:val="00354A0B"/>
    <w:rsid w:val="00354B13"/>
    <w:rsid w:val="00355A35"/>
    <w:rsid w:val="00355B3D"/>
    <w:rsid w:val="00356356"/>
    <w:rsid w:val="00356471"/>
    <w:rsid w:val="003573DB"/>
    <w:rsid w:val="0035752D"/>
    <w:rsid w:val="003575F1"/>
    <w:rsid w:val="00357FE3"/>
    <w:rsid w:val="00360108"/>
    <w:rsid w:val="00360465"/>
    <w:rsid w:val="0036072A"/>
    <w:rsid w:val="003607FF"/>
    <w:rsid w:val="00360A43"/>
    <w:rsid w:val="00360DA6"/>
    <w:rsid w:val="00360DD7"/>
    <w:rsid w:val="00360EA5"/>
    <w:rsid w:val="003619B5"/>
    <w:rsid w:val="003619DA"/>
    <w:rsid w:val="00363115"/>
    <w:rsid w:val="00363A18"/>
    <w:rsid w:val="0036427D"/>
    <w:rsid w:val="003643A3"/>
    <w:rsid w:val="00364A25"/>
    <w:rsid w:val="00364DD2"/>
    <w:rsid w:val="00364E96"/>
    <w:rsid w:val="003652BC"/>
    <w:rsid w:val="0036567B"/>
    <w:rsid w:val="003658CC"/>
    <w:rsid w:val="00365BDE"/>
    <w:rsid w:val="00365D6E"/>
    <w:rsid w:val="0036623D"/>
    <w:rsid w:val="00366248"/>
    <w:rsid w:val="003700BE"/>
    <w:rsid w:val="00370AD0"/>
    <w:rsid w:val="00371099"/>
    <w:rsid w:val="003717A1"/>
    <w:rsid w:val="003719E1"/>
    <w:rsid w:val="00371EEC"/>
    <w:rsid w:val="0037255E"/>
    <w:rsid w:val="00372AE6"/>
    <w:rsid w:val="00373759"/>
    <w:rsid w:val="00373EB4"/>
    <w:rsid w:val="003740F6"/>
    <w:rsid w:val="0037533F"/>
    <w:rsid w:val="00375956"/>
    <w:rsid w:val="00375B44"/>
    <w:rsid w:val="00376FE4"/>
    <w:rsid w:val="00377012"/>
    <w:rsid w:val="00377357"/>
    <w:rsid w:val="0037766B"/>
    <w:rsid w:val="0037791B"/>
    <w:rsid w:val="00377B8D"/>
    <w:rsid w:val="00377F8B"/>
    <w:rsid w:val="00380154"/>
    <w:rsid w:val="003802D4"/>
    <w:rsid w:val="00380A33"/>
    <w:rsid w:val="00380A3D"/>
    <w:rsid w:val="00380BC2"/>
    <w:rsid w:val="00380FBE"/>
    <w:rsid w:val="003812D4"/>
    <w:rsid w:val="0038224D"/>
    <w:rsid w:val="00382CB8"/>
    <w:rsid w:val="00382FC7"/>
    <w:rsid w:val="00383089"/>
    <w:rsid w:val="003832DF"/>
    <w:rsid w:val="003840AD"/>
    <w:rsid w:val="00384D5B"/>
    <w:rsid w:val="00385CCB"/>
    <w:rsid w:val="00385EC6"/>
    <w:rsid w:val="00385F97"/>
    <w:rsid w:val="00386423"/>
    <w:rsid w:val="00386975"/>
    <w:rsid w:val="00386EFC"/>
    <w:rsid w:val="0038767F"/>
    <w:rsid w:val="00387AF0"/>
    <w:rsid w:val="00390059"/>
    <w:rsid w:val="00390141"/>
    <w:rsid w:val="003901AA"/>
    <w:rsid w:val="00390507"/>
    <w:rsid w:val="00390D7B"/>
    <w:rsid w:val="00390DD8"/>
    <w:rsid w:val="0039167E"/>
    <w:rsid w:val="0039180D"/>
    <w:rsid w:val="0039183E"/>
    <w:rsid w:val="00391937"/>
    <w:rsid w:val="00391A91"/>
    <w:rsid w:val="00391C91"/>
    <w:rsid w:val="00392297"/>
    <w:rsid w:val="00392759"/>
    <w:rsid w:val="00392C8C"/>
    <w:rsid w:val="00393AC0"/>
    <w:rsid w:val="00394298"/>
    <w:rsid w:val="0039433B"/>
    <w:rsid w:val="0039448E"/>
    <w:rsid w:val="003945EA"/>
    <w:rsid w:val="00394895"/>
    <w:rsid w:val="00395741"/>
    <w:rsid w:val="003957A1"/>
    <w:rsid w:val="003963C0"/>
    <w:rsid w:val="00396419"/>
    <w:rsid w:val="00396BF1"/>
    <w:rsid w:val="0039774A"/>
    <w:rsid w:val="0039791F"/>
    <w:rsid w:val="00397D4D"/>
    <w:rsid w:val="003A08B7"/>
    <w:rsid w:val="003A10CE"/>
    <w:rsid w:val="003A136D"/>
    <w:rsid w:val="003A195D"/>
    <w:rsid w:val="003A268F"/>
    <w:rsid w:val="003A29B6"/>
    <w:rsid w:val="003A2D1C"/>
    <w:rsid w:val="003A2D6C"/>
    <w:rsid w:val="003A3205"/>
    <w:rsid w:val="003A3437"/>
    <w:rsid w:val="003A380B"/>
    <w:rsid w:val="003A45F2"/>
    <w:rsid w:val="003A48AE"/>
    <w:rsid w:val="003A519D"/>
    <w:rsid w:val="003A569C"/>
    <w:rsid w:val="003A6218"/>
    <w:rsid w:val="003A69F7"/>
    <w:rsid w:val="003A6E89"/>
    <w:rsid w:val="003A6EB6"/>
    <w:rsid w:val="003A7099"/>
    <w:rsid w:val="003A7376"/>
    <w:rsid w:val="003A7AF9"/>
    <w:rsid w:val="003A7D0E"/>
    <w:rsid w:val="003B0B12"/>
    <w:rsid w:val="003B1CC1"/>
    <w:rsid w:val="003B24C8"/>
    <w:rsid w:val="003B2A0C"/>
    <w:rsid w:val="003B2A10"/>
    <w:rsid w:val="003B2E01"/>
    <w:rsid w:val="003B30BB"/>
    <w:rsid w:val="003B3D9B"/>
    <w:rsid w:val="003B43C9"/>
    <w:rsid w:val="003B49D7"/>
    <w:rsid w:val="003B5248"/>
    <w:rsid w:val="003B53F9"/>
    <w:rsid w:val="003B6075"/>
    <w:rsid w:val="003B66C2"/>
    <w:rsid w:val="003B6A59"/>
    <w:rsid w:val="003B7278"/>
    <w:rsid w:val="003B773F"/>
    <w:rsid w:val="003B7937"/>
    <w:rsid w:val="003B793C"/>
    <w:rsid w:val="003B7A37"/>
    <w:rsid w:val="003B7B5D"/>
    <w:rsid w:val="003C01ED"/>
    <w:rsid w:val="003C020D"/>
    <w:rsid w:val="003C0DC3"/>
    <w:rsid w:val="003C0F65"/>
    <w:rsid w:val="003C13A3"/>
    <w:rsid w:val="003C24ED"/>
    <w:rsid w:val="003C2556"/>
    <w:rsid w:val="003C2CE2"/>
    <w:rsid w:val="003C35FE"/>
    <w:rsid w:val="003C373F"/>
    <w:rsid w:val="003C39CE"/>
    <w:rsid w:val="003C3FB3"/>
    <w:rsid w:val="003C4595"/>
    <w:rsid w:val="003C4610"/>
    <w:rsid w:val="003C46C5"/>
    <w:rsid w:val="003C4CBF"/>
    <w:rsid w:val="003C5AF9"/>
    <w:rsid w:val="003C6029"/>
    <w:rsid w:val="003C6275"/>
    <w:rsid w:val="003C6CB8"/>
    <w:rsid w:val="003C7612"/>
    <w:rsid w:val="003C778F"/>
    <w:rsid w:val="003C7AE3"/>
    <w:rsid w:val="003C7BDE"/>
    <w:rsid w:val="003C7DB9"/>
    <w:rsid w:val="003D06DF"/>
    <w:rsid w:val="003D07DD"/>
    <w:rsid w:val="003D0CBD"/>
    <w:rsid w:val="003D1077"/>
    <w:rsid w:val="003D157F"/>
    <w:rsid w:val="003D19B2"/>
    <w:rsid w:val="003D2030"/>
    <w:rsid w:val="003D2635"/>
    <w:rsid w:val="003D2E54"/>
    <w:rsid w:val="003D3584"/>
    <w:rsid w:val="003D5031"/>
    <w:rsid w:val="003D5F41"/>
    <w:rsid w:val="003D6424"/>
    <w:rsid w:val="003D65B9"/>
    <w:rsid w:val="003D684F"/>
    <w:rsid w:val="003D7367"/>
    <w:rsid w:val="003D7956"/>
    <w:rsid w:val="003D7CA8"/>
    <w:rsid w:val="003D7EFF"/>
    <w:rsid w:val="003E0A27"/>
    <w:rsid w:val="003E0C97"/>
    <w:rsid w:val="003E0D2B"/>
    <w:rsid w:val="003E18A9"/>
    <w:rsid w:val="003E1B16"/>
    <w:rsid w:val="003E1BAD"/>
    <w:rsid w:val="003E1C63"/>
    <w:rsid w:val="003E1FBC"/>
    <w:rsid w:val="003E26BA"/>
    <w:rsid w:val="003E277E"/>
    <w:rsid w:val="003E28CF"/>
    <w:rsid w:val="003E33E6"/>
    <w:rsid w:val="003E38C7"/>
    <w:rsid w:val="003E4B30"/>
    <w:rsid w:val="003E4DD4"/>
    <w:rsid w:val="003E4E16"/>
    <w:rsid w:val="003E5144"/>
    <w:rsid w:val="003E514A"/>
    <w:rsid w:val="003E53B6"/>
    <w:rsid w:val="003E54B5"/>
    <w:rsid w:val="003E597C"/>
    <w:rsid w:val="003E618E"/>
    <w:rsid w:val="003E6576"/>
    <w:rsid w:val="003E67A8"/>
    <w:rsid w:val="003E6D5A"/>
    <w:rsid w:val="003E6E71"/>
    <w:rsid w:val="003E70FE"/>
    <w:rsid w:val="003F09B8"/>
    <w:rsid w:val="003F0A1B"/>
    <w:rsid w:val="003F15EC"/>
    <w:rsid w:val="003F224D"/>
    <w:rsid w:val="003F2684"/>
    <w:rsid w:val="003F2689"/>
    <w:rsid w:val="003F26FD"/>
    <w:rsid w:val="003F29A4"/>
    <w:rsid w:val="003F2EAA"/>
    <w:rsid w:val="003F3077"/>
    <w:rsid w:val="003F32A0"/>
    <w:rsid w:val="003F3EE7"/>
    <w:rsid w:val="003F40AB"/>
    <w:rsid w:val="003F4480"/>
    <w:rsid w:val="003F471D"/>
    <w:rsid w:val="003F49E3"/>
    <w:rsid w:val="003F4E8E"/>
    <w:rsid w:val="003F5118"/>
    <w:rsid w:val="003F52AC"/>
    <w:rsid w:val="003F5E99"/>
    <w:rsid w:val="003F5EDD"/>
    <w:rsid w:val="003F634B"/>
    <w:rsid w:val="003F65D6"/>
    <w:rsid w:val="003F6618"/>
    <w:rsid w:val="003F6CDC"/>
    <w:rsid w:val="003F7FA3"/>
    <w:rsid w:val="00400197"/>
    <w:rsid w:val="00401062"/>
    <w:rsid w:val="004010E2"/>
    <w:rsid w:val="00401223"/>
    <w:rsid w:val="0040189C"/>
    <w:rsid w:val="004022A1"/>
    <w:rsid w:val="004022EE"/>
    <w:rsid w:val="00402B6C"/>
    <w:rsid w:val="00402F4B"/>
    <w:rsid w:val="0040377C"/>
    <w:rsid w:val="0040396C"/>
    <w:rsid w:val="00403D4C"/>
    <w:rsid w:val="0040422D"/>
    <w:rsid w:val="00404C0B"/>
    <w:rsid w:val="00404D2E"/>
    <w:rsid w:val="0040508F"/>
    <w:rsid w:val="004051CF"/>
    <w:rsid w:val="004066C1"/>
    <w:rsid w:val="00406A32"/>
    <w:rsid w:val="00406D6A"/>
    <w:rsid w:val="00407400"/>
    <w:rsid w:val="00407A34"/>
    <w:rsid w:val="00407B85"/>
    <w:rsid w:val="00407D33"/>
    <w:rsid w:val="00407F79"/>
    <w:rsid w:val="004102B9"/>
    <w:rsid w:val="00410972"/>
    <w:rsid w:val="00410C93"/>
    <w:rsid w:val="00410CB3"/>
    <w:rsid w:val="00410CC2"/>
    <w:rsid w:val="00411126"/>
    <w:rsid w:val="004116CD"/>
    <w:rsid w:val="00411738"/>
    <w:rsid w:val="00412214"/>
    <w:rsid w:val="004123BE"/>
    <w:rsid w:val="00412BED"/>
    <w:rsid w:val="00412D0F"/>
    <w:rsid w:val="0041313F"/>
    <w:rsid w:val="004131ED"/>
    <w:rsid w:val="00414750"/>
    <w:rsid w:val="0041539E"/>
    <w:rsid w:val="004154DB"/>
    <w:rsid w:val="00415810"/>
    <w:rsid w:val="00416357"/>
    <w:rsid w:val="00417343"/>
    <w:rsid w:val="00417775"/>
    <w:rsid w:val="00417777"/>
    <w:rsid w:val="00420014"/>
    <w:rsid w:val="00420295"/>
    <w:rsid w:val="00420541"/>
    <w:rsid w:val="00421014"/>
    <w:rsid w:val="00421474"/>
    <w:rsid w:val="00423724"/>
    <w:rsid w:val="00423A34"/>
    <w:rsid w:val="004249E2"/>
    <w:rsid w:val="004259E6"/>
    <w:rsid w:val="00426464"/>
    <w:rsid w:val="0042723E"/>
    <w:rsid w:val="004273EE"/>
    <w:rsid w:val="00427A15"/>
    <w:rsid w:val="00427BDB"/>
    <w:rsid w:val="00427F07"/>
    <w:rsid w:val="00430B5F"/>
    <w:rsid w:val="00430EE8"/>
    <w:rsid w:val="00430F82"/>
    <w:rsid w:val="00431081"/>
    <w:rsid w:val="00431442"/>
    <w:rsid w:val="00431688"/>
    <w:rsid w:val="00431C63"/>
    <w:rsid w:val="004322B3"/>
    <w:rsid w:val="00432449"/>
    <w:rsid w:val="00432AB8"/>
    <w:rsid w:val="00433278"/>
    <w:rsid w:val="00434954"/>
    <w:rsid w:val="004349F8"/>
    <w:rsid w:val="00434C23"/>
    <w:rsid w:val="00434E3F"/>
    <w:rsid w:val="0043509E"/>
    <w:rsid w:val="00435E3B"/>
    <w:rsid w:val="00436DD8"/>
    <w:rsid w:val="0043764D"/>
    <w:rsid w:val="00440715"/>
    <w:rsid w:val="0044096B"/>
    <w:rsid w:val="004412E8"/>
    <w:rsid w:val="00441836"/>
    <w:rsid w:val="004418A5"/>
    <w:rsid w:val="00441C57"/>
    <w:rsid w:val="00442649"/>
    <w:rsid w:val="00442A41"/>
    <w:rsid w:val="00442EAC"/>
    <w:rsid w:val="00443918"/>
    <w:rsid w:val="00443936"/>
    <w:rsid w:val="00443D3F"/>
    <w:rsid w:val="00443ECF"/>
    <w:rsid w:val="00444EAB"/>
    <w:rsid w:val="00445588"/>
    <w:rsid w:val="00445D53"/>
    <w:rsid w:val="0044607E"/>
    <w:rsid w:val="004461DD"/>
    <w:rsid w:val="00446256"/>
    <w:rsid w:val="00446C0F"/>
    <w:rsid w:val="00447003"/>
    <w:rsid w:val="0044721D"/>
    <w:rsid w:val="004476F1"/>
    <w:rsid w:val="00447806"/>
    <w:rsid w:val="00447896"/>
    <w:rsid w:val="00447F7B"/>
    <w:rsid w:val="00450631"/>
    <w:rsid w:val="00450A20"/>
    <w:rsid w:val="004515E0"/>
    <w:rsid w:val="00451ABA"/>
    <w:rsid w:val="00451BCA"/>
    <w:rsid w:val="00451E7D"/>
    <w:rsid w:val="004524D1"/>
    <w:rsid w:val="00453136"/>
    <w:rsid w:val="004531C3"/>
    <w:rsid w:val="0045321E"/>
    <w:rsid w:val="0045358A"/>
    <w:rsid w:val="00453A8D"/>
    <w:rsid w:val="00453BE8"/>
    <w:rsid w:val="00453DFA"/>
    <w:rsid w:val="00454448"/>
    <w:rsid w:val="00454590"/>
    <w:rsid w:val="004547E4"/>
    <w:rsid w:val="00454D91"/>
    <w:rsid w:val="004551DD"/>
    <w:rsid w:val="00455522"/>
    <w:rsid w:val="00455B17"/>
    <w:rsid w:val="00456223"/>
    <w:rsid w:val="00456591"/>
    <w:rsid w:val="00456BC9"/>
    <w:rsid w:val="004611D9"/>
    <w:rsid w:val="004620E2"/>
    <w:rsid w:val="004627AB"/>
    <w:rsid w:val="00462CF8"/>
    <w:rsid w:val="00462F21"/>
    <w:rsid w:val="004634D1"/>
    <w:rsid w:val="00463BD3"/>
    <w:rsid w:val="00463D38"/>
    <w:rsid w:val="00464089"/>
    <w:rsid w:val="00464820"/>
    <w:rsid w:val="00464D00"/>
    <w:rsid w:val="00466DA5"/>
    <w:rsid w:val="00467404"/>
    <w:rsid w:val="00467A4E"/>
    <w:rsid w:val="00467BC3"/>
    <w:rsid w:val="00467C75"/>
    <w:rsid w:val="00467C9C"/>
    <w:rsid w:val="00467E53"/>
    <w:rsid w:val="004703A3"/>
    <w:rsid w:val="004704C1"/>
    <w:rsid w:val="00470600"/>
    <w:rsid w:val="0047146E"/>
    <w:rsid w:val="004719B8"/>
    <w:rsid w:val="00471EE5"/>
    <w:rsid w:val="00472457"/>
    <w:rsid w:val="00472EA2"/>
    <w:rsid w:val="004733D3"/>
    <w:rsid w:val="004744FE"/>
    <w:rsid w:val="00474A99"/>
    <w:rsid w:val="00475131"/>
    <w:rsid w:val="004754D6"/>
    <w:rsid w:val="00475E38"/>
    <w:rsid w:val="00476323"/>
    <w:rsid w:val="00476D41"/>
    <w:rsid w:val="00476ED2"/>
    <w:rsid w:val="00476F15"/>
    <w:rsid w:val="004770D1"/>
    <w:rsid w:val="0047745F"/>
    <w:rsid w:val="004774FC"/>
    <w:rsid w:val="00477981"/>
    <w:rsid w:val="00477A10"/>
    <w:rsid w:val="00477D09"/>
    <w:rsid w:val="0048084B"/>
    <w:rsid w:val="00480BA3"/>
    <w:rsid w:val="00481504"/>
    <w:rsid w:val="00481930"/>
    <w:rsid w:val="00481F8B"/>
    <w:rsid w:val="004834B4"/>
    <w:rsid w:val="00483579"/>
    <w:rsid w:val="0048357F"/>
    <w:rsid w:val="00483629"/>
    <w:rsid w:val="00483709"/>
    <w:rsid w:val="00483AC1"/>
    <w:rsid w:val="00483B9C"/>
    <w:rsid w:val="00483DCC"/>
    <w:rsid w:val="00483F16"/>
    <w:rsid w:val="00484A4B"/>
    <w:rsid w:val="00484CB7"/>
    <w:rsid w:val="00485497"/>
    <w:rsid w:val="0048560C"/>
    <w:rsid w:val="004857D9"/>
    <w:rsid w:val="0048588B"/>
    <w:rsid w:val="00486460"/>
    <w:rsid w:val="00486650"/>
    <w:rsid w:val="004872DF"/>
    <w:rsid w:val="004875AD"/>
    <w:rsid w:val="004876DC"/>
    <w:rsid w:val="00487735"/>
    <w:rsid w:val="00487978"/>
    <w:rsid w:val="00487C6B"/>
    <w:rsid w:val="00487E83"/>
    <w:rsid w:val="00487FC2"/>
    <w:rsid w:val="00490669"/>
    <w:rsid w:val="004908DA"/>
    <w:rsid w:val="004908E2"/>
    <w:rsid w:val="00491112"/>
    <w:rsid w:val="0049191B"/>
    <w:rsid w:val="00491C85"/>
    <w:rsid w:val="00491FB1"/>
    <w:rsid w:val="004921D0"/>
    <w:rsid w:val="0049239F"/>
    <w:rsid w:val="0049259E"/>
    <w:rsid w:val="00492B37"/>
    <w:rsid w:val="00494306"/>
    <w:rsid w:val="0049488A"/>
    <w:rsid w:val="00494AE9"/>
    <w:rsid w:val="00494E90"/>
    <w:rsid w:val="00495133"/>
    <w:rsid w:val="00495FA6"/>
    <w:rsid w:val="00495FDB"/>
    <w:rsid w:val="00496E72"/>
    <w:rsid w:val="0049784A"/>
    <w:rsid w:val="00497D31"/>
    <w:rsid w:val="00497FC4"/>
    <w:rsid w:val="004A00B7"/>
    <w:rsid w:val="004A03C0"/>
    <w:rsid w:val="004A0542"/>
    <w:rsid w:val="004A0C3D"/>
    <w:rsid w:val="004A0D51"/>
    <w:rsid w:val="004A1273"/>
    <w:rsid w:val="004A158E"/>
    <w:rsid w:val="004A1EF8"/>
    <w:rsid w:val="004A2A9B"/>
    <w:rsid w:val="004A2B3F"/>
    <w:rsid w:val="004A349A"/>
    <w:rsid w:val="004A3629"/>
    <w:rsid w:val="004A3ABB"/>
    <w:rsid w:val="004A3F20"/>
    <w:rsid w:val="004A4EA0"/>
    <w:rsid w:val="004A5829"/>
    <w:rsid w:val="004A5944"/>
    <w:rsid w:val="004A63AB"/>
    <w:rsid w:val="004A6A70"/>
    <w:rsid w:val="004A7FF1"/>
    <w:rsid w:val="004B008D"/>
    <w:rsid w:val="004B0248"/>
    <w:rsid w:val="004B0BCB"/>
    <w:rsid w:val="004B0F05"/>
    <w:rsid w:val="004B1413"/>
    <w:rsid w:val="004B187A"/>
    <w:rsid w:val="004B1DD1"/>
    <w:rsid w:val="004B1EAF"/>
    <w:rsid w:val="004B1F19"/>
    <w:rsid w:val="004B2332"/>
    <w:rsid w:val="004B23AB"/>
    <w:rsid w:val="004B2FEE"/>
    <w:rsid w:val="004B43C2"/>
    <w:rsid w:val="004B44CB"/>
    <w:rsid w:val="004B45C1"/>
    <w:rsid w:val="004B53E9"/>
    <w:rsid w:val="004B5CC3"/>
    <w:rsid w:val="004B61B6"/>
    <w:rsid w:val="004B6833"/>
    <w:rsid w:val="004B6CE9"/>
    <w:rsid w:val="004B6D03"/>
    <w:rsid w:val="004B7C7A"/>
    <w:rsid w:val="004B7F64"/>
    <w:rsid w:val="004C0A4F"/>
    <w:rsid w:val="004C0A97"/>
    <w:rsid w:val="004C11A7"/>
    <w:rsid w:val="004C161F"/>
    <w:rsid w:val="004C1910"/>
    <w:rsid w:val="004C1948"/>
    <w:rsid w:val="004C203F"/>
    <w:rsid w:val="004C27C4"/>
    <w:rsid w:val="004C28BA"/>
    <w:rsid w:val="004C2945"/>
    <w:rsid w:val="004C2A35"/>
    <w:rsid w:val="004C32C8"/>
    <w:rsid w:val="004C3DC3"/>
    <w:rsid w:val="004C42EE"/>
    <w:rsid w:val="004C4841"/>
    <w:rsid w:val="004C495B"/>
    <w:rsid w:val="004C52F6"/>
    <w:rsid w:val="004C54DD"/>
    <w:rsid w:val="004C619B"/>
    <w:rsid w:val="004C69BB"/>
    <w:rsid w:val="004C6B94"/>
    <w:rsid w:val="004C7B58"/>
    <w:rsid w:val="004D025D"/>
    <w:rsid w:val="004D058D"/>
    <w:rsid w:val="004D0759"/>
    <w:rsid w:val="004D0F99"/>
    <w:rsid w:val="004D1150"/>
    <w:rsid w:val="004D1333"/>
    <w:rsid w:val="004D14AB"/>
    <w:rsid w:val="004D156B"/>
    <w:rsid w:val="004D1748"/>
    <w:rsid w:val="004D179E"/>
    <w:rsid w:val="004D1DBA"/>
    <w:rsid w:val="004D29EC"/>
    <w:rsid w:val="004D3B7E"/>
    <w:rsid w:val="004D4056"/>
    <w:rsid w:val="004D40D6"/>
    <w:rsid w:val="004D4FC0"/>
    <w:rsid w:val="004D5212"/>
    <w:rsid w:val="004D56A8"/>
    <w:rsid w:val="004D5BD7"/>
    <w:rsid w:val="004D5FF9"/>
    <w:rsid w:val="004D61EB"/>
    <w:rsid w:val="004D61FF"/>
    <w:rsid w:val="004D654B"/>
    <w:rsid w:val="004D75ED"/>
    <w:rsid w:val="004E00AF"/>
    <w:rsid w:val="004E0D55"/>
    <w:rsid w:val="004E0DF0"/>
    <w:rsid w:val="004E14B0"/>
    <w:rsid w:val="004E218A"/>
    <w:rsid w:val="004E3557"/>
    <w:rsid w:val="004E38A2"/>
    <w:rsid w:val="004E38EE"/>
    <w:rsid w:val="004E49B6"/>
    <w:rsid w:val="004E4A7E"/>
    <w:rsid w:val="004E4ED7"/>
    <w:rsid w:val="004E53B7"/>
    <w:rsid w:val="004E5929"/>
    <w:rsid w:val="004E5B67"/>
    <w:rsid w:val="004E5D9C"/>
    <w:rsid w:val="004E6292"/>
    <w:rsid w:val="004E6B23"/>
    <w:rsid w:val="004E6F25"/>
    <w:rsid w:val="004E7034"/>
    <w:rsid w:val="004E7438"/>
    <w:rsid w:val="004E7DAF"/>
    <w:rsid w:val="004F0003"/>
    <w:rsid w:val="004F0272"/>
    <w:rsid w:val="004F06C7"/>
    <w:rsid w:val="004F160E"/>
    <w:rsid w:val="004F1648"/>
    <w:rsid w:val="004F1820"/>
    <w:rsid w:val="004F1B3B"/>
    <w:rsid w:val="004F2266"/>
    <w:rsid w:val="004F3219"/>
    <w:rsid w:val="004F47DE"/>
    <w:rsid w:val="004F49BE"/>
    <w:rsid w:val="004F55D0"/>
    <w:rsid w:val="004F6B4E"/>
    <w:rsid w:val="004F70C0"/>
    <w:rsid w:val="004F75A5"/>
    <w:rsid w:val="004F7EBA"/>
    <w:rsid w:val="00500169"/>
    <w:rsid w:val="005004E3"/>
    <w:rsid w:val="0050099F"/>
    <w:rsid w:val="00500D25"/>
    <w:rsid w:val="0050154F"/>
    <w:rsid w:val="005017BE"/>
    <w:rsid w:val="005019B9"/>
    <w:rsid w:val="00501D09"/>
    <w:rsid w:val="0050205B"/>
    <w:rsid w:val="005021C1"/>
    <w:rsid w:val="005024C4"/>
    <w:rsid w:val="0050283B"/>
    <w:rsid w:val="00502E90"/>
    <w:rsid w:val="00502FB7"/>
    <w:rsid w:val="00503FD6"/>
    <w:rsid w:val="0050413E"/>
    <w:rsid w:val="0050501B"/>
    <w:rsid w:val="00505810"/>
    <w:rsid w:val="0050678F"/>
    <w:rsid w:val="00506B8F"/>
    <w:rsid w:val="00507172"/>
    <w:rsid w:val="005074B0"/>
    <w:rsid w:val="005101AB"/>
    <w:rsid w:val="00510894"/>
    <w:rsid w:val="00510F61"/>
    <w:rsid w:val="00511149"/>
    <w:rsid w:val="00511609"/>
    <w:rsid w:val="00511CCC"/>
    <w:rsid w:val="005126D8"/>
    <w:rsid w:val="00512705"/>
    <w:rsid w:val="00512739"/>
    <w:rsid w:val="00512E0D"/>
    <w:rsid w:val="005132B0"/>
    <w:rsid w:val="005132CD"/>
    <w:rsid w:val="0051365D"/>
    <w:rsid w:val="00513664"/>
    <w:rsid w:val="0051374B"/>
    <w:rsid w:val="00513CDB"/>
    <w:rsid w:val="00514759"/>
    <w:rsid w:val="00514B2F"/>
    <w:rsid w:val="00514B4E"/>
    <w:rsid w:val="00514CDB"/>
    <w:rsid w:val="00515974"/>
    <w:rsid w:val="00517060"/>
    <w:rsid w:val="005171BD"/>
    <w:rsid w:val="00517E3E"/>
    <w:rsid w:val="0052030E"/>
    <w:rsid w:val="00521625"/>
    <w:rsid w:val="00522576"/>
    <w:rsid w:val="005225C2"/>
    <w:rsid w:val="00522DF8"/>
    <w:rsid w:val="0052362B"/>
    <w:rsid w:val="005237CC"/>
    <w:rsid w:val="00523887"/>
    <w:rsid w:val="00523B7F"/>
    <w:rsid w:val="0052400A"/>
    <w:rsid w:val="00524047"/>
    <w:rsid w:val="0052415E"/>
    <w:rsid w:val="005246D8"/>
    <w:rsid w:val="00524F60"/>
    <w:rsid w:val="005250A6"/>
    <w:rsid w:val="00525306"/>
    <w:rsid w:val="00525417"/>
    <w:rsid w:val="005254AE"/>
    <w:rsid w:val="00525CF9"/>
    <w:rsid w:val="00525E5D"/>
    <w:rsid w:val="005265CD"/>
    <w:rsid w:val="00526653"/>
    <w:rsid w:val="00526E32"/>
    <w:rsid w:val="00526E4F"/>
    <w:rsid w:val="00530068"/>
    <w:rsid w:val="00530689"/>
    <w:rsid w:val="005307DA"/>
    <w:rsid w:val="00530C8D"/>
    <w:rsid w:val="00530E8C"/>
    <w:rsid w:val="005311F4"/>
    <w:rsid w:val="00532375"/>
    <w:rsid w:val="005323A1"/>
    <w:rsid w:val="005323EE"/>
    <w:rsid w:val="00532483"/>
    <w:rsid w:val="00532518"/>
    <w:rsid w:val="005327F2"/>
    <w:rsid w:val="00532A6D"/>
    <w:rsid w:val="00532E95"/>
    <w:rsid w:val="00533385"/>
    <w:rsid w:val="00533D22"/>
    <w:rsid w:val="00533D8D"/>
    <w:rsid w:val="00534217"/>
    <w:rsid w:val="005349E8"/>
    <w:rsid w:val="00534B08"/>
    <w:rsid w:val="00534D65"/>
    <w:rsid w:val="00534E6C"/>
    <w:rsid w:val="005350B7"/>
    <w:rsid w:val="005365A7"/>
    <w:rsid w:val="0053679F"/>
    <w:rsid w:val="00536B05"/>
    <w:rsid w:val="00537063"/>
    <w:rsid w:val="00537350"/>
    <w:rsid w:val="005379DD"/>
    <w:rsid w:val="00540313"/>
    <w:rsid w:val="00540486"/>
    <w:rsid w:val="005405B3"/>
    <w:rsid w:val="0054067D"/>
    <w:rsid w:val="00540BB8"/>
    <w:rsid w:val="00540EF5"/>
    <w:rsid w:val="00540EFB"/>
    <w:rsid w:val="00541178"/>
    <w:rsid w:val="0054117A"/>
    <w:rsid w:val="005417B7"/>
    <w:rsid w:val="0054270D"/>
    <w:rsid w:val="00542BBA"/>
    <w:rsid w:val="00542E9D"/>
    <w:rsid w:val="0054394F"/>
    <w:rsid w:val="00543AA2"/>
    <w:rsid w:val="00543BAB"/>
    <w:rsid w:val="00544479"/>
    <w:rsid w:val="0054496E"/>
    <w:rsid w:val="00544B71"/>
    <w:rsid w:val="00544DCD"/>
    <w:rsid w:val="005455C8"/>
    <w:rsid w:val="005455D9"/>
    <w:rsid w:val="00545846"/>
    <w:rsid w:val="00545EED"/>
    <w:rsid w:val="00546027"/>
    <w:rsid w:val="005462D7"/>
    <w:rsid w:val="005467A5"/>
    <w:rsid w:val="00546AFA"/>
    <w:rsid w:val="0054701A"/>
    <w:rsid w:val="00547394"/>
    <w:rsid w:val="00547F29"/>
    <w:rsid w:val="00547F6F"/>
    <w:rsid w:val="00550630"/>
    <w:rsid w:val="00550F9A"/>
    <w:rsid w:val="00551218"/>
    <w:rsid w:val="00551443"/>
    <w:rsid w:val="00551D9B"/>
    <w:rsid w:val="005528E1"/>
    <w:rsid w:val="00553A56"/>
    <w:rsid w:val="00553C19"/>
    <w:rsid w:val="005548AD"/>
    <w:rsid w:val="005559B2"/>
    <w:rsid w:val="005560F1"/>
    <w:rsid w:val="00556458"/>
    <w:rsid w:val="00556915"/>
    <w:rsid w:val="00556DC6"/>
    <w:rsid w:val="005573A0"/>
    <w:rsid w:val="00557AB7"/>
    <w:rsid w:val="00557CAF"/>
    <w:rsid w:val="00560092"/>
    <w:rsid w:val="0056036E"/>
    <w:rsid w:val="00560484"/>
    <w:rsid w:val="0056137F"/>
    <w:rsid w:val="005614B0"/>
    <w:rsid w:val="005614BC"/>
    <w:rsid w:val="005614E7"/>
    <w:rsid w:val="005617EF"/>
    <w:rsid w:val="00562246"/>
    <w:rsid w:val="0056389D"/>
    <w:rsid w:val="00563A63"/>
    <w:rsid w:val="00563ABD"/>
    <w:rsid w:val="00564AB1"/>
    <w:rsid w:val="0056523B"/>
    <w:rsid w:val="00565443"/>
    <w:rsid w:val="005654F4"/>
    <w:rsid w:val="0056572A"/>
    <w:rsid w:val="00565D9A"/>
    <w:rsid w:val="00566329"/>
    <w:rsid w:val="005663B5"/>
    <w:rsid w:val="00566D7C"/>
    <w:rsid w:val="00566E85"/>
    <w:rsid w:val="00567364"/>
    <w:rsid w:val="00567530"/>
    <w:rsid w:val="0056758D"/>
    <w:rsid w:val="00567B78"/>
    <w:rsid w:val="00567CA6"/>
    <w:rsid w:val="005701FF"/>
    <w:rsid w:val="0057049B"/>
    <w:rsid w:val="005704CC"/>
    <w:rsid w:val="005711F1"/>
    <w:rsid w:val="00571BC2"/>
    <w:rsid w:val="00572006"/>
    <w:rsid w:val="00572977"/>
    <w:rsid w:val="00572FE9"/>
    <w:rsid w:val="005730F7"/>
    <w:rsid w:val="00574C41"/>
    <w:rsid w:val="005751F0"/>
    <w:rsid w:val="005757B0"/>
    <w:rsid w:val="00576B58"/>
    <w:rsid w:val="00576B70"/>
    <w:rsid w:val="0057722B"/>
    <w:rsid w:val="005773AB"/>
    <w:rsid w:val="00577B12"/>
    <w:rsid w:val="005800E7"/>
    <w:rsid w:val="00580296"/>
    <w:rsid w:val="005802A0"/>
    <w:rsid w:val="005804B8"/>
    <w:rsid w:val="00580DF7"/>
    <w:rsid w:val="00580FA0"/>
    <w:rsid w:val="005810E9"/>
    <w:rsid w:val="0058129A"/>
    <w:rsid w:val="005817F9"/>
    <w:rsid w:val="00581B6B"/>
    <w:rsid w:val="00581FB5"/>
    <w:rsid w:val="00582966"/>
    <w:rsid w:val="00582A3E"/>
    <w:rsid w:val="00583417"/>
    <w:rsid w:val="00583F81"/>
    <w:rsid w:val="005852A8"/>
    <w:rsid w:val="005852E4"/>
    <w:rsid w:val="00585C87"/>
    <w:rsid w:val="0058600F"/>
    <w:rsid w:val="0058624C"/>
    <w:rsid w:val="005865FB"/>
    <w:rsid w:val="00586A99"/>
    <w:rsid w:val="005875AD"/>
    <w:rsid w:val="00591665"/>
    <w:rsid w:val="00591B98"/>
    <w:rsid w:val="00591F01"/>
    <w:rsid w:val="00591F84"/>
    <w:rsid w:val="00592ABA"/>
    <w:rsid w:val="00592AE0"/>
    <w:rsid w:val="00592D15"/>
    <w:rsid w:val="00592DEB"/>
    <w:rsid w:val="0059301C"/>
    <w:rsid w:val="0059329F"/>
    <w:rsid w:val="005936F1"/>
    <w:rsid w:val="0059381F"/>
    <w:rsid w:val="005938F7"/>
    <w:rsid w:val="00593E8D"/>
    <w:rsid w:val="00593F32"/>
    <w:rsid w:val="00594009"/>
    <w:rsid w:val="00594991"/>
    <w:rsid w:val="005953A4"/>
    <w:rsid w:val="00596770"/>
    <w:rsid w:val="00596CB5"/>
    <w:rsid w:val="00597171"/>
    <w:rsid w:val="005972C9"/>
    <w:rsid w:val="00597976"/>
    <w:rsid w:val="00597BC4"/>
    <w:rsid w:val="005A059E"/>
    <w:rsid w:val="005A082A"/>
    <w:rsid w:val="005A0CF7"/>
    <w:rsid w:val="005A10B9"/>
    <w:rsid w:val="005A10D6"/>
    <w:rsid w:val="005A140A"/>
    <w:rsid w:val="005A17F7"/>
    <w:rsid w:val="005A18D3"/>
    <w:rsid w:val="005A1960"/>
    <w:rsid w:val="005A255D"/>
    <w:rsid w:val="005A2B41"/>
    <w:rsid w:val="005A3331"/>
    <w:rsid w:val="005A355D"/>
    <w:rsid w:val="005A3639"/>
    <w:rsid w:val="005A3661"/>
    <w:rsid w:val="005A3771"/>
    <w:rsid w:val="005A384B"/>
    <w:rsid w:val="005A3FFC"/>
    <w:rsid w:val="005A4174"/>
    <w:rsid w:val="005A51B1"/>
    <w:rsid w:val="005A5414"/>
    <w:rsid w:val="005A57E5"/>
    <w:rsid w:val="005A6A49"/>
    <w:rsid w:val="005A6C12"/>
    <w:rsid w:val="005A6C8D"/>
    <w:rsid w:val="005A7284"/>
    <w:rsid w:val="005A7E90"/>
    <w:rsid w:val="005B0288"/>
    <w:rsid w:val="005B0837"/>
    <w:rsid w:val="005B09C4"/>
    <w:rsid w:val="005B14E1"/>
    <w:rsid w:val="005B16CF"/>
    <w:rsid w:val="005B1D41"/>
    <w:rsid w:val="005B22CD"/>
    <w:rsid w:val="005B24A8"/>
    <w:rsid w:val="005B3107"/>
    <w:rsid w:val="005B394F"/>
    <w:rsid w:val="005B3AEE"/>
    <w:rsid w:val="005B3B42"/>
    <w:rsid w:val="005B3D0B"/>
    <w:rsid w:val="005B4031"/>
    <w:rsid w:val="005B45A0"/>
    <w:rsid w:val="005B477D"/>
    <w:rsid w:val="005B4CEC"/>
    <w:rsid w:val="005B4F2B"/>
    <w:rsid w:val="005B5151"/>
    <w:rsid w:val="005B5169"/>
    <w:rsid w:val="005B55A7"/>
    <w:rsid w:val="005B55C6"/>
    <w:rsid w:val="005B55CD"/>
    <w:rsid w:val="005B589B"/>
    <w:rsid w:val="005B5FAA"/>
    <w:rsid w:val="005B6E2A"/>
    <w:rsid w:val="005B7677"/>
    <w:rsid w:val="005B76BD"/>
    <w:rsid w:val="005B7B43"/>
    <w:rsid w:val="005B7D76"/>
    <w:rsid w:val="005C0009"/>
    <w:rsid w:val="005C0310"/>
    <w:rsid w:val="005C06A4"/>
    <w:rsid w:val="005C089A"/>
    <w:rsid w:val="005C0BF6"/>
    <w:rsid w:val="005C1552"/>
    <w:rsid w:val="005C1877"/>
    <w:rsid w:val="005C18F3"/>
    <w:rsid w:val="005C1BFD"/>
    <w:rsid w:val="005C2A7C"/>
    <w:rsid w:val="005C2B27"/>
    <w:rsid w:val="005C4057"/>
    <w:rsid w:val="005C4571"/>
    <w:rsid w:val="005C4E3D"/>
    <w:rsid w:val="005C4F99"/>
    <w:rsid w:val="005C5906"/>
    <w:rsid w:val="005C5B48"/>
    <w:rsid w:val="005C5BA0"/>
    <w:rsid w:val="005C6181"/>
    <w:rsid w:val="005C6F62"/>
    <w:rsid w:val="005C7075"/>
    <w:rsid w:val="005C7528"/>
    <w:rsid w:val="005C7DF2"/>
    <w:rsid w:val="005D097B"/>
    <w:rsid w:val="005D0B0A"/>
    <w:rsid w:val="005D0CAB"/>
    <w:rsid w:val="005D0F35"/>
    <w:rsid w:val="005D119B"/>
    <w:rsid w:val="005D1572"/>
    <w:rsid w:val="005D1909"/>
    <w:rsid w:val="005D1DC5"/>
    <w:rsid w:val="005D22FF"/>
    <w:rsid w:val="005D2883"/>
    <w:rsid w:val="005D2B52"/>
    <w:rsid w:val="005D3F84"/>
    <w:rsid w:val="005D41C3"/>
    <w:rsid w:val="005D437D"/>
    <w:rsid w:val="005D4A85"/>
    <w:rsid w:val="005D5411"/>
    <w:rsid w:val="005D5607"/>
    <w:rsid w:val="005D5B12"/>
    <w:rsid w:val="005D6AC4"/>
    <w:rsid w:val="005D6DC0"/>
    <w:rsid w:val="005D6EAA"/>
    <w:rsid w:val="005D6EDD"/>
    <w:rsid w:val="005D6EDE"/>
    <w:rsid w:val="005E0230"/>
    <w:rsid w:val="005E04D6"/>
    <w:rsid w:val="005E0D93"/>
    <w:rsid w:val="005E0F42"/>
    <w:rsid w:val="005E134E"/>
    <w:rsid w:val="005E18AC"/>
    <w:rsid w:val="005E1963"/>
    <w:rsid w:val="005E22F8"/>
    <w:rsid w:val="005E3D7B"/>
    <w:rsid w:val="005E3E23"/>
    <w:rsid w:val="005E40B5"/>
    <w:rsid w:val="005E4567"/>
    <w:rsid w:val="005E494F"/>
    <w:rsid w:val="005E4D07"/>
    <w:rsid w:val="005E5588"/>
    <w:rsid w:val="005E5D31"/>
    <w:rsid w:val="005E5EDD"/>
    <w:rsid w:val="005E6152"/>
    <w:rsid w:val="005E7166"/>
    <w:rsid w:val="005E77B4"/>
    <w:rsid w:val="005E780F"/>
    <w:rsid w:val="005F015D"/>
    <w:rsid w:val="005F1273"/>
    <w:rsid w:val="005F19F7"/>
    <w:rsid w:val="005F1C27"/>
    <w:rsid w:val="005F204B"/>
    <w:rsid w:val="005F211C"/>
    <w:rsid w:val="005F2365"/>
    <w:rsid w:val="005F2EAE"/>
    <w:rsid w:val="005F4A56"/>
    <w:rsid w:val="005F50FC"/>
    <w:rsid w:val="005F532E"/>
    <w:rsid w:val="005F56D2"/>
    <w:rsid w:val="005F5D32"/>
    <w:rsid w:val="005F5DA8"/>
    <w:rsid w:val="005F6B12"/>
    <w:rsid w:val="005F6B32"/>
    <w:rsid w:val="005F6EE2"/>
    <w:rsid w:val="005F70F9"/>
    <w:rsid w:val="005F73AE"/>
    <w:rsid w:val="0060098C"/>
    <w:rsid w:val="00600B5F"/>
    <w:rsid w:val="0060116B"/>
    <w:rsid w:val="00601524"/>
    <w:rsid w:val="00601EEA"/>
    <w:rsid w:val="00602CE9"/>
    <w:rsid w:val="00603331"/>
    <w:rsid w:val="0060357C"/>
    <w:rsid w:val="00603A0B"/>
    <w:rsid w:val="00603AEC"/>
    <w:rsid w:val="00604130"/>
    <w:rsid w:val="00604C84"/>
    <w:rsid w:val="00604FB5"/>
    <w:rsid w:val="006051A9"/>
    <w:rsid w:val="006053ED"/>
    <w:rsid w:val="0060588E"/>
    <w:rsid w:val="00605E55"/>
    <w:rsid w:val="00606369"/>
    <w:rsid w:val="00606A3A"/>
    <w:rsid w:val="00606A45"/>
    <w:rsid w:val="00606EA3"/>
    <w:rsid w:val="006070D2"/>
    <w:rsid w:val="0060758A"/>
    <w:rsid w:val="006078A6"/>
    <w:rsid w:val="00610010"/>
    <w:rsid w:val="006102C5"/>
    <w:rsid w:val="00611087"/>
    <w:rsid w:val="006114B5"/>
    <w:rsid w:val="00612841"/>
    <w:rsid w:val="0061312E"/>
    <w:rsid w:val="006141DA"/>
    <w:rsid w:val="00614305"/>
    <w:rsid w:val="0061480F"/>
    <w:rsid w:val="006149DD"/>
    <w:rsid w:val="00614EF7"/>
    <w:rsid w:val="00614F7B"/>
    <w:rsid w:val="00615268"/>
    <w:rsid w:val="00615436"/>
    <w:rsid w:val="00615949"/>
    <w:rsid w:val="00615AD9"/>
    <w:rsid w:val="00615D77"/>
    <w:rsid w:val="00615F49"/>
    <w:rsid w:val="00616585"/>
    <w:rsid w:val="00616A1A"/>
    <w:rsid w:val="006171AE"/>
    <w:rsid w:val="006171DB"/>
    <w:rsid w:val="0061747C"/>
    <w:rsid w:val="00617658"/>
    <w:rsid w:val="0062013A"/>
    <w:rsid w:val="006205D6"/>
    <w:rsid w:val="00620AE8"/>
    <w:rsid w:val="00620B30"/>
    <w:rsid w:val="00621AF2"/>
    <w:rsid w:val="00622326"/>
    <w:rsid w:val="00622341"/>
    <w:rsid w:val="006226C1"/>
    <w:rsid w:val="006227D6"/>
    <w:rsid w:val="00622FFA"/>
    <w:rsid w:val="00623022"/>
    <w:rsid w:val="0062320A"/>
    <w:rsid w:val="0062342D"/>
    <w:rsid w:val="00623684"/>
    <w:rsid w:val="00623F4C"/>
    <w:rsid w:val="00624081"/>
    <w:rsid w:val="00624295"/>
    <w:rsid w:val="0062437A"/>
    <w:rsid w:val="00624C8C"/>
    <w:rsid w:val="00624EBD"/>
    <w:rsid w:val="006256E0"/>
    <w:rsid w:val="00625DB8"/>
    <w:rsid w:val="00625DD1"/>
    <w:rsid w:val="00625ECE"/>
    <w:rsid w:val="006266EC"/>
    <w:rsid w:val="00626786"/>
    <w:rsid w:val="00626E6B"/>
    <w:rsid w:val="00626E89"/>
    <w:rsid w:val="006271FF"/>
    <w:rsid w:val="00627532"/>
    <w:rsid w:val="0063001F"/>
    <w:rsid w:val="006303F2"/>
    <w:rsid w:val="006308D0"/>
    <w:rsid w:val="00631050"/>
    <w:rsid w:val="0063151E"/>
    <w:rsid w:val="00631C6B"/>
    <w:rsid w:val="00631FFB"/>
    <w:rsid w:val="00633116"/>
    <w:rsid w:val="00633AD8"/>
    <w:rsid w:val="00633D2F"/>
    <w:rsid w:val="00634219"/>
    <w:rsid w:val="00634342"/>
    <w:rsid w:val="00634E48"/>
    <w:rsid w:val="006355E8"/>
    <w:rsid w:val="00635AD9"/>
    <w:rsid w:val="00635DE9"/>
    <w:rsid w:val="00636344"/>
    <w:rsid w:val="0063663C"/>
    <w:rsid w:val="0063689A"/>
    <w:rsid w:val="00636DC7"/>
    <w:rsid w:val="0063736C"/>
    <w:rsid w:val="0063772B"/>
    <w:rsid w:val="0064009B"/>
    <w:rsid w:val="00640869"/>
    <w:rsid w:val="00640BE4"/>
    <w:rsid w:val="00641004"/>
    <w:rsid w:val="006412BE"/>
    <w:rsid w:val="0064142E"/>
    <w:rsid w:val="006417DE"/>
    <w:rsid w:val="0064191F"/>
    <w:rsid w:val="006426EB"/>
    <w:rsid w:val="00642E1D"/>
    <w:rsid w:val="006431C1"/>
    <w:rsid w:val="00643DBB"/>
    <w:rsid w:val="0064440F"/>
    <w:rsid w:val="00645BDA"/>
    <w:rsid w:val="006464D5"/>
    <w:rsid w:val="00646A15"/>
    <w:rsid w:val="00646A5A"/>
    <w:rsid w:val="00647174"/>
    <w:rsid w:val="00647A89"/>
    <w:rsid w:val="006503D4"/>
    <w:rsid w:val="00650969"/>
    <w:rsid w:val="00650987"/>
    <w:rsid w:val="00651644"/>
    <w:rsid w:val="00651B8E"/>
    <w:rsid w:val="00651C23"/>
    <w:rsid w:val="00652E71"/>
    <w:rsid w:val="00653571"/>
    <w:rsid w:val="00653B82"/>
    <w:rsid w:val="00654564"/>
    <w:rsid w:val="00655B64"/>
    <w:rsid w:val="00656075"/>
    <w:rsid w:val="006566CE"/>
    <w:rsid w:val="0065697E"/>
    <w:rsid w:val="00656FAA"/>
    <w:rsid w:val="00660082"/>
    <w:rsid w:val="00660494"/>
    <w:rsid w:val="006605A3"/>
    <w:rsid w:val="006608B0"/>
    <w:rsid w:val="00660D76"/>
    <w:rsid w:val="0066141D"/>
    <w:rsid w:val="00661C71"/>
    <w:rsid w:val="006620B6"/>
    <w:rsid w:val="00662141"/>
    <w:rsid w:val="006631F1"/>
    <w:rsid w:val="00663866"/>
    <w:rsid w:val="00663ECF"/>
    <w:rsid w:val="00664662"/>
    <w:rsid w:val="0066502D"/>
    <w:rsid w:val="00666316"/>
    <w:rsid w:val="006664FD"/>
    <w:rsid w:val="006667A3"/>
    <w:rsid w:val="006678BA"/>
    <w:rsid w:val="00667E80"/>
    <w:rsid w:val="00670399"/>
    <w:rsid w:val="0067095D"/>
    <w:rsid w:val="00670EAF"/>
    <w:rsid w:val="0067105B"/>
    <w:rsid w:val="006716B0"/>
    <w:rsid w:val="00671AF3"/>
    <w:rsid w:val="00671C05"/>
    <w:rsid w:val="00672706"/>
    <w:rsid w:val="006729A3"/>
    <w:rsid w:val="00672CE0"/>
    <w:rsid w:val="00672D5B"/>
    <w:rsid w:val="0067374D"/>
    <w:rsid w:val="00673945"/>
    <w:rsid w:val="006745CB"/>
    <w:rsid w:val="00674836"/>
    <w:rsid w:val="006749A4"/>
    <w:rsid w:val="0067502D"/>
    <w:rsid w:val="00675316"/>
    <w:rsid w:val="00675527"/>
    <w:rsid w:val="00675BFC"/>
    <w:rsid w:val="0067675A"/>
    <w:rsid w:val="00676D6F"/>
    <w:rsid w:val="00676DA1"/>
    <w:rsid w:val="006772F3"/>
    <w:rsid w:val="00677A5B"/>
    <w:rsid w:val="00677C1F"/>
    <w:rsid w:val="00677D00"/>
    <w:rsid w:val="00680129"/>
    <w:rsid w:val="00680D7B"/>
    <w:rsid w:val="00681E27"/>
    <w:rsid w:val="00681E9D"/>
    <w:rsid w:val="00682446"/>
    <w:rsid w:val="00682985"/>
    <w:rsid w:val="00682CCB"/>
    <w:rsid w:val="006836A3"/>
    <w:rsid w:val="006837D0"/>
    <w:rsid w:val="00683E5F"/>
    <w:rsid w:val="00683F84"/>
    <w:rsid w:val="0068462F"/>
    <w:rsid w:val="006847EE"/>
    <w:rsid w:val="006848EE"/>
    <w:rsid w:val="00684DD3"/>
    <w:rsid w:val="00684FE1"/>
    <w:rsid w:val="0068589D"/>
    <w:rsid w:val="00685A8C"/>
    <w:rsid w:val="0068661A"/>
    <w:rsid w:val="006872A2"/>
    <w:rsid w:val="006876A1"/>
    <w:rsid w:val="00687CB3"/>
    <w:rsid w:val="00690101"/>
    <w:rsid w:val="00690865"/>
    <w:rsid w:val="00690ED8"/>
    <w:rsid w:val="006913AC"/>
    <w:rsid w:val="00691910"/>
    <w:rsid w:val="006919DD"/>
    <w:rsid w:val="006927C7"/>
    <w:rsid w:val="006929D7"/>
    <w:rsid w:val="00692DD4"/>
    <w:rsid w:val="0069333B"/>
    <w:rsid w:val="00693365"/>
    <w:rsid w:val="00696677"/>
    <w:rsid w:val="00696798"/>
    <w:rsid w:val="006968EA"/>
    <w:rsid w:val="006974E5"/>
    <w:rsid w:val="006975E2"/>
    <w:rsid w:val="006A03C6"/>
    <w:rsid w:val="006A0463"/>
    <w:rsid w:val="006A0660"/>
    <w:rsid w:val="006A0A3A"/>
    <w:rsid w:val="006A0CA9"/>
    <w:rsid w:val="006A21A5"/>
    <w:rsid w:val="006A22C9"/>
    <w:rsid w:val="006A3091"/>
    <w:rsid w:val="006A42A0"/>
    <w:rsid w:val="006A4324"/>
    <w:rsid w:val="006A4735"/>
    <w:rsid w:val="006A5251"/>
    <w:rsid w:val="006A52D7"/>
    <w:rsid w:val="006A5592"/>
    <w:rsid w:val="006A57DA"/>
    <w:rsid w:val="006A59DF"/>
    <w:rsid w:val="006A5A97"/>
    <w:rsid w:val="006A5C66"/>
    <w:rsid w:val="006A5ED3"/>
    <w:rsid w:val="006A6545"/>
    <w:rsid w:val="006A6A78"/>
    <w:rsid w:val="006A713D"/>
    <w:rsid w:val="006A7392"/>
    <w:rsid w:val="006B0444"/>
    <w:rsid w:val="006B06A2"/>
    <w:rsid w:val="006B0C37"/>
    <w:rsid w:val="006B135C"/>
    <w:rsid w:val="006B1431"/>
    <w:rsid w:val="006B17FC"/>
    <w:rsid w:val="006B1E9E"/>
    <w:rsid w:val="006B20E8"/>
    <w:rsid w:val="006B327B"/>
    <w:rsid w:val="006B3354"/>
    <w:rsid w:val="006B34FA"/>
    <w:rsid w:val="006B3A81"/>
    <w:rsid w:val="006B3E07"/>
    <w:rsid w:val="006B3E8B"/>
    <w:rsid w:val="006B4019"/>
    <w:rsid w:val="006B4FD4"/>
    <w:rsid w:val="006B51CD"/>
    <w:rsid w:val="006B5FD2"/>
    <w:rsid w:val="006B69C4"/>
    <w:rsid w:val="006B6E26"/>
    <w:rsid w:val="006B753E"/>
    <w:rsid w:val="006B7A5E"/>
    <w:rsid w:val="006B7D73"/>
    <w:rsid w:val="006B7E5A"/>
    <w:rsid w:val="006C0141"/>
    <w:rsid w:val="006C01BB"/>
    <w:rsid w:val="006C0366"/>
    <w:rsid w:val="006C06A5"/>
    <w:rsid w:val="006C0865"/>
    <w:rsid w:val="006C19F7"/>
    <w:rsid w:val="006C230D"/>
    <w:rsid w:val="006C2761"/>
    <w:rsid w:val="006C2831"/>
    <w:rsid w:val="006C3136"/>
    <w:rsid w:val="006C31B2"/>
    <w:rsid w:val="006C3388"/>
    <w:rsid w:val="006C36CF"/>
    <w:rsid w:val="006C3E46"/>
    <w:rsid w:val="006C5ABE"/>
    <w:rsid w:val="006C6082"/>
    <w:rsid w:val="006C645A"/>
    <w:rsid w:val="006C6665"/>
    <w:rsid w:val="006C6CEE"/>
    <w:rsid w:val="006C6FC3"/>
    <w:rsid w:val="006C7A90"/>
    <w:rsid w:val="006C7B1E"/>
    <w:rsid w:val="006C7E84"/>
    <w:rsid w:val="006D0227"/>
    <w:rsid w:val="006D032F"/>
    <w:rsid w:val="006D0512"/>
    <w:rsid w:val="006D15F6"/>
    <w:rsid w:val="006D1663"/>
    <w:rsid w:val="006D19B9"/>
    <w:rsid w:val="006D2C85"/>
    <w:rsid w:val="006D305A"/>
    <w:rsid w:val="006D3331"/>
    <w:rsid w:val="006D34A6"/>
    <w:rsid w:val="006D35C2"/>
    <w:rsid w:val="006D374A"/>
    <w:rsid w:val="006D3959"/>
    <w:rsid w:val="006D3B51"/>
    <w:rsid w:val="006D4134"/>
    <w:rsid w:val="006D427C"/>
    <w:rsid w:val="006D44AA"/>
    <w:rsid w:val="006D55FC"/>
    <w:rsid w:val="006D575C"/>
    <w:rsid w:val="006D5FB7"/>
    <w:rsid w:val="006D6E3B"/>
    <w:rsid w:val="006D7264"/>
    <w:rsid w:val="006D75CF"/>
    <w:rsid w:val="006D794D"/>
    <w:rsid w:val="006D7A4D"/>
    <w:rsid w:val="006E05A4"/>
    <w:rsid w:val="006E0A6B"/>
    <w:rsid w:val="006E1781"/>
    <w:rsid w:val="006E17F3"/>
    <w:rsid w:val="006E1D23"/>
    <w:rsid w:val="006E1EB2"/>
    <w:rsid w:val="006E22B5"/>
    <w:rsid w:val="006E2A56"/>
    <w:rsid w:val="006E2DE2"/>
    <w:rsid w:val="006E3134"/>
    <w:rsid w:val="006E339E"/>
    <w:rsid w:val="006E3FC6"/>
    <w:rsid w:val="006E40F0"/>
    <w:rsid w:val="006E44F1"/>
    <w:rsid w:val="006E48E3"/>
    <w:rsid w:val="006E4C8C"/>
    <w:rsid w:val="006E4F71"/>
    <w:rsid w:val="006E5440"/>
    <w:rsid w:val="006E5EB3"/>
    <w:rsid w:val="006E652E"/>
    <w:rsid w:val="006E6C79"/>
    <w:rsid w:val="006E708B"/>
    <w:rsid w:val="006E7148"/>
    <w:rsid w:val="006E73E5"/>
    <w:rsid w:val="006E7636"/>
    <w:rsid w:val="006E776F"/>
    <w:rsid w:val="006E77EE"/>
    <w:rsid w:val="006F03BB"/>
    <w:rsid w:val="006F0638"/>
    <w:rsid w:val="006F09CC"/>
    <w:rsid w:val="006F0B78"/>
    <w:rsid w:val="006F0F81"/>
    <w:rsid w:val="006F11E0"/>
    <w:rsid w:val="006F1401"/>
    <w:rsid w:val="006F1795"/>
    <w:rsid w:val="006F19F0"/>
    <w:rsid w:val="006F2195"/>
    <w:rsid w:val="006F3002"/>
    <w:rsid w:val="006F358A"/>
    <w:rsid w:val="006F3734"/>
    <w:rsid w:val="006F3C2D"/>
    <w:rsid w:val="006F3E0C"/>
    <w:rsid w:val="006F48AF"/>
    <w:rsid w:val="006F4AA4"/>
    <w:rsid w:val="006F4B61"/>
    <w:rsid w:val="006F4D13"/>
    <w:rsid w:val="006F5243"/>
    <w:rsid w:val="006F5314"/>
    <w:rsid w:val="006F59AD"/>
    <w:rsid w:val="006F5C72"/>
    <w:rsid w:val="006F5EFB"/>
    <w:rsid w:val="006F63D5"/>
    <w:rsid w:val="006F645A"/>
    <w:rsid w:val="006F6531"/>
    <w:rsid w:val="006F6853"/>
    <w:rsid w:val="006F73BE"/>
    <w:rsid w:val="006F7BAD"/>
    <w:rsid w:val="00700859"/>
    <w:rsid w:val="00701415"/>
    <w:rsid w:val="0070161B"/>
    <w:rsid w:val="0070174D"/>
    <w:rsid w:val="0070348E"/>
    <w:rsid w:val="007037F7"/>
    <w:rsid w:val="00703AF0"/>
    <w:rsid w:val="00703ECF"/>
    <w:rsid w:val="00703EDE"/>
    <w:rsid w:val="007044CE"/>
    <w:rsid w:val="00704857"/>
    <w:rsid w:val="00704A51"/>
    <w:rsid w:val="007059B7"/>
    <w:rsid w:val="00705E03"/>
    <w:rsid w:val="00706AA0"/>
    <w:rsid w:val="00706EB2"/>
    <w:rsid w:val="0070701F"/>
    <w:rsid w:val="0070710F"/>
    <w:rsid w:val="007071F8"/>
    <w:rsid w:val="0070726A"/>
    <w:rsid w:val="0070730C"/>
    <w:rsid w:val="00707915"/>
    <w:rsid w:val="00707ADD"/>
    <w:rsid w:val="007104D2"/>
    <w:rsid w:val="007105AA"/>
    <w:rsid w:val="00712105"/>
    <w:rsid w:val="00712565"/>
    <w:rsid w:val="00712DD2"/>
    <w:rsid w:val="00713638"/>
    <w:rsid w:val="00713658"/>
    <w:rsid w:val="0071431F"/>
    <w:rsid w:val="00714479"/>
    <w:rsid w:val="007148F5"/>
    <w:rsid w:val="00714A26"/>
    <w:rsid w:val="00714DD5"/>
    <w:rsid w:val="00714EE4"/>
    <w:rsid w:val="00715A13"/>
    <w:rsid w:val="00716E1D"/>
    <w:rsid w:val="007171B0"/>
    <w:rsid w:val="007177AE"/>
    <w:rsid w:val="00717A3C"/>
    <w:rsid w:val="00717B7C"/>
    <w:rsid w:val="00717FCE"/>
    <w:rsid w:val="007206BB"/>
    <w:rsid w:val="00720A21"/>
    <w:rsid w:val="00721647"/>
    <w:rsid w:val="00721B9C"/>
    <w:rsid w:val="00721F62"/>
    <w:rsid w:val="00722159"/>
    <w:rsid w:val="0072315E"/>
    <w:rsid w:val="00723286"/>
    <w:rsid w:val="0072391F"/>
    <w:rsid w:val="007245D7"/>
    <w:rsid w:val="007247A1"/>
    <w:rsid w:val="0072492C"/>
    <w:rsid w:val="00724F22"/>
    <w:rsid w:val="0072542F"/>
    <w:rsid w:val="00725608"/>
    <w:rsid w:val="00725EF3"/>
    <w:rsid w:val="007260FB"/>
    <w:rsid w:val="00726643"/>
    <w:rsid w:val="00726992"/>
    <w:rsid w:val="00726DBB"/>
    <w:rsid w:val="00726EAB"/>
    <w:rsid w:val="00727189"/>
    <w:rsid w:val="0073001B"/>
    <w:rsid w:val="0073028B"/>
    <w:rsid w:val="00730C9C"/>
    <w:rsid w:val="007312F6"/>
    <w:rsid w:val="0073183F"/>
    <w:rsid w:val="00731D43"/>
    <w:rsid w:val="00732C9C"/>
    <w:rsid w:val="00733D8A"/>
    <w:rsid w:val="00733F44"/>
    <w:rsid w:val="007343B6"/>
    <w:rsid w:val="00734FA3"/>
    <w:rsid w:val="00735187"/>
    <w:rsid w:val="0073527C"/>
    <w:rsid w:val="00735494"/>
    <w:rsid w:val="007370F2"/>
    <w:rsid w:val="007375A3"/>
    <w:rsid w:val="0073797D"/>
    <w:rsid w:val="007400F8"/>
    <w:rsid w:val="0074014E"/>
    <w:rsid w:val="007401D1"/>
    <w:rsid w:val="00740AEE"/>
    <w:rsid w:val="00741306"/>
    <w:rsid w:val="00741DB5"/>
    <w:rsid w:val="007424A1"/>
    <w:rsid w:val="00742E38"/>
    <w:rsid w:val="0074319C"/>
    <w:rsid w:val="00743643"/>
    <w:rsid w:val="00743C31"/>
    <w:rsid w:val="0074479D"/>
    <w:rsid w:val="007447B1"/>
    <w:rsid w:val="007447DC"/>
    <w:rsid w:val="00744C74"/>
    <w:rsid w:val="0074532A"/>
    <w:rsid w:val="00745ADF"/>
    <w:rsid w:val="00746882"/>
    <w:rsid w:val="00747DFC"/>
    <w:rsid w:val="00747E2B"/>
    <w:rsid w:val="007507DD"/>
    <w:rsid w:val="00751A78"/>
    <w:rsid w:val="00751B67"/>
    <w:rsid w:val="00752059"/>
    <w:rsid w:val="007528B6"/>
    <w:rsid w:val="00752944"/>
    <w:rsid w:val="007529FC"/>
    <w:rsid w:val="00753267"/>
    <w:rsid w:val="00753BDF"/>
    <w:rsid w:val="00753BE5"/>
    <w:rsid w:val="00754775"/>
    <w:rsid w:val="00754876"/>
    <w:rsid w:val="00754B11"/>
    <w:rsid w:val="00754C29"/>
    <w:rsid w:val="00754E62"/>
    <w:rsid w:val="00755469"/>
    <w:rsid w:val="007556CF"/>
    <w:rsid w:val="0075609D"/>
    <w:rsid w:val="00756266"/>
    <w:rsid w:val="0075689E"/>
    <w:rsid w:val="007568FC"/>
    <w:rsid w:val="00757213"/>
    <w:rsid w:val="00757456"/>
    <w:rsid w:val="007608CF"/>
    <w:rsid w:val="00760C48"/>
    <w:rsid w:val="00761009"/>
    <w:rsid w:val="007610B8"/>
    <w:rsid w:val="007611F7"/>
    <w:rsid w:val="00761BCC"/>
    <w:rsid w:val="00761C44"/>
    <w:rsid w:val="00761D12"/>
    <w:rsid w:val="007622DD"/>
    <w:rsid w:val="007623B5"/>
    <w:rsid w:val="007626E3"/>
    <w:rsid w:val="007629F5"/>
    <w:rsid w:val="00762E22"/>
    <w:rsid w:val="00762FFB"/>
    <w:rsid w:val="00763F60"/>
    <w:rsid w:val="00764579"/>
    <w:rsid w:val="007645D7"/>
    <w:rsid w:val="0076469F"/>
    <w:rsid w:val="0076471C"/>
    <w:rsid w:val="00765212"/>
    <w:rsid w:val="007657AD"/>
    <w:rsid w:val="00765C6C"/>
    <w:rsid w:val="007665FF"/>
    <w:rsid w:val="00766603"/>
    <w:rsid w:val="00766644"/>
    <w:rsid w:val="007667A2"/>
    <w:rsid w:val="0076713E"/>
    <w:rsid w:val="007700AF"/>
    <w:rsid w:val="0077026C"/>
    <w:rsid w:val="0077036D"/>
    <w:rsid w:val="00770F82"/>
    <w:rsid w:val="00771664"/>
    <w:rsid w:val="00771F15"/>
    <w:rsid w:val="0077255E"/>
    <w:rsid w:val="00773DFC"/>
    <w:rsid w:val="00774FC0"/>
    <w:rsid w:val="00775A20"/>
    <w:rsid w:val="00775E07"/>
    <w:rsid w:val="00775FD3"/>
    <w:rsid w:val="00775FFF"/>
    <w:rsid w:val="00776141"/>
    <w:rsid w:val="00776405"/>
    <w:rsid w:val="00776707"/>
    <w:rsid w:val="007768B4"/>
    <w:rsid w:val="00776D07"/>
    <w:rsid w:val="00776DCC"/>
    <w:rsid w:val="00777980"/>
    <w:rsid w:val="00777BCF"/>
    <w:rsid w:val="00777DEA"/>
    <w:rsid w:val="00777E1C"/>
    <w:rsid w:val="00777F24"/>
    <w:rsid w:val="00780C0E"/>
    <w:rsid w:val="00780D5D"/>
    <w:rsid w:val="00781030"/>
    <w:rsid w:val="00781530"/>
    <w:rsid w:val="0078205D"/>
    <w:rsid w:val="0078269D"/>
    <w:rsid w:val="00783303"/>
    <w:rsid w:val="00783589"/>
    <w:rsid w:val="0078398D"/>
    <w:rsid w:val="00783BF6"/>
    <w:rsid w:val="00783E9B"/>
    <w:rsid w:val="007842DA"/>
    <w:rsid w:val="00784657"/>
    <w:rsid w:val="0078471F"/>
    <w:rsid w:val="00784A77"/>
    <w:rsid w:val="007852C5"/>
    <w:rsid w:val="00785A5A"/>
    <w:rsid w:val="0078683E"/>
    <w:rsid w:val="00787667"/>
    <w:rsid w:val="00787826"/>
    <w:rsid w:val="00787995"/>
    <w:rsid w:val="0079195E"/>
    <w:rsid w:val="0079269E"/>
    <w:rsid w:val="0079430B"/>
    <w:rsid w:val="00794315"/>
    <w:rsid w:val="0079450D"/>
    <w:rsid w:val="00794E7D"/>
    <w:rsid w:val="007954B5"/>
    <w:rsid w:val="00795C80"/>
    <w:rsid w:val="007962EA"/>
    <w:rsid w:val="00796760"/>
    <w:rsid w:val="00796C90"/>
    <w:rsid w:val="00796F73"/>
    <w:rsid w:val="0079748A"/>
    <w:rsid w:val="007979F1"/>
    <w:rsid w:val="007A072E"/>
    <w:rsid w:val="007A13D2"/>
    <w:rsid w:val="007A1A8C"/>
    <w:rsid w:val="007A1B2A"/>
    <w:rsid w:val="007A1C17"/>
    <w:rsid w:val="007A23ED"/>
    <w:rsid w:val="007A28B7"/>
    <w:rsid w:val="007A2DEE"/>
    <w:rsid w:val="007A2E37"/>
    <w:rsid w:val="007A31BD"/>
    <w:rsid w:val="007A3781"/>
    <w:rsid w:val="007A38C4"/>
    <w:rsid w:val="007A3A67"/>
    <w:rsid w:val="007A3EC7"/>
    <w:rsid w:val="007A4000"/>
    <w:rsid w:val="007A4259"/>
    <w:rsid w:val="007A4556"/>
    <w:rsid w:val="007A4A33"/>
    <w:rsid w:val="007A4CE7"/>
    <w:rsid w:val="007A577E"/>
    <w:rsid w:val="007A5E9A"/>
    <w:rsid w:val="007A62B4"/>
    <w:rsid w:val="007A6932"/>
    <w:rsid w:val="007A7497"/>
    <w:rsid w:val="007A77BF"/>
    <w:rsid w:val="007B02F7"/>
    <w:rsid w:val="007B0891"/>
    <w:rsid w:val="007B0C0C"/>
    <w:rsid w:val="007B0D11"/>
    <w:rsid w:val="007B1225"/>
    <w:rsid w:val="007B1502"/>
    <w:rsid w:val="007B1581"/>
    <w:rsid w:val="007B16C2"/>
    <w:rsid w:val="007B17AE"/>
    <w:rsid w:val="007B1EAD"/>
    <w:rsid w:val="007B22D4"/>
    <w:rsid w:val="007B2FDB"/>
    <w:rsid w:val="007B3000"/>
    <w:rsid w:val="007B36ED"/>
    <w:rsid w:val="007B43F8"/>
    <w:rsid w:val="007B45CF"/>
    <w:rsid w:val="007B4C81"/>
    <w:rsid w:val="007B4E27"/>
    <w:rsid w:val="007B528E"/>
    <w:rsid w:val="007B62ED"/>
    <w:rsid w:val="007B6311"/>
    <w:rsid w:val="007B7186"/>
    <w:rsid w:val="007B72B5"/>
    <w:rsid w:val="007B7DEF"/>
    <w:rsid w:val="007C04C5"/>
    <w:rsid w:val="007C05B5"/>
    <w:rsid w:val="007C0DA0"/>
    <w:rsid w:val="007C187B"/>
    <w:rsid w:val="007C1B27"/>
    <w:rsid w:val="007C2593"/>
    <w:rsid w:val="007C2805"/>
    <w:rsid w:val="007C306D"/>
    <w:rsid w:val="007C31E9"/>
    <w:rsid w:val="007C33BD"/>
    <w:rsid w:val="007C45E2"/>
    <w:rsid w:val="007C4A58"/>
    <w:rsid w:val="007C4B16"/>
    <w:rsid w:val="007C4F02"/>
    <w:rsid w:val="007C5005"/>
    <w:rsid w:val="007C5968"/>
    <w:rsid w:val="007C5FB4"/>
    <w:rsid w:val="007C60CE"/>
    <w:rsid w:val="007C6480"/>
    <w:rsid w:val="007C6D18"/>
    <w:rsid w:val="007C71EC"/>
    <w:rsid w:val="007C7B9B"/>
    <w:rsid w:val="007C7F58"/>
    <w:rsid w:val="007D05FB"/>
    <w:rsid w:val="007D0D69"/>
    <w:rsid w:val="007D0FBB"/>
    <w:rsid w:val="007D1326"/>
    <w:rsid w:val="007D17CB"/>
    <w:rsid w:val="007D1CC4"/>
    <w:rsid w:val="007D2D46"/>
    <w:rsid w:val="007D2D7D"/>
    <w:rsid w:val="007D31E8"/>
    <w:rsid w:val="007D38DC"/>
    <w:rsid w:val="007D427D"/>
    <w:rsid w:val="007D4558"/>
    <w:rsid w:val="007D46D8"/>
    <w:rsid w:val="007D4BD6"/>
    <w:rsid w:val="007D4CBD"/>
    <w:rsid w:val="007D4DFB"/>
    <w:rsid w:val="007D52E1"/>
    <w:rsid w:val="007D55D2"/>
    <w:rsid w:val="007D59B1"/>
    <w:rsid w:val="007D5F0B"/>
    <w:rsid w:val="007D64C2"/>
    <w:rsid w:val="007D6E3A"/>
    <w:rsid w:val="007D71A1"/>
    <w:rsid w:val="007D72B1"/>
    <w:rsid w:val="007D74D5"/>
    <w:rsid w:val="007D790E"/>
    <w:rsid w:val="007D7CDC"/>
    <w:rsid w:val="007E018E"/>
    <w:rsid w:val="007E0413"/>
    <w:rsid w:val="007E0414"/>
    <w:rsid w:val="007E0723"/>
    <w:rsid w:val="007E0F14"/>
    <w:rsid w:val="007E1023"/>
    <w:rsid w:val="007E1226"/>
    <w:rsid w:val="007E13EA"/>
    <w:rsid w:val="007E1705"/>
    <w:rsid w:val="007E1A79"/>
    <w:rsid w:val="007E1BB4"/>
    <w:rsid w:val="007E2464"/>
    <w:rsid w:val="007E2504"/>
    <w:rsid w:val="007E2768"/>
    <w:rsid w:val="007E2AE2"/>
    <w:rsid w:val="007E2CDB"/>
    <w:rsid w:val="007E31DC"/>
    <w:rsid w:val="007E3D5F"/>
    <w:rsid w:val="007E4300"/>
    <w:rsid w:val="007E47CD"/>
    <w:rsid w:val="007E4854"/>
    <w:rsid w:val="007E49F3"/>
    <w:rsid w:val="007E551F"/>
    <w:rsid w:val="007E638E"/>
    <w:rsid w:val="007E703C"/>
    <w:rsid w:val="007E7451"/>
    <w:rsid w:val="007E7870"/>
    <w:rsid w:val="007F045E"/>
    <w:rsid w:val="007F046C"/>
    <w:rsid w:val="007F0D97"/>
    <w:rsid w:val="007F1125"/>
    <w:rsid w:val="007F149B"/>
    <w:rsid w:val="007F1A37"/>
    <w:rsid w:val="007F1D18"/>
    <w:rsid w:val="007F24F9"/>
    <w:rsid w:val="007F2A42"/>
    <w:rsid w:val="007F2DF1"/>
    <w:rsid w:val="007F3055"/>
    <w:rsid w:val="007F372D"/>
    <w:rsid w:val="007F384B"/>
    <w:rsid w:val="007F3AFB"/>
    <w:rsid w:val="007F3DD3"/>
    <w:rsid w:val="007F43E0"/>
    <w:rsid w:val="007F45EA"/>
    <w:rsid w:val="007F45F9"/>
    <w:rsid w:val="007F60E0"/>
    <w:rsid w:val="007F63E5"/>
    <w:rsid w:val="007F6CC2"/>
    <w:rsid w:val="007F7016"/>
    <w:rsid w:val="007F7B53"/>
    <w:rsid w:val="007F7CF4"/>
    <w:rsid w:val="007F7D50"/>
    <w:rsid w:val="008000E8"/>
    <w:rsid w:val="00800302"/>
    <w:rsid w:val="00800BA6"/>
    <w:rsid w:val="00801114"/>
    <w:rsid w:val="0080123B"/>
    <w:rsid w:val="008013A5"/>
    <w:rsid w:val="0080171C"/>
    <w:rsid w:val="008021C7"/>
    <w:rsid w:val="00802806"/>
    <w:rsid w:val="00802933"/>
    <w:rsid w:val="00803A9A"/>
    <w:rsid w:val="00804DA7"/>
    <w:rsid w:val="00805156"/>
    <w:rsid w:val="00805C46"/>
    <w:rsid w:val="00805ECA"/>
    <w:rsid w:val="00807D58"/>
    <w:rsid w:val="008106DC"/>
    <w:rsid w:val="00810ED3"/>
    <w:rsid w:val="00811ADA"/>
    <w:rsid w:val="0081237A"/>
    <w:rsid w:val="00812AA9"/>
    <w:rsid w:val="00812FF3"/>
    <w:rsid w:val="0081300F"/>
    <w:rsid w:val="00813D0E"/>
    <w:rsid w:val="00814A49"/>
    <w:rsid w:val="00815898"/>
    <w:rsid w:val="00815EFE"/>
    <w:rsid w:val="00816172"/>
    <w:rsid w:val="00816231"/>
    <w:rsid w:val="00816E12"/>
    <w:rsid w:val="00816F92"/>
    <w:rsid w:val="00817158"/>
    <w:rsid w:val="00817414"/>
    <w:rsid w:val="008208D9"/>
    <w:rsid w:val="00820FFD"/>
    <w:rsid w:val="00821D7D"/>
    <w:rsid w:val="0082204F"/>
    <w:rsid w:val="00822394"/>
    <w:rsid w:val="008235B2"/>
    <w:rsid w:val="0082385F"/>
    <w:rsid w:val="00823B32"/>
    <w:rsid w:val="00823DDC"/>
    <w:rsid w:val="00823FCE"/>
    <w:rsid w:val="008248EE"/>
    <w:rsid w:val="00824B25"/>
    <w:rsid w:val="00825B8B"/>
    <w:rsid w:val="00825F82"/>
    <w:rsid w:val="00826344"/>
    <w:rsid w:val="0082694D"/>
    <w:rsid w:val="00826A60"/>
    <w:rsid w:val="00827148"/>
    <w:rsid w:val="00827B1D"/>
    <w:rsid w:val="00827BA1"/>
    <w:rsid w:val="00827D6D"/>
    <w:rsid w:val="0083017D"/>
    <w:rsid w:val="008302B6"/>
    <w:rsid w:val="0083091A"/>
    <w:rsid w:val="00830E47"/>
    <w:rsid w:val="00830FF7"/>
    <w:rsid w:val="00831640"/>
    <w:rsid w:val="008318F3"/>
    <w:rsid w:val="00831EB3"/>
    <w:rsid w:val="00831F78"/>
    <w:rsid w:val="00833F99"/>
    <w:rsid w:val="00834946"/>
    <w:rsid w:val="00835162"/>
    <w:rsid w:val="00835675"/>
    <w:rsid w:val="008357CA"/>
    <w:rsid w:val="00835A76"/>
    <w:rsid w:val="00836FE0"/>
    <w:rsid w:val="00837245"/>
    <w:rsid w:val="008378FE"/>
    <w:rsid w:val="00837EEB"/>
    <w:rsid w:val="008401B5"/>
    <w:rsid w:val="00840A3D"/>
    <w:rsid w:val="00840BC2"/>
    <w:rsid w:val="00841345"/>
    <w:rsid w:val="008421FC"/>
    <w:rsid w:val="008422B6"/>
    <w:rsid w:val="008427AF"/>
    <w:rsid w:val="00842970"/>
    <w:rsid w:val="008429BC"/>
    <w:rsid w:val="00843509"/>
    <w:rsid w:val="00843AD1"/>
    <w:rsid w:val="00843CE8"/>
    <w:rsid w:val="00844841"/>
    <w:rsid w:val="00844873"/>
    <w:rsid w:val="00844FD0"/>
    <w:rsid w:val="00845463"/>
    <w:rsid w:val="00845CC7"/>
    <w:rsid w:val="008466E7"/>
    <w:rsid w:val="008477A4"/>
    <w:rsid w:val="00847D06"/>
    <w:rsid w:val="008501BB"/>
    <w:rsid w:val="0085105C"/>
    <w:rsid w:val="008513FF"/>
    <w:rsid w:val="008519B1"/>
    <w:rsid w:val="00851CC0"/>
    <w:rsid w:val="008524CF"/>
    <w:rsid w:val="008525B2"/>
    <w:rsid w:val="00852664"/>
    <w:rsid w:val="00852714"/>
    <w:rsid w:val="008534AA"/>
    <w:rsid w:val="00853886"/>
    <w:rsid w:val="00853F92"/>
    <w:rsid w:val="00854B47"/>
    <w:rsid w:val="00854DDD"/>
    <w:rsid w:val="008551AF"/>
    <w:rsid w:val="008552F9"/>
    <w:rsid w:val="00855890"/>
    <w:rsid w:val="00855A84"/>
    <w:rsid w:val="00855B12"/>
    <w:rsid w:val="00855DD8"/>
    <w:rsid w:val="00856822"/>
    <w:rsid w:val="00857A77"/>
    <w:rsid w:val="00857B77"/>
    <w:rsid w:val="00860629"/>
    <w:rsid w:val="00860935"/>
    <w:rsid w:val="00861053"/>
    <w:rsid w:val="00861600"/>
    <w:rsid w:val="00861713"/>
    <w:rsid w:val="00862249"/>
    <w:rsid w:val="0086297E"/>
    <w:rsid w:val="00863080"/>
    <w:rsid w:val="00863399"/>
    <w:rsid w:val="008648E2"/>
    <w:rsid w:val="008656B3"/>
    <w:rsid w:val="008659DC"/>
    <w:rsid w:val="00866124"/>
    <w:rsid w:val="00866DFF"/>
    <w:rsid w:val="00866E00"/>
    <w:rsid w:val="00867D4C"/>
    <w:rsid w:val="008700E8"/>
    <w:rsid w:val="00870117"/>
    <w:rsid w:val="00870248"/>
    <w:rsid w:val="00870330"/>
    <w:rsid w:val="008705BF"/>
    <w:rsid w:val="008723D1"/>
    <w:rsid w:val="008726EF"/>
    <w:rsid w:val="00872C6C"/>
    <w:rsid w:val="00873012"/>
    <w:rsid w:val="00873219"/>
    <w:rsid w:val="00873576"/>
    <w:rsid w:val="00873DB2"/>
    <w:rsid w:val="0087428B"/>
    <w:rsid w:val="0087465C"/>
    <w:rsid w:val="00874D0D"/>
    <w:rsid w:val="008757FE"/>
    <w:rsid w:val="00875AF0"/>
    <w:rsid w:val="00876269"/>
    <w:rsid w:val="00876F30"/>
    <w:rsid w:val="00877135"/>
    <w:rsid w:val="00877139"/>
    <w:rsid w:val="0087777C"/>
    <w:rsid w:val="00877CCD"/>
    <w:rsid w:val="00880FB4"/>
    <w:rsid w:val="008821B8"/>
    <w:rsid w:val="008822EE"/>
    <w:rsid w:val="008824C5"/>
    <w:rsid w:val="00882815"/>
    <w:rsid w:val="00882B85"/>
    <w:rsid w:val="008830E9"/>
    <w:rsid w:val="0088351C"/>
    <w:rsid w:val="00883B8F"/>
    <w:rsid w:val="00883BE6"/>
    <w:rsid w:val="00884543"/>
    <w:rsid w:val="008846CA"/>
    <w:rsid w:val="00884D6A"/>
    <w:rsid w:val="0088566B"/>
    <w:rsid w:val="00885983"/>
    <w:rsid w:val="008859ED"/>
    <w:rsid w:val="0088679C"/>
    <w:rsid w:val="00886AA7"/>
    <w:rsid w:val="00887072"/>
    <w:rsid w:val="008876A3"/>
    <w:rsid w:val="00887CA0"/>
    <w:rsid w:val="008907A3"/>
    <w:rsid w:val="00890A43"/>
    <w:rsid w:val="00890AA8"/>
    <w:rsid w:val="00891795"/>
    <w:rsid w:val="00891885"/>
    <w:rsid w:val="00891952"/>
    <w:rsid w:val="00891C81"/>
    <w:rsid w:val="008924C5"/>
    <w:rsid w:val="00892967"/>
    <w:rsid w:val="00892A75"/>
    <w:rsid w:val="00892D42"/>
    <w:rsid w:val="00892E76"/>
    <w:rsid w:val="00893645"/>
    <w:rsid w:val="00893AC9"/>
    <w:rsid w:val="00893D52"/>
    <w:rsid w:val="00895247"/>
    <w:rsid w:val="0089641A"/>
    <w:rsid w:val="00896858"/>
    <w:rsid w:val="00896C0B"/>
    <w:rsid w:val="00897158"/>
    <w:rsid w:val="00897DBB"/>
    <w:rsid w:val="008A0559"/>
    <w:rsid w:val="008A1DBC"/>
    <w:rsid w:val="008A1E94"/>
    <w:rsid w:val="008A2255"/>
    <w:rsid w:val="008A253E"/>
    <w:rsid w:val="008A2699"/>
    <w:rsid w:val="008A2919"/>
    <w:rsid w:val="008A2B02"/>
    <w:rsid w:val="008A2EB9"/>
    <w:rsid w:val="008A3A36"/>
    <w:rsid w:val="008A4089"/>
    <w:rsid w:val="008A47F1"/>
    <w:rsid w:val="008A4BA9"/>
    <w:rsid w:val="008A504B"/>
    <w:rsid w:val="008A534F"/>
    <w:rsid w:val="008A569D"/>
    <w:rsid w:val="008A571A"/>
    <w:rsid w:val="008A5A22"/>
    <w:rsid w:val="008A5F63"/>
    <w:rsid w:val="008A63BD"/>
    <w:rsid w:val="008A6A3B"/>
    <w:rsid w:val="008A7227"/>
    <w:rsid w:val="008A7A49"/>
    <w:rsid w:val="008B0551"/>
    <w:rsid w:val="008B0B75"/>
    <w:rsid w:val="008B0CE1"/>
    <w:rsid w:val="008B10EB"/>
    <w:rsid w:val="008B1F67"/>
    <w:rsid w:val="008B2176"/>
    <w:rsid w:val="008B2325"/>
    <w:rsid w:val="008B32FF"/>
    <w:rsid w:val="008B351E"/>
    <w:rsid w:val="008B3BEF"/>
    <w:rsid w:val="008B3C51"/>
    <w:rsid w:val="008B3C7F"/>
    <w:rsid w:val="008B4095"/>
    <w:rsid w:val="008B44FD"/>
    <w:rsid w:val="008B5263"/>
    <w:rsid w:val="008B5900"/>
    <w:rsid w:val="008B5F54"/>
    <w:rsid w:val="008B5F87"/>
    <w:rsid w:val="008B66D0"/>
    <w:rsid w:val="008B7073"/>
    <w:rsid w:val="008B7AD3"/>
    <w:rsid w:val="008C0095"/>
    <w:rsid w:val="008C0301"/>
    <w:rsid w:val="008C0A0F"/>
    <w:rsid w:val="008C0EB8"/>
    <w:rsid w:val="008C1327"/>
    <w:rsid w:val="008C1745"/>
    <w:rsid w:val="008C1755"/>
    <w:rsid w:val="008C295D"/>
    <w:rsid w:val="008C2B03"/>
    <w:rsid w:val="008C2BD2"/>
    <w:rsid w:val="008C2F01"/>
    <w:rsid w:val="008C36C5"/>
    <w:rsid w:val="008C382B"/>
    <w:rsid w:val="008C3D0F"/>
    <w:rsid w:val="008C3D53"/>
    <w:rsid w:val="008C3DA6"/>
    <w:rsid w:val="008C3FD3"/>
    <w:rsid w:val="008C44D8"/>
    <w:rsid w:val="008C47BF"/>
    <w:rsid w:val="008C47C6"/>
    <w:rsid w:val="008C5041"/>
    <w:rsid w:val="008C54F9"/>
    <w:rsid w:val="008C5608"/>
    <w:rsid w:val="008C5C35"/>
    <w:rsid w:val="008C6028"/>
    <w:rsid w:val="008C6186"/>
    <w:rsid w:val="008C64ED"/>
    <w:rsid w:val="008C652C"/>
    <w:rsid w:val="008C68C2"/>
    <w:rsid w:val="008C69FF"/>
    <w:rsid w:val="008C6B2B"/>
    <w:rsid w:val="008C6E60"/>
    <w:rsid w:val="008C6EBA"/>
    <w:rsid w:val="008C76EA"/>
    <w:rsid w:val="008C7F06"/>
    <w:rsid w:val="008D0D23"/>
    <w:rsid w:val="008D0F84"/>
    <w:rsid w:val="008D1440"/>
    <w:rsid w:val="008D151C"/>
    <w:rsid w:val="008D15B7"/>
    <w:rsid w:val="008D18E7"/>
    <w:rsid w:val="008D19F4"/>
    <w:rsid w:val="008D1AA4"/>
    <w:rsid w:val="008D200C"/>
    <w:rsid w:val="008D2AFF"/>
    <w:rsid w:val="008D2C4E"/>
    <w:rsid w:val="008D3867"/>
    <w:rsid w:val="008D3C1E"/>
    <w:rsid w:val="008D423D"/>
    <w:rsid w:val="008D43BB"/>
    <w:rsid w:val="008D4A26"/>
    <w:rsid w:val="008D4BB1"/>
    <w:rsid w:val="008D506D"/>
    <w:rsid w:val="008D50B4"/>
    <w:rsid w:val="008D5489"/>
    <w:rsid w:val="008D5A9C"/>
    <w:rsid w:val="008D5C51"/>
    <w:rsid w:val="008D65EF"/>
    <w:rsid w:val="008D7385"/>
    <w:rsid w:val="008D761F"/>
    <w:rsid w:val="008D796C"/>
    <w:rsid w:val="008E0071"/>
    <w:rsid w:val="008E0185"/>
    <w:rsid w:val="008E0535"/>
    <w:rsid w:val="008E07B1"/>
    <w:rsid w:val="008E0C90"/>
    <w:rsid w:val="008E16E6"/>
    <w:rsid w:val="008E1E60"/>
    <w:rsid w:val="008E21E0"/>
    <w:rsid w:val="008E2704"/>
    <w:rsid w:val="008E38E8"/>
    <w:rsid w:val="008E4490"/>
    <w:rsid w:val="008E4678"/>
    <w:rsid w:val="008E4A86"/>
    <w:rsid w:val="008E4BD9"/>
    <w:rsid w:val="008E4C22"/>
    <w:rsid w:val="008E4D8C"/>
    <w:rsid w:val="008E5229"/>
    <w:rsid w:val="008E527E"/>
    <w:rsid w:val="008E5AB6"/>
    <w:rsid w:val="008E6C75"/>
    <w:rsid w:val="008E6D48"/>
    <w:rsid w:val="008E70AA"/>
    <w:rsid w:val="008E7402"/>
    <w:rsid w:val="008F0108"/>
    <w:rsid w:val="008F073E"/>
    <w:rsid w:val="008F1C30"/>
    <w:rsid w:val="008F2DAD"/>
    <w:rsid w:val="008F3F9A"/>
    <w:rsid w:val="008F400A"/>
    <w:rsid w:val="008F474B"/>
    <w:rsid w:val="008F4960"/>
    <w:rsid w:val="008F5481"/>
    <w:rsid w:val="008F60FB"/>
    <w:rsid w:val="008F6546"/>
    <w:rsid w:val="008F6609"/>
    <w:rsid w:val="008F6B48"/>
    <w:rsid w:val="008F6FA6"/>
    <w:rsid w:val="008F6FE2"/>
    <w:rsid w:val="008F739F"/>
    <w:rsid w:val="0090022A"/>
    <w:rsid w:val="009008D9"/>
    <w:rsid w:val="00900A27"/>
    <w:rsid w:val="00900C1D"/>
    <w:rsid w:val="00900CCC"/>
    <w:rsid w:val="00901067"/>
    <w:rsid w:val="00901875"/>
    <w:rsid w:val="00901AA4"/>
    <w:rsid w:val="00902548"/>
    <w:rsid w:val="00902937"/>
    <w:rsid w:val="00903007"/>
    <w:rsid w:val="009034D9"/>
    <w:rsid w:val="009035B3"/>
    <w:rsid w:val="009037F9"/>
    <w:rsid w:val="00903964"/>
    <w:rsid w:val="00903ACE"/>
    <w:rsid w:val="00903BF3"/>
    <w:rsid w:val="00903C70"/>
    <w:rsid w:val="009042F7"/>
    <w:rsid w:val="00904828"/>
    <w:rsid w:val="009049A8"/>
    <w:rsid w:val="00904A4F"/>
    <w:rsid w:val="0090563C"/>
    <w:rsid w:val="00905688"/>
    <w:rsid w:val="00905F0D"/>
    <w:rsid w:val="0090607E"/>
    <w:rsid w:val="009074C1"/>
    <w:rsid w:val="00907A0B"/>
    <w:rsid w:val="00907A7E"/>
    <w:rsid w:val="00907AF1"/>
    <w:rsid w:val="0091047A"/>
    <w:rsid w:val="009104DC"/>
    <w:rsid w:val="00910935"/>
    <w:rsid w:val="009109B0"/>
    <w:rsid w:val="00910CDC"/>
    <w:rsid w:val="0091110C"/>
    <w:rsid w:val="00911E37"/>
    <w:rsid w:val="00912334"/>
    <w:rsid w:val="009124AB"/>
    <w:rsid w:val="0091265A"/>
    <w:rsid w:val="00913190"/>
    <w:rsid w:val="009139F6"/>
    <w:rsid w:val="00913F72"/>
    <w:rsid w:val="0091413D"/>
    <w:rsid w:val="009147C1"/>
    <w:rsid w:val="00914983"/>
    <w:rsid w:val="00914D91"/>
    <w:rsid w:val="00915302"/>
    <w:rsid w:val="0091592F"/>
    <w:rsid w:val="00916801"/>
    <w:rsid w:val="0091707B"/>
    <w:rsid w:val="009174A2"/>
    <w:rsid w:val="00917B92"/>
    <w:rsid w:val="00917C86"/>
    <w:rsid w:val="00917D7E"/>
    <w:rsid w:val="00921313"/>
    <w:rsid w:val="00921D5E"/>
    <w:rsid w:val="00922113"/>
    <w:rsid w:val="00922D89"/>
    <w:rsid w:val="009239B3"/>
    <w:rsid w:val="00923DC8"/>
    <w:rsid w:val="00923EFF"/>
    <w:rsid w:val="00924086"/>
    <w:rsid w:val="0092447E"/>
    <w:rsid w:val="0092487A"/>
    <w:rsid w:val="0092497C"/>
    <w:rsid w:val="00924F3D"/>
    <w:rsid w:val="00925177"/>
    <w:rsid w:val="00925A2D"/>
    <w:rsid w:val="0092660C"/>
    <w:rsid w:val="00926D0B"/>
    <w:rsid w:val="009276F6"/>
    <w:rsid w:val="00927F81"/>
    <w:rsid w:val="009309FF"/>
    <w:rsid w:val="00930B10"/>
    <w:rsid w:val="00930B7F"/>
    <w:rsid w:val="00930BD6"/>
    <w:rsid w:val="00930FF3"/>
    <w:rsid w:val="009314BB"/>
    <w:rsid w:val="00931E2A"/>
    <w:rsid w:val="009331FC"/>
    <w:rsid w:val="0093347F"/>
    <w:rsid w:val="00933485"/>
    <w:rsid w:val="0093429F"/>
    <w:rsid w:val="009356E0"/>
    <w:rsid w:val="00935F56"/>
    <w:rsid w:val="00936002"/>
    <w:rsid w:val="00936402"/>
    <w:rsid w:val="00936600"/>
    <w:rsid w:val="00936630"/>
    <w:rsid w:val="00936641"/>
    <w:rsid w:val="00936789"/>
    <w:rsid w:val="00936A09"/>
    <w:rsid w:val="00937683"/>
    <w:rsid w:val="0093784B"/>
    <w:rsid w:val="00937A60"/>
    <w:rsid w:val="00937AF1"/>
    <w:rsid w:val="0094067D"/>
    <w:rsid w:val="0094072E"/>
    <w:rsid w:val="0094101A"/>
    <w:rsid w:val="009410E2"/>
    <w:rsid w:val="009415CB"/>
    <w:rsid w:val="00941794"/>
    <w:rsid w:val="00941B8E"/>
    <w:rsid w:val="00941DBA"/>
    <w:rsid w:val="00941E27"/>
    <w:rsid w:val="00942228"/>
    <w:rsid w:val="00942251"/>
    <w:rsid w:val="009427A4"/>
    <w:rsid w:val="00943308"/>
    <w:rsid w:val="009436ED"/>
    <w:rsid w:val="00944314"/>
    <w:rsid w:val="0094477B"/>
    <w:rsid w:val="00944A8E"/>
    <w:rsid w:val="00945514"/>
    <w:rsid w:val="00945E81"/>
    <w:rsid w:val="009463F7"/>
    <w:rsid w:val="00946436"/>
    <w:rsid w:val="00946843"/>
    <w:rsid w:val="0094694D"/>
    <w:rsid w:val="009475F4"/>
    <w:rsid w:val="00947612"/>
    <w:rsid w:val="009479F2"/>
    <w:rsid w:val="00947C2A"/>
    <w:rsid w:val="00947CF1"/>
    <w:rsid w:val="00947E67"/>
    <w:rsid w:val="009502FF"/>
    <w:rsid w:val="0095065C"/>
    <w:rsid w:val="00950903"/>
    <w:rsid w:val="0095092F"/>
    <w:rsid w:val="009512FE"/>
    <w:rsid w:val="00951B41"/>
    <w:rsid w:val="009522B9"/>
    <w:rsid w:val="009523CE"/>
    <w:rsid w:val="00952C38"/>
    <w:rsid w:val="009534A2"/>
    <w:rsid w:val="00953663"/>
    <w:rsid w:val="00954F61"/>
    <w:rsid w:val="0095503A"/>
    <w:rsid w:val="009556D2"/>
    <w:rsid w:val="0095591A"/>
    <w:rsid w:val="00955D87"/>
    <w:rsid w:val="00956D67"/>
    <w:rsid w:val="00957029"/>
    <w:rsid w:val="009579DF"/>
    <w:rsid w:val="00960448"/>
    <w:rsid w:val="009609C9"/>
    <w:rsid w:val="00960A06"/>
    <w:rsid w:val="00960E23"/>
    <w:rsid w:val="00960FEC"/>
    <w:rsid w:val="0096117A"/>
    <w:rsid w:val="00961291"/>
    <w:rsid w:val="00961833"/>
    <w:rsid w:val="00961BA5"/>
    <w:rsid w:val="00961E2B"/>
    <w:rsid w:val="009620EC"/>
    <w:rsid w:val="0096296B"/>
    <w:rsid w:val="00963188"/>
    <w:rsid w:val="009636E9"/>
    <w:rsid w:val="0096476A"/>
    <w:rsid w:val="009648FF"/>
    <w:rsid w:val="009655B2"/>
    <w:rsid w:val="00965D66"/>
    <w:rsid w:val="00966C0E"/>
    <w:rsid w:val="0096756B"/>
    <w:rsid w:val="009675BC"/>
    <w:rsid w:val="009675FE"/>
    <w:rsid w:val="00967678"/>
    <w:rsid w:val="00967EC0"/>
    <w:rsid w:val="00967FAD"/>
    <w:rsid w:val="009701DC"/>
    <w:rsid w:val="009706E9"/>
    <w:rsid w:val="00970A85"/>
    <w:rsid w:val="009711F0"/>
    <w:rsid w:val="0097249D"/>
    <w:rsid w:val="009738C9"/>
    <w:rsid w:val="009738CA"/>
    <w:rsid w:val="00973D6E"/>
    <w:rsid w:val="00973DC3"/>
    <w:rsid w:val="00973EFA"/>
    <w:rsid w:val="009743CB"/>
    <w:rsid w:val="00974D40"/>
    <w:rsid w:val="00974E2D"/>
    <w:rsid w:val="0097562E"/>
    <w:rsid w:val="009757E9"/>
    <w:rsid w:val="00975B84"/>
    <w:rsid w:val="00975CFF"/>
    <w:rsid w:val="00975E1B"/>
    <w:rsid w:val="00976952"/>
    <w:rsid w:val="00976A78"/>
    <w:rsid w:val="00977033"/>
    <w:rsid w:val="00977384"/>
    <w:rsid w:val="00977717"/>
    <w:rsid w:val="00977A60"/>
    <w:rsid w:val="0098044D"/>
    <w:rsid w:val="00980792"/>
    <w:rsid w:val="00980B7B"/>
    <w:rsid w:val="00980DBE"/>
    <w:rsid w:val="00981C9F"/>
    <w:rsid w:val="00981EEC"/>
    <w:rsid w:val="0098276A"/>
    <w:rsid w:val="00982C1E"/>
    <w:rsid w:val="00982DA7"/>
    <w:rsid w:val="00983006"/>
    <w:rsid w:val="00983226"/>
    <w:rsid w:val="00983B72"/>
    <w:rsid w:val="009841EF"/>
    <w:rsid w:val="00984465"/>
    <w:rsid w:val="009846E0"/>
    <w:rsid w:val="009855C6"/>
    <w:rsid w:val="009856FF"/>
    <w:rsid w:val="00985D57"/>
    <w:rsid w:val="009862E8"/>
    <w:rsid w:val="00986ED0"/>
    <w:rsid w:val="00987F96"/>
    <w:rsid w:val="009900FC"/>
    <w:rsid w:val="00990510"/>
    <w:rsid w:val="009907CE"/>
    <w:rsid w:val="00990CB9"/>
    <w:rsid w:val="00990CD2"/>
    <w:rsid w:val="00991FA0"/>
    <w:rsid w:val="009929A9"/>
    <w:rsid w:val="00993212"/>
    <w:rsid w:val="009939A3"/>
    <w:rsid w:val="0099422F"/>
    <w:rsid w:val="009946A8"/>
    <w:rsid w:val="00994B18"/>
    <w:rsid w:val="00994DEB"/>
    <w:rsid w:val="00995256"/>
    <w:rsid w:val="009958BD"/>
    <w:rsid w:val="00995AA6"/>
    <w:rsid w:val="00995DFC"/>
    <w:rsid w:val="00996568"/>
    <w:rsid w:val="009975E3"/>
    <w:rsid w:val="00997913"/>
    <w:rsid w:val="009A0306"/>
    <w:rsid w:val="009A05F1"/>
    <w:rsid w:val="009A107D"/>
    <w:rsid w:val="009A145B"/>
    <w:rsid w:val="009A1C91"/>
    <w:rsid w:val="009A217B"/>
    <w:rsid w:val="009A218C"/>
    <w:rsid w:val="009A23FF"/>
    <w:rsid w:val="009A2BA7"/>
    <w:rsid w:val="009A2EB5"/>
    <w:rsid w:val="009A3817"/>
    <w:rsid w:val="009A38D6"/>
    <w:rsid w:val="009A392E"/>
    <w:rsid w:val="009A3B1E"/>
    <w:rsid w:val="009A4258"/>
    <w:rsid w:val="009A4B4F"/>
    <w:rsid w:val="009A4C7D"/>
    <w:rsid w:val="009A4D64"/>
    <w:rsid w:val="009A4E9E"/>
    <w:rsid w:val="009A5642"/>
    <w:rsid w:val="009A5A4A"/>
    <w:rsid w:val="009A5C7A"/>
    <w:rsid w:val="009A640C"/>
    <w:rsid w:val="009A6526"/>
    <w:rsid w:val="009A6B43"/>
    <w:rsid w:val="009A6F05"/>
    <w:rsid w:val="009A6F69"/>
    <w:rsid w:val="009A7107"/>
    <w:rsid w:val="009A71D6"/>
    <w:rsid w:val="009A72B0"/>
    <w:rsid w:val="009A73A5"/>
    <w:rsid w:val="009B1B46"/>
    <w:rsid w:val="009B1DED"/>
    <w:rsid w:val="009B24A9"/>
    <w:rsid w:val="009B2A47"/>
    <w:rsid w:val="009B32D3"/>
    <w:rsid w:val="009B35DB"/>
    <w:rsid w:val="009B3B13"/>
    <w:rsid w:val="009B4035"/>
    <w:rsid w:val="009B440B"/>
    <w:rsid w:val="009B4441"/>
    <w:rsid w:val="009B452C"/>
    <w:rsid w:val="009B4708"/>
    <w:rsid w:val="009B5013"/>
    <w:rsid w:val="009B5149"/>
    <w:rsid w:val="009B5632"/>
    <w:rsid w:val="009B5E02"/>
    <w:rsid w:val="009B6008"/>
    <w:rsid w:val="009B685F"/>
    <w:rsid w:val="009B7018"/>
    <w:rsid w:val="009B7436"/>
    <w:rsid w:val="009B7C9D"/>
    <w:rsid w:val="009B7D54"/>
    <w:rsid w:val="009B7E8A"/>
    <w:rsid w:val="009C00D3"/>
    <w:rsid w:val="009C08D1"/>
    <w:rsid w:val="009C09DE"/>
    <w:rsid w:val="009C0C95"/>
    <w:rsid w:val="009C0F78"/>
    <w:rsid w:val="009C1715"/>
    <w:rsid w:val="009C1DEB"/>
    <w:rsid w:val="009C29B9"/>
    <w:rsid w:val="009C2A10"/>
    <w:rsid w:val="009C3E95"/>
    <w:rsid w:val="009C3FC2"/>
    <w:rsid w:val="009C43FE"/>
    <w:rsid w:val="009C476B"/>
    <w:rsid w:val="009C4BC1"/>
    <w:rsid w:val="009C4F05"/>
    <w:rsid w:val="009C57D7"/>
    <w:rsid w:val="009C5989"/>
    <w:rsid w:val="009C6ECA"/>
    <w:rsid w:val="009C71DA"/>
    <w:rsid w:val="009D0125"/>
    <w:rsid w:val="009D0140"/>
    <w:rsid w:val="009D0214"/>
    <w:rsid w:val="009D02CC"/>
    <w:rsid w:val="009D07A0"/>
    <w:rsid w:val="009D0944"/>
    <w:rsid w:val="009D0B0F"/>
    <w:rsid w:val="009D0E48"/>
    <w:rsid w:val="009D10A5"/>
    <w:rsid w:val="009D1BAF"/>
    <w:rsid w:val="009D2A2B"/>
    <w:rsid w:val="009D2C41"/>
    <w:rsid w:val="009D375F"/>
    <w:rsid w:val="009D38F6"/>
    <w:rsid w:val="009D399E"/>
    <w:rsid w:val="009D3B05"/>
    <w:rsid w:val="009D3FB4"/>
    <w:rsid w:val="009D4196"/>
    <w:rsid w:val="009D47E5"/>
    <w:rsid w:val="009D4936"/>
    <w:rsid w:val="009D540E"/>
    <w:rsid w:val="009D5531"/>
    <w:rsid w:val="009D5622"/>
    <w:rsid w:val="009D5645"/>
    <w:rsid w:val="009D5885"/>
    <w:rsid w:val="009D59B6"/>
    <w:rsid w:val="009D5DFA"/>
    <w:rsid w:val="009D653B"/>
    <w:rsid w:val="009D6B1D"/>
    <w:rsid w:val="009D6F7D"/>
    <w:rsid w:val="009D72BA"/>
    <w:rsid w:val="009D7503"/>
    <w:rsid w:val="009D7C72"/>
    <w:rsid w:val="009E03FF"/>
    <w:rsid w:val="009E1653"/>
    <w:rsid w:val="009E18A9"/>
    <w:rsid w:val="009E1BB9"/>
    <w:rsid w:val="009E21F0"/>
    <w:rsid w:val="009E2329"/>
    <w:rsid w:val="009E3104"/>
    <w:rsid w:val="009E33F2"/>
    <w:rsid w:val="009E3453"/>
    <w:rsid w:val="009E36FA"/>
    <w:rsid w:val="009E3892"/>
    <w:rsid w:val="009E39F4"/>
    <w:rsid w:val="009E3EB4"/>
    <w:rsid w:val="009E3F6D"/>
    <w:rsid w:val="009E400A"/>
    <w:rsid w:val="009E4094"/>
    <w:rsid w:val="009E41D4"/>
    <w:rsid w:val="009E4AB9"/>
    <w:rsid w:val="009E4B29"/>
    <w:rsid w:val="009E4CD3"/>
    <w:rsid w:val="009E4FC0"/>
    <w:rsid w:val="009E50C9"/>
    <w:rsid w:val="009E53E6"/>
    <w:rsid w:val="009E5CAA"/>
    <w:rsid w:val="009E64AB"/>
    <w:rsid w:val="009E6AB2"/>
    <w:rsid w:val="009E6E6D"/>
    <w:rsid w:val="009E78EE"/>
    <w:rsid w:val="009F0177"/>
    <w:rsid w:val="009F0213"/>
    <w:rsid w:val="009F0D22"/>
    <w:rsid w:val="009F13B4"/>
    <w:rsid w:val="009F16F7"/>
    <w:rsid w:val="009F1E00"/>
    <w:rsid w:val="009F2003"/>
    <w:rsid w:val="009F200E"/>
    <w:rsid w:val="009F2C2B"/>
    <w:rsid w:val="009F3024"/>
    <w:rsid w:val="009F38D6"/>
    <w:rsid w:val="009F3F50"/>
    <w:rsid w:val="009F4DAE"/>
    <w:rsid w:val="009F59D9"/>
    <w:rsid w:val="009F60A1"/>
    <w:rsid w:val="009F649E"/>
    <w:rsid w:val="009F6BAA"/>
    <w:rsid w:val="009F6E92"/>
    <w:rsid w:val="009F748E"/>
    <w:rsid w:val="009F75DF"/>
    <w:rsid w:val="00A0003C"/>
    <w:rsid w:val="00A00174"/>
    <w:rsid w:val="00A00228"/>
    <w:rsid w:val="00A002F7"/>
    <w:rsid w:val="00A012B0"/>
    <w:rsid w:val="00A01839"/>
    <w:rsid w:val="00A019E0"/>
    <w:rsid w:val="00A027A5"/>
    <w:rsid w:val="00A027BA"/>
    <w:rsid w:val="00A02E4D"/>
    <w:rsid w:val="00A02E92"/>
    <w:rsid w:val="00A04645"/>
    <w:rsid w:val="00A0488D"/>
    <w:rsid w:val="00A04BA3"/>
    <w:rsid w:val="00A0506A"/>
    <w:rsid w:val="00A05327"/>
    <w:rsid w:val="00A05971"/>
    <w:rsid w:val="00A05F06"/>
    <w:rsid w:val="00A06AE1"/>
    <w:rsid w:val="00A06C9F"/>
    <w:rsid w:val="00A06E11"/>
    <w:rsid w:val="00A073F6"/>
    <w:rsid w:val="00A10017"/>
    <w:rsid w:val="00A100A1"/>
    <w:rsid w:val="00A10CE4"/>
    <w:rsid w:val="00A11177"/>
    <w:rsid w:val="00A11BEC"/>
    <w:rsid w:val="00A123B6"/>
    <w:rsid w:val="00A1267C"/>
    <w:rsid w:val="00A12877"/>
    <w:rsid w:val="00A136D7"/>
    <w:rsid w:val="00A14259"/>
    <w:rsid w:val="00A143DF"/>
    <w:rsid w:val="00A14711"/>
    <w:rsid w:val="00A14A57"/>
    <w:rsid w:val="00A1524E"/>
    <w:rsid w:val="00A152FB"/>
    <w:rsid w:val="00A155A8"/>
    <w:rsid w:val="00A158EB"/>
    <w:rsid w:val="00A17219"/>
    <w:rsid w:val="00A17C1E"/>
    <w:rsid w:val="00A17C4A"/>
    <w:rsid w:val="00A17FB9"/>
    <w:rsid w:val="00A2058A"/>
    <w:rsid w:val="00A2059F"/>
    <w:rsid w:val="00A205F2"/>
    <w:rsid w:val="00A20676"/>
    <w:rsid w:val="00A20B31"/>
    <w:rsid w:val="00A21942"/>
    <w:rsid w:val="00A22417"/>
    <w:rsid w:val="00A22E51"/>
    <w:rsid w:val="00A22EDE"/>
    <w:rsid w:val="00A22F1D"/>
    <w:rsid w:val="00A23867"/>
    <w:rsid w:val="00A23C64"/>
    <w:rsid w:val="00A24846"/>
    <w:rsid w:val="00A2492E"/>
    <w:rsid w:val="00A24AF2"/>
    <w:rsid w:val="00A2515F"/>
    <w:rsid w:val="00A25322"/>
    <w:rsid w:val="00A25515"/>
    <w:rsid w:val="00A25923"/>
    <w:rsid w:val="00A259F3"/>
    <w:rsid w:val="00A26601"/>
    <w:rsid w:val="00A26E29"/>
    <w:rsid w:val="00A26F8B"/>
    <w:rsid w:val="00A2704D"/>
    <w:rsid w:val="00A27804"/>
    <w:rsid w:val="00A27DFC"/>
    <w:rsid w:val="00A27EF6"/>
    <w:rsid w:val="00A3084B"/>
    <w:rsid w:val="00A315E8"/>
    <w:rsid w:val="00A3195D"/>
    <w:rsid w:val="00A31A4B"/>
    <w:rsid w:val="00A31B46"/>
    <w:rsid w:val="00A32FA5"/>
    <w:rsid w:val="00A33038"/>
    <w:rsid w:val="00A3367B"/>
    <w:rsid w:val="00A33C20"/>
    <w:rsid w:val="00A3456B"/>
    <w:rsid w:val="00A35C2C"/>
    <w:rsid w:val="00A360F9"/>
    <w:rsid w:val="00A362C4"/>
    <w:rsid w:val="00A366BB"/>
    <w:rsid w:val="00A378D7"/>
    <w:rsid w:val="00A37946"/>
    <w:rsid w:val="00A406BE"/>
    <w:rsid w:val="00A40B54"/>
    <w:rsid w:val="00A41507"/>
    <w:rsid w:val="00A417F9"/>
    <w:rsid w:val="00A41AB2"/>
    <w:rsid w:val="00A41E01"/>
    <w:rsid w:val="00A4220D"/>
    <w:rsid w:val="00A429B3"/>
    <w:rsid w:val="00A42A3F"/>
    <w:rsid w:val="00A4310F"/>
    <w:rsid w:val="00A43CC7"/>
    <w:rsid w:val="00A43F98"/>
    <w:rsid w:val="00A44D49"/>
    <w:rsid w:val="00A45234"/>
    <w:rsid w:val="00A45993"/>
    <w:rsid w:val="00A461C1"/>
    <w:rsid w:val="00A461FB"/>
    <w:rsid w:val="00A462A6"/>
    <w:rsid w:val="00A46707"/>
    <w:rsid w:val="00A4678F"/>
    <w:rsid w:val="00A46FFB"/>
    <w:rsid w:val="00A474E0"/>
    <w:rsid w:val="00A47584"/>
    <w:rsid w:val="00A477E5"/>
    <w:rsid w:val="00A47F9D"/>
    <w:rsid w:val="00A50959"/>
    <w:rsid w:val="00A515E7"/>
    <w:rsid w:val="00A51BD0"/>
    <w:rsid w:val="00A523F3"/>
    <w:rsid w:val="00A526BB"/>
    <w:rsid w:val="00A53BAB"/>
    <w:rsid w:val="00A53BF7"/>
    <w:rsid w:val="00A53F7B"/>
    <w:rsid w:val="00A5502C"/>
    <w:rsid w:val="00A55673"/>
    <w:rsid w:val="00A5583B"/>
    <w:rsid w:val="00A56265"/>
    <w:rsid w:val="00A568D3"/>
    <w:rsid w:val="00A578B8"/>
    <w:rsid w:val="00A6022B"/>
    <w:rsid w:val="00A6022C"/>
    <w:rsid w:val="00A603AC"/>
    <w:rsid w:val="00A60CCB"/>
    <w:rsid w:val="00A60F18"/>
    <w:rsid w:val="00A63202"/>
    <w:rsid w:val="00A633B0"/>
    <w:rsid w:val="00A64145"/>
    <w:rsid w:val="00A64D9B"/>
    <w:rsid w:val="00A65082"/>
    <w:rsid w:val="00A658F8"/>
    <w:rsid w:val="00A66150"/>
    <w:rsid w:val="00A66EA9"/>
    <w:rsid w:val="00A67017"/>
    <w:rsid w:val="00A6735A"/>
    <w:rsid w:val="00A67DB6"/>
    <w:rsid w:val="00A67EBB"/>
    <w:rsid w:val="00A70407"/>
    <w:rsid w:val="00A7102C"/>
    <w:rsid w:val="00A7119F"/>
    <w:rsid w:val="00A7195E"/>
    <w:rsid w:val="00A719EA"/>
    <w:rsid w:val="00A71E3D"/>
    <w:rsid w:val="00A71E81"/>
    <w:rsid w:val="00A71F1E"/>
    <w:rsid w:val="00A72488"/>
    <w:rsid w:val="00A727BE"/>
    <w:rsid w:val="00A72C1C"/>
    <w:rsid w:val="00A72CDE"/>
    <w:rsid w:val="00A73E5E"/>
    <w:rsid w:val="00A73EC9"/>
    <w:rsid w:val="00A7446A"/>
    <w:rsid w:val="00A74E97"/>
    <w:rsid w:val="00A74FD3"/>
    <w:rsid w:val="00A75057"/>
    <w:rsid w:val="00A7590C"/>
    <w:rsid w:val="00A75C34"/>
    <w:rsid w:val="00A75DC4"/>
    <w:rsid w:val="00A76064"/>
    <w:rsid w:val="00A76240"/>
    <w:rsid w:val="00A7665B"/>
    <w:rsid w:val="00A76728"/>
    <w:rsid w:val="00A76805"/>
    <w:rsid w:val="00A76D57"/>
    <w:rsid w:val="00A77011"/>
    <w:rsid w:val="00A77CDF"/>
    <w:rsid w:val="00A80A00"/>
    <w:rsid w:val="00A80BED"/>
    <w:rsid w:val="00A81993"/>
    <w:rsid w:val="00A81D07"/>
    <w:rsid w:val="00A82326"/>
    <w:rsid w:val="00A82CBF"/>
    <w:rsid w:val="00A82E19"/>
    <w:rsid w:val="00A83A40"/>
    <w:rsid w:val="00A84046"/>
    <w:rsid w:val="00A84404"/>
    <w:rsid w:val="00A84654"/>
    <w:rsid w:val="00A8603C"/>
    <w:rsid w:val="00A86511"/>
    <w:rsid w:val="00A86659"/>
    <w:rsid w:val="00A866E7"/>
    <w:rsid w:val="00A86A62"/>
    <w:rsid w:val="00A90957"/>
    <w:rsid w:val="00A90FB5"/>
    <w:rsid w:val="00A91B9D"/>
    <w:rsid w:val="00A923F0"/>
    <w:rsid w:val="00A92523"/>
    <w:rsid w:val="00A9297C"/>
    <w:rsid w:val="00A92A85"/>
    <w:rsid w:val="00A92A8B"/>
    <w:rsid w:val="00A92D61"/>
    <w:rsid w:val="00A92E94"/>
    <w:rsid w:val="00A93639"/>
    <w:rsid w:val="00A937B6"/>
    <w:rsid w:val="00A9381E"/>
    <w:rsid w:val="00A9413C"/>
    <w:rsid w:val="00A94250"/>
    <w:rsid w:val="00A947BB"/>
    <w:rsid w:val="00A949CA"/>
    <w:rsid w:val="00A94E0C"/>
    <w:rsid w:val="00A95136"/>
    <w:rsid w:val="00A9578A"/>
    <w:rsid w:val="00A968E2"/>
    <w:rsid w:val="00A96E55"/>
    <w:rsid w:val="00A970D6"/>
    <w:rsid w:val="00A97E95"/>
    <w:rsid w:val="00AA0895"/>
    <w:rsid w:val="00AA0B04"/>
    <w:rsid w:val="00AA0C42"/>
    <w:rsid w:val="00AA0E0F"/>
    <w:rsid w:val="00AA1468"/>
    <w:rsid w:val="00AA1994"/>
    <w:rsid w:val="00AA2430"/>
    <w:rsid w:val="00AA2A7F"/>
    <w:rsid w:val="00AA3695"/>
    <w:rsid w:val="00AA3DB6"/>
    <w:rsid w:val="00AA3DDC"/>
    <w:rsid w:val="00AA3FD8"/>
    <w:rsid w:val="00AA552B"/>
    <w:rsid w:val="00AA60DE"/>
    <w:rsid w:val="00AA62AC"/>
    <w:rsid w:val="00AA651C"/>
    <w:rsid w:val="00AA702A"/>
    <w:rsid w:val="00AB0160"/>
    <w:rsid w:val="00AB05AA"/>
    <w:rsid w:val="00AB060F"/>
    <w:rsid w:val="00AB07F5"/>
    <w:rsid w:val="00AB0BF0"/>
    <w:rsid w:val="00AB0C1F"/>
    <w:rsid w:val="00AB0D57"/>
    <w:rsid w:val="00AB1061"/>
    <w:rsid w:val="00AB1178"/>
    <w:rsid w:val="00AB1237"/>
    <w:rsid w:val="00AB1485"/>
    <w:rsid w:val="00AB1799"/>
    <w:rsid w:val="00AB191C"/>
    <w:rsid w:val="00AB204C"/>
    <w:rsid w:val="00AB270E"/>
    <w:rsid w:val="00AB2775"/>
    <w:rsid w:val="00AB3EAE"/>
    <w:rsid w:val="00AB443D"/>
    <w:rsid w:val="00AB4B9F"/>
    <w:rsid w:val="00AB4BAC"/>
    <w:rsid w:val="00AB4BDD"/>
    <w:rsid w:val="00AB509F"/>
    <w:rsid w:val="00AB5108"/>
    <w:rsid w:val="00AB5757"/>
    <w:rsid w:val="00AB61F2"/>
    <w:rsid w:val="00AB63E8"/>
    <w:rsid w:val="00AB6F28"/>
    <w:rsid w:val="00AB700A"/>
    <w:rsid w:val="00AC04F5"/>
    <w:rsid w:val="00AC07FC"/>
    <w:rsid w:val="00AC1A3E"/>
    <w:rsid w:val="00AC249A"/>
    <w:rsid w:val="00AC27C6"/>
    <w:rsid w:val="00AC2F4F"/>
    <w:rsid w:val="00AC3048"/>
    <w:rsid w:val="00AC3339"/>
    <w:rsid w:val="00AC33CD"/>
    <w:rsid w:val="00AC38C5"/>
    <w:rsid w:val="00AC44DE"/>
    <w:rsid w:val="00AC480C"/>
    <w:rsid w:val="00AC6013"/>
    <w:rsid w:val="00AC66B7"/>
    <w:rsid w:val="00AC69DD"/>
    <w:rsid w:val="00AC6C75"/>
    <w:rsid w:val="00AC6C88"/>
    <w:rsid w:val="00AC71BF"/>
    <w:rsid w:val="00AC77AD"/>
    <w:rsid w:val="00AC7838"/>
    <w:rsid w:val="00AC7E0D"/>
    <w:rsid w:val="00AD0239"/>
    <w:rsid w:val="00AD0930"/>
    <w:rsid w:val="00AD0C51"/>
    <w:rsid w:val="00AD1196"/>
    <w:rsid w:val="00AD12A2"/>
    <w:rsid w:val="00AD1527"/>
    <w:rsid w:val="00AD1A64"/>
    <w:rsid w:val="00AD1C35"/>
    <w:rsid w:val="00AD1DC3"/>
    <w:rsid w:val="00AD282A"/>
    <w:rsid w:val="00AD28BE"/>
    <w:rsid w:val="00AD2C53"/>
    <w:rsid w:val="00AD2CEE"/>
    <w:rsid w:val="00AD2F9E"/>
    <w:rsid w:val="00AD330A"/>
    <w:rsid w:val="00AD3561"/>
    <w:rsid w:val="00AD395B"/>
    <w:rsid w:val="00AD41F4"/>
    <w:rsid w:val="00AD4664"/>
    <w:rsid w:val="00AD4FDD"/>
    <w:rsid w:val="00AD5CF3"/>
    <w:rsid w:val="00AD5D6A"/>
    <w:rsid w:val="00AD67BA"/>
    <w:rsid w:val="00AD6F32"/>
    <w:rsid w:val="00AD70D5"/>
    <w:rsid w:val="00AD7215"/>
    <w:rsid w:val="00AD72AD"/>
    <w:rsid w:val="00AE0417"/>
    <w:rsid w:val="00AE05C2"/>
    <w:rsid w:val="00AE0876"/>
    <w:rsid w:val="00AE0B9F"/>
    <w:rsid w:val="00AE0ED3"/>
    <w:rsid w:val="00AE16D8"/>
    <w:rsid w:val="00AE1732"/>
    <w:rsid w:val="00AE1D2F"/>
    <w:rsid w:val="00AE278C"/>
    <w:rsid w:val="00AE3893"/>
    <w:rsid w:val="00AE3935"/>
    <w:rsid w:val="00AE3B38"/>
    <w:rsid w:val="00AE3BE4"/>
    <w:rsid w:val="00AE3D37"/>
    <w:rsid w:val="00AE3E67"/>
    <w:rsid w:val="00AE3F58"/>
    <w:rsid w:val="00AE478E"/>
    <w:rsid w:val="00AE4AB5"/>
    <w:rsid w:val="00AE4BB6"/>
    <w:rsid w:val="00AE4EE7"/>
    <w:rsid w:val="00AE4F5E"/>
    <w:rsid w:val="00AE5767"/>
    <w:rsid w:val="00AE584C"/>
    <w:rsid w:val="00AE6390"/>
    <w:rsid w:val="00AE6A6B"/>
    <w:rsid w:val="00AE6F91"/>
    <w:rsid w:val="00AE719E"/>
    <w:rsid w:val="00AE78BF"/>
    <w:rsid w:val="00AE791F"/>
    <w:rsid w:val="00AE7EC7"/>
    <w:rsid w:val="00AF01BC"/>
    <w:rsid w:val="00AF0DA4"/>
    <w:rsid w:val="00AF11E1"/>
    <w:rsid w:val="00AF2028"/>
    <w:rsid w:val="00AF2412"/>
    <w:rsid w:val="00AF269A"/>
    <w:rsid w:val="00AF2D4B"/>
    <w:rsid w:val="00AF3107"/>
    <w:rsid w:val="00AF4614"/>
    <w:rsid w:val="00AF4749"/>
    <w:rsid w:val="00AF4926"/>
    <w:rsid w:val="00AF4E62"/>
    <w:rsid w:val="00AF5036"/>
    <w:rsid w:val="00AF5608"/>
    <w:rsid w:val="00AF58B8"/>
    <w:rsid w:val="00AF5EEA"/>
    <w:rsid w:val="00AF656B"/>
    <w:rsid w:val="00AF6961"/>
    <w:rsid w:val="00AF7AE4"/>
    <w:rsid w:val="00AF7EDE"/>
    <w:rsid w:val="00B0050E"/>
    <w:rsid w:val="00B0084A"/>
    <w:rsid w:val="00B00973"/>
    <w:rsid w:val="00B01754"/>
    <w:rsid w:val="00B018B9"/>
    <w:rsid w:val="00B019CC"/>
    <w:rsid w:val="00B02611"/>
    <w:rsid w:val="00B02677"/>
    <w:rsid w:val="00B02738"/>
    <w:rsid w:val="00B02BA3"/>
    <w:rsid w:val="00B02E5C"/>
    <w:rsid w:val="00B0306B"/>
    <w:rsid w:val="00B03E24"/>
    <w:rsid w:val="00B048C2"/>
    <w:rsid w:val="00B04B14"/>
    <w:rsid w:val="00B051BD"/>
    <w:rsid w:val="00B05762"/>
    <w:rsid w:val="00B05D86"/>
    <w:rsid w:val="00B06C78"/>
    <w:rsid w:val="00B07372"/>
    <w:rsid w:val="00B07427"/>
    <w:rsid w:val="00B07518"/>
    <w:rsid w:val="00B0762C"/>
    <w:rsid w:val="00B07B13"/>
    <w:rsid w:val="00B07FCF"/>
    <w:rsid w:val="00B104BF"/>
    <w:rsid w:val="00B10BE2"/>
    <w:rsid w:val="00B10D7F"/>
    <w:rsid w:val="00B1123C"/>
    <w:rsid w:val="00B11698"/>
    <w:rsid w:val="00B118FE"/>
    <w:rsid w:val="00B11E30"/>
    <w:rsid w:val="00B11EE2"/>
    <w:rsid w:val="00B12B21"/>
    <w:rsid w:val="00B131F7"/>
    <w:rsid w:val="00B1339A"/>
    <w:rsid w:val="00B13471"/>
    <w:rsid w:val="00B13645"/>
    <w:rsid w:val="00B13D31"/>
    <w:rsid w:val="00B13DC5"/>
    <w:rsid w:val="00B147E8"/>
    <w:rsid w:val="00B15A87"/>
    <w:rsid w:val="00B15CF9"/>
    <w:rsid w:val="00B1671D"/>
    <w:rsid w:val="00B1695B"/>
    <w:rsid w:val="00B176C2"/>
    <w:rsid w:val="00B17CE3"/>
    <w:rsid w:val="00B2022E"/>
    <w:rsid w:val="00B2030E"/>
    <w:rsid w:val="00B20676"/>
    <w:rsid w:val="00B206BC"/>
    <w:rsid w:val="00B20C9B"/>
    <w:rsid w:val="00B21CE1"/>
    <w:rsid w:val="00B21DAA"/>
    <w:rsid w:val="00B21DED"/>
    <w:rsid w:val="00B21E70"/>
    <w:rsid w:val="00B225A0"/>
    <w:rsid w:val="00B22D0A"/>
    <w:rsid w:val="00B22FF3"/>
    <w:rsid w:val="00B23C97"/>
    <w:rsid w:val="00B24ABE"/>
    <w:rsid w:val="00B24F66"/>
    <w:rsid w:val="00B251E4"/>
    <w:rsid w:val="00B25BE1"/>
    <w:rsid w:val="00B25FCA"/>
    <w:rsid w:val="00B261F3"/>
    <w:rsid w:val="00B26874"/>
    <w:rsid w:val="00B26BA1"/>
    <w:rsid w:val="00B2723D"/>
    <w:rsid w:val="00B30BA7"/>
    <w:rsid w:val="00B31DDC"/>
    <w:rsid w:val="00B31EE6"/>
    <w:rsid w:val="00B31F42"/>
    <w:rsid w:val="00B32724"/>
    <w:rsid w:val="00B328B4"/>
    <w:rsid w:val="00B32A4F"/>
    <w:rsid w:val="00B344FF"/>
    <w:rsid w:val="00B3476B"/>
    <w:rsid w:val="00B347FD"/>
    <w:rsid w:val="00B34A05"/>
    <w:rsid w:val="00B351D8"/>
    <w:rsid w:val="00B35370"/>
    <w:rsid w:val="00B35782"/>
    <w:rsid w:val="00B35F0C"/>
    <w:rsid w:val="00B36331"/>
    <w:rsid w:val="00B36DEC"/>
    <w:rsid w:val="00B36FD7"/>
    <w:rsid w:val="00B371B1"/>
    <w:rsid w:val="00B37C24"/>
    <w:rsid w:val="00B403E5"/>
    <w:rsid w:val="00B40FB9"/>
    <w:rsid w:val="00B41ACD"/>
    <w:rsid w:val="00B424BB"/>
    <w:rsid w:val="00B42FED"/>
    <w:rsid w:val="00B43753"/>
    <w:rsid w:val="00B43E2A"/>
    <w:rsid w:val="00B446E8"/>
    <w:rsid w:val="00B45127"/>
    <w:rsid w:val="00B45391"/>
    <w:rsid w:val="00B45774"/>
    <w:rsid w:val="00B4585B"/>
    <w:rsid w:val="00B4599A"/>
    <w:rsid w:val="00B45CCA"/>
    <w:rsid w:val="00B45DD2"/>
    <w:rsid w:val="00B45E00"/>
    <w:rsid w:val="00B461DC"/>
    <w:rsid w:val="00B465DB"/>
    <w:rsid w:val="00B47BD0"/>
    <w:rsid w:val="00B47CDF"/>
    <w:rsid w:val="00B50FFB"/>
    <w:rsid w:val="00B521ED"/>
    <w:rsid w:val="00B522F3"/>
    <w:rsid w:val="00B5237C"/>
    <w:rsid w:val="00B528D9"/>
    <w:rsid w:val="00B52A9E"/>
    <w:rsid w:val="00B53440"/>
    <w:rsid w:val="00B5353D"/>
    <w:rsid w:val="00B53D0B"/>
    <w:rsid w:val="00B5448F"/>
    <w:rsid w:val="00B5450E"/>
    <w:rsid w:val="00B54826"/>
    <w:rsid w:val="00B550FA"/>
    <w:rsid w:val="00B5567E"/>
    <w:rsid w:val="00B55D00"/>
    <w:rsid w:val="00B563C5"/>
    <w:rsid w:val="00B5652A"/>
    <w:rsid w:val="00B56871"/>
    <w:rsid w:val="00B56A3D"/>
    <w:rsid w:val="00B5735E"/>
    <w:rsid w:val="00B57587"/>
    <w:rsid w:val="00B60181"/>
    <w:rsid w:val="00B60201"/>
    <w:rsid w:val="00B615D2"/>
    <w:rsid w:val="00B61A23"/>
    <w:rsid w:val="00B61B31"/>
    <w:rsid w:val="00B62373"/>
    <w:rsid w:val="00B62890"/>
    <w:rsid w:val="00B62D54"/>
    <w:rsid w:val="00B63012"/>
    <w:rsid w:val="00B63671"/>
    <w:rsid w:val="00B643D5"/>
    <w:rsid w:val="00B6470B"/>
    <w:rsid w:val="00B6487F"/>
    <w:rsid w:val="00B64C9F"/>
    <w:rsid w:val="00B64DB8"/>
    <w:rsid w:val="00B64E2F"/>
    <w:rsid w:val="00B64E91"/>
    <w:rsid w:val="00B658A7"/>
    <w:rsid w:val="00B65B6A"/>
    <w:rsid w:val="00B66184"/>
    <w:rsid w:val="00B662D8"/>
    <w:rsid w:val="00B667CA"/>
    <w:rsid w:val="00B668A7"/>
    <w:rsid w:val="00B66A39"/>
    <w:rsid w:val="00B66FD2"/>
    <w:rsid w:val="00B67574"/>
    <w:rsid w:val="00B67CC6"/>
    <w:rsid w:val="00B67DC6"/>
    <w:rsid w:val="00B704B1"/>
    <w:rsid w:val="00B70D4B"/>
    <w:rsid w:val="00B70F3F"/>
    <w:rsid w:val="00B7111E"/>
    <w:rsid w:val="00B71152"/>
    <w:rsid w:val="00B722A8"/>
    <w:rsid w:val="00B722E7"/>
    <w:rsid w:val="00B72E27"/>
    <w:rsid w:val="00B735A0"/>
    <w:rsid w:val="00B73CC8"/>
    <w:rsid w:val="00B749DB"/>
    <w:rsid w:val="00B749DC"/>
    <w:rsid w:val="00B75198"/>
    <w:rsid w:val="00B7574D"/>
    <w:rsid w:val="00B75F27"/>
    <w:rsid w:val="00B7721C"/>
    <w:rsid w:val="00B77A65"/>
    <w:rsid w:val="00B77BDE"/>
    <w:rsid w:val="00B77FDF"/>
    <w:rsid w:val="00B808D5"/>
    <w:rsid w:val="00B8098A"/>
    <w:rsid w:val="00B813F7"/>
    <w:rsid w:val="00B81C7D"/>
    <w:rsid w:val="00B82629"/>
    <w:rsid w:val="00B829AA"/>
    <w:rsid w:val="00B829B9"/>
    <w:rsid w:val="00B844E4"/>
    <w:rsid w:val="00B84837"/>
    <w:rsid w:val="00B84978"/>
    <w:rsid w:val="00B84D10"/>
    <w:rsid w:val="00B850A2"/>
    <w:rsid w:val="00B85D73"/>
    <w:rsid w:val="00B86079"/>
    <w:rsid w:val="00B86119"/>
    <w:rsid w:val="00B86B12"/>
    <w:rsid w:val="00B86B65"/>
    <w:rsid w:val="00B86F39"/>
    <w:rsid w:val="00B86F88"/>
    <w:rsid w:val="00B8707C"/>
    <w:rsid w:val="00B8707E"/>
    <w:rsid w:val="00B8718C"/>
    <w:rsid w:val="00B90C6F"/>
    <w:rsid w:val="00B90D56"/>
    <w:rsid w:val="00B9140A"/>
    <w:rsid w:val="00B91ADD"/>
    <w:rsid w:val="00B922E7"/>
    <w:rsid w:val="00B92409"/>
    <w:rsid w:val="00B93351"/>
    <w:rsid w:val="00B9338B"/>
    <w:rsid w:val="00B937C3"/>
    <w:rsid w:val="00B937D5"/>
    <w:rsid w:val="00B948D1"/>
    <w:rsid w:val="00B94CF9"/>
    <w:rsid w:val="00B95486"/>
    <w:rsid w:val="00B955C0"/>
    <w:rsid w:val="00B95A0D"/>
    <w:rsid w:val="00B95AD4"/>
    <w:rsid w:val="00B9624F"/>
    <w:rsid w:val="00B965B2"/>
    <w:rsid w:val="00B966E0"/>
    <w:rsid w:val="00B9715C"/>
    <w:rsid w:val="00B97501"/>
    <w:rsid w:val="00B9762B"/>
    <w:rsid w:val="00B9791D"/>
    <w:rsid w:val="00B97F0B"/>
    <w:rsid w:val="00B97FAE"/>
    <w:rsid w:val="00BA081D"/>
    <w:rsid w:val="00BA0B80"/>
    <w:rsid w:val="00BA0CFE"/>
    <w:rsid w:val="00BA19D3"/>
    <w:rsid w:val="00BA34E2"/>
    <w:rsid w:val="00BA3A4D"/>
    <w:rsid w:val="00BA4760"/>
    <w:rsid w:val="00BA4CD3"/>
    <w:rsid w:val="00BA4DC4"/>
    <w:rsid w:val="00BA52DF"/>
    <w:rsid w:val="00BA54FE"/>
    <w:rsid w:val="00BA5631"/>
    <w:rsid w:val="00BA596F"/>
    <w:rsid w:val="00BA5AE2"/>
    <w:rsid w:val="00BA652A"/>
    <w:rsid w:val="00BA6554"/>
    <w:rsid w:val="00BA7253"/>
    <w:rsid w:val="00BA72B0"/>
    <w:rsid w:val="00BA7E10"/>
    <w:rsid w:val="00BB0100"/>
    <w:rsid w:val="00BB0221"/>
    <w:rsid w:val="00BB0554"/>
    <w:rsid w:val="00BB0B3D"/>
    <w:rsid w:val="00BB1393"/>
    <w:rsid w:val="00BB17CD"/>
    <w:rsid w:val="00BB1CFC"/>
    <w:rsid w:val="00BB285B"/>
    <w:rsid w:val="00BB2FFF"/>
    <w:rsid w:val="00BB34A2"/>
    <w:rsid w:val="00BB39B2"/>
    <w:rsid w:val="00BB3B70"/>
    <w:rsid w:val="00BB3DDC"/>
    <w:rsid w:val="00BB5D14"/>
    <w:rsid w:val="00BB698C"/>
    <w:rsid w:val="00BB6BA1"/>
    <w:rsid w:val="00BC02B2"/>
    <w:rsid w:val="00BC0419"/>
    <w:rsid w:val="00BC148B"/>
    <w:rsid w:val="00BC1A06"/>
    <w:rsid w:val="00BC1BE1"/>
    <w:rsid w:val="00BC2883"/>
    <w:rsid w:val="00BC389D"/>
    <w:rsid w:val="00BC3F11"/>
    <w:rsid w:val="00BC4635"/>
    <w:rsid w:val="00BC4785"/>
    <w:rsid w:val="00BC4E5C"/>
    <w:rsid w:val="00BC5062"/>
    <w:rsid w:val="00BC50FC"/>
    <w:rsid w:val="00BC566C"/>
    <w:rsid w:val="00BC577B"/>
    <w:rsid w:val="00BC5CCF"/>
    <w:rsid w:val="00BC5F3C"/>
    <w:rsid w:val="00BC6B53"/>
    <w:rsid w:val="00BC6BA0"/>
    <w:rsid w:val="00BC6D84"/>
    <w:rsid w:val="00BC6DB3"/>
    <w:rsid w:val="00BC71C5"/>
    <w:rsid w:val="00BC7A2B"/>
    <w:rsid w:val="00BC7D6A"/>
    <w:rsid w:val="00BD0380"/>
    <w:rsid w:val="00BD0AE0"/>
    <w:rsid w:val="00BD0D7A"/>
    <w:rsid w:val="00BD1D56"/>
    <w:rsid w:val="00BD20ED"/>
    <w:rsid w:val="00BD27A1"/>
    <w:rsid w:val="00BD2B20"/>
    <w:rsid w:val="00BD3855"/>
    <w:rsid w:val="00BD3F8E"/>
    <w:rsid w:val="00BD3FC3"/>
    <w:rsid w:val="00BD409C"/>
    <w:rsid w:val="00BD46C6"/>
    <w:rsid w:val="00BD488C"/>
    <w:rsid w:val="00BD4E42"/>
    <w:rsid w:val="00BD5712"/>
    <w:rsid w:val="00BD5721"/>
    <w:rsid w:val="00BD5875"/>
    <w:rsid w:val="00BD5884"/>
    <w:rsid w:val="00BD5B4B"/>
    <w:rsid w:val="00BD5B76"/>
    <w:rsid w:val="00BD6406"/>
    <w:rsid w:val="00BD6418"/>
    <w:rsid w:val="00BD6795"/>
    <w:rsid w:val="00BD6C76"/>
    <w:rsid w:val="00BD7249"/>
    <w:rsid w:val="00BD72F0"/>
    <w:rsid w:val="00BD7339"/>
    <w:rsid w:val="00BD7F81"/>
    <w:rsid w:val="00BE009E"/>
    <w:rsid w:val="00BE22F9"/>
    <w:rsid w:val="00BE2C5B"/>
    <w:rsid w:val="00BE2F82"/>
    <w:rsid w:val="00BE35E8"/>
    <w:rsid w:val="00BE3945"/>
    <w:rsid w:val="00BE3B38"/>
    <w:rsid w:val="00BE4DFA"/>
    <w:rsid w:val="00BE53B9"/>
    <w:rsid w:val="00BE5AA7"/>
    <w:rsid w:val="00BE5CED"/>
    <w:rsid w:val="00BE63F5"/>
    <w:rsid w:val="00BE6A05"/>
    <w:rsid w:val="00BF0383"/>
    <w:rsid w:val="00BF0767"/>
    <w:rsid w:val="00BF0C9F"/>
    <w:rsid w:val="00BF0E8E"/>
    <w:rsid w:val="00BF0EE8"/>
    <w:rsid w:val="00BF0F77"/>
    <w:rsid w:val="00BF1BB0"/>
    <w:rsid w:val="00BF1C05"/>
    <w:rsid w:val="00BF1CA6"/>
    <w:rsid w:val="00BF2B0D"/>
    <w:rsid w:val="00BF2EFD"/>
    <w:rsid w:val="00BF38D1"/>
    <w:rsid w:val="00BF39D5"/>
    <w:rsid w:val="00BF4671"/>
    <w:rsid w:val="00BF46E1"/>
    <w:rsid w:val="00BF4866"/>
    <w:rsid w:val="00BF4B45"/>
    <w:rsid w:val="00BF513F"/>
    <w:rsid w:val="00BF5490"/>
    <w:rsid w:val="00BF5FCE"/>
    <w:rsid w:val="00BF615E"/>
    <w:rsid w:val="00BF6AB7"/>
    <w:rsid w:val="00BF6D62"/>
    <w:rsid w:val="00BF6E01"/>
    <w:rsid w:val="00BF7EA4"/>
    <w:rsid w:val="00C00164"/>
    <w:rsid w:val="00C003F8"/>
    <w:rsid w:val="00C00681"/>
    <w:rsid w:val="00C00785"/>
    <w:rsid w:val="00C007D8"/>
    <w:rsid w:val="00C00933"/>
    <w:rsid w:val="00C00DDA"/>
    <w:rsid w:val="00C011B5"/>
    <w:rsid w:val="00C012F0"/>
    <w:rsid w:val="00C0141E"/>
    <w:rsid w:val="00C01B6B"/>
    <w:rsid w:val="00C02232"/>
    <w:rsid w:val="00C028A5"/>
    <w:rsid w:val="00C03201"/>
    <w:rsid w:val="00C0370C"/>
    <w:rsid w:val="00C0452C"/>
    <w:rsid w:val="00C04661"/>
    <w:rsid w:val="00C0467C"/>
    <w:rsid w:val="00C0481C"/>
    <w:rsid w:val="00C056A8"/>
    <w:rsid w:val="00C05EA6"/>
    <w:rsid w:val="00C05FDD"/>
    <w:rsid w:val="00C06215"/>
    <w:rsid w:val="00C0648A"/>
    <w:rsid w:val="00C067F1"/>
    <w:rsid w:val="00C06DBD"/>
    <w:rsid w:val="00C06F6E"/>
    <w:rsid w:val="00C103D4"/>
    <w:rsid w:val="00C10485"/>
    <w:rsid w:val="00C10769"/>
    <w:rsid w:val="00C10A87"/>
    <w:rsid w:val="00C10ABA"/>
    <w:rsid w:val="00C10F12"/>
    <w:rsid w:val="00C111B0"/>
    <w:rsid w:val="00C11CD6"/>
    <w:rsid w:val="00C11D16"/>
    <w:rsid w:val="00C125C8"/>
    <w:rsid w:val="00C127C4"/>
    <w:rsid w:val="00C13B28"/>
    <w:rsid w:val="00C13BE4"/>
    <w:rsid w:val="00C13D5B"/>
    <w:rsid w:val="00C154F3"/>
    <w:rsid w:val="00C158B2"/>
    <w:rsid w:val="00C159F9"/>
    <w:rsid w:val="00C1674E"/>
    <w:rsid w:val="00C16861"/>
    <w:rsid w:val="00C16B0D"/>
    <w:rsid w:val="00C16D33"/>
    <w:rsid w:val="00C17176"/>
    <w:rsid w:val="00C175EF"/>
    <w:rsid w:val="00C17F65"/>
    <w:rsid w:val="00C20889"/>
    <w:rsid w:val="00C20E76"/>
    <w:rsid w:val="00C21ACA"/>
    <w:rsid w:val="00C21E6C"/>
    <w:rsid w:val="00C221EB"/>
    <w:rsid w:val="00C2267F"/>
    <w:rsid w:val="00C233C2"/>
    <w:rsid w:val="00C23905"/>
    <w:rsid w:val="00C2393F"/>
    <w:rsid w:val="00C239E0"/>
    <w:rsid w:val="00C23CAF"/>
    <w:rsid w:val="00C23DAC"/>
    <w:rsid w:val="00C24F70"/>
    <w:rsid w:val="00C25873"/>
    <w:rsid w:val="00C25A93"/>
    <w:rsid w:val="00C25CD0"/>
    <w:rsid w:val="00C26138"/>
    <w:rsid w:val="00C264E1"/>
    <w:rsid w:val="00C26602"/>
    <w:rsid w:val="00C269CD"/>
    <w:rsid w:val="00C26CF9"/>
    <w:rsid w:val="00C27035"/>
    <w:rsid w:val="00C279CF"/>
    <w:rsid w:val="00C302FF"/>
    <w:rsid w:val="00C30793"/>
    <w:rsid w:val="00C30A60"/>
    <w:rsid w:val="00C317E2"/>
    <w:rsid w:val="00C317F5"/>
    <w:rsid w:val="00C31930"/>
    <w:rsid w:val="00C31AC4"/>
    <w:rsid w:val="00C31E72"/>
    <w:rsid w:val="00C320A9"/>
    <w:rsid w:val="00C3291E"/>
    <w:rsid w:val="00C32E20"/>
    <w:rsid w:val="00C332FB"/>
    <w:rsid w:val="00C33324"/>
    <w:rsid w:val="00C33A51"/>
    <w:rsid w:val="00C33FBB"/>
    <w:rsid w:val="00C34170"/>
    <w:rsid w:val="00C341FA"/>
    <w:rsid w:val="00C342B5"/>
    <w:rsid w:val="00C3445C"/>
    <w:rsid w:val="00C34F0D"/>
    <w:rsid w:val="00C3508E"/>
    <w:rsid w:val="00C353E2"/>
    <w:rsid w:val="00C35AC8"/>
    <w:rsid w:val="00C35EDA"/>
    <w:rsid w:val="00C3637F"/>
    <w:rsid w:val="00C36C73"/>
    <w:rsid w:val="00C36FA1"/>
    <w:rsid w:val="00C374D6"/>
    <w:rsid w:val="00C37BE6"/>
    <w:rsid w:val="00C37CD2"/>
    <w:rsid w:val="00C40552"/>
    <w:rsid w:val="00C40F17"/>
    <w:rsid w:val="00C41DC8"/>
    <w:rsid w:val="00C427E8"/>
    <w:rsid w:val="00C42AB8"/>
    <w:rsid w:val="00C42C24"/>
    <w:rsid w:val="00C42D55"/>
    <w:rsid w:val="00C43A47"/>
    <w:rsid w:val="00C43FF9"/>
    <w:rsid w:val="00C4429C"/>
    <w:rsid w:val="00C44481"/>
    <w:rsid w:val="00C44687"/>
    <w:rsid w:val="00C45187"/>
    <w:rsid w:val="00C455A2"/>
    <w:rsid w:val="00C45E9E"/>
    <w:rsid w:val="00C45FEF"/>
    <w:rsid w:val="00C46E31"/>
    <w:rsid w:val="00C47964"/>
    <w:rsid w:val="00C47F0D"/>
    <w:rsid w:val="00C5032A"/>
    <w:rsid w:val="00C5041B"/>
    <w:rsid w:val="00C50524"/>
    <w:rsid w:val="00C505B8"/>
    <w:rsid w:val="00C51527"/>
    <w:rsid w:val="00C515BF"/>
    <w:rsid w:val="00C5198D"/>
    <w:rsid w:val="00C51CBF"/>
    <w:rsid w:val="00C5285D"/>
    <w:rsid w:val="00C52F50"/>
    <w:rsid w:val="00C534B1"/>
    <w:rsid w:val="00C53C98"/>
    <w:rsid w:val="00C53D44"/>
    <w:rsid w:val="00C5474A"/>
    <w:rsid w:val="00C54877"/>
    <w:rsid w:val="00C5499D"/>
    <w:rsid w:val="00C54E5B"/>
    <w:rsid w:val="00C551AA"/>
    <w:rsid w:val="00C55D8B"/>
    <w:rsid w:val="00C56AB9"/>
    <w:rsid w:val="00C57349"/>
    <w:rsid w:val="00C5744B"/>
    <w:rsid w:val="00C57813"/>
    <w:rsid w:val="00C57E1B"/>
    <w:rsid w:val="00C60A44"/>
    <w:rsid w:val="00C60BF0"/>
    <w:rsid w:val="00C60C63"/>
    <w:rsid w:val="00C610A7"/>
    <w:rsid w:val="00C610C7"/>
    <w:rsid w:val="00C61256"/>
    <w:rsid w:val="00C61605"/>
    <w:rsid w:val="00C61921"/>
    <w:rsid w:val="00C62A9C"/>
    <w:rsid w:val="00C63394"/>
    <w:rsid w:val="00C6351D"/>
    <w:rsid w:val="00C643A7"/>
    <w:rsid w:val="00C64D50"/>
    <w:rsid w:val="00C65265"/>
    <w:rsid w:val="00C65468"/>
    <w:rsid w:val="00C65D1A"/>
    <w:rsid w:val="00C6628B"/>
    <w:rsid w:val="00C662D4"/>
    <w:rsid w:val="00C663D3"/>
    <w:rsid w:val="00C6646B"/>
    <w:rsid w:val="00C6707B"/>
    <w:rsid w:val="00C6727E"/>
    <w:rsid w:val="00C672C5"/>
    <w:rsid w:val="00C674C3"/>
    <w:rsid w:val="00C67C1E"/>
    <w:rsid w:val="00C70128"/>
    <w:rsid w:val="00C704E9"/>
    <w:rsid w:val="00C7051F"/>
    <w:rsid w:val="00C70AB2"/>
    <w:rsid w:val="00C70E8F"/>
    <w:rsid w:val="00C70F38"/>
    <w:rsid w:val="00C7138E"/>
    <w:rsid w:val="00C71793"/>
    <w:rsid w:val="00C71849"/>
    <w:rsid w:val="00C718AA"/>
    <w:rsid w:val="00C7236F"/>
    <w:rsid w:val="00C72482"/>
    <w:rsid w:val="00C72DAD"/>
    <w:rsid w:val="00C72E98"/>
    <w:rsid w:val="00C73177"/>
    <w:rsid w:val="00C737BE"/>
    <w:rsid w:val="00C737BF"/>
    <w:rsid w:val="00C74040"/>
    <w:rsid w:val="00C748CC"/>
    <w:rsid w:val="00C74A62"/>
    <w:rsid w:val="00C74EC1"/>
    <w:rsid w:val="00C75013"/>
    <w:rsid w:val="00C75042"/>
    <w:rsid w:val="00C751D7"/>
    <w:rsid w:val="00C75B6C"/>
    <w:rsid w:val="00C760D7"/>
    <w:rsid w:val="00C7640D"/>
    <w:rsid w:val="00C76F30"/>
    <w:rsid w:val="00C77196"/>
    <w:rsid w:val="00C77E1D"/>
    <w:rsid w:val="00C801C6"/>
    <w:rsid w:val="00C8056B"/>
    <w:rsid w:val="00C809EC"/>
    <w:rsid w:val="00C80D63"/>
    <w:rsid w:val="00C811EB"/>
    <w:rsid w:val="00C816AD"/>
    <w:rsid w:val="00C81BE9"/>
    <w:rsid w:val="00C81D15"/>
    <w:rsid w:val="00C822BE"/>
    <w:rsid w:val="00C82A58"/>
    <w:rsid w:val="00C82DF0"/>
    <w:rsid w:val="00C82FFF"/>
    <w:rsid w:val="00C845DA"/>
    <w:rsid w:val="00C85700"/>
    <w:rsid w:val="00C85A18"/>
    <w:rsid w:val="00C86BBE"/>
    <w:rsid w:val="00C870BE"/>
    <w:rsid w:val="00C877E9"/>
    <w:rsid w:val="00C87D01"/>
    <w:rsid w:val="00C87DC6"/>
    <w:rsid w:val="00C9015B"/>
    <w:rsid w:val="00C9042D"/>
    <w:rsid w:val="00C90B85"/>
    <w:rsid w:val="00C916FC"/>
    <w:rsid w:val="00C91E94"/>
    <w:rsid w:val="00C92052"/>
    <w:rsid w:val="00C920F5"/>
    <w:rsid w:val="00C92723"/>
    <w:rsid w:val="00C927F4"/>
    <w:rsid w:val="00C92DA7"/>
    <w:rsid w:val="00C9364C"/>
    <w:rsid w:val="00C94AC4"/>
    <w:rsid w:val="00C94F60"/>
    <w:rsid w:val="00C9548C"/>
    <w:rsid w:val="00C955B0"/>
    <w:rsid w:val="00C95C6D"/>
    <w:rsid w:val="00C96472"/>
    <w:rsid w:val="00C9656B"/>
    <w:rsid w:val="00C9690B"/>
    <w:rsid w:val="00C96A03"/>
    <w:rsid w:val="00C96DAA"/>
    <w:rsid w:val="00C97617"/>
    <w:rsid w:val="00C97B71"/>
    <w:rsid w:val="00C97EF8"/>
    <w:rsid w:val="00CA06A6"/>
    <w:rsid w:val="00CA0C6B"/>
    <w:rsid w:val="00CA10D6"/>
    <w:rsid w:val="00CA165C"/>
    <w:rsid w:val="00CA170E"/>
    <w:rsid w:val="00CA1940"/>
    <w:rsid w:val="00CA1B53"/>
    <w:rsid w:val="00CA2897"/>
    <w:rsid w:val="00CA2B7F"/>
    <w:rsid w:val="00CA2D07"/>
    <w:rsid w:val="00CA360A"/>
    <w:rsid w:val="00CA3885"/>
    <w:rsid w:val="00CA3AE7"/>
    <w:rsid w:val="00CA46F0"/>
    <w:rsid w:val="00CA483C"/>
    <w:rsid w:val="00CA578B"/>
    <w:rsid w:val="00CA58FA"/>
    <w:rsid w:val="00CA5988"/>
    <w:rsid w:val="00CA5B65"/>
    <w:rsid w:val="00CA5D23"/>
    <w:rsid w:val="00CA5E20"/>
    <w:rsid w:val="00CA604C"/>
    <w:rsid w:val="00CA61D6"/>
    <w:rsid w:val="00CA6701"/>
    <w:rsid w:val="00CA6A77"/>
    <w:rsid w:val="00CA6AE3"/>
    <w:rsid w:val="00CA6B7D"/>
    <w:rsid w:val="00CA71B8"/>
    <w:rsid w:val="00CA7AE6"/>
    <w:rsid w:val="00CB072B"/>
    <w:rsid w:val="00CB0854"/>
    <w:rsid w:val="00CB0E09"/>
    <w:rsid w:val="00CB0E4D"/>
    <w:rsid w:val="00CB0ED3"/>
    <w:rsid w:val="00CB16EC"/>
    <w:rsid w:val="00CB17E2"/>
    <w:rsid w:val="00CB2A2B"/>
    <w:rsid w:val="00CB2AE5"/>
    <w:rsid w:val="00CB2F6B"/>
    <w:rsid w:val="00CB318F"/>
    <w:rsid w:val="00CB3227"/>
    <w:rsid w:val="00CB3465"/>
    <w:rsid w:val="00CB34CA"/>
    <w:rsid w:val="00CB3A45"/>
    <w:rsid w:val="00CB4DBD"/>
    <w:rsid w:val="00CB4DFB"/>
    <w:rsid w:val="00CB5842"/>
    <w:rsid w:val="00CB592B"/>
    <w:rsid w:val="00CB5F4A"/>
    <w:rsid w:val="00CB68F3"/>
    <w:rsid w:val="00CB6A0F"/>
    <w:rsid w:val="00CB6AD3"/>
    <w:rsid w:val="00CB76A3"/>
    <w:rsid w:val="00CB7C27"/>
    <w:rsid w:val="00CC04C2"/>
    <w:rsid w:val="00CC0BE8"/>
    <w:rsid w:val="00CC135C"/>
    <w:rsid w:val="00CC13AF"/>
    <w:rsid w:val="00CC1A04"/>
    <w:rsid w:val="00CC1B14"/>
    <w:rsid w:val="00CC1C88"/>
    <w:rsid w:val="00CC1E97"/>
    <w:rsid w:val="00CC2124"/>
    <w:rsid w:val="00CC2370"/>
    <w:rsid w:val="00CC23E0"/>
    <w:rsid w:val="00CC3108"/>
    <w:rsid w:val="00CC3BAD"/>
    <w:rsid w:val="00CC3C7F"/>
    <w:rsid w:val="00CC3DEE"/>
    <w:rsid w:val="00CC3F86"/>
    <w:rsid w:val="00CC4822"/>
    <w:rsid w:val="00CC5152"/>
    <w:rsid w:val="00CC5F62"/>
    <w:rsid w:val="00CC603D"/>
    <w:rsid w:val="00CC62A1"/>
    <w:rsid w:val="00CC6698"/>
    <w:rsid w:val="00CC7023"/>
    <w:rsid w:val="00CC7722"/>
    <w:rsid w:val="00CD000D"/>
    <w:rsid w:val="00CD0713"/>
    <w:rsid w:val="00CD0ECB"/>
    <w:rsid w:val="00CD16B8"/>
    <w:rsid w:val="00CD1B9F"/>
    <w:rsid w:val="00CD1F21"/>
    <w:rsid w:val="00CD3029"/>
    <w:rsid w:val="00CD4054"/>
    <w:rsid w:val="00CD4690"/>
    <w:rsid w:val="00CD5028"/>
    <w:rsid w:val="00CD60BA"/>
    <w:rsid w:val="00CD68E9"/>
    <w:rsid w:val="00CD70CE"/>
    <w:rsid w:val="00CD7946"/>
    <w:rsid w:val="00CD7972"/>
    <w:rsid w:val="00CD7E2C"/>
    <w:rsid w:val="00CE0A89"/>
    <w:rsid w:val="00CE10DA"/>
    <w:rsid w:val="00CE114D"/>
    <w:rsid w:val="00CE1334"/>
    <w:rsid w:val="00CE1B42"/>
    <w:rsid w:val="00CE1CC6"/>
    <w:rsid w:val="00CE226E"/>
    <w:rsid w:val="00CE2315"/>
    <w:rsid w:val="00CE3568"/>
    <w:rsid w:val="00CE36D1"/>
    <w:rsid w:val="00CE3F68"/>
    <w:rsid w:val="00CE46B1"/>
    <w:rsid w:val="00CE4C25"/>
    <w:rsid w:val="00CE60BA"/>
    <w:rsid w:val="00CE694B"/>
    <w:rsid w:val="00CE6DE8"/>
    <w:rsid w:val="00CE72BE"/>
    <w:rsid w:val="00CE72C8"/>
    <w:rsid w:val="00CE793D"/>
    <w:rsid w:val="00CE7975"/>
    <w:rsid w:val="00CE7F85"/>
    <w:rsid w:val="00CF0255"/>
    <w:rsid w:val="00CF0264"/>
    <w:rsid w:val="00CF02A6"/>
    <w:rsid w:val="00CF0819"/>
    <w:rsid w:val="00CF0BDF"/>
    <w:rsid w:val="00CF1765"/>
    <w:rsid w:val="00CF1832"/>
    <w:rsid w:val="00CF1970"/>
    <w:rsid w:val="00CF19C5"/>
    <w:rsid w:val="00CF1F9E"/>
    <w:rsid w:val="00CF2561"/>
    <w:rsid w:val="00CF2AC1"/>
    <w:rsid w:val="00CF3264"/>
    <w:rsid w:val="00CF3809"/>
    <w:rsid w:val="00CF49B6"/>
    <w:rsid w:val="00CF4A1C"/>
    <w:rsid w:val="00CF4D47"/>
    <w:rsid w:val="00CF4E8C"/>
    <w:rsid w:val="00CF4EC4"/>
    <w:rsid w:val="00CF51CC"/>
    <w:rsid w:val="00CF5694"/>
    <w:rsid w:val="00CF5696"/>
    <w:rsid w:val="00CF576A"/>
    <w:rsid w:val="00CF5AE1"/>
    <w:rsid w:val="00CF5B79"/>
    <w:rsid w:val="00CF5BB0"/>
    <w:rsid w:val="00CF5BD6"/>
    <w:rsid w:val="00CF64C1"/>
    <w:rsid w:val="00CF6570"/>
    <w:rsid w:val="00CF6C6D"/>
    <w:rsid w:val="00CF6F36"/>
    <w:rsid w:val="00CF7A29"/>
    <w:rsid w:val="00CF7C47"/>
    <w:rsid w:val="00CF7D14"/>
    <w:rsid w:val="00D0027B"/>
    <w:rsid w:val="00D00CC9"/>
    <w:rsid w:val="00D01CF4"/>
    <w:rsid w:val="00D01F8C"/>
    <w:rsid w:val="00D02779"/>
    <w:rsid w:val="00D02D38"/>
    <w:rsid w:val="00D02EB8"/>
    <w:rsid w:val="00D03591"/>
    <w:rsid w:val="00D038F2"/>
    <w:rsid w:val="00D03A4E"/>
    <w:rsid w:val="00D03DEB"/>
    <w:rsid w:val="00D042C3"/>
    <w:rsid w:val="00D04C3A"/>
    <w:rsid w:val="00D05447"/>
    <w:rsid w:val="00D0550A"/>
    <w:rsid w:val="00D061D8"/>
    <w:rsid w:val="00D06318"/>
    <w:rsid w:val="00D06411"/>
    <w:rsid w:val="00D077B9"/>
    <w:rsid w:val="00D07908"/>
    <w:rsid w:val="00D079BC"/>
    <w:rsid w:val="00D07AF1"/>
    <w:rsid w:val="00D07DAC"/>
    <w:rsid w:val="00D07E9B"/>
    <w:rsid w:val="00D07FB6"/>
    <w:rsid w:val="00D07FC8"/>
    <w:rsid w:val="00D10001"/>
    <w:rsid w:val="00D10025"/>
    <w:rsid w:val="00D1025A"/>
    <w:rsid w:val="00D10285"/>
    <w:rsid w:val="00D104EA"/>
    <w:rsid w:val="00D10F28"/>
    <w:rsid w:val="00D11123"/>
    <w:rsid w:val="00D11424"/>
    <w:rsid w:val="00D11900"/>
    <w:rsid w:val="00D12349"/>
    <w:rsid w:val="00D1287A"/>
    <w:rsid w:val="00D143D2"/>
    <w:rsid w:val="00D146BC"/>
    <w:rsid w:val="00D14D70"/>
    <w:rsid w:val="00D14E17"/>
    <w:rsid w:val="00D1511D"/>
    <w:rsid w:val="00D156C1"/>
    <w:rsid w:val="00D15E82"/>
    <w:rsid w:val="00D16197"/>
    <w:rsid w:val="00D1668B"/>
    <w:rsid w:val="00D166A4"/>
    <w:rsid w:val="00D166BB"/>
    <w:rsid w:val="00D16FEF"/>
    <w:rsid w:val="00D1780C"/>
    <w:rsid w:val="00D17BCC"/>
    <w:rsid w:val="00D17EF0"/>
    <w:rsid w:val="00D20152"/>
    <w:rsid w:val="00D20B40"/>
    <w:rsid w:val="00D20BB6"/>
    <w:rsid w:val="00D20C83"/>
    <w:rsid w:val="00D21427"/>
    <w:rsid w:val="00D21457"/>
    <w:rsid w:val="00D21515"/>
    <w:rsid w:val="00D21816"/>
    <w:rsid w:val="00D22142"/>
    <w:rsid w:val="00D2247E"/>
    <w:rsid w:val="00D22AD3"/>
    <w:rsid w:val="00D22C5A"/>
    <w:rsid w:val="00D22DBB"/>
    <w:rsid w:val="00D22EBC"/>
    <w:rsid w:val="00D23BD7"/>
    <w:rsid w:val="00D24E19"/>
    <w:rsid w:val="00D24F37"/>
    <w:rsid w:val="00D24F73"/>
    <w:rsid w:val="00D25422"/>
    <w:rsid w:val="00D2594D"/>
    <w:rsid w:val="00D25EED"/>
    <w:rsid w:val="00D2630A"/>
    <w:rsid w:val="00D26DF3"/>
    <w:rsid w:val="00D2725D"/>
    <w:rsid w:val="00D27582"/>
    <w:rsid w:val="00D27B8E"/>
    <w:rsid w:val="00D27C46"/>
    <w:rsid w:val="00D3006C"/>
    <w:rsid w:val="00D30518"/>
    <w:rsid w:val="00D30CC6"/>
    <w:rsid w:val="00D311CC"/>
    <w:rsid w:val="00D32258"/>
    <w:rsid w:val="00D329AE"/>
    <w:rsid w:val="00D32A2B"/>
    <w:rsid w:val="00D33155"/>
    <w:rsid w:val="00D333A9"/>
    <w:rsid w:val="00D33D28"/>
    <w:rsid w:val="00D33DC4"/>
    <w:rsid w:val="00D33FD1"/>
    <w:rsid w:val="00D347C7"/>
    <w:rsid w:val="00D3487E"/>
    <w:rsid w:val="00D35EC0"/>
    <w:rsid w:val="00D36084"/>
    <w:rsid w:val="00D36A52"/>
    <w:rsid w:val="00D36D0F"/>
    <w:rsid w:val="00D37052"/>
    <w:rsid w:val="00D37475"/>
    <w:rsid w:val="00D37A72"/>
    <w:rsid w:val="00D37CD5"/>
    <w:rsid w:val="00D37D57"/>
    <w:rsid w:val="00D40106"/>
    <w:rsid w:val="00D41092"/>
    <w:rsid w:val="00D41192"/>
    <w:rsid w:val="00D415CE"/>
    <w:rsid w:val="00D41A17"/>
    <w:rsid w:val="00D41B8A"/>
    <w:rsid w:val="00D41CFF"/>
    <w:rsid w:val="00D41D5C"/>
    <w:rsid w:val="00D424C7"/>
    <w:rsid w:val="00D43730"/>
    <w:rsid w:val="00D43B5B"/>
    <w:rsid w:val="00D440B4"/>
    <w:rsid w:val="00D4478B"/>
    <w:rsid w:val="00D44843"/>
    <w:rsid w:val="00D44A67"/>
    <w:rsid w:val="00D44FDA"/>
    <w:rsid w:val="00D453C8"/>
    <w:rsid w:val="00D45509"/>
    <w:rsid w:val="00D45B89"/>
    <w:rsid w:val="00D46040"/>
    <w:rsid w:val="00D46C06"/>
    <w:rsid w:val="00D473CB"/>
    <w:rsid w:val="00D4780C"/>
    <w:rsid w:val="00D51281"/>
    <w:rsid w:val="00D51432"/>
    <w:rsid w:val="00D52D84"/>
    <w:rsid w:val="00D52ED7"/>
    <w:rsid w:val="00D53FBD"/>
    <w:rsid w:val="00D5497A"/>
    <w:rsid w:val="00D54E91"/>
    <w:rsid w:val="00D55106"/>
    <w:rsid w:val="00D56361"/>
    <w:rsid w:val="00D5687E"/>
    <w:rsid w:val="00D575FC"/>
    <w:rsid w:val="00D5780D"/>
    <w:rsid w:val="00D57B9F"/>
    <w:rsid w:val="00D60876"/>
    <w:rsid w:val="00D60C01"/>
    <w:rsid w:val="00D6124F"/>
    <w:rsid w:val="00D61BF0"/>
    <w:rsid w:val="00D62160"/>
    <w:rsid w:val="00D62A38"/>
    <w:rsid w:val="00D62AE0"/>
    <w:rsid w:val="00D63168"/>
    <w:rsid w:val="00D6330F"/>
    <w:rsid w:val="00D63A4A"/>
    <w:rsid w:val="00D63C09"/>
    <w:rsid w:val="00D6450D"/>
    <w:rsid w:val="00D65276"/>
    <w:rsid w:val="00D654A1"/>
    <w:rsid w:val="00D655F8"/>
    <w:rsid w:val="00D65997"/>
    <w:rsid w:val="00D65FE7"/>
    <w:rsid w:val="00D66611"/>
    <w:rsid w:val="00D66623"/>
    <w:rsid w:val="00D67D08"/>
    <w:rsid w:val="00D7030C"/>
    <w:rsid w:val="00D70437"/>
    <w:rsid w:val="00D708BB"/>
    <w:rsid w:val="00D710E2"/>
    <w:rsid w:val="00D71382"/>
    <w:rsid w:val="00D7228D"/>
    <w:rsid w:val="00D727DB"/>
    <w:rsid w:val="00D72A9F"/>
    <w:rsid w:val="00D745B7"/>
    <w:rsid w:val="00D74DE7"/>
    <w:rsid w:val="00D7563F"/>
    <w:rsid w:val="00D757D3"/>
    <w:rsid w:val="00D75FC6"/>
    <w:rsid w:val="00D76C2E"/>
    <w:rsid w:val="00D76E5A"/>
    <w:rsid w:val="00D77817"/>
    <w:rsid w:val="00D77D51"/>
    <w:rsid w:val="00D77F46"/>
    <w:rsid w:val="00D80800"/>
    <w:rsid w:val="00D82022"/>
    <w:rsid w:val="00D82ABD"/>
    <w:rsid w:val="00D82B2A"/>
    <w:rsid w:val="00D82DE7"/>
    <w:rsid w:val="00D8392E"/>
    <w:rsid w:val="00D83CD0"/>
    <w:rsid w:val="00D83EDA"/>
    <w:rsid w:val="00D83FB2"/>
    <w:rsid w:val="00D84BD1"/>
    <w:rsid w:val="00D84CAD"/>
    <w:rsid w:val="00D8506F"/>
    <w:rsid w:val="00D8520E"/>
    <w:rsid w:val="00D85479"/>
    <w:rsid w:val="00D8587D"/>
    <w:rsid w:val="00D85A86"/>
    <w:rsid w:val="00D86A55"/>
    <w:rsid w:val="00D8709C"/>
    <w:rsid w:val="00D87BEA"/>
    <w:rsid w:val="00D900BC"/>
    <w:rsid w:val="00D9034A"/>
    <w:rsid w:val="00D90A3A"/>
    <w:rsid w:val="00D91B4B"/>
    <w:rsid w:val="00D91D13"/>
    <w:rsid w:val="00D925AB"/>
    <w:rsid w:val="00D92CBB"/>
    <w:rsid w:val="00D93301"/>
    <w:rsid w:val="00D93683"/>
    <w:rsid w:val="00D93782"/>
    <w:rsid w:val="00D94251"/>
    <w:rsid w:val="00D945BE"/>
    <w:rsid w:val="00D9467B"/>
    <w:rsid w:val="00D947DD"/>
    <w:rsid w:val="00D9483F"/>
    <w:rsid w:val="00D94E67"/>
    <w:rsid w:val="00D950EC"/>
    <w:rsid w:val="00D95A95"/>
    <w:rsid w:val="00D95F5D"/>
    <w:rsid w:val="00D96504"/>
    <w:rsid w:val="00D96509"/>
    <w:rsid w:val="00D96D2D"/>
    <w:rsid w:val="00D96E1B"/>
    <w:rsid w:val="00D96F26"/>
    <w:rsid w:val="00D973A3"/>
    <w:rsid w:val="00D973EA"/>
    <w:rsid w:val="00D97E0B"/>
    <w:rsid w:val="00D97FC2"/>
    <w:rsid w:val="00DA01EA"/>
    <w:rsid w:val="00DA03AE"/>
    <w:rsid w:val="00DA06A2"/>
    <w:rsid w:val="00DA1270"/>
    <w:rsid w:val="00DA1483"/>
    <w:rsid w:val="00DA21D4"/>
    <w:rsid w:val="00DA2226"/>
    <w:rsid w:val="00DA2794"/>
    <w:rsid w:val="00DA2E16"/>
    <w:rsid w:val="00DA3483"/>
    <w:rsid w:val="00DA3508"/>
    <w:rsid w:val="00DA3815"/>
    <w:rsid w:val="00DA3CBA"/>
    <w:rsid w:val="00DA409E"/>
    <w:rsid w:val="00DA5520"/>
    <w:rsid w:val="00DA5A92"/>
    <w:rsid w:val="00DA5C83"/>
    <w:rsid w:val="00DA6722"/>
    <w:rsid w:val="00DA6987"/>
    <w:rsid w:val="00DA6B75"/>
    <w:rsid w:val="00DA6F96"/>
    <w:rsid w:val="00DA75A9"/>
    <w:rsid w:val="00DB06EB"/>
    <w:rsid w:val="00DB07BC"/>
    <w:rsid w:val="00DB0F6B"/>
    <w:rsid w:val="00DB1551"/>
    <w:rsid w:val="00DB172D"/>
    <w:rsid w:val="00DB1B33"/>
    <w:rsid w:val="00DB1D68"/>
    <w:rsid w:val="00DB2282"/>
    <w:rsid w:val="00DB2CE2"/>
    <w:rsid w:val="00DB30D0"/>
    <w:rsid w:val="00DB3645"/>
    <w:rsid w:val="00DB3C8B"/>
    <w:rsid w:val="00DB464F"/>
    <w:rsid w:val="00DB4B33"/>
    <w:rsid w:val="00DB4CA0"/>
    <w:rsid w:val="00DB54E2"/>
    <w:rsid w:val="00DB5E95"/>
    <w:rsid w:val="00DB6AA3"/>
    <w:rsid w:val="00DB6B91"/>
    <w:rsid w:val="00DB7433"/>
    <w:rsid w:val="00DB7785"/>
    <w:rsid w:val="00DB79AF"/>
    <w:rsid w:val="00DB7D56"/>
    <w:rsid w:val="00DC01CF"/>
    <w:rsid w:val="00DC024C"/>
    <w:rsid w:val="00DC12A7"/>
    <w:rsid w:val="00DC1665"/>
    <w:rsid w:val="00DC1862"/>
    <w:rsid w:val="00DC1F63"/>
    <w:rsid w:val="00DC224B"/>
    <w:rsid w:val="00DC227B"/>
    <w:rsid w:val="00DC2A20"/>
    <w:rsid w:val="00DC2B30"/>
    <w:rsid w:val="00DC2ECC"/>
    <w:rsid w:val="00DC389B"/>
    <w:rsid w:val="00DC3A1F"/>
    <w:rsid w:val="00DC4AD8"/>
    <w:rsid w:val="00DC4D13"/>
    <w:rsid w:val="00DC53B1"/>
    <w:rsid w:val="00DC5625"/>
    <w:rsid w:val="00DC6321"/>
    <w:rsid w:val="00DC668E"/>
    <w:rsid w:val="00DC78F0"/>
    <w:rsid w:val="00DC7F92"/>
    <w:rsid w:val="00DD0C5B"/>
    <w:rsid w:val="00DD1136"/>
    <w:rsid w:val="00DD133E"/>
    <w:rsid w:val="00DD1D1B"/>
    <w:rsid w:val="00DD2334"/>
    <w:rsid w:val="00DD242D"/>
    <w:rsid w:val="00DD277E"/>
    <w:rsid w:val="00DD27B4"/>
    <w:rsid w:val="00DD284B"/>
    <w:rsid w:val="00DD2FE9"/>
    <w:rsid w:val="00DD3A2B"/>
    <w:rsid w:val="00DD47AD"/>
    <w:rsid w:val="00DD47E3"/>
    <w:rsid w:val="00DD4CC6"/>
    <w:rsid w:val="00DD54B8"/>
    <w:rsid w:val="00DD5D62"/>
    <w:rsid w:val="00DD5E77"/>
    <w:rsid w:val="00DD68D2"/>
    <w:rsid w:val="00DD6999"/>
    <w:rsid w:val="00DD6F7B"/>
    <w:rsid w:val="00DD701E"/>
    <w:rsid w:val="00DD71CB"/>
    <w:rsid w:val="00DD7C78"/>
    <w:rsid w:val="00DE0F21"/>
    <w:rsid w:val="00DE172F"/>
    <w:rsid w:val="00DE1A1A"/>
    <w:rsid w:val="00DE2852"/>
    <w:rsid w:val="00DE392B"/>
    <w:rsid w:val="00DE3969"/>
    <w:rsid w:val="00DE3D78"/>
    <w:rsid w:val="00DE3F29"/>
    <w:rsid w:val="00DE4D26"/>
    <w:rsid w:val="00DE4FD5"/>
    <w:rsid w:val="00DE57C2"/>
    <w:rsid w:val="00DE5A78"/>
    <w:rsid w:val="00DE5B39"/>
    <w:rsid w:val="00DE61C2"/>
    <w:rsid w:val="00DE628B"/>
    <w:rsid w:val="00DE68BD"/>
    <w:rsid w:val="00DE6F6F"/>
    <w:rsid w:val="00DE7187"/>
    <w:rsid w:val="00DE7D7E"/>
    <w:rsid w:val="00DF0049"/>
    <w:rsid w:val="00DF19D5"/>
    <w:rsid w:val="00DF1B25"/>
    <w:rsid w:val="00DF1F3B"/>
    <w:rsid w:val="00DF24C9"/>
    <w:rsid w:val="00DF296A"/>
    <w:rsid w:val="00DF2B73"/>
    <w:rsid w:val="00DF2E7D"/>
    <w:rsid w:val="00DF41CB"/>
    <w:rsid w:val="00DF44B3"/>
    <w:rsid w:val="00DF4960"/>
    <w:rsid w:val="00DF58AF"/>
    <w:rsid w:val="00DF5997"/>
    <w:rsid w:val="00DF5C66"/>
    <w:rsid w:val="00DF60F7"/>
    <w:rsid w:val="00DF6436"/>
    <w:rsid w:val="00DF6743"/>
    <w:rsid w:val="00DF6F2F"/>
    <w:rsid w:val="00DF6FD5"/>
    <w:rsid w:val="00DF7115"/>
    <w:rsid w:val="00DF7467"/>
    <w:rsid w:val="00DF7B26"/>
    <w:rsid w:val="00DF7CF4"/>
    <w:rsid w:val="00E00168"/>
    <w:rsid w:val="00E00D48"/>
    <w:rsid w:val="00E00F49"/>
    <w:rsid w:val="00E01065"/>
    <w:rsid w:val="00E01218"/>
    <w:rsid w:val="00E02954"/>
    <w:rsid w:val="00E03186"/>
    <w:rsid w:val="00E03756"/>
    <w:rsid w:val="00E03F91"/>
    <w:rsid w:val="00E0410D"/>
    <w:rsid w:val="00E05178"/>
    <w:rsid w:val="00E052AF"/>
    <w:rsid w:val="00E0602B"/>
    <w:rsid w:val="00E06204"/>
    <w:rsid w:val="00E062A8"/>
    <w:rsid w:val="00E064D9"/>
    <w:rsid w:val="00E06628"/>
    <w:rsid w:val="00E0686B"/>
    <w:rsid w:val="00E06890"/>
    <w:rsid w:val="00E06D03"/>
    <w:rsid w:val="00E06D77"/>
    <w:rsid w:val="00E073B1"/>
    <w:rsid w:val="00E101A0"/>
    <w:rsid w:val="00E108DA"/>
    <w:rsid w:val="00E10AAE"/>
    <w:rsid w:val="00E10D36"/>
    <w:rsid w:val="00E10DB3"/>
    <w:rsid w:val="00E10E20"/>
    <w:rsid w:val="00E1109D"/>
    <w:rsid w:val="00E1135E"/>
    <w:rsid w:val="00E1156D"/>
    <w:rsid w:val="00E11811"/>
    <w:rsid w:val="00E118E1"/>
    <w:rsid w:val="00E119E8"/>
    <w:rsid w:val="00E12422"/>
    <w:rsid w:val="00E12709"/>
    <w:rsid w:val="00E12985"/>
    <w:rsid w:val="00E12C2C"/>
    <w:rsid w:val="00E12C3F"/>
    <w:rsid w:val="00E12D48"/>
    <w:rsid w:val="00E13369"/>
    <w:rsid w:val="00E13AF9"/>
    <w:rsid w:val="00E13DF1"/>
    <w:rsid w:val="00E1490A"/>
    <w:rsid w:val="00E14A9D"/>
    <w:rsid w:val="00E15223"/>
    <w:rsid w:val="00E159BF"/>
    <w:rsid w:val="00E15DD9"/>
    <w:rsid w:val="00E164B1"/>
    <w:rsid w:val="00E16EA7"/>
    <w:rsid w:val="00E17368"/>
    <w:rsid w:val="00E17A0E"/>
    <w:rsid w:val="00E17AA0"/>
    <w:rsid w:val="00E17D58"/>
    <w:rsid w:val="00E17D77"/>
    <w:rsid w:val="00E208C9"/>
    <w:rsid w:val="00E215C3"/>
    <w:rsid w:val="00E215DA"/>
    <w:rsid w:val="00E2187A"/>
    <w:rsid w:val="00E2220D"/>
    <w:rsid w:val="00E2257E"/>
    <w:rsid w:val="00E23858"/>
    <w:rsid w:val="00E23AD7"/>
    <w:rsid w:val="00E23F98"/>
    <w:rsid w:val="00E24AD5"/>
    <w:rsid w:val="00E24BF5"/>
    <w:rsid w:val="00E24C1A"/>
    <w:rsid w:val="00E24CA6"/>
    <w:rsid w:val="00E24E4D"/>
    <w:rsid w:val="00E2507D"/>
    <w:rsid w:val="00E250A2"/>
    <w:rsid w:val="00E2557B"/>
    <w:rsid w:val="00E2564B"/>
    <w:rsid w:val="00E2594C"/>
    <w:rsid w:val="00E25970"/>
    <w:rsid w:val="00E25A05"/>
    <w:rsid w:val="00E25DD2"/>
    <w:rsid w:val="00E269A1"/>
    <w:rsid w:val="00E26CE6"/>
    <w:rsid w:val="00E27559"/>
    <w:rsid w:val="00E27C05"/>
    <w:rsid w:val="00E27E77"/>
    <w:rsid w:val="00E3073B"/>
    <w:rsid w:val="00E30821"/>
    <w:rsid w:val="00E30EC6"/>
    <w:rsid w:val="00E31446"/>
    <w:rsid w:val="00E314B6"/>
    <w:rsid w:val="00E316F0"/>
    <w:rsid w:val="00E31BE3"/>
    <w:rsid w:val="00E31C42"/>
    <w:rsid w:val="00E32C8E"/>
    <w:rsid w:val="00E331A9"/>
    <w:rsid w:val="00E33318"/>
    <w:rsid w:val="00E334EB"/>
    <w:rsid w:val="00E345B0"/>
    <w:rsid w:val="00E34DC4"/>
    <w:rsid w:val="00E3536A"/>
    <w:rsid w:val="00E3545F"/>
    <w:rsid w:val="00E354CE"/>
    <w:rsid w:val="00E35771"/>
    <w:rsid w:val="00E35F20"/>
    <w:rsid w:val="00E36F9B"/>
    <w:rsid w:val="00E37B20"/>
    <w:rsid w:val="00E37B5E"/>
    <w:rsid w:val="00E400EB"/>
    <w:rsid w:val="00E403D1"/>
    <w:rsid w:val="00E40581"/>
    <w:rsid w:val="00E408E4"/>
    <w:rsid w:val="00E40A92"/>
    <w:rsid w:val="00E40EFD"/>
    <w:rsid w:val="00E4148A"/>
    <w:rsid w:val="00E42016"/>
    <w:rsid w:val="00E42569"/>
    <w:rsid w:val="00E42B8C"/>
    <w:rsid w:val="00E436E1"/>
    <w:rsid w:val="00E43D2B"/>
    <w:rsid w:val="00E44B34"/>
    <w:rsid w:val="00E459D6"/>
    <w:rsid w:val="00E45E39"/>
    <w:rsid w:val="00E4743E"/>
    <w:rsid w:val="00E47583"/>
    <w:rsid w:val="00E5096C"/>
    <w:rsid w:val="00E5098D"/>
    <w:rsid w:val="00E50AFE"/>
    <w:rsid w:val="00E50AFF"/>
    <w:rsid w:val="00E50C60"/>
    <w:rsid w:val="00E51448"/>
    <w:rsid w:val="00E51C30"/>
    <w:rsid w:val="00E51CA4"/>
    <w:rsid w:val="00E5229A"/>
    <w:rsid w:val="00E52729"/>
    <w:rsid w:val="00E528F4"/>
    <w:rsid w:val="00E534D6"/>
    <w:rsid w:val="00E53570"/>
    <w:rsid w:val="00E53C7E"/>
    <w:rsid w:val="00E53CA6"/>
    <w:rsid w:val="00E5450E"/>
    <w:rsid w:val="00E5492F"/>
    <w:rsid w:val="00E54B67"/>
    <w:rsid w:val="00E54E45"/>
    <w:rsid w:val="00E551D2"/>
    <w:rsid w:val="00E55485"/>
    <w:rsid w:val="00E558CF"/>
    <w:rsid w:val="00E558E9"/>
    <w:rsid w:val="00E55956"/>
    <w:rsid w:val="00E55F4C"/>
    <w:rsid w:val="00E56850"/>
    <w:rsid w:val="00E57217"/>
    <w:rsid w:val="00E605B4"/>
    <w:rsid w:val="00E609B9"/>
    <w:rsid w:val="00E60AAA"/>
    <w:rsid w:val="00E60D21"/>
    <w:rsid w:val="00E60DA8"/>
    <w:rsid w:val="00E611F4"/>
    <w:rsid w:val="00E61C38"/>
    <w:rsid w:val="00E61ED7"/>
    <w:rsid w:val="00E6226F"/>
    <w:rsid w:val="00E622E8"/>
    <w:rsid w:val="00E6285F"/>
    <w:rsid w:val="00E62B63"/>
    <w:rsid w:val="00E6301C"/>
    <w:rsid w:val="00E63115"/>
    <w:rsid w:val="00E6316B"/>
    <w:rsid w:val="00E632B6"/>
    <w:rsid w:val="00E63E31"/>
    <w:rsid w:val="00E63EE1"/>
    <w:rsid w:val="00E64CB7"/>
    <w:rsid w:val="00E64EE6"/>
    <w:rsid w:val="00E64FA4"/>
    <w:rsid w:val="00E654E7"/>
    <w:rsid w:val="00E65B66"/>
    <w:rsid w:val="00E65C97"/>
    <w:rsid w:val="00E661C8"/>
    <w:rsid w:val="00E66406"/>
    <w:rsid w:val="00E66736"/>
    <w:rsid w:val="00E66A48"/>
    <w:rsid w:val="00E66F26"/>
    <w:rsid w:val="00E670FB"/>
    <w:rsid w:val="00E6791F"/>
    <w:rsid w:val="00E679A7"/>
    <w:rsid w:val="00E67CB4"/>
    <w:rsid w:val="00E67F6A"/>
    <w:rsid w:val="00E70047"/>
    <w:rsid w:val="00E70254"/>
    <w:rsid w:val="00E715A2"/>
    <w:rsid w:val="00E71A39"/>
    <w:rsid w:val="00E728E5"/>
    <w:rsid w:val="00E72E81"/>
    <w:rsid w:val="00E73A78"/>
    <w:rsid w:val="00E7455B"/>
    <w:rsid w:val="00E746AC"/>
    <w:rsid w:val="00E749D7"/>
    <w:rsid w:val="00E74B73"/>
    <w:rsid w:val="00E74CD1"/>
    <w:rsid w:val="00E7523A"/>
    <w:rsid w:val="00E754A9"/>
    <w:rsid w:val="00E75B48"/>
    <w:rsid w:val="00E76DC2"/>
    <w:rsid w:val="00E76F42"/>
    <w:rsid w:val="00E76F8B"/>
    <w:rsid w:val="00E77036"/>
    <w:rsid w:val="00E771C9"/>
    <w:rsid w:val="00E77A41"/>
    <w:rsid w:val="00E77A7F"/>
    <w:rsid w:val="00E77BFE"/>
    <w:rsid w:val="00E80EAA"/>
    <w:rsid w:val="00E81FD0"/>
    <w:rsid w:val="00E831B6"/>
    <w:rsid w:val="00E84591"/>
    <w:rsid w:val="00E84E2F"/>
    <w:rsid w:val="00E85BC7"/>
    <w:rsid w:val="00E85F12"/>
    <w:rsid w:val="00E86061"/>
    <w:rsid w:val="00E866E2"/>
    <w:rsid w:val="00E867D3"/>
    <w:rsid w:val="00E86B99"/>
    <w:rsid w:val="00E86BC4"/>
    <w:rsid w:val="00E86FA3"/>
    <w:rsid w:val="00E872D5"/>
    <w:rsid w:val="00E908D8"/>
    <w:rsid w:val="00E90AB5"/>
    <w:rsid w:val="00E90EB6"/>
    <w:rsid w:val="00E90F37"/>
    <w:rsid w:val="00E915FF"/>
    <w:rsid w:val="00E917BA"/>
    <w:rsid w:val="00E91B25"/>
    <w:rsid w:val="00E92295"/>
    <w:rsid w:val="00E92438"/>
    <w:rsid w:val="00E92A68"/>
    <w:rsid w:val="00E93081"/>
    <w:rsid w:val="00E940BA"/>
    <w:rsid w:val="00E9479B"/>
    <w:rsid w:val="00E9490F"/>
    <w:rsid w:val="00E957CB"/>
    <w:rsid w:val="00E9581E"/>
    <w:rsid w:val="00E9626B"/>
    <w:rsid w:val="00E963B7"/>
    <w:rsid w:val="00E96BBA"/>
    <w:rsid w:val="00E96DCA"/>
    <w:rsid w:val="00E96DCE"/>
    <w:rsid w:val="00E96EF6"/>
    <w:rsid w:val="00E9730D"/>
    <w:rsid w:val="00E97913"/>
    <w:rsid w:val="00EA02BC"/>
    <w:rsid w:val="00EA0974"/>
    <w:rsid w:val="00EA1321"/>
    <w:rsid w:val="00EA1C3A"/>
    <w:rsid w:val="00EA1E0F"/>
    <w:rsid w:val="00EA307A"/>
    <w:rsid w:val="00EA3BE6"/>
    <w:rsid w:val="00EA3CFE"/>
    <w:rsid w:val="00EA44BA"/>
    <w:rsid w:val="00EA4AFC"/>
    <w:rsid w:val="00EA4FC8"/>
    <w:rsid w:val="00EA5B53"/>
    <w:rsid w:val="00EA5B5C"/>
    <w:rsid w:val="00EA60FC"/>
    <w:rsid w:val="00EA62CA"/>
    <w:rsid w:val="00EA6A4B"/>
    <w:rsid w:val="00EA6F86"/>
    <w:rsid w:val="00EA71FA"/>
    <w:rsid w:val="00EA7277"/>
    <w:rsid w:val="00EA7B93"/>
    <w:rsid w:val="00EB0145"/>
    <w:rsid w:val="00EB093A"/>
    <w:rsid w:val="00EB0C4C"/>
    <w:rsid w:val="00EB0EF8"/>
    <w:rsid w:val="00EB1610"/>
    <w:rsid w:val="00EB1BCB"/>
    <w:rsid w:val="00EB24D0"/>
    <w:rsid w:val="00EB2DF7"/>
    <w:rsid w:val="00EB3129"/>
    <w:rsid w:val="00EB3173"/>
    <w:rsid w:val="00EB377F"/>
    <w:rsid w:val="00EB38A9"/>
    <w:rsid w:val="00EB3A64"/>
    <w:rsid w:val="00EB3CEC"/>
    <w:rsid w:val="00EB41EF"/>
    <w:rsid w:val="00EB46AC"/>
    <w:rsid w:val="00EB5887"/>
    <w:rsid w:val="00EB5BC1"/>
    <w:rsid w:val="00EB65D3"/>
    <w:rsid w:val="00EB66C2"/>
    <w:rsid w:val="00EB7331"/>
    <w:rsid w:val="00EB77BD"/>
    <w:rsid w:val="00EB7801"/>
    <w:rsid w:val="00EC0031"/>
    <w:rsid w:val="00EC03EF"/>
    <w:rsid w:val="00EC2260"/>
    <w:rsid w:val="00EC22C8"/>
    <w:rsid w:val="00EC2DE7"/>
    <w:rsid w:val="00EC363F"/>
    <w:rsid w:val="00EC3AD3"/>
    <w:rsid w:val="00EC444E"/>
    <w:rsid w:val="00EC489D"/>
    <w:rsid w:val="00EC4B37"/>
    <w:rsid w:val="00EC5121"/>
    <w:rsid w:val="00EC5251"/>
    <w:rsid w:val="00EC542D"/>
    <w:rsid w:val="00EC5FBC"/>
    <w:rsid w:val="00EC607C"/>
    <w:rsid w:val="00EC6383"/>
    <w:rsid w:val="00EC6BD1"/>
    <w:rsid w:val="00EC6BFC"/>
    <w:rsid w:val="00EC742A"/>
    <w:rsid w:val="00EC7BC1"/>
    <w:rsid w:val="00EC7C11"/>
    <w:rsid w:val="00EC7DD4"/>
    <w:rsid w:val="00ED0220"/>
    <w:rsid w:val="00ED039F"/>
    <w:rsid w:val="00ED04DB"/>
    <w:rsid w:val="00ED0A0F"/>
    <w:rsid w:val="00ED0E82"/>
    <w:rsid w:val="00ED1786"/>
    <w:rsid w:val="00ED1BE7"/>
    <w:rsid w:val="00ED1FD1"/>
    <w:rsid w:val="00ED24E0"/>
    <w:rsid w:val="00ED2A2C"/>
    <w:rsid w:val="00ED2CD3"/>
    <w:rsid w:val="00ED30BB"/>
    <w:rsid w:val="00ED34B5"/>
    <w:rsid w:val="00ED4007"/>
    <w:rsid w:val="00ED4161"/>
    <w:rsid w:val="00ED433C"/>
    <w:rsid w:val="00ED5318"/>
    <w:rsid w:val="00ED542E"/>
    <w:rsid w:val="00ED583E"/>
    <w:rsid w:val="00ED5D4E"/>
    <w:rsid w:val="00ED6647"/>
    <w:rsid w:val="00ED67E2"/>
    <w:rsid w:val="00ED6D7D"/>
    <w:rsid w:val="00ED746C"/>
    <w:rsid w:val="00ED76DA"/>
    <w:rsid w:val="00ED77A5"/>
    <w:rsid w:val="00ED79E3"/>
    <w:rsid w:val="00ED7AE6"/>
    <w:rsid w:val="00ED7DAB"/>
    <w:rsid w:val="00ED7DB3"/>
    <w:rsid w:val="00EE0D90"/>
    <w:rsid w:val="00EE1045"/>
    <w:rsid w:val="00EE15EB"/>
    <w:rsid w:val="00EE1CB2"/>
    <w:rsid w:val="00EE203F"/>
    <w:rsid w:val="00EE2D92"/>
    <w:rsid w:val="00EE3BD3"/>
    <w:rsid w:val="00EE3C94"/>
    <w:rsid w:val="00EE44C3"/>
    <w:rsid w:val="00EE4554"/>
    <w:rsid w:val="00EE4822"/>
    <w:rsid w:val="00EE4E62"/>
    <w:rsid w:val="00EE5789"/>
    <w:rsid w:val="00EE5DCA"/>
    <w:rsid w:val="00EE6845"/>
    <w:rsid w:val="00EE6AFB"/>
    <w:rsid w:val="00EE7657"/>
    <w:rsid w:val="00EE7A80"/>
    <w:rsid w:val="00EE7B5A"/>
    <w:rsid w:val="00EF00AA"/>
    <w:rsid w:val="00EF1391"/>
    <w:rsid w:val="00EF1CA1"/>
    <w:rsid w:val="00EF1E84"/>
    <w:rsid w:val="00EF22C3"/>
    <w:rsid w:val="00EF2422"/>
    <w:rsid w:val="00EF2770"/>
    <w:rsid w:val="00EF287B"/>
    <w:rsid w:val="00EF37CD"/>
    <w:rsid w:val="00EF3860"/>
    <w:rsid w:val="00EF3A4D"/>
    <w:rsid w:val="00EF40C5"/>
    <w:rsid w:val="00EF48FB"/>
    <w:rsid w:val="00EF49B6"/>
    <w:rsid w:val="00EF53E8"/>
    <w:rsid w:val="00EF55A5"/>
    <w:rsid w:val="00EF5DE2"/>
    <w:rsid w:val="00EF607E"/>
    <w:rsid w:val="00EF63F2"/>
    <w:rsid w:val="00EF757F"/>
    <w:rsid w:val="00EF7C69"/>
    <w:rsid w:val="00EF7CB2"/>
    <w:rsid w:val="00F00A6E"/>
    <w:rsid w:val="00F01491"/>
    <w:rsid w:val="00F014AB"/>
    <w:rsid w:val="00F0174E"/>
    <w:rsid w:val="00F019C6"/>
    <w:rsid w:val="00F01C7B"/>
    <w:rsid w:val="00F01EDB"/>
    <w:rsid w:val="00F026E8"/>
    <w:rsid w:val="00F02835"/>
    <w:rsid w:val="00F02A39"/>
    <w:rsid w:val="00F0352E"/>
    <w:rsid w:val="00F035A5"/>
    <w:rsid w:val="00F03865"/>
    <w:rsid w:val="00F03D76"/>
    <w:rsid w:val="00F04085"/>
    <w:rsid w:val="00F045F9"/>
    <w:rsid w:val="00F04E4A"/>
    <w:rsid w:val="00F05606"/>
    <w:rsid w:val="00F0596A"/>
    <w:rsid w:val="00F05B79"/>
    <w:rsid w:val="00F061C7"/>
    <w:rsid w:val="00F074D8"/>
    <w:rsid w:val="00F07C6E"/>
    <w:rsid w:val="00F10420"/>
    <w:rsid w:val="00F111E9"/>
    <w:rsid w:val="00F113D7"/>
    <w:rsid w:val="00F126E9"/>
    <w:rsid w:val="00F1284A"/>
    <w:rsid w:val="00F129AB"/>
    <w:rsid w:val="00F12CD0"/>
    <w:rsid w:val="00F133A6"/>
    <w:rsid w:val="00F14732"/>
    <w:rsid w:val="00F14DF7"/>
    <w:rsid w:val="00F15290"/>
    <w:rsid w:val="00F15479"/>
    <w:rsid w:val="00F15968"/>
    <w:rsid w:val="00F15A2A"/>
    <w:rsid w:val="00F15AF7"/>
    <w:rsid w:val="00F15B61"/>
    <w:rsid w:val="00F1670E"/>
    <w:rsid w:val="00F16A46"/>
    <w:rsid w:val="00F17067"/>
    <w:rsid w:val="00F170CA"/>
    <w:rsid w:val="00F17ABC"/>
    <w:rsid w:val="00F17E6C"/>
    <w:rsid w:val="00F200F0"/>
    <w:rsid w:val="00F203B7"/>
    <w:rsid w:val="00F203C4"/>
    <w:rsid w:val="00F2062A"/>
    <w:rsid w:val="00F206E5"/>
    <w:rsid w:val="00F2089B"/>
    <w:rsid w:val="00F2154C"/>
    <w:rsid w:val="00F21630"/>
    <w:rsid w:val="00F21B51"/>
    <w:rsid w:val="00F2220D"/>
    <w:rsid w:val="00F2232F"/>
    <w:rsid w:val="00F223E0"/>
    <w:rsid w:val="00F22896"/>
    <w:rsid w:val="00F22900"/>
    <w:rsid w:val="00F22C90"/>
    <w:rsid w:val="00F23267"/>
    <w:rsid w:val="00F23BFB"/>
    <w:rsid w:val="00F242CB"/>
    <w:rsid w:val="00F25256"/>
    <w:rsid w:val="00F26473"/>
    <w:rsid w:val="00F265F9"/>
    <w:rsid w:val="00F26A5A"/>
    <w:rsid w:val="00F2774D"/>
    <w:rsid w:val="00F27886"/>
    <w:rsid w:val="00F27997"/>
    <w:rsid w:val="00F3146A"/>
    <w:rsid w:val="00F31909"/>
    <w:rsid w:val="00F32283"/>
    <w:rsid w:val="00F3265E"/>
    <w:rsid w:val="00F32D7B"/>
    <w:rsid w:val="00F3328F"/>
    <w:rsid w:val="00F33708"/>
    <w:rsid w:val="00F33725"/>
    <w:rsid w:val="00F339D7"/>
    <w:rsid w:val="00F33A94"/>
    <w:rsid w:val="00F33E35"/>
    <w:rsid w:val="00F34A88"/>
    <w:rsid w:val="00F35133"/>
    <w:rsid w:val="00F35264"/>
    <w:rsid w:val="00F357E8"/>
    <w:rsid w:val="00F35D52"/>
    <w:rsid w:val="00F36DEE"/>
    <w:rsid w:val="00F36EAD"/>
    <w:rsid w:val="00F37591"/>
    <w:rsid w:val="00F407B0"/>
    <w:rsid w:val="00F40DBB"/>
    <w:rsid w:val="00F411FA"/>
    <w:rsid w:val="00F4186F"/>
    <w:rsid w:val="00F41B12"/>
    <w:rsid w:val="00F41BC7"/>
    <w:rsid w:val="00F41C8C"/>
    <w:rsid w:val="00F42056"/>
    <w:rsid w:val="00F429C8"/>
    <w:rsid w:val="00F43A96"/>
    <w:rsid w:val="00F44942"/>
    <w:rsid w:val="00F44B05"/>
    <w:rsid w:val="00F45E6D"/>
    <w:rsid w:val="00F4620A"/>
    <w:rsid w:val="00F463D0"/>
    <w:rsid w:val="00F464A8"/>
    <w:rsid w:val="00F46675"/>
    <w:rsid w:val="00F5028D"/>
    <w:rsid w:val="00F50A94"/>
    <w:rsid w:val="00F51320"/>
    <w:rsid w:val="00F519DC"/>
    <w:rsid w:val="00F51E10"/>
    <w:rsid w:val="00F51E48"/>
    <w:rsid w:val="00F52163"/>
    <w:rsid w:val="00F52C38"/>
    <w:rsid w:val="00F53A54"/>
    <w:rsid w:val="00F53C4C"/>
    <w:rsid w:val="00F541F6"/>
    <w:rsid w:val="00F55561"/>
    <w:rsid w:val="00F55B1F"/>
    <w:rsid w:val="00F55D3F"/>
    <w:rsid w:val="00F55EE8"/>
    <w:rsid w:val="00F57ABD"/>
    <w:rsid w:val="00F60062"/>
    <w:rsid w:val="00F604E4"/>
    <w:rsid w:val="00F60B9E"/>
    <w:rsid w:val="00F60DD9"/>
    <w:rsid w:val="00F60E8D"/>
    <w:rsid w:val="00F610A3"/>
    <w:rsid w:val="00F613CF"/>
    <w:rsid w:val="00F61BF7"/>
    <w:rsid w:val="00F62E59"/>
    <w:rsid w:val="00F631E0"/>
    <w:rsid w:val="00F633FC"/>
    <w:rsid w:val="00F63AB3"/>
    <w:rsid w:val="00F64566"/>
    <w:rsid w:val="00F64B07"/>
    <w:rsid w:val="00F64C32"/>
    <w:rsid w:val="00F6597A"/>
    <w:rsid w:val="00F65D81"/>
    <w:rsid w:val="00F66310"/>
    <w:rsid w:val="00F66CD6"/>
    <w:rsid w:val="00F66E35"/>
    <w:rsid w:val="00F672B1"/>
    <w:rsid w:val="00F676A0"/>
    <w:rsid w:val="00F67B33"/>
    <w:rsid w:val="00F67E36"/>
    <w:rsid w:val="00F67EEC"/>
    <w:rsid w:val="00F70BB3"/>
    <w:rsid w:val="00F70C2D"/>
    <w:rsid w:val="00F715A3"/>
    <w:rsid w:val="00F718B3"/>
    <w:rsid w:val="00F71EF3"/>
    <w:rsid w:val="00F720CD"/>
    <w:rsid w:val="00F7222D"/>
    <w:rsid w:val="00F7227C"/>
    <w:rsid w:val="00F72616"/>
    <w:rsid w:val="00F726A9"/>
    <w:rsid w:val="00F73007"/>
    <w:rsid w:val="00F732FD"/>
    <w:rsid w:val="00F7392C"/>
    <w:rsid w:val="00F73EE9"/>
    <w:rsid w:val="00F7445D"/>
    <w:rsid w:val="00F74836"/>
    <w:rsid w:val="00F748EC"/>
    <w:rsid w:val="00F74CFD"/>
    <w:rsid w:val="00F7586F"/>
    <w:rsid w:val="00F75B3F"/>
    <w:rsid w:val="00F7618A"/>
    <w:rsid w:val="00F7659D"/>
    <w:rsid w:val="00F77A20"/>
    <w:rsid w:val="00F81970"/>
    <w:rsid w:val="00F81C0A"/>
    <w:rsid w:val="00F824A3"/>
    <w:rsid w:val="00F82585"/>
    <w:rsid w:val="00F8274B"/>
    <w:rsid w:val="00F827D3"/>
    <w:rsid w:val="00F829A9"/>
    <w:rsid w:val="00F82B4F"/>
    <w:rsid w:val="00F82E98"/>
    <w:rsid w:val="00F83468"/>
    <w:rsid w:val="00F83DEC"/>
    <w:rsid w:val="00F840D8"/>
    <w:rsid w:val="00F8508D"/>
    <w:rsid w:val="00F8535A"/>
    <w:rsid w:val="00F85591"/>
    <w:rsid w:val="00F855EC"/>
    <w:rsid w:val="00F8578F"/>
    <w:rsid w:val="00F857FA"/>
    <w:rsid w:val="00F85AC2"/>
    <w:rsid w:val="00F860BA"/>
    <w:rsid w:val="00F866A6"/>
    <w:rsid w:val="00F86C27"/>
    <w:rsid w:val="00F86FD2"/>
    <w:rsid w:val="00F9059A"/>
    <w:rsid w:val="00F90ADF"/>
    <w:rsid w:val="00F90C7F"/>
    <w:rsid w:val="00F910A9"/>
    <w:rsid w:val="00F911CB"/>
    <w:rsid w:val="00F917F4"/>
    <w:rsid w:val="00F91C6B"/>
    <w:rsid w:val="00F91CB3"/>
    <w:rsid w:val="00F923BE"/>
    <w:rsid w:val="00F9267D"/>
    <w:rsid w:val="00F92C9E"/>
    <w:rsid w:val="00F92F12"/>
    <w:rsid w:val="00F93110"/>
    <w:rsid w:val="00F9317E"/>
    <w:rsid w:val="00F93289"/>
    <w:rsid w:val="00F93E39"/>
    <w:rsid w:val="00F93F1B"/>
    <w:rsid w:val="00F945F3"/>
    <w:rsid w:val="00F950AD"/>
    <w:rsid w:val="00F953FE"/>
    <w:rsid w:val="00F95CA4"/>
    <w:rsid w:val="00F95D6C"/>
    <w:rsid w:val="00F96502"/>
    <w:rsid w:val="00F968E4"/>
    <w:rsid w:val="00F96E11"/>
    <w:rsid w:val="00F96F90"/>
    <w:rsid w:val="00FA0882"/>
    <w:rsid w:val="00FA0DED"/>
    <w:rsid w:val="00FA172B"/>
    <w:rsid w:val="00FA1BCE"/>
    <w:rsid w:val="00FA1CA1"/>
    <w:rsid w:val="00FA2CC6"/>
    <w:rsid w:val="00FA2E5E"/>
    <w:rsid w:val="00FA3087"/>
    <w:rsid w:val="00FA3116"/>
    <w:rsid w:val="00FA3A56"/>
    <w:rsid w:val="00FA3D54"/>
    <w:rsid w:val="00FA3F94"/>
    <w:rsid w:val="00FA420D"/>
    <w:rsid w:val="00FA4324"/>
    <w:rsid w:val="00FA4A3A"/>
    <w:rsid w:val="00FA4C69"/>
    <w:rsid w:val="00FA5051"/>
    <w:rsid w:val="00FA51E4"/>
    <w:rsid w:val="00FA53AB"/>
    <w:rsid w:val="00FA553D"/>
    <w:rsid w:val="00FA55D9"/>
    <w:rsid w:val="00FA5B54"/>
    <w:rsid w:val="00FA65C5"/>
    <w:rsid w:val="00FA6737"/>
    <w:rsid w:val="00FA742F"/>
    <w:rsid w:val="00FB208F"/>
    <w:rsid w:val="00FB236E"/>
    <w:rsid w:val="00FB23AB"/>
    <w:rsid w:val="00FB26AB"/>
    <w:rsid w:val="00FB2908"/>
    <w:rsid w:val="00FB2D5F"/>
    <w:rsid w:val="00FB33C9"/>
    <w:rsid w:val="00FB393A"/>
    <w:rsid w:val="00FB53A8"/>
    <w:rsid w:val="00FB56BC"/>
    <w:rsid w:val="00FB5DEC"/>
    <w:rsid w:val="00FB5E14"/>
    <w:rsid w:val="00FB65DC"/>
    <w:rsid w:val="00FB6974"/>
    <w:rsid w:val="00FB6C9F"/>
    <w:rsid w:val="00FB6D99"/>
    <w:rsid w:val="00FB7319"/>
    <w:rsid w:val="00FB7596"/>
    <w:rsid w:val="00FB75CC"/>
    <w:rsid w:val="00FB7731"/>
    <w:rsid w:val="00FB78C4"/>
    <w:rsid w:val="00FB7B69"/>
    <w:rsid w:val="00FB7F4B"/>
    <w:rsid w:val="00FC03EC"/>
    <w:rsid w:val="00FC0886"/>
    <w:rsid w:val="00FC1BDF"/>
    <w:rsid w:val="00FC26BB"/>
    <w:rsid w:val="00FC2ECC"/>
    <w:rsid w:val="00FC2FFE"/>
    <w:rsid w:val="00FC306F"/>
    <w:rsid w:val="00FC387B"/>
    <w:rsid w:val="00FC3DB7"/>
    <w:rsid w:val="00FC3F4E"/>
    <w:rsid w:val="00FC4336"/>
    <w:rsid w:val="00FC4340"/>
    <w:rsid w:val="00FC4487"/>
    <w:rsid w:val="00FC459E"/>
    <w:rsid w:val="00FC4AE8"/>
    <w:rsid w:val="00FC4DD5"/>
    <w:rsid w:val="00FC5038"/>
    <w:rsid w:val="00FC514A"/>
    <w:rsid w:val="00FC56BF"/>
    <w:rsid w:val="00FC634C"/>
    <w:rsid w:val="00FC6891"/>
    <w:rsid w:val="00FC6F2E"/>
    <w:rsid w:val="00FC720F"/>
    <w:rsid w:val="00FC73D3"/>
    <w:rsid w:val="00FC7C10"/>
    <w:rsid w:val="00FC7F85"/>
    <w:rsid w:val="00FD03FA"/>
    <w:rsid w:val="00FD081C"/>
    <w:rsid w:val="00FD0C60"/>
    <w:rsid w:val="00FD1109"/>
    <w:rsid w:val="00FD127B"/>
    <w:rsid w:val="00FD13B7"/>
    <w:rsid w:val="00FD1428"/>
    <w:rsid w:val="00FD158A"/>
    <w:rsid w:val="00FD1DEB"/>
    <w:rsid w:val="00FD2D22"/>
    <w:rsid w:val="00FD2E64"/>
    <w:rsid w:val="00FD3060"/>
    <w:rsid w:val="00FD3793"/>
    <w:rsid w:val="00FD38E5"/>
    <w:rsid w:val="00FD3C53"/>
    <w:rsid w:val="00FD41B5"/>
    <w:rsid w:val="00FD4D5E"/>
    <w:rsid w:val="00FD5326"/>
    <w:rsid w:val="00FD5376"/>
    <w:rsid w:val="00FD5A4B"/>
    <w:rsid w:val="00FD5B98"/>
    <w:rsid w:val="00FD627D"/>
    <w:rsid w:val="00FD699E"/>
    <w:rsid w:val="00FD6AA0"/>
    <w:rsid w:val="00FD713E"/>
    <w:rsid w:val="00FD749E"/>
    <w:rsid w:val="00FD7A36"/>
    <w:rsid w:val="00FD7F05"/>
    <w:rsid w:val="00FE03CC"/>
    <w:rsid w:val="00FE0C3A"/>
    <w:rsid w:val="00FE0E21"/>
    <w:rsid w:val="00FE0ED3"/>
    <w:rsid w:val="00FE1159"/>
    <w:rsid w:val="00FE1BB9"/>
    <w:rsid w:val="00FE1D85"/>
    <w:rsid w:val="00FE2508"/>
    <w:rsid w:val="00FE264B"/>
    <w:rsid w:val="00FE26BD"/>
    <w:rsid w:val="00FE2CD7"/>
    <w:rsid w:val="00FE38DD"/>
    <w:rsid w:val="00FE3EB2"/>
    <w:rsid w:val="00FE44D4"/>
    <w:rsid w:val="00FE5DAA"/>
    <w:rsid w:val="00FE656C"/>
    <w:rsid w:val="00FE661C"/>
    <w:rsid w:val="00FE6C7B"/>
    <w:rsid w:val="00FE7369"/>
    <w:rsid w:val="00FE78FC"/>
    <w:rsid w:val="00FE7C9C"/>
    <w:rsid w:val="00FF0592"/>
    <w:rsid w:val="00FF0A5A"/>
    <w:rsid w:val="00FF1439"/>
    <w:rsid w:val="00FF2608"/>
    <w:rsid w:val="00FF28F2"/>
    <w:rsid w:val="00FF2AC4"/>
    <w:rsid w:val="00FF2B7B"/>
    <w:rsid w:val="00FF2C2A"/>
    <w:rsid w:val="00FF2D1E"/>
    <w:rsid w:val="00FF2E5A"/>
    <w:rsid w:val="00FF3643"/>
    <w:rsid w:val="00FF3F61"/>
    <w:rsid w:val="00FF4608"/>
    <w:rsid w:val="00FF492B"/>
    <w:rsid w:val="00FF4BDE"/>
    <w:rsid w:val="00FF4F5E"/>
    <w:rsid w:val="00FF5F7E"/>
    <w:rsid w:val="00FF6542"/>
    <w:rsid w:val="00FF6741"/>
    <w:rsid w:val="00FF69FE"/>
    <w:rsid w:val="00FF700D"/>
    <w:rsid w:val="00FF7332"/>
    <w:rsid w:val="00FF7902"/>
    <w:rsid w:val="00FF7AAE"/>
    <w:rsid w:val="00FF7D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B4C67"/>
  <w15:docId w15:val="{9DBA8A06-5012-41C6-B185-027096470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E64F3"/>
    <w:pPr>
      <w:topLinePunct/>
      <w:adjustRightInd w:val="0"/>
      <w:snapToGrid w:val="0"/>
      <w:spacing w:before="160" w:after="160" w:line="240" w:lineRule="atLeast"/>
      <w:ind w:left="1701"/>
    </w:pPr>
    <w:rPr>
      <w:rFonts w:cs="Arial"/>
      <w:kern w:val="2"/>
      <w:sz w:val="21"/>
      <w:szCs w:val="21"/>
    </w:rPr>
  </w:style>
  <w:style w:type="paragraph" w:styleId="1">
    <w:name w:val="heading 1"/>
    <w:aliases w:val="heading 1,heading 1 Char,H1,PIM 1,h1,标题 11,标书1,L1,boc,Section Head,l1,1,Heading 0,章节,Heading 11,level 1,Level 1 Head,1. heading 1,标准章,Huvudrubrik,h11,h12,h13,h14,h15,h16,h17,h111,h121,h131,h141,h151,h161,h18,h112,h122,h132,h142,h152,h162,h19,h113,h"/>
    <w:basedOn w:val="a2"/>
    <w:next w:val="21"/>
    <w:link w:val="10"/>
    <w:qFormat/>
    <w:rsid w:val="002E64F3"/>
    <w:pPr>
      <w:keepNext/>
      <w:numPr>
        <w:numId w:val="22"/>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aliases w:val="标题 2 Char Char,heading 2, Char,Char,--F2,heading 2 Char Char Char,标题 2 Char Char Char Char,heading 21,1.1 标题 2,12,H2,PIM2,Heading 2 Hidden,Heading 2 CCBS,Titre3,HD2,sect 1.2,H21,sect 1.21,H22,sect 1.22,H211,sect 1.211,H23,sect 1.23,H212"/>
    <w:basedOn w:val="a2"/>
    <w:next w:val="31"/>
    <w:link w:val="22"/>
    <w:qFormat/>
    <w:rsid w:val="002E64F3"/>
    <w:pPr>
      <w:keepNext/>
      <w:keepLines/>
      <w:numPr>
        <w:ilvl w:val="1"/>
        <w:numId w:val="22"/>
      </w:numPr>
      <w:spacing w:before="600"/>
      <w:outlineLvl w:val="1"/>
    </w:pPr>
    <w:rPr>
      <w:rFonts w:ascii="Book Antiqua" w:eastAsia="黑体" w:hAnsi="Book Antiqua" w:cs="Book Antiqua"/>
      <w:bCs/>
      <w:noProof/>
      <w:kern w:val="0"/>
      <w:sz w:val="36"/>
      <w:szCs w:val="36"/>
      <w:lang w:eastAsia="en-US"/>
    </w:rPr>
  </w:style>
  <w:style w:type="paragraph" w:styleId="31">
    <w:name w:val="heading 3"/>
    <w:aliases w:val="heading 3,标题 3+,标题 3 Char Char Char,heading 3 Char Char1 Char,heading 3 Char Char Char Char Char Char1 Char,heading 3 Char Char Char Char Char Char Char Char Char,标题 3 Char2 Char Char Char,heading 3 Char Char Char Char1 Char,--F3,标题 3 Cha"/>
    <w:basedOn w:val="a2"/>
    <w:next w:val="a2"/>
    <w:link w:val="32"/>
    <w:qFormat/>
    <w:rsid w:val="002E64F3"/>
    <w:pPr>
      <w:keepNext/>
      <w:keepLines/>
      <w:numPr>
        <w:ilvl w:val="2"/>
        <w:numId w:val="22"/>
      </w:numPr>
      <w:spacing w:before="200"/>
      <w:outlineLvl w:val="2"/>
    </w:pPr>
    <w:rPr>
      <w:rFonts w:ascii="Book Antiqua" w:eastAsia="黑体" w:hAnsi="Book Antiqua" w:cs="宋体"/>
      <w:noProof/>
      <w:kern w:val="0"/>
      <w:sz w:val="32"/>
      <w:szCs w:val="32"/>
    </w:rPr>
  </w:style>
  <w:style w:type="paragraph" w:styleId="41">
    <w:name w:val="heading 4"/>
    <w:aliases w:val="--F4,Heading 4 Char,标题 4 Char Char,标题 4 Char Char Char,标题 4 Char Char Char Char Char Char Char,标题 4 Char Char Char Char Char Char Char Char Char,标题 4 Char Char Char Char Char Char Char Char,PIM 4,H4,h4,heading 4,标题 4 Char Char Char Char,Z,heading 5"/>
    <w:basedOn w:val="a2"/>
    <w:next w:val="a2"/>
    <w:qFormat/>
    <w:rsid w:val="002E64F3"/>
    <w:pPr>
      <w:keepNext/>
      <w:keepLines/>
      <w:numPr>
        <w:ilvl w:val="4"/>
        <w:numId w:val="22"/>
      </w:numPr>
      <w:ind w:rightChars="100" w:right="100"/>
      <w:outlineLvl w:val="3"/>
    </w:pPr>
    <w:rPr>
      <w:rFonts w:eastAsia="黑体" w:cs="Times New Roman"/>
      <w:bCs/>
    </w:rPr>
  </w:style>
  <w:style w:type="paragraph" w:styleId="51">
    <w:name w:val="heading 5"/>
    <w:basedOn w:val="a2"/>
    <w:next w:val="a2"/>
    <w:link w:val="52"/>
    <w:qFormat/>
    <w:rsid w:val="002E64F3"/>
    <w:pPr>
      <w:keepNext/>
      <w:keepLines/>
      <w:spacing w:before="280" w:after="290" w:line="376" w:lineRule="atLeast"/>
      <w:outlineLvl w:val="4"/>
    </w:pPr>
    <w:rPr>
      <w:b/>
      <w:bCs/>
      <w:sz w:val="28"/>
      <w:szCs w:val="28"/>
    </w:rPr>
  </w:style>
  <w:style w:type="paragraph" w:styleId="6">
    <w:name w:val="heading 6"/>
    <w:basedOn w:val="a2"/>
    <w:next w:val="a2"/>
    <w:link w:val="60"/>
    <w:qFormat/>
    <w:rsid w:val="002E64F3"/>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0"/>
    <w:qFormat/>
    <w:rsid w:val="002E64F3"/>
    <w:pPr>
      <w:keepLines/>
      <w:numPr>
        <w:numId w:val="14"/>
      </w:numPr>
      <w:topLinePunct w:val="0"/>
      <w:outlineLvl w:val="6"/>
    </w:pPr>
    <w:rPr>
      <w:bCs w:val="0"/>
    </w:rPr>
  </w:style>
  <w:style w:type="paragraph" w:styleId="8">
    <w:name w:val="heading 8"/>
    <w:basedOn w:val="21"/>
    <w:next w:val="9"/>
    <w:link w:val="80"/>
    <w:qFormat/>
    <w:rsid w:val="002E64F3"/>
    <w:pPr>
      <w:numPr>
        <w:numId w:val="14"/>
      </w:numPr>
      <w:topLinePunct w:val="0"/>
      <w:spacing w:before="200"/>
      <w:outlineLvl w:val="7"/>
    </w:pPr>
    <w:rPr>
      <w:rFonts w:cs="Times New Roman"/>
    </w:rPr>
  </w:style>
  <w:style w:type="paragraph" w:styleId="9">
    <w:name w:val="heading 9"/>
    <w:aliases w:val="PIM 9,tt,table title,标题 45,Figure Heading,FH,不用9"/>
    <w:basedOn w:val="31"/>
    <w:next w:val="a2"/>
    <w:link w:val="90"/>
    <w:qFormat/>
    <w:rsid w:val="002E64F3"/>
    <w:pPr>
      <w:numPr>
        <w:numId w:val="14"/>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link w:val="BlockLabelChar"/>
    <w:rsid w:val="002E64F3"/>
    <w:pPr>
      <w:keepNext/>
      <w:keepLines/>
      <w:numPr>
        <w:ilvl w:val="3"/>
        <w:numId w:val="22"/>
      </w:numPr>
      <w:spacing w:before="300" w:after="80"/>
      <w:outlineLvl w:val="3"/>
    </w:pPr>
    <w:rPr>
      <w:rFonts w:ascii="Book Antiqua" w:eastAsia="黑体" w:hAnsi="Book Antiqua" w:cs="Book Antiqua"/>
      <w:bCs/>
      <w:kern w:val="0"/>
      <w:sz w:val="26"/>
      <w:szCs w:val="26"/>
    </w:rPr>
  </w:style>
  <w:style w:type="paragraph" w:customStyle="1" w:styleId="Cover1">
    <w:name w:val="Cover1"/>
    <w:basedOn w:val="a2"/>
    <w:rsid w:val="002E64F3"/>
    <w:pPr>
      <w:spacing w:before="80" w:after="80" w:line="240" w:lineRule="auto"/>
      <w:ind w:left="0"/>
    </w:pPr>
    <w:rPr>
      <w:rFonts w:ascii="Arial" w:eastAsia="黑体" w:hAnsi="Arial"/>
      <w:b/>
      <w:bCs/>
      <w:noProof/>
      <w:kern w:val="0"/>
      <w:sz w:val="48"/>
      <w:szCs w:val="48"/>
    </w:rPr>
  </w:style>
  <w:style w:type="paragraph" w:customStyle="1" w:styleId="Cover4">
    <w:name w:val="Cover 4"/>
    <w:basedOn w:val="Cover3"/>
    <w:rsid w:val="002E64F3"/>
    <w:pPr>
      <w:spacing w:before="0" w:after="0" w:line="240" w:lineRule="auto"/>
      <w:jc w:val="both"/>
    </w:pPr>
    <w:rPr>
      <w:sz w:val="21"/>
      <w:szCs w:val="21"/>
    </w:rPr>
  </w:style>
  <w:style w:type="paragraph" w:customStyle="1" w:styleId="Cover5">
    <w:name w:val="Cover 5"/>
    <w:basedOn w:val="a2"/>
    <w:rsid w:val="002E64F3"/>
    <w:pPr>
      <w:widowControl w:val="0"/>
      <w:spacing w:before="0" w:after="0" w:line="240" w:lineRule="auto"/>
      <w:ind w:left="0"/>
    </w:pPr>
    <w:rPr>
      <w:sz w:val="18"/>
      <w:szCs w:val="18"/>
    </w:rPr>
  </w:style>
  <w:style w:type="table" w:customStyle="1" w:styleId="TableNoFrame">
    <w:name w:val="Table No Frame"/>
    <w:basedOn w:val="a6"/>
    <w:semiHidden/>
    <w:rsid w:val="002E64F3"/>
    <w:pPr>
      <w:adjustRightInd/>
      <w:snapToGrid/>
      <w:jc w:val="left"/>
    </w:pPr>
    <w:tblPr/>
    <w:trPr>
      <w:cantSplit/>
    </w:trPr>
  </w:style>
  <w:style w:type="paragraph" w:customStyle="1" w:styleId="Figure">
    <w:name w:val="Figure"/>
    <w:basedOn w:val="a2"/>
    <w:next w:val="a2"/>
    <w:link w:val="FigureChar"/>
    <w:rsid w:val="002E64F3"/>
    <w:pPr>
      <w:keepNext/>
    </w:pPr>
  </w:style>
  <w:style w:type="paragraph" w:customStyle="1" w:styleId="FigureDescription">
    <w:name w:val="Figure Description"/>
    <w:next w:val="Figure"/>
    <w:link w:val="FigureDescriptionChar"/>
    <w:rsid w:val="002E64F3"/>
    <w:pPr>
      <w:keepNext/>
      <w:numPr>
        <w:ilvl w:val="7"/>
        <w:numId w:val="22"/>
      </w:numPr>
      <w:adjustRightInd w:val="0"/>
      <w:snapToGrid w:val="0"/>
      <w:spacing w:before="320" w:after="80" w:line="240" w:lineRule="atLeast"/>
    </w:pPr>
    <w:rPr>
      <w:rFonts w:eastAsia="黑体" w:cs="Arial"/>
      <w:spacing w:val="-4"/>
      <w:kern w:val="2"/>
      <w:sz w:val="21"/>
      <w:szCs w:val="21"/>
    </w:rPr>
  </w:style>
  <w:style w:type="paragraph" w:customStyle="1" w:styleId="FigureText">
    <w:name w:val="Figure Text"/>
    <w:rsid w:val="002E64F3"/>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2E64F3"/>
    <w:pPr>
      <w:spacing w:before="0" w:after="0"/>
      <w:ind w:left="0"/>
    </w:pPr>
    <w:rPr>
      <w:sz w:val="20"/>
      <w:szCs w:val="20"/>
    </w:rPr>
  </w:style>
  <w:style w:type="paragraph" w:customStyle="1" w:styleId="HeadingRight">
    <w:name w:val="Heading Right"/>
    <w:basedOn w:val="a2"/>
    <w:rsid w:val="002E64F3"/>
    <w:pPr>
      <w:spacing w:before="0" w:after="0"/>
      <w:ind w:left="0"/>
      <w:jc w:val="right"/>
    </w:pPr>
    <w:rPr>
      <w:sz w:val="20"/>
      <w:szCs w:val="20"/>
    </w:rPr>
  </w:style>
  <w:style w:type="paragraph" w:customStyle="1" w:styleId="Heading1NoNumber">
    <w:name w:val="Heading1 No Number"/>
    <w:basedOn w:val="1"/>
    <w:next w:val="a2"/>
    <w:rsid w:val="002E64F3"/>
    <w:pPr>
      <w:pageBreakBefore/>
      <w:numPr>
        <w:numId w:val="0"/>
      </w:numPr>
    </w:pPr>
  </w:style>
  <w:style w:type="paragraph" w:customStyle="1" w:styleId="Heading2NoNumber">
    <w:name w:val="Heading2 No Number"/>
    <w:basedOn w:val="21"/>
    <w:next w:val="a2"/>
    <w:rsid w:val="002E64F3"/>
    <w:pPr>
      <w:numPr>
        <w:ilvl w:val="0"/>
        <w:numId w:val="0"/>
      </w:numPr>
      <w:outlineLvl w:val="9"/>
    </w:pPr>
  </w:style>
  <w:style w:type="paragraph" w:customStyle="1" w:styleId="Heading3NoNumber">
    <w:name w:val="Heading3 No Number"/>
    <w:basedOn w:val="31"/>
    <w:next w:val="a2"/>
    <w:autoRedefine/>
    <w:rsid w:val="002E64F3"/>
    <w:pPr>
      <w:numPr>
        <w:ilvl w:val="0"/>
        <w:numId w:val="0"/>
      </w:numPr>
      <w:outlineLvl w:val="9"/>
    </w:pPr>
    <w:rPr>
      <w:rFonts w:cs="Book Antiqua"/>
      <w:sz w:val="26"/>
    </w:rPr>
  </w:style>
  <w:style w:type="paragraph" w:customStyle="1" w:styleId="Heading4NoNumber">
    <w:name w:val="Heading4 No Number"/>
    <w:basedOn w:val="a2"/>
    <w:rsid w:val="002E64F3"/>
    <w:pPr>
      <w:keepNext/>
      <w:spacing w:before="200"/>
    </w:pPr>
    <w:rPr>
      <w:rFonts w:eastAsia="黑体"/>
      <w:bCs/>
      <w:spacing w:val="-4"/>
    </w:rPr>
  </w:style>
  <w:style w:type="paragraph" w:customStyle="1" w:styleId="AboutThisChapter">
    <w:name w:val="About This Chapter"/>
    <w:basedOn w:val="Heading2NoNumber"/>
    <w:next w:val="a2"/>
    <w:rsid w:val="002E64F3"/>
    <w:pPr>
      <w:spacing w:after="560"/>
    </w:pPr>
  </w:style>
  <w:style w:type="numbering" w:styleId="111111">
    <w:name w:val="Outline List 2"/>
    <w:basedOn w:val="a5"/>
    <w:semiHidden/>
    <w:rsid w:val="002E64F3"/>
    <w:pPr>
      <w:numPr>
        <w:numId w:val="12"/>
      </w:numPr>
    </w:pPr>
  </w:style>
  <w:style w:type="paragraph" w:customStyle="1" w:styleId="ItemList">
    <w:name w:val="Item List"/>
    <w:link w:val="ItemListChar"/>
    <w:rsid w:val="002E64F3"/>
    <w:pPr>
      <w:numPr>
        <w:numId w:val="16"/>
      </w:numPr>
      <w:adjustRightInd w:val="0"/>
      <w:snapToGrid w:val="0"/>
      <w:spacing w:before="80" w:after="80" w:line="240" w:lineRule="atLeast"/>
    </w:pPr>
    <w:rPr>
      <w:rFonts w:cs="Arial"/>
      <w:kern w:val="2"/>
      <w:sz w:val="21"/>
      <w:szCs w:val="21"/>
    </w:rPr>
  </w:style>
  <w:style w:type="paragraph" w:customStyle="1" w:styleId="ItemListinTable">
    <w:name w:val="Item List in Table"/>
    <w:basedOn w:val="a2"/>
    <w:link w:val="ItemListinTableChar"/>
    <w:rsid w:val="002E64F3"/>
    <w:pPr>
      <w:numPr>
        <w:numId w:val="17"/>
      </w:numPr>
      <w:spacing w:before="80" w:after="80"/>
    </w:pPr>
    <w:rPr>
      <w:kern w:val="0"/>
    </w:rPr>
  </w:style>
  <w:style w:type="paragraph" w:customStyle="1" w:styleId="ItemListText">
    <w:name w:val="Item List Text"/>
    <w:rsid w:val="002E64F3"/>
    <w:pPr>
      <w:adjustRightInd w:val="0"/>
      <w:snapToGrid w:val="0"/>
      <w:spacing w:before="80" w:after="80" w:line="240" w:lineRule="atLeast"/>
      <w:ind w:left="2126"/>
    </w:pPr>
    <w:rPr>
      <w:kern w:val="2"/>
      <w:sz w:val="21"/>
      <w:szCs w:val="21"/>
    </w:rPr>
  </w:style>
  <w:style w:type="paragraph" w:customStyle="1" w:styleId="ItemStep">
    <w:name w:val="Item Step"/>
    <w:link w:val="ItemStepChar"/>
    <w:rsid w:val="002E64F3"/>
    <w:pPr>
      <w:numPr>
        <w:ilvl w:val="6"/>
        <w:numId w:val="22"/>
      </w:numPr>
      <w:adjustRightInd w:val="0"/>
      <w:snapToGrid w:val="0"/>
      <w:spacing w:before="80" w:after="80" w:line="240" w:lineRule="atLeast"/>
      <w:jc w:val="both"/>
      <w:outlineLvl w:val="6"/>
    </w:pPr>
    <w:rPr>
      <w:rFonts w:cs="Arial"/>
      <w:sz w:val="21"/>
      <w:szCs w:val="21"/>
    </w:rPr>
  </w:style>
  <w:style w:type="paragraph" w:customStyle="1" w:styleId="ManualTitle1">
    <w:name w:val="Manual Title1"/>
    <w:rsid w:val="002E64F3"/>
    <w:rPr>
      <w:rFonts w:ascii="Arial" w:eastAsia="黑体" w:hAnsi="Arial"/>
      <w:noProof/>
      <w:sz w:val="30"/>
      <w:lang w:eastAsia="en-US"/>
    </w:rPr>
  </w:style>
  <w:style w:type="paragraph" w:customStyle="1" w:styleId="CAUTIONHeading">
    <w:name w:val="CAUTION Heading"/>
    <w:basedOn w:val="a2"/>
    <w:link w:val="CAUTIONHeadingChar"/>
    <w:rsid w:val="002E64F3"/>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rsid w:val="002E64F3"/>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link w:val="CAUTIONTextChar"/>
    <w:rsid w:val="002E64F3"/>
    <w:pPr>
      <w:keepLines/>
      <w:pBdr>
        <w:bottom w:val="single" w:sz="12" w:space="4" w:color="auto"/>
      </w:pBdr>
      <w:spacing w:before="80" w:after="80"/>
    </w:pPr>
    <w:rPr>
      <w:rFonts w:eastAsia="楷体_GB2312"/>
      <w:iCs/>
    </w:rPr>
  </w:style>
  <w:style w:type="paragraph" w:customStyle="1" w:styleId="NotesTextinTable">
    <w:name w:val="Notes Text in Table"/>
    <w:link w:val="NotesTextinTableChar"/>
    <w:rsid w:val="002E64F3"/>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CAUTIONTextList">
    <w:name w:val="CAUTION Text List"/>
    <w:basedOn w:val="CAUTIONText"/>
    <w:rsid w:val="002E64F3"/>
    <w:pPr>
      <w:keepNext/>
      <w:numPr>
        <w:numId w:val="15"/>
      </w:numPr>
    </w:pPr>
  </w:style>
  <w:style w:type="table" w:customStyle="1" w:styleId="Table">
    <w:name w:val="Table"/>
    <w:basedOn w:val="a7"/>
    <w:rsid w:val="002E64F3"/>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6"/>
    <w:rsid w:val="002E64F3"/>
    <w:pPr>
      <w:jc w:val="left"/>
    </w:pPr>
    <w:rPr>
      <w:rFonts w:cs="Arial"/>
      <w:sz w:val="21"/>
      <w:szCs w:val="21"/>
    </w:rPr>
    <w:tblPr>
      <w:tblInd w:w="1814" w:type="dxa"/>
    </w:tblPr>
    <w:trPr>
      <w:cantSplit/>
    </w:trPr>
  </w:style>
  <w:style w:type="table" w:styleId="a6">
    <w:name w:val="Table Grid"/>
    <w:basedOn w:val="a4"/>
    <w:rsid w:val="002E64F3"/>
    <w:pPr>
      <w:widowControl w:val="0"/>
      <w:adjustRightInd w:val="0"/>
      <w:snapToGrid w:val="0"/>
      <w:jc w:val="both"/>
    </w:pPr>
    <w:tblPr>
      <w:tblInd w:w="113" w:type="dxa"/>
    </w:tblPr>
  </w:style>
  <w:style w:type="paragraph" w:customStyle="1" w:styleId="Step">
    <w:name w:val="Step"/>
    <w:basedOn w:val="a2"/>
    <w:link w:val="StepChar"/>
    <w:rsid w:val="002E64F3"/>
    <w:pPr>
      <w:numPr>
        <w:ilvl w:val="5"/>
        <w:numId w:val="22"/>
      </w:numPr>
      <w:outlineLvl w:val="5"/>
    </w:pPr>
    <w:rPr>
      <w:snapToGrid w:val="0"/>
      <w:kern w:val="0"/>
    </w:rPr>
  </w:style>
  <w:style w:type="paragraph" w:customStyle="1" w:styleId="SubItemList">
    <w:name w:val="Sub Item List"/>
    <w:basedOn w:val="a2"/>
    <w:rsid w:val="002E64F3"/>
    <w:pPr>
      <w:numPr>
        <w:numId w:val="21"/>
      </w:numPr>
      <w:spacing w:before="80" w:after="80"/>
    </w:pPr>
  </w:style>
  <w:style w:type="paragraph" w:customStyle="1" w:styleId="SubItemListText">
    <w:name w:val="Sub Item List Text"/>
    <w:rsid w:val="002E64F3"/>
    <w:pPr>
      <w:adjustRightInd w:val="0"/>
      <w:snapToGrid w:val="0"/>
      <w:spacing w:before="80" w:after="80" w:line="240" w:lineRule="atLeast"/>
      <w:ind w:left="2410"/>
    </w:pPr>
    <w:rPr>
      <w:kern w:val="2"/>
      <w:sz w:val="21"/>
      <w:szCs w:val="21"/>
    </w:rPr>
  </w:style>
  <w:style w:type="paragraph" w:styleId="a8">
    <w:name w:val="Title"/>
    <w:basedOn w:val="a2"/>
    <w:link w:val="a9"/>
    <w:qFormat/>
    <w:rsid w:val="002E64F3"/>
    <w:pPr>
      <w:spacing w:before="240" w:after="60"/>
      <w:jc w:val="center"/>
      <w:outlineLvl w:val="0"/>
    </w:pPr>
    <w:rPr>
      <w:rFonts w:ascii="Arial" w:hAnsi="Arial"/>
      <w:b/>
      <w:bCs/>
      <w:sz w:val="32"/>
      <w:szCs w:val="32"/>
    </w:rPr>
  </w:style>
  <w:style w:type="table" w:styleId="a7">
    <w:name w:val="Table Professional"/>
    <w:basedOn w:val="a4"/>
    <w:semiHidden/>
    <w:rsid w:val="002E64F3"/>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Char"/>
    <w:rsid w:val="002E64F3"/>
    <w:pPr>
      <w:keepNext/>
      <w:numPr>
        <w:ilvl w:val="8"/>
        <w:numId w:val="22"/>
      </w:numPr>
      <w:spacing w:before="320" w:after="80"/>
    </w:pPr>
    <w:rPr>
      <w:rFonts w:eastAsia="黑体"/>
      <w:spacing w:val="-4"/>
    </w:rPr>
  </w:style>
  <w:style w:type="paragraph" w:customStyle="1" w:styleId="TableNote">
    <w:name w:val="Table Note"/>
    <w:basedOn w:val="a2"/>
    <w:link w:val="TableNoteChar"/>
    <w:rsid w:val="002E64F3"/>
    <w:pPr>
      <w:spacing w:before="80" w:after="80"/>
    </w:pPr>
    <w:rPr>
      <w:sz w:val="18"/>
      <w:szCs w:val="18"/>
    </w:rPr>
  </w:style>
  <w:style w:type="paragraph" w:customStyle="1" w:styleId="TerminalDisplay">
    <w:name w:val="Terminal Display"/>
    <w:link w:val="TerminalDisplayChar"/>
    <w:rsid w:val="002E64F3"/>
    <w:pPr>
      <w:snapToGrid w:val="0"/>
      <w:spacing w:line="240" w:lineRule="atLeast"/>
      <w:ind w:left="1701"/>
    </w:pPr>
    <w:rPr>
      <w:rFonts w:ascii="Courier New" w:hAnsi="Courier New" w:cs="Courier New"/>
      <w:snapToGrid w:val="0"/>
      <w:spacing w:val="-1"/>
      <w:sz w:val="16"/>
      <w:szCs w:val="16"/>
    </w:rPr>
  </w:style>
  <w:style w:type="paragraph" w:styleId="11">
    <w:name w:val="toc 1"/>
    <w:basedOn w:val="a2"/>
    <w:next w:val="a2"/>
    <w:rsid w:val="002E64F3"/>
    <w:pPr>
      <w:spacing w:after="80"/>
      <w:ind w:left="0"/>
    </w:pPr>
    <w:rPr>
      <w:rFonts w:ascii="Book Antiqua" w:hAnsi="Book Antiqua" w:cs="Book Antiqua"/>
      <w:b/>
      <w:bCs/>
      <w:sz w:val="24"/>
      <w:szCs w:val="24"/>
    </w:rPr>
  </w:style>
  <w:style w:type="paragraph" w:styleId="23">
    <w:name w:val="toc 2"/>
    <w:basedOn w:val="a2"/>
    <w:next w:val="a2"/>
    <w:rsid w:val="002E64F3"/>
    <w:pPr>
      <w:spacing w:before="80" w:after="80"/>
      <w:ind w:leftChars="300" w:left="300"/>
    </w:pPr>
    <w:rPr>
      <w:noProof/>
      <w:sz w:val="20"/>
      <w:szCs w:val="20"/>
    </w:rPr>
  </w:style>
  <w:style w:type="paragraph" w:styleId="33">
    <w:name w:val="toc 3"/>
    <w:basedOn w:val="a2"/>
    <w:next w:val="a2"/>
    <w:rsid w:val="002E64F3"/>
    <w:pPr>
      <w:spacing w:before="80" w:after="80"/>
      <w:ind w:leftChars="450" w:left="450"/>
    </w:pPr>
    <w:rPr>
      <w:noProof/>
      <w:sz w:val="20"/>
      <w:szCs w:val="20"/>
    </w:rPr>
  </w:style>
  <w:style w:type="paragraph" w:styleId="42">
    <w:name w:val="toc 4"/>
    <w:basedOn w:val="a2"/>
    <w:next w:val="a2"/>
    <w:autoRedefine/>
    <w:rsid w:val="002E64F3"/>
    <w:pPr>
      <w:tabs>
        <w:tab w:val="center" w:pos="10080"/>
      </w:tabs>
      <w:kinsoku w:val="0"/>
      <w:overflowPunct w:val="0"/>
      <w:autoSpaceDE w:val="0"/>
      <w:autoSpaceDN w:val="0"/>
      <w:spacing w:before="0" w:after="0" w:line="240" w:lineRule="auto"/>
      <w:ind w:left="2540"/>
      <w:jc w:val="right"/>
    </w:pPr>
    <w:rPr>
      <w:sz w:val="20"/>
      <w:szCs w:val="20"/>
    </w:rPr>
  </w:style>
  <w:style w:type="paragraph" w:styleId="53">
    <w:name w:val="toc 5"/>
    <w:basedOn w:val="a2"/>
    <w:next w:val="a2"/>
    <w:autoRedefine/>
    <w:rsid w:val="002E64F3"/>
    <w:pPr>
      <w:ind w:left="1680"/>
    </w:pPr>
    <w:rPr>
      <w:sz w:val="24"/>
    </w:rPr>
  </w:style>
  <w:style w:type="paragraph" w:styleId="61">
    <w:name w:val="toc 6"/>
    <w:basedOn w:val="a2"/>
    <w:next w:val="a2"/>
    <w:autoRedefine/>
    <w:rsid w:val="002E64F3"/>
    <w:pPr>
      <w:ind w:left="2100"/>
    </w:pPr>
    <w:rPr>
      <w:sz w:val="24"/>
    </w:rPr>
  </w:style>
  <w:style w:type="paragraph" w:styleId="71">
    <w:name w:val="toc 7"/>
    <w:basedOn w:val="a2"/>
    <w:next w:val="a2"/>
    <w:autoRedefine/>
    <w:rsid w:val="002E64F3"/>
    <w:pPr>
      <w:ind w:left="2520"/>
    </w:pPr>
    <w:rPr>
      <w:sz w:val="24"/>
    </w:rPr>
  </w:style>
  <w:style w:type="paragraph" w:styleId="81">
    <w:name w:val="toc 8"/>
    <w:basedOn w:val="a2"/>
    <w:next w:val="a2"/>
    <w:autoRedefine/>
    <w:rsid w:val="002E64F3"/>
    <w:pPr>
      <w:ind w:left="2940"/>
    </w:pPr>
    <w:rPr>
      <w:sz w:val="24"/>
    </w:rPr>
  </w:style>
  <w:style w:type="paragraph" w:styleId="91">
    <w:name w:val="toc 9"/>
    <w:basedOn w:val="a2"/>
    <w:next w:val="a2"/>
    <w:autoRedefine/>
    <w:rsid w:val="002E64F3"/>
    <w:pPr>
      <w:ind w:left="3360"/>
    </w:pPr>
    <w:rPr>
      <w:sz w:val="24"/>
    </w:rPr>
  </w:style>
  <w:style w:type="paragraph" w:styleId="12">
    <w:name w:val="index 1"/>
    <w:basedOn w:val="a2"/>
    <w:next w:val="a2"/>
    <w:autoRedefine/>
    <w:rsid w:val="002E64F3"/>
    <w:rPr>
      <w:sz w:val="24"/>
    </w:rPr>
  </w:style>
  <w:style w:type="paragraph" w:styleId="24">
    <w:name w:val="index 2"/>
    <w:basedOn w:val="a2"/>
    <w:next w:val="a2"/>
    <w:autoRedefine/>
    <w:rsid w:val="002E64F3"/>
    <w:pPr>
      <w:ind w:leftChars="200" w:left="200"/>
    </w:pPr>
    <w:rPr>
      <w:sz w:val="24"/>
    </w:rPr>
  </w:style>
  <w:style w:type="paragraph" w:styleId="34">
    <w:name w:val="index 3"/>
    <w:basedOn w:val="a2"/>
    <w:next w:val="a2"/>
    <w:autoRedefine/>
    <w:rsid w:val="002E64F3"/>
    <w:pPr>
      <w:ind w:leftChars="400" w:left="400"/>
    </w:pPr>
    <w:rPr>
      <w:sz w:val="24"/>
    </w:rPr>
  </w:style>
  <w:style w:type="paragraph" w:styleId="54">
    <w:name w:val="index 5"/>
    <w:basedOn w:val="a2"/>
    <w:next w:val="a2"/>
    <w:autoRedefine/>
    <w:rsid w:val="002E64F3"/>
    <w:pPr>
      <w:ind w:left="1050" w:hanging="210"/>
    </w:pPr>
    <w:rPr>
      <w:sz w:val="20"/>
      <w:szCs w:val="20"/>
    </w:rPr>
  </w:style>
  <w:style w:type="paragraph" w:styleId="62">
    <w:name w:val="index 6"/>
    <w:basedOn w:val="a2"/>
    <w:next w:val="a2"/>
    <w:autoRedefine/>
    <w:rsid w:val="002E64F3"/>
    <w:pPr>
      <w:ind w:left="1260" w:hanging="210"/>
    </w:pPr>
    <w:rPr>
      <w:sz w:val="20"/>
      <w:szCs w:val="20"/>
    </w:rPr>
  </w:style>
  <w:style w:type="paragraph" w:styleId="72">
    <w:name w:val="index 7"/>
    <w:basedOn w:val="a2"/>
    <w:next w:val="a2"/>
    <w:autoRedefine/>
    <w:rsid w:val="002E64F3"/>
    <w:pPr>
      <w:ind w:left="1470" w:hanging="210"/>
    </w:pPr>
    <w:rPr>
      <w:sz w:val="20"/>
      <w:szCs w:val="20"/>
    </w:rPr>
  </w:style>
  <w:style w:type="paragraph" w:styleId="82">
    <w:name w:val="index 8"/>
    <w:basedOn w:val="a2"/>
    <w:next w:val="a2"/>
    <w:autoRedefine/>
    <w:rsid w:val="002E64F3"/>
    <w:pPr>
      <w:ind w:left="1680" w:hanging="210"/>
    </w:pPr>
    <w:rPr>
      <w:sz w:val="20"/>
      <w:szCs w:val="20"/>
    </w:rPr>
  </w:style>
  <w:style w:type="paragraph" w:styleId="92">
    <w:name w:val="index 9"/>
    <w:basedOn w:val="a2"/>
    <w:next w:val="a2"/>
    <w:autoRedefine/>
    <w:rsid w:val="002E64F3"/>
    <w:pPr>
      <w:ind w:left="1890" w:hanging="210"/>
    </w:pPr>
    <w:rPr>
      <w:sz w:val="20"/>
      <w:szCs w:val="20"/>
    </w:rPr>
  </w:style>
  <w:style w:type="paragraph" w:styleId="aa">
    <w:name w:val="table of figures"/>
    <w:basedOn w:val="a2"/>
    <w:next w:val="a2"/>
    <w:rsid w:val="002E64F3"/>
    <w:pPr>
      <w:spacing w:afterLines="50"/>
      <w:ind w:leftChars="300" w:left="300"/>
    </w:pPr>
    <w:rPr>
      <w:sz w:val="20"/>
      <w:szCs w:val="20"/>
    </w:rPr>
  </w:style>
  <w:style w:type="paragraph" w:styleId="ab">
    <w:name w:val="Document Map"/>
    <w:basedOn w:val="a2"/>
    <w:link w:val="ac"/>
    <w:rsid w:val="002E64F3"/>
    <w:pPr>
      <w:shd w:val="clear" w:color="auto" w:fill="000080"/>
    </w:pPr>
  </w:style>
  <w:style w:type="paragraph" w:styleId="ad">
    <w:name w:val="footer"/>
    <w:basedOn w:val="HeadingLeft"/>
    <w:link w:val="ae"/>
    <w:rsid w:val="002E64F3"/>
    <w:pPr>
      <w:spacing w:before="200" w:after="200" w:line="20" w:lineRule="atLeast"/>
      <w:jc w:val="center"/>
    </w:pPr>
    <w:rPr>
      <w:rFonts w:cs="Times New Roman"/>
      <w:b/>
      <w:bCs/>
      <w:sz w:val="2"/>
      <w:szCs w:val="2"/>
    </w:rPr>
  </w:style>
  <w:style w:type="paragraph" w:customStyle="1" w:styleId="TerminalDisplayinTable">
    <w:name w:val="Terminal Display in Table"/>
    <w:rsid w:val="002E64F3"/>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f">
    <w:name w:val="header"/>
    <w:basedOn w:val="a2"/>
    <w:link w:val="af0"/>
    <w:rsid w:val="002E64F3"/>
    <w:pPr>
      <w:tabs>
        <w:tab w:val="center" w:pos="4153"/>
        <w:tab w:val="right" w:pos="8306"/>
      </w:tabs>
      <w:spacing w:before="0" w:after="0" w:line="20" w:lineRule="atLeast"/>
      <w:ind w:left="0"/>
      <w:jc w:val="right"/>
    </w:pPr>
    <w:rPr>
      <w:sz w:val="2"/>
      <w:szCs w:val="2"/>
    </w:rPr>
  </w:style>
  <w:style w:type="character" w:styleId="af1">
    <w:name w:val="Hyperlink"/>
    <w:rsid w:val="002E64F3"/>
    <w:rPr>
      <w:color w:val="0000FF"/>
      <w:u w:val="none"/>
    </w:rPr>
  </w:style>
  <w:style w:type="paragraph" w:customStyle="1" w:styleId="CopyrightDeclaration">
    <w:name w:val="Copyright Declaration"/>
    <w:rsid w:val="002E64F3"/>
    <w:pPr>
      <w:spacing w:before="80" w:after="80"/>
    </w:pPr>
    <w:rPr>
      <w:rFonts w:ascii="Arial" w:eastAsia="黑体" w:hAnsi="Arial"/>
      <w:sz w:val="36"/>
    </w:rPr>
  </w:style>
  <w:style w:type="numbering" w:styleId="1111110">
    <w:name w:val="Outline List 1"/>
    <w:basedOn w:val="a5"/>
    <w:semiHidden/>
    <w:rsid w:val="002E64F3"/>
    <w:pPr>
      <w:numPr>
        <w:numId w:val="13"/>
      </w:numPr>
    </w:pPr>
  </w:style>
  <w:style w:type="paragraph" w:customStyle="1" w:styleId="TableHeading">
    <w:name w:val="Table Heading"/>
    <w:basedOn w:val="a2"/>
    <w:link w:val="TableHeadingChar"/>
    <w:rsid w:val="002E64F3"/>
    <w:pPr>
      <w:keepNext/>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a2"/>
    <w:link w:val="TableTextChar1"/>
    <w:rsid w:val="002E64F3"/>
    <w:pPr>
      <w:widowControl w:val="0"/>
      <w:spacing w:before="80" w:after="80"/>
      <w:ind w:left="0"/>
    </w:pPr>
    <w:rPr>
      <w:snapToGrid w:val="0"/>
      <w:kern w:val="0"/>
    </w:rPr>
  </w:style>
  <w:style w:type="paragraph" w:customStyle="1" w:styleId="HeadingMiddle">
    <w:name w:val="Heading Middle"/>
    <w:rsid w:val="002E64F3"/>
    <w:pPr>
      <w:adjustRightInd w:val="0"/>
      <w:snapToGrid w:val="0"/>
      <w:spacing w:line="240" w:lineRule="atLeast"/>
      <w:jc w:val="center"/>
    </w:pPr>
    <w:rPr>
      <w:rFonts w:cs="Arial"/>
      <w:snapToGrid w:val="0"/>
    </w:rPr>
  </w:style>
  <w:style w:type="paragraph" w:styleId="af2">
    <w:name w:val="macro"/>
    <w:link w:val="af3"/>
    <w:rsid w:val="002E64F3"/>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4">
    <w:name w:val="footnote text"/>
    <w:basedOn w:val="a2"/>
    <w:link w:val="af5"/>
    <w:rsid w:val="002E64F3"/>
    <w:rPr>
      <w:sz w:val="18"/>
      <w:szCs w:val="18"/>
    </w:rPr>
  </w:style>
  <w:style w:type="character" w:styleId="af6">
    <w:name w:val="footnote reference"/>
    <w:basedOn w:val="a3"/>
    <w:rsid w:val="002E64F3"/>
    <w:rPr>
      <w:vertAlign w:val="superscript"/>
    </w:rPr>
  </w:style>
  <w:style w:type="paragraph" w:styleId="af7">
    <w:name w:val="Balloon Text"/>
    <w:basedOn w:val="a2"/>
    <w:link w:val="af8"/>
    <w:rsid w:val="002E64F3"/>
    <w:rPr>
      <w:sz w:val="18"/>
      <w:szCs w:val="18"/>
    </w:rPr>
  </w:style>
  <w:style w:type="paragraph" w:styleId="af9">
    <w:name w:val="annotation text"/>
    <w:basedOn w:val="a2"/>
    <w:link w:val="afa"/>
    <w:rsid w:val="002E64F3"/>
  </w:style>
  <w:style w:type="character" w:styleId="afb">
    <w:name w:val="annotation reference"/>
    <w:basedOn w:val="a3"/>
    <w:rsid w:val="002E64F3"/>
    <w:rPr>
      <w:sz w:val="21"/>
      <w:szCs w:val="21"/>
    </w:rPr>
  </w:style>
  <w:style w:type="paragraph" w:styleId="afc">
    <w:name w:val="annotation subject"/>
    <w:basedOn w:val="af9"/>
    <w:next w:val="af9"/>
    <w:link w:val="afd"/>
    <w:rsid w:val="002E64F3"/>
    <w:rPr>
      <w:b/>
      <w:bCs/>
    </w:rPr>
  </w:style>
  <w:style w:type="paragraph" w:styleId="43">
    <w:name w:val="index 4"/>
    <w:basedOn w:val="a2"/>
    <w:next w:val="a2"/>
    <w:autoRedefine/>
    <w:rsid w:val="002E64F3"/>
    <w:pPr>
      <w:ind w:left="1260"/>
    </w:pPr>
  </w:style>
  <w:style w:type="paragraph" w:styleId="afe">
    <w:name w:val="index heading"/>
    <w:basedOn w:val="a2"/>
    <w:next w:val="12"/>
    <w:rsid w:val="002E64F3"/>
    <w:rPr>
      <w:rFonts w:ascii="Arial" w:hAnsi="Arial"/>
      <w:b/>
      <w:bCs/>
    </w:rPr>
  </w:style>
  <w:style w:type="paragraph" w:styleId="aff">
    <w:name w:val="caption"/>
    <w:basedOn w:val="a2"/>
    <w:next w:val="a2"/>
    <w:qFormat/>
    <w:rsid w:val="002E64F3"/>
    <w:pPr>
      <w:spacing w:before="152"/>
    </w:pPr>
    <w:rPr>
      <w:rFonts w:ascii="Arial" w:eastAsia="黑体" w:hAnsi="Arial"/>
      <w:sz w:val="20"/>
      <w:szCs w:val="20"/>
    </w:rPr>
  </w:style>
  <w:style w:type="paragraph" w:styleId="aff0">
    <w:name w:val="endnote text"/>
    <w:basedOn w:val="a2"/>
    <w:link w:val="aff1"/>
    <w:rsid w:val="002E64F3"/>
  </w:style>
  <w:style w:type="character" w:styleId="aff2">
    <w:name w:val="endnote reference"/>
    <w:basedOn w:val="a3"/>
    <w:rsid w:val="002E64F3"/>
    <w:rPr>
      <w:vertAlign w:val="superscript"/>
    </w:rPr>
  </w:style>
  <w:style w:type="paragraph" w:styleId="aff3">
    <w:name w:val="table of authorities"/>
    <w:basedOn w:val="a2"/>
    <w:next w:val="a2"/>
    <w:rsid w:val="002E64F3"/>
    <w:pPr>
      <w:ind w:left="420"/>
    </w:pPr>
  </w:style>
  <w:style w:type="paragraph" w:styleId="aff4">
    <w:name w:val="toa heading"/>
    <w:basedOn w:val="a2"/>
    <w:next w:val="a2"/>
    <w:rsid w:val="002E64F3"/>
    <w:pPr>
      <w:spacing w:before="120"/>
    </w:pPr>
    <w:rPr>
      <w:rFonts w:ascii="Arial" w:hAnsi="Arial"/>
    </w:rPr>
  </w:style>
  <w:style w:type="paragraph" w:customStyle="1" w:styleId="Contents">
    <w:name w:val="Contents"/>
    <w:basedOn w:val="Heading1NoNumber"/>
    <w:rsid w:val="002E64F3"/>
    <w:pPr>
      <w:outlineLvl w:val="9"/>
    </w:pPr>
  </w:style>
  <w:style w:type="character" w:styleId="HTML">
    <w:name w:val="HTML Variable"/>
    <w:basedOn w:val="a3"/>
    <w:rsid w:val="002E64F3"/>
    <w:rPr>
      <w:i/>
      <w:iCs/>
    </w:rPr>
  </w:style>
  <w:style w:type="character" w:styleId="HTML0">
    <w:name w:val="HTML Typewriter"/>
    <w:basedOn w:val="a3"/>
    <w:rsid w:val="002E64F3"/>
    <w:rPr>
      <w:rFonts w:ascii="Courier New" w:hAnsi="Courier New" w:cs="Courier New"/>
      <w:sz w:val="20"/>
      <w:szCs w:val="20"/>
    </w:rPr>
  </w:style>
  <w:style w:type="character" w:styleId="HTML1">
    <w:name w:val="HTML Code"/>
    <w:basedOn w:val="a3"/>
    <w:rsid w:val="002E64F3"/>
    <w:rPr>
      <w:rFonts w:ascii="Courier New" w:hAnsi="Courier New" w:cs="Courier New"/>
      <w:sz w:val="20"/>
      <w:szCs w:val="20"/>
    </w:rPr>
  </w:style>
  <w:style w:type="paragraph" w:styleId="HTML2">
    <w:name w:val="HTML Address"/>
    <w:basedOn w:val="a2"/>
    <w:link w:val="HTML3"/>
    <w:rsid w:val="002E64F3"/>
    <w:rPr>
      <w:i/>
      <w:iCs/>
    </w:rPr>
  </w:style>
  <w:style w:type="character" w:styleId="HTML4">
    <w:name w:val="HTML Definition"/>
    <w:basedOn w:val="a3"/>
    <w:rsid w:val="002E64F3"/>
    <w:rPr>
      <w:i/>
      <w:iCs/>
    </w:rPr>
  </w:style>
  <w:style w:type="character" w:styleId="HTML5">
    <w:name w:val="HTML Keyboard"/>
    <w:basedOn w:val="a3"/>
    <w:rsid w:val="002E64F3"/>
    <w:rPr>
      <w:rFonts w:ascii="Courier New" w:hAnsi="Courier New" w:cs="Courier New"/>
      <w:sz w:val="20"/>
      <w:szCs w:val="20"/>
    </w:rPr>
  </w:style>
  <w:style w:type="character" w:styleId="HTML6">
    <w:name w:val="HTML Acronym"/>
    <w:basedOn w:val="a3"/>
    <w:rsid w:val="002E64F3"/>
  </w:style>
  <w:style w:type="character" w:styleId="HTML7">
    <w:name w:val="HTML Sample"/>
    <w:basedOn w:val="a3"/>
    <w:rsid w:val="002E64F3"/>
    <w:rPr>
      <w:rFonts w:ascii="Courier New" w:hAnsi="Courier New" w:cs="Courier New"/>
    </w:rPr>
  </w:style>
  <w:style w:type="character" w:styleId="HTML8">
    <w:name w:val="HTML Cite"/>
    <w:basedOn w:val="a3"/>
    <w:rsid w:val="002E64F3"/>
    <w:rPr>
      <w:i/>
      <w:iCs/>
    </w:rPr>
  </w:style>
  <w:style w:type="paragraph" w:styleId="HTML9">
    <w:name w:val="HTML Preformatted"/>
    <w:basedOn w:val="a2"/>
    <w:link w:val="HTMLa"/>
    <w:rsid w:val="002E64F3"/>
    <w:rPr>
      <w:rFonts w:ascii="Courier New" w:hAnsi="Courier New" w:cs="Courier New"/>
      <w:sz w:val="20"/>
      <w:szCs w:val="20"/>
    </w:rPr>
  </w:style>
  <w:style w:type="table" w:styleId="13">
    <w:name w:val="Table Web 1"/>
    <w:basedOn w:val="a4"/>
    <w:semiHidden/>
    <w:rsid w:val="002E64F3"/>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5">
    <w:name w:val="Table Web 2"/>
    <w:basedOn w:val="a4"/>
    <w:semiHidden/>
    <w:rsid w:val="002E64F3"/>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5">
    <w:name w:val="Table Web 3"/>
    <w:basedOn w:val="a4"/>
    <w:semiHidden/>
    <w:rsid w:val="002E64F3"/>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5">
    <w:name w:val="Table Theme"/>
    <w:basedOn w:val="a4"/>
    <w:semiHidden/>
    <w:rsid w:val="002E64F3"/>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Table Colorful 1"/>
    <w:basedOn w:val="a4"/>
    <w:semiHidden/>
    <w:rsid w:val="002E64F3"/>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6">
    <w:name w:val="Table Colorful 2"/>
    <w:basedOn w:val="a4"/>
    <w:semiHidden/>
    <w:rsid w:val="002E64F3"/>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6">
    <w:name w:val="Table Colorful 3"/>
    <w:basedOn w:val="a4"/>
    <w:semiHidden/>
    <w:rsid w:val="002E64F3"/>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6">
    <w:name w:val="Salutation"/>
    <w:basedOn w:val="a2"/>
    <w:next w:val="a2"/>
    <w:link w:val="aff7"/>
    <w:rsid w:val="002E64F3"/>
  </w:style>
  <w:style w:type="paragraph" w:styleId="aff8">
    <w:name w:val="Plain Text"/>
    <w:basedOn w:val="a2"/>
    <w:link w:val="aff9"/>
    <w:rsid w:val="002E64F3"/>
    <w:rPr>
      <w:rFonts w:ascii="宋体" w:hAnsi="Courier New" w:cs="Courier New"/>
    </w:rPr>
  </w:style>
  <w:style w:type="table" w:styleId="affa">
    <w:name w:val="Table Elegant"/>
    <w:basedOn w:val="a4"/>
    <w:semiHidden/>
    <w:rsid w:val="002E64F3"/>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b">
    <w:name w:val="E-mail Signature"/>
    <w:basedOn w:val="a2"/>
    <w:link w:val="affc"/>
    <w:rsid w:val="002E64F3"/>
  </w:style>
  <w:style w:type="paragraph" w:styleId="affd">
    <w:name w:val="Subtitle"/>
    <w:basedOn w:val="a2"/>
    <w:link w:val="affe"/>
    <w:qFormat/>
    <w:rsid w:val="002E64F3"/>
    <w:pPr>
      <w:spacing w:before="240" w:after="60" w:line="312" w:lineRule="atLeast"/>
      <w:jc w:val="center"/>
      <w:outlineLvl w:val="1"/>
    </w:pPr>
    <w:rPr>
      <w:rFonts w:ascii="Arial" w:hAnsi="Arial"/>
      <w:b/>
      <w:bCs/>
      <w:kern w:val="28"/>
      <w:sz w:val="32"/>
      <w:szCs w:val="32"/>
    </w:rPr>
  </w:style>
  <w:style w:type="table" w:styleId="15">
    <w:name w:val="Table Classic 1"/>
    <w:basedOn w:val="a4"/>
    <w:semiHidden/>
    <w:rsid w:val="002E64F3"/>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Classic 2"/>
    <w:basedOn w:val="a4"/>
    <w:semiHidden/>
    <w:rsid w:val="002E64F3"/>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4"/>
    <w:semiHidden/>
    <w:rsid w:val="002E64F3"/>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4"/>
    <w:semiHidden/>
    <w:rsid w:val="002E64F3"/>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
    <w:name w:val="envelope return"/>
    <w:basedOn w:val="a2"/>
    <w:rsid w:val="002E64F3"/>
    <w:rPr>
      <w:rFonts w:ascii="Arial" w:hAnsi="Arial"/>
    </w:rPr>
  </w:style>
  <w:style w:type="table" w:styleId="16">
    <w:name w:val="Table Simple 1"/>
    <w:basedOn w:val="a4"/>
    <w:semiHidden/>
    <w:rsid w:val="002E64F3"/>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8">
    <w:name w:val="Table Simple 2"/>
    <w:basedOn w:val="a4"/>
    <w:semiHidden/>
    <w:rsid w:val="002E64F3"/>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8">
    <w:name w:val="Table Simple 3"/>
    <w:basedOn w:val="a4"/>
    <w:semiHidden/>
    <w:rsid w:val="002E64F3"/>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0">
    <w:name w:val="Closing"/>
    <w:basedOn w:val="a2"/>
    <w:link w:val="afff1"/>
    <w:rsid w:val="002E64F3"/>
    <w:pPr>
      <w:ind w:leftChars="2100" w:left="100"/>
    </w:pPr>
  </w:style>
  <w:style w:type="table" w:styleId="17">
    <w:name w:val="Table Subtle 1"/>
    <w:basedOn w:val="a4"/>
    <w:semiHidden/>
    <w:rsid w:val="002E64F3"/>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Subtle 2"/>
    <w:basedOn w:val="a4"/>
    <w:semiHidden/>
    <w:rsid w:val="002E64F3"/>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8">
    <w:name w:val="Table 3D effects 1"/>
    <w:basedOn w:val="a4"/>
    <w:semiHidden/>
    <w:rsid w:val="002E64F3"/>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a">
    <w:name w:val="Table 3D effects 2"/>
    <w:basedOn w:val="a4"/>
    <w:semiHidden/>
    <w:rsid w:val="002E64F3"/>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semiHidden/>
    <w:rsid w:val="002E64F3"/>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2">
    <w:name w:val="List"/>
    <w:basedOn w:val="a2"/>
    <w:rsid w:val="002E64F3"/>
    <w:pPr>
      <w:ind w:left="200" w:hangingChars="200" w:hanging="200"/>
    </w:pPr>
  </w:style>
  <w:style w:type="paragraph" w:styleId="2b">
    <w:name w:val="List 2"/>
    <w:basedOn w:val="a2"/>
    <w:rsid w:val="002E64F3"/>
    <w:pPr>
      <w:ind w:leftChars="200" w:left="100" w:hangingChars="200" w:hanging="200"/>
    </w:pPr>
  </w:style>
  <w:style w:type="paragraph" w:styleId="3a">
    <w:name w:val="List 3"/>
    <w:basedOn w:val="a2"/>
    <w:rsid w:val="002E64F3"/>
    <w:pPr>
      <w:ind w:leftChars="400" w:left="100" w:hangingChars="200" w:hanging="200"/>
    </w:pPr>
  </w:style>
  <w:style w:type="paragraph" w:styleId="45">
    <w:name w:val="List 4"/>
    <w:basedOn w:val="a2"/>
    <w:rsid w:val="002E64F3"/>
    <w:pPr>
      <w:ind w:leftChars="600" w:left="100" w:hangingChars="200" w:hanging="200"/>
    </w:pPr>
  </w:style>
  <w:style w:type="paragraph" w:styleId="55">
    <w:name w:val="List 5"/>
    <w:basedOn w:val="a2"/>
    <w:rsid w:val="002E64F3"/>
    <w:pPr>
      <w:ind w:leftChars="800" w:left="100" w:hangingChars="200" w:hanging="200"/>
    </w:pPr>
  </w:style>
  <w:style w:type="paragraph" w:styleId="a">
    <w:name w:val="List Number"/>
    <w:basedOn w:val="a2"/>
    <w:rsid w:val="002E64F3"/>
    <w:pPr>
      <w:numPr>
        <w:numId w:val="1"/>
      </w:numPr>
    </w:pPr>
  </w:style>
  <w:style w:type="paragraph" w:styleId="2">
    <w:name w:val="List Number 2"/>
    <w:basedOn w:val="a2"/>
    <w:rsid w:val="002E64F3"/>
    <w:pPr>
      <w:numPr>
        <w:numId w:val="2"/>
      </w:numPr>
    </w:pPr>
  </w:style>
  <w:style w:type="paragraph" w:styleId="3">
    <w:name w:val="List Number 3"/>
    <w:basedOn w:val="a2"/>
    <w:rsid w:val="002E64F3"/>
    <w:pPr>
      <w:numPr>
        <w:numId w:val="3"/>
      </w:numPr>
    </w:pPr>
  </w:style>
  <w:style w:type="paragraph" w:styleId="4">
    <w:name w:val="List Number 4"/>
    <w:basedOn w:val="a2"/>
    <w:rsid w:val="002E64F3"/>
    <w:pPr>
      <w:numPr>
        <w:numId w:val="4"/>
      </w:numPr>
    </w:pPr>
  </w:style>
  <w:style w:type="paragraph" w:styleId="5">
    <w:name w:val="List Number 5"/>
    <w:basedOn w:val="a2"/>
    <w:rsid w:val="002E64F3"/>
    <w:pPr>
      <w:numPr>
        <w:numId w:val="5"/>
      </w:numPr>
    </w:pPr>
  </w:style>
  <w:style w:type="paragraph" w:styleId="afff3">
    <w:name w:val="List Continue"/>
    <w:basedOn w:val="a2"/>
    <w:rsid w:val="002E64F3"/>
    <w:pPr>
      <w:spacing w:after="120"/>
      <w:ind w:leftChars="200" w:left="420"/>
    </w:pPr>
  </w:style>
  <w:style w:type="paragraph" w:styleId="2c">
    <w:name w:val="List Continue 2"/>
    <w:basedOn w:val="a2"/>
    <w:rsid w:val="002E64F3"/>
    <w:pPr>
      <w:spacing w:after="120"/>
      <w:ind w:leftChars="400" w:left="840"/>
    </w:pPr>
  </w:style>
  <w:style w:type="paragraph" w:styleId="3b">
    <w:name w:val="List Continue 3"/>
    <w:basedOn w:val="a2"/>
    <w:rsid w:val="002E64F3"/>
    <w:pPr>
      <w:spacing w:after="120"/>
      <w:ind w:leftChars="600" w:left="1260"/>
    </w:pPr>
  </w:style>
  <w:style w:type="paragraph" w:styleId="46">
    <w:name w:val="List Continue 4"/>
    <w:basedOn w:val="a2"/>
    <w:rsid w:val="002E64F3"/>
    <w:pPr>
      <w:spacing w:after="120"/>
      <w:ind w:leftChars="800" w:left="1680"/>
    </w:pPr>
  </w:style>
  <w:style w:type="paragraph" w:styleId="56">
    <w:name w:val="List Continue 5"/>
    <w:basedOn w:val="a2"/>
    <w:rsid w:val="002E64F3"/>
    <w:pPr>
      <w:spacing w:after="120"/>
      <w:ind w:leftChars="1000" w:left="2100"/>
    </w:pPr>
  </w:style>
  <w:style w:type="paragraph" w:styleId="a0">
    <w:name w:val="List Bullet"/>
    <w:basedOn w:val="a2"/>
    <w:autoRedefine/>
    <w:rsid w:val="002E64F3"/>
    <w:pPr>
      <w:numPr>
        <w:numId w:val="6"/>
      </w:numPr>
    </w:pPr>
  </w:style>
  <w:style w:type="paragraph" w:styleId="20">
    <w:name w:val="List Bullet 2"/>
    <w:basedOn w:val="a2"/>
    <w:autoRedefine/>
    <w:rsid w:val="002E64F3"/>
    <w:pPr>
      <w:numPr>
        <w:numId w:val="7"/>
      </w:numPr>
    </w:pPr>
  </w:style>
  <w:style w:type="paragraph" w:styleId="30">
    <w:name w:val="List Bullet 3"/>
    <w:basedOn w:val="a2"/>
    <w:autoRedefine/>
    <w:rsid w:val="002E64F3"/>
    <w:pPr>
      <w:numPr>
        <w:numId w:val="8"/>
      </w:numPr>
    </w:pPr>
  </w:style>
  <w:style w:type="paragraph" w:styleId="40">
    <w:name w:val="List Bullet 4"/>
    <w:basedOn w:val="a2"/>
    <w:autoRedefine/>
    <w:rsid w:val="002E64F3"/>
    <w:pPr>
      <w:numPr>
        <w:numId w:val="9"/>
      </w:numPr>
    </w:pPr>
  </w:style>
  <w:style w:type="paragraph" w:styleId="50">
    <w:name w:val="List Bullet 5"/>
    <w:basedOn w:val="a2"/>
    <w:autoRedefine/>
    <w:rsid w:val="002E64F3"/>
    <w:pPr>
      <w:numPr>
        <w:numId w:val="10"/>
      </w:numPr>
    </w:pPr>
  </w:style>
  <w:style w:type="table" w:styleId="19">
    <w:name w:val="Table List 1"/>
    <w:basedOn w:val="a4"/>
    <w:semiHidden/>
    <w:rsid w:val="002E64F3"/>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List 2"/>
    <w:basedOn w:val="a4"/>
    <w:semiHidden/>
    <w:rsid w:val="002E64F3"/>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2E64F3"/>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2E64F3"/>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4"/>
    <w:semiHidden/>
    <w:rsid w:val="002E64F3"/>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semiHidden/>
    <w:rsid w:val="002E64F3"/>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3">
    <w:name w:val="Table List 7"/>
    <w:basedOn w:val="a4"/>
    <w:semiHidden/>
    <w:rsid w:val="002E64F3"/>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semiHidden/>
    <w:rsid w:val="002E64F3"/>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4">
    <w:name w:val="Table Contemporary"/>
    <w:basedOn w:val="a4"/>
    <w:semiHidden/>
    <w:rsid w:val="002E64F3"/>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5">
    <w:name w:val="Normal (Web)"/>
    <w:basedOn w:val="a2"/>
    <w:rsid w:val="002E64F3"/>
    <w:rPr>
      <w:rFonts w:cs="Times New Roman"/>
    </w:rPr>
  </w:style>
  <w:style w:type="paragraph" w:styleId="afff6">
    <w:name w:val="Signature"/>
    <w:basedOn w:val="a2"/>
    <w:link w:val="afff7"/>
    <w:rsid w:val="002E64F3"/>
    <w:pPr>
      <w:ind w:leftChars="2100" w:left="100"/>
    </w:pPr>
  </w:style>
  <w:style w:type="character" w:styleId="afff8">
    <w:name w:val="Emphasis"/>
    <w:basedOn w:val="a3"/>
    <w:qFormat/>
    <w:rsid w:val="002E64F3"/>
    <w:rPr>
      <w:i/>
      <w:iCs/>
    </w:rPr>
  </w:style>
  <w:style w:type="paragraph" w:styleId="afff9">
    <w:name w:val="Date"/>
    <w:basedOn w:val="a2"/>
    <w:next w:val="a2"/>
    <w:link w:val="afffa"/>
    <w:rsid w:val="002E64F3"/>
    <w:pPr>
      <w:ind w:leftChars="2500" w:left="100"/>
    </w:pPr>
  </w:style>
  <w:style w:type="table" w:styleId="1a">
    <w:name w:val="Table Columns 1"/>
    <w:basedOn w:val="a4"/>
    <w:semiHidden/>
    <w:rsid w:val="002E64F3"/>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e">
    <w:name w:val="Table Columns 2"/>
    <w:basedOn w:val="a4"/>
    <w:semiHidden/>
    <w:rsid w:val="002E64F3"/>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2E64F3"/>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2E64F3"/>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semiHidden/>
    <w:rsid w:val="002E64F3"/>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b">
    <w:name w:val="Table Grid 1"/>
    <w:basedOn w:val="a4"/>
    <w:semiHidden/>
    <w:rsid w:val="002E64F3"/>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
    <w:name w:val="Table Grid 2"/>
    <w:basedOn w:val="a4"/>
    <w:semiHidden/>
    <w:rsid w:val="002E64F3"/>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2E64F3"/>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2E64F3"/>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semiHidden/>
    <w:rsid w:val="002E64F3"/>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4">
    <w:name w:val="Table Grid 6"/>
    <w:basedOn w:val="a4"/>
    <w:semiHidden/>
    <w:rsid w:val="002E64F3"/>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4"/>
    <w:semiHidden/>
    <w:rsid w:val="002E64F3"/>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4">
    <w:name w:val="Table Grid 8"/>
    <w:basedOn w:val="a4"/>
    <w:semiHidden/>
    <w:rsid w:val="002E64F3"/>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fb">
    <w:name w:val="Block Text"/>
    <w:basedOn w:val="a2"/>
    <w:rsid w:val="002E64F3"/>
    <w:pPr>
      <w:spacing w:after="120"/>
      <w:ind w:leftChars="700" w:left="1440" w:rightChars="700" w:right="1440"/>
    </w:pPr>
  </w:style>
  <w:style w:type="numbering" w:styleId="a1">
    <w:name w:val="Outline List 3"/>
    <w:basedOn w:val="a5"/>
    <w:semiHidden/>
    <w:rsid w:val="002E64F3"/>
    <w:pPr>
      <w:numPr>
        <w:numId w:val="11"/>
      </w:numPr>
    </w:pPr>
  </w:style>
  <w:style w:type="paragraph" w:styleId="afffc">
    <w:name w:val="envelope address"/>
    <w:basedOn w:val="a2"/>
    <w:rsid w:val="002E64F3"/>
    <w:pPr>
      <w:framePr w:w="7920" w:h="1980" w:hRule="exact" w:hSpace="180" w:wrap="auto" w:hAnchor="page" w:xAlign="center" w:yAlign="bottom"/>
      <w:ind w:leftChars="1400" w:left="100"/>
    </w:pPr>
    <w:rPr>
      <w:rFonts w:ascii="Arial" w:hAnsi="Arial"/>
    </w:rPr>
  </w:style>
  <w:style w:type="paragraph" w:styleId="afffd">
    <w:name w:val="Message Header"/>
    <w:basedOn w:val="a2"/>
    <w:link w:val="afffe"/>
    <w:rsid w:val="002E64F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f">
    <w:name w:val="line number"/>
    <w:basedOn w:val="a3"/>
    <w:rsid w:val="002E64F3"/>
  </w:style>
  <w:style w:type="character" w:styleId="affff0">
    <w:name w:val="Strong"/>
    <w:basedOn w:val="a3"/>
    <w:qFormat/>
    <w:rsid w:val="002E64F3"/>
    <w:rPr>
      <w:b/>
      <w:bCs/>
    </w:rPr>
  </w:style>
  <w:style w:type="character" w:styleId="affff1">
    <w:name w:val="page number"/>
    <w:basedOn w:val="a3"/>
    <w:rsid w:val="002E64F3"/>
  </w:style>
  <w:style w:type="character" w:styleId="affff2">
    <w:name w:val="FollowedHyperlink"/>
    <w:rsid w:val="002E64F3"/>
    <w:rPr>
      <w:color w:val="800080"/>
      <w:u w:val="none"/>
    </w:rPr>
  </w:style>
  <w:style w:type="paragraph" w:styleId="affff3">
    <w:name w:val="Body Text"/>
    <w:basedOn w:val="a2"/>
    <w:link w:val="affff4"/>
    <w:rsid w:val="002E64F3"/>
    <w:pPr>
      <w:spacing w:after="120"/>
    </w:pPr>
  </w:style>
  <w:style w:type="paragraph" w:styleId="affff5">
    <w:name w:val="Body Text First Indent"/>
    <w:aliases w:val="正文首行缩进 Char1,正文首行缩进 Char Char,正文首行缩进 Char1 Char Char,正文首行缩进 Char Char1 Char Char,正文首行缩进 Char Char Char Char Char Char Char,正文首行缩进 Char Char Char Char1 Char Char,正文首行缩进 Char Char Char Char Char Char Char Char Char Char,正文首行缩进 Char2"/>
    <w:basedOn w:val="affff3"/>
    <w:link w:val="affff6"/>
    <w:rsid w:val="002E64F3"/>
    <w:pPr>
      <w:ind w:firstLineChars="100" w:firstLine="420"/>
    </w:pPr>
  </w:style>
  <w:style w:type="paragraph" w:styleId="affff7">
    <w:name w:val="Body Text Indent"/>
    <w:basedOn w:val="a2"/>
    <w:link w:val="affff8"/>
    <w:rsid w:val="002E64F3"/>
    <w:pPr>
      <w:spacing w:after="120"/>
      <w:ind w:leftChars="200" w:left="420"/>
    </w:pPr>
  </w:style>
  <w:style w:type="paragraph" w:styleId="2f0">
    <w:name w:val="Body Text First Indent 2"/>
    <w:basedOn w:val="affff7"/>
    <w:link w:val="2f1"/>
    <w:rsid w:val="002E64F3"/>
    <w:pPr>
      <w:ind w:firstLineChars="200" w:firstLine="420"/>
    </w:pPr>
  </w:style>
  <w:style w:type="paragraph" w:styleId="affff9">
    <w:name w:val="Normal Indent"/>
    <w:basedOn w:val="a2"/>
    <w:rsid w:val="002E64F3"/>
    <w:pPr>
      <w:ind w:firstLineChars="200" w:firstLine="420"/>
    </w:pPr>
  </w:style>
  <w:style w:type="paragraph" w:styleId="2f2">
    <w:name w:val="Body Text 2"/>
    <w:basedOn w:val="a2"/>
    <w:link w:val="2f3"/>
    <w:rsid w:val="002E64F3"/>
    <w:pPr>
      <w:spacing w:after="120" w:line="480" w:lineRule="auto"/>
    </w:pPr>
  </w:style>
  <w:style w:type="paragraph" w:styleId="3f">
    <w:name w:val="Body Text 3"/>
    <w:basedOn w:val="a2"/>
    <w:link w:val="3f0"/>
    <w:rsid w:val="002E64F3"/>
    <w:pPr>
      <w:spacing w:after="120"/>
    </w:pPr>
    <w:rPr>
      <w:sz w:val="16"/>
      <w:szCs w:val="16"/>
    </w:rPr>
  </w:style>
  <w:style w:type="paragraph" w:styleId="2f4">
    <w:name w:val="Body Text Indent 2"/>
    <w:basedOn w:val="a2"/>
    <w:link w:val="2f5"/>
    <w:rsid w:val="002E64F3"/>
    <w:pPr>
      <w:spacing w:after="120" w:line="480" w:lineRule="auto"/>
      <w:ind w:leftChars="200" w:left="420"/>
    </w:pPr>
  </w:style>
  <w:style w:type="paragraph" w:styleId="3f1">
    <w:name w:val="Body Text Indent 3"/>
    <w:basedOn w:val="a2"/>
    <w:link w:val="3f2"/>
    <w:rsid w:val="002E64F3"/>
    <w:pPr>
      <w:spacing w:after="120"/>
      <w:ind w:leftChars="200" w:left="420"/>
    </w:pPr>
    <w:rPr>
      <w:sz w:val="16"/>
      <w:szCs w:val="16"/>
    </w:rPr>
  </w:style>
  <w:style w:type="paragraph" w:styleId="affffa">
    <w:name w:val="Note Heading"/>
    <w:basedOn w:val="a2"/>
    <w:next w:val="a2"/>
    <w:link w:val="affffb"/>
    <w:rsid w:val="002E64F3"/>
    <w:pPr>
      <w:jc w:val="center"/>
    </w:pPr>
  </w:style>
  <w:style w:type="paragraph" w:customStyle="1" w:styleId="ItemStepinTable">
    <w:name w:val="Item Step in Table"/>
    <w:rsid w:val="002E64F3"/>
    <w:pPr>
      <w:numPr>
        <w:numId w:val="18"/>
      </w:numPr>
      <w:topLinePunct/>
      <w:spacing w:before="40" w:after="40"/>
    </w:pPr>
    <w:rPr>
      <w:rFonts w:cs="Arial"/>
      <w:sz w:val="22"/>
      <w:szCs w:val="22"/>
    </w:rPr>
  </w:style>
  <w:style w:type="paragraph" w:customStyle="1" w:styleId="End">
    <w:name w:val="End"/>
    <w:basedOn w:val="a2"/>
    <w:rsid w:val="002E64F3"/>
    <w:pPr>
      <w:spacing w:after="400"/>
    </w:pPr>
    <w:rPr>
      <w:b/>
    </w:rPr>
  </w:style>
  <w:style w:type="paragraph" w:customStyle="1" w:styleId="1c">
    <w:name w:val="样式1"/>
    <w:basedOn w:val="End"/>
    <w:semiHidden/>
    <w:rsid w:val="002E64F3"/>
    <w:rPr>
      <w:b w:val="0"/>
    </w:rPr>
  </w:style>
  <w:style w:type="paragraph" w:customStyle="1" w:styleId="NotesTextListinTable">
    <w:name w:val="Notes Text List in Table"/>
    <w:link w:val="NotesTextListinTableChar"/>
    <w:rsid w:val="002E64F3"/>
    <w:pPr>
      <w:numPr>
        <w:numId w:val="20"/>
      </w:numPr>
      <w:spacing w:before="40" w:after="80" w:line="200" w:lineRule="atLeast"/>
      <w:jc w:val="both"/>
    </w:pPr>
    <w:rPr>
      <w:rFonts w:eastAsia="楷体_GB2312" w:cs="楷体_GB2312"/>
      <w:noProof/>
      <w:sz w:val="18"/>
      <w:szCs w:val="18"/>
    </w:rPr>
  </w:style>
  <w:style w:type="paragraph" w:customStyle="1" w:styleId="NotesHeading">
    <w:name w:val="Notes Heading"/>
    <w:basedOn w:val="CAUTIONHeading"/>
    <w:link w:val="NotesHeadingChar"/>
    <w:rsid w:val="002E64F3"/>
    <w:pPr>
      <w:pBdr>
        <w:top w:val="none" w:sz="0" w:space="0" w:color="auto"/>
      </w:pBdr>
      <w:spacing w:after="40"/>
    </w:pPr>
    <w:rPr>
      <w:position w:val="-6"/>
      <w:sz w:val="18"/>
      <w:szCs w:val="18"/>
    </w:rPr>
  </w:style>
  <w:style w:type="paragraph" w:customStyle="1" w:styleId="NotesText">
    <w:name w:val="Notes Text"/>
    <w:basedOn w:val="CAUTIONText"/>
    <w:link w:val="NotesTextChar"/>
    <w:rsid w:val="002E64F3"/>
    <w:pPr>
      <w:pBdr>
        <w:bottom w:val="none" w:sz="0" w:space="0" w:color="auto"/>
      </w:pBdr>
      <w:spacing w:before="40" w:line="200" w:lineRule="atLeast"/>
      <w:ind w:left="2075"/>
    </w:pPr>
    <w:rPr>
      <w:sz w:val="18"/>
      <w:szCs w:val="18"/>
    </w:rPr>
  </w:style>
  <w:style w:type="paragraph" w:customStyle="1" w:styleId="NotesTextList0">
    <w:name w:val="Notes Text List"/>
    <w:basedOn w:val="CAUTIONTextList"/>
    <w:link w:val="NotesTextListChar"/>
    <w:rsid w:val="002E64F3"/>
    <w:pPr>
      <w:numPr>
        <w:numId w:val="19"/>
      </w:numPr>
      <w:pBdr>
        <w:bottom w:val="none" w:sz="0" w:space="0" w:color="auto"/>
      </w:pBdr>
      <w:spacing w:before="40" w:line="200" w:lineRule="atLeast"/>
    </w:pPr>
    <w:rPr>
      <w:sz w:val="18"/>
      <w:szCs w:val="18"/>
    </w:rPr>
  </w:style>
  <w:style w:type="paragraph" w:customStyle="1" w:styleId="BlockLabelinAppendix">
    <w:name w:val="Block Label in Appendix"/>
    <w:basedOn w:val="BlockLabel"/>
    <w:next w:val="a2"/>
    <w:rsid w:val="002E64F3"/>
    <w:pPr>
      <w:numPr>
        <w:numId w:val="14"/>
      </w:numPr>
      <w:topLinePunct w:val="0"/>
    </w:pPr>
  </w:style>
  <w:style w:type="paragraph" w:customStyle="1" w:styleId="FigureDescriptioninAppendix">
    <w:name w:val="Figure Description in Appendix"/>
    <w:basedOn w:val="Figure"/>
    <w:next w:val="Figure"/>
    <w:rsid w:val="002E64F3"/>
    <w:pPr>
      <w:numPr>
        <w:ilvl w:val="6"/>
        <w:numId w:val="14"/>
      </w:numPr>
    </w:pPr>
  </w:style>
  <w:style w:type="paragraph" w:customStyle="1" w:styleId="ItemStepinAppendix">
    <w:name w:val="Item Step in Appendix"/>
    <w:basedOn w:val="ItemStep"/>
    <w:rsid w:val="002E64F3"/>
    <w:pPr>
      <w:numPr>
        <w:ilvl w:val="5"/>
        <w:numId w:val="14"/>
      </w:numPr>
      <w:outlineLvl w:val="5"/>
    </w:pPr>
  </w:style>
  <w:style w:type="paragraph" w:customStyle="1" w:styleId="StepinAppendix">
    <w:name w:val="Step in Appendix"/>
    <w:basedOn w:val="Step"/>
    <w:rsid w:val="002E64F3"/>
    <w:pPr>
      <w:numPr>
        <w:ilvl w:val="4"/>
        <w:numId w:val="14"/>
      </w:numPr>
      <w:topLinePunct w:val="0"/>
      <w:outlineLvl w:val="4"/>
    </w:pPr>
  </w:style>
  <w:style w:type="paragraph" w:customStyle="1" w:styleId="Cover2">
    <w:name w:val="Cover 2"/>
    <w:rsid w:val="002E64F3"/>
    <w:pPr>
      <w:adjustRightInd w:val="0"/>
      <w:snapToGrid w:val="0"/>
    </w:pPr>
    <w:rPr>
      <w:rFonts w:ascii="Arial" w:eastAsia="黑体" w:hAnsi="Arial" w:cs="Arial"/>
      <w:noProof/>
      <w:sz w:val="32"/>
      <w:szCs w:val="32"/>
      <w:lang w:eastAsia="en-US"/>
    </w:rPr>
  </w:style>
  <w:style w:type="paragraph" w:customStyle="1" w:styleId="CoverText">
    <w:name w:val="Cover Text"/>
    <w:rsid w:val="002E64F3"/>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2E64F3"/>
    <w:pPr>
      <w:widowControl w:val="0"/>
      <w:topLinePunct w:val="0"/>
      <w:spacing w:before="80" w:after="80"/>
      <w:ind w:left="0"/>
    </w:pPr>
    <w:rPr>
      <w:rFonts w:ascii="Arial" w:eastAsia="黑体" w:hAnsi="Arial"/>
      <w:b/>
      <w:bCs/>
      <w:spacing w:val="-4"/>
      <w:sz w:val="22"/>
      <w:szCs w:val="22"/>
    </w:rPr>
  </w:style>
  <w:style w:type="paragraph" w:customStyle="1" w:styleId="TOC1">
    <w:name w:val="TOC 标题1"/>
    <w:next w:val="11"/>
    <w:rsid w:val="002E64F3"/>
    <w:pPr>
      <w:keepNext/>
      <w:snapToGrid w:val="0"/>
      <w:spacing w:before="480" w:after="360"/>
      <w:jc w:val="center"/>
    </w:pPr>
    <w:rPr>
      <w:rFonts w:ascii="Arial" w:eastAsia="黑体" w:hAnsi="Arial" w:cs="Arial"/>
      <w:noProof/>
      <w:sz w:val="36"/>
      <w:szCs w:val="36"/>
    </w:rPr>
  </w:style>
  <w:style w:type="paragraph" w:customStyle="1" w:styleId="Command">
    <w:name w:val="Command"/>
    <w:semiHidden/>
    <w:rsid w:val="002E64F3"/>
    <w:pPr>
      <w:spacing w:before="160" w:after="160"/>
    </w:pPr>
    <w:rPr>
      <w:rFonts w:ascii="Arial" w:eastAsia="黑体" w:hAnsi="Arial" w:cs="Arial"/>
      <w:sz w:val="21"/>
      <w:szCs w:val="21"/>
    </w:rPr>
  </w:style>
  <w:style w:type="character" w:customStyle="1" w:styleId="commandparameter">
    <w:name w:val="command parameter"/>
    <w:semiHidden/>
    <w:rsid w:val="002E64F3"/>
    <w:rPr>
      <w:rFonts w:ascii="Arial" w:eastAsia="宋体" w:hAnsi="Arial"/>
      <w:i/>
      <w:color w:val="auto"/>
      <w:sz w:val="21"/>
      <w:szCs w:val="21"/>
    </w:rPr>
  </w:style>
  <w:style w:type="character" w:customStyle="1" w:styleId="commandkeywords">
    <w:name w:val="command keywords"/>
    <w:semiHidden/>
    <w:rsid w:val="002E64F3"/>
    <w:rPr>
      <w:rFonts w:ascii="Arial" w:eastAsia="宋体" w:hAnsi="Arial"/>
      <w:b/>
      <w:color w:val="auto"/>
      <w:sz w:val="21"/>
      <w:szCs w:val="21"/>
    </w:rPr>
  </w:style>
  <w:style w:type="table" w:customStyle="1" w:styleId="table0">
    <w:name w:val="table"/>
    <w:basedOn w:val="a7"/>
    <w:rsid w:val="002E64F3"/>
    <w:rPr>
      <w:rFonts w:eastAsia="Times New Roman" w:cs="Arial"/>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Outline">
    <w:name w:val="Outline"/>
    <w:basedOn w:val="a2"/>
    <w:rsid w:val="002E64F3"/>
    <w:pPr>
      <w:topLinePunct w:val="0"/>
      <w:spacing w:before="80" w:after="80" w:line="200" w:lineRule="atLeast"/>
      <w:ind w:left="709"/>
      <w:jc w:val="both"/>
    </w:pPr>
    <w:rPr>
      <w:i/>
      <w:color w:val="0000FF"/>
      <w:kern w:val="0"/>
      <w:sz w:val="18"/>
      <w:szCs w:val="18"/>
    </w:rPr>
  </w:style>
  <w:style w:type="paragraph" w:customStyle="1" w:styleId="TableDescriptioninAppendix">
    <w:name w:val="Table Description in Appendix"/>
    <w:basedOn w:val="TableDescription"/>
    <w:next w:val="a2"/>
    <w:rsid w:val="002E64F3"/>
    <w:pPr>
      <w:numPr>
        <w:ilvl w:val="7"/>
        <w:numId w:val="14"/>
      </w:numPr>
      <w:topLinePunct w:val="0"/>
    </w:pPr>
  </w:style>
  <w:style w:type="paragraph" w:customStyle="1" w:styleId="Code">
    <w:name w:val="Code"/>
    <w:basedOn w:val="a2"/>
    <w:rsid w:val="002E64F3"/>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2E64F3"/>
    <w:pPr>
      <w:spacing w:before="80" w:after="80"/>
    </w:pPr>
    <w:rPr>
      <w:rFonts w:ascii="Arial" w:eastAsia="黑体" w:hAnsi="Arial"/>
      <w:sz w:val="36"/>
    </w:rPr>
  </w:style>
  <w:style w:type="paragraph" w:customStyle="1" w:styleId="Cover30">
    <w:name w:val="Cover3"/>
    <w:rsid w:val="002E64F3"/>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rsid w:val="002E64F3"/>
    <w:pPr>
      <w:topLinePunct w:val="0"/>
      <w:ind w:left="0"/>
    </w:pPr>
    <w:rPr>
      <w:rFonts w:ascii="Arial" w:eastAsia="Arial" w:hAnsi="Arial"/>
      <w:b/>
      <w:bCs/>
      <w:sz w:val="24"/>
      <w:szCs w:val="24"/>
    </w:rPr>
  </w:style>
  <w:style w:type="paragraph" w:customStyle="1" w:styleId="SubItemListTextTD">
    <w:name w:val="Sub Item List Text TD"/>
    <w:basedOn w:val="TerminalDisplay"/>
    <w:rsid w:val="002E64F3"/>
    <w:pPr>
      <w:adjustRightInd w:val="0"/>
      <w:ind w:left="2410"/>
    </w:pPr>
  </w:style>
  <w:style w:type="paragraph" w:customStyle="1" w:styleId="ItemlistTextTD">
    <w:name w:val="Item list Text TD"/>
    <w:basedOn w:val="TerminalDisplay"/>
    <w:rsid w:val="002E64F3"/>
    <w:pPr>
      <w:adjustRightInd w:val="0"/>
      <w:ind w:left="2126"/>
    </w:pPr>
  </w:style>
  <w:style w:type="character" w:customStyle="1" w:styleId="StepChar">
    <w:name w:val="Step Char"/>
    <w:link w:val="Step"/>
    <w:qFormat/>
    <w:rsid w:val="005802A0"/>
    <w:rPr>
      <w:rFonts w:cs="Arial"/>
      <w:snapToGrid w:val="0"/>
      <w:sz w:val="21"/>
      <w:szCs w:val="21"/>
    </w:rPr>
  </w:style>
  <w:style w:type="character" w:customStyle="1" w:styleId="BlockLabelChar">
    <w:name w:val="Block Label Char"/>
    <w:link w:val="BlockLabel"/>
    <w:rsid w:val="005802A0"/>
    <w:rPr>
      <w:rFonts w:ascii="Book Antiqua" w:eastAsia="黑体" w:hAnsi="Book Antiqua" w:cs="Book Antiqua"/>
      <w:bCs/>
      <w:sz w:val="26"/>
      <w:szCs w:val="26"/>
    </w:rPr>
  </w:style>
  <w:style w:type="character" w:customStyle="1" w:styleId="FigureChar">
    <w:name w:val="Figure Char"/>
    <w:link w:val="Figure"/>
    <w:rsid w:val="005802A0"/>
    <w:rPr>
      <w:rFonts w:cs="Arial"/>
      <w:kern w:val="2"/>
      <w:sz w:val="21"/>
      <w:szCs w:val="21"/>
    </w:rPr>
  </w:style>
  <w:style w:type="character" w:customStyle="1" w:styleId="FigureDescriptionChar">
    <w:name w:val="Figure Description Char"/>
    <w:link w:val="FigureDescription"/>
    <w:rsid w:val="005802A0"/>
    <w:rPr>
      <w:rFonts w:eastAsia="黑体" w:cs="Arial"/>
      <w:spacing w:val="-4"/>
      <w:kern w:val="2"/>
      <w:sz w:val="21"/>
      <w:szCs w:val="21"/>
    </w:rPr>
  </w:style>
  <w:style w:type="character" w:customStyle="1" w:styleId="NotesTextChar">
    <w:name w:val="Notes Text Char"/>
    <w:link w:val="NotesText"/>
    <w:rsid w:val="005802A0"/>
    <w:rPr>
      <w:rFonts w:eastAsia="楷体_GB2312" w:cs="Arial"/>
      <w:iCs/>
      <w:kern w:val="2"/>
      <w:sz w:val="18"/>
      <w:szCs w:val="18"/>
    </w:rPr>
  </w:style>
  <w:style w:type="character" w:customStyle="1" w:styleId="NotesHeadingChar">
    <w:name w:val="Notes Heading Char"/>
    <w:link w:val="NotesHeading"/>
    <w:rsid w:val="005802A0"/>
    <w:rPr>
      <w:rFonts w:ascii="Book Antiqua" w:eastAsia="黑体" w:hAnsi="Book Antiqua" w:cs="Arial"/>
      <w:bCs/>
      <w:noProof/>
      <w:kern w:val="2"/>
      <w:position w:val="-6"/>
      <w:sz w:val="18"/>
      <w:szCs w:val="18"/>
    </w:rPr>
  </w:style>
  <w:style w:type="character" w:customStyle="1" w:styleId="ItemStepChar">
    <w:name w:val="Item Step Char"/>
    <w:basedOn w:val="a3"/>
    <w:link w:val="ItemStep"/>
    <w:rsid w:val="005802A0"/>
    <w:rPr>
      <w:rFonts w:cs="Arial"/>
      <w:sz w:val="21"/>
      <w:szCs w:val="21"/>
    </w:rPr>
  </w:style>
  <w:style w:type="character" w:customStyle="1" w:styleId="22">
    <w:name w:val="标题 2 字符"/>
    <w:aliases w:val="标题 2 Char Char 字符,heading 2 字符, Char 字符,Char 字符,--F2 字符,heading 2 Char Char Char 字符,标题 2 Char Char Char Char 字符,heading 21 字符,1.1 标题 2 字符,12 字符,H2 字符,PIM2 字符,Heading 2 Hidden 字符,Heading 2 CCBS 字符,Titre3 字符,HD2 字符,sect 1.2 字符,H21 字符,sect 1.21 字符"/>
    <w:link w:val="21"/>
    <w:rsid w:val="005802A0"/>
    <w:rPr>
      <w:rFonts w:ascii="Book Antiqua" w:eastAsia="黑体" w:hAnsi="Book Antiqua" w:cs="Book Antiqua"/>
      <w:bCs/>
      <w:noProof/>
      <w:sz w:val="36"/>
      <w:szCs w:val="36"/>
      <w:lang w:eastAsia="en-US"/>
    </w:rPr>
  </w:style>
  <w:style w:type="character" w:customStyle="1" w:styleId="NotesTextListinTableChar">
    <w:name w:val="Notes Text List in Table Char"/>
    <w:link w:val="NotesTextListinTable"/>
    <w:rsid w:val="005802A0"/>
    <w:rPr>
      <w:rFonts w:eastAsia="楷体_GB2312" w:cs="楷体_GB2312"/>
      <w:noProof/>
      <w:sz w:val="18"/>
      <w:szCs w:val="18"/>
    </w:rPr>
  </w:style>
  <w:style w:type="character" w:customStyle="1" w:styleId="NotesTextinTableChar">
    <w:name w:val="Notes Text in Table Char"/>
    <w:link w:val="NotesTextinTable"/>
    <w:rsid w:val="005802A0"/>
    <w:rPr>
      <w:rFonts w:eastAsia="楷体_GB2312" w:cs="Arial"/>
      <w:iCs/>
      <w:kern w:val="2"/>
      <w:sz w:val="18"/>
      <w:szCs w:val="18"/>
    </w:rPr>
  </w:style>
  <w:style w:type="character" w:customStyle="1" w:styleId="TerminalDisplayChar">
    <w:name w:val="Terminal Display Char"/>
    <w:link w:val="TerminalDisplay"/>
    <w:rsid w:val="005802A0"/>
    <w:rPr>
      <w:rFonts w:ascii="Courier New" w:hAnsi="Courier New" w:cs="Courier New"/>
      <w:snapToGrid w:val="0"/>
      <w:spacing w:val="-1"/>
      <w:sz w:val="16"/>
      <w:szCs w:val="16"/>
    </w:rPr>
  </w:style>
  <w:style w:type="character" w:customStyle="1" w:styleId="TableNoteChar">
    <w:name w:val="Table Note Char"/>
    <w:link w:val="TableNote"/>
    <w:rsid w:val="005802A0"/>
    <w:rPr>
      <w:rFonts w:cs="Arial"/>
      <w:kern w:val="2"/>
      <w:sz w:val="18"/>
      <w:szCs w:val="18"/>
    </w:rPr>
  </w:style>
  <w:style w:type="character" w:customStyle="1" w:styleId="TableTextChar">
    <w:name w:val="Table Text Char"/>
    <w:rsid w:val="005802A0"/>
    <w:rPr>
      <w:rFonts w:ascii="Arial" w:eastAsia="宋体" w:hAnsi="Arial" w:cs="Arial"/>
      <w:snapToGrid w:val="0"/>
      <w:sz w:val="21"/>
      <w:szCs w:val="21"/>
      <w:lang w:val="en-US" w:eastAsia="zh-CN" w:bidi="ar-SA"/>
    </w:rPr>
  </w:style>
  <w:style w:type="character" w:customStyle="1" w:styleId="TableHeadingChar">
    <w:name w:val="Table Heading Char"/>
    <w:link w:val="TableHeading"/>
    <w:rsid w:val="005802A0"/>
    <w:rPr>
      <w:rFonts w:ascii="Book Antiqua" w:eastAsia="黑体" w:hAnsi="Book Antiqua" w:cs="Book Antiqua"/>
      <w:bCs/>
      <w:snapToGrid w:val="0"/>
      <w:sz w:val="21"/>
      <w:szCs w:val="21"/>
    </w:rPr>
  </w:style>
  <w:style w:type="character" w:customStyle="1" w:styleId="TableDescriptionChar">
    <w:name w:val="Table Description Char"/>
    <w:link w:val="TableDescription"/>
    <w:rsid w:val="005802A0"/>
    <w:rPr>
      <w:rFonts w:eastAsia="黑体" w:cs="Arial"/>
      <w:spacing w:val="-4"/>
      <w:kern w:val="2"/>
      <w:sz w:val="21"/>
      <w:szCs w:val="21"/>
    </w:rPr>
  </w:style>
  <w:style w:type="character" w:customStyle="1" w:styleId="CAUTIONTextChar">
    <w:name w:val="CAUTION Text Char"/>
    <w:link w:val="CAUTIONText"/>
    <w:rsid w:val="005802A0"/>
    <w:rPr>
      <w:rFonts w:eastAsia="楷体_GB2312" w:cs="Arial"/>
      <w:iCs/>
      <w:kern w:val="2"/>
      <w:sz w:val="21"/>
      <w:szCs w:val="21"/>
    </w:rPr>
  </w:style>
  <w:style w:type="character" w:customStyle="1" w:styleId="NotesTextListChar">
    <w:name w:val="Notes Text List Char"/>
    <w:link w:val="NotesTextList0"/>
    <w:rsid w:val="005802A0"/>
    <w:rPr>
      <w:rFonts w:eastAsia="楷体_GB2312" w:cs="Arial"/>
      <w:iCs/>
      <w:kern w:val="2"/>
      <w:sz w:val="18"/>
      <w:szCs w:val="18"/>
    </w:rPr>
  </w:style>
  <w:style w:type="character" w:customStyle="1" w:styleId="ItemListChar">
    <w:name w:val="Item List Char"/>
    <w:link w:val="ItemList"/>
    <w:rsid w:val="005802A0"/>
    <w:rPr>
      <w:rFonts w:cs="Arial"/>
      <w:kern w:val="2"/>
      <w:sz w:val="21"/>
      <w:szCs w:val="21"/>
    </w:rPr>
  </w:style>
  <w:style w:type="character" w:customStyle="1" w:styleId="ItemListinTableChar">
    <w:name w:val="Item List in Table Char"/>
    <w:link w:val="ItemListinTable"/>
    <w:rsid w:val="005802A0"/>
    <w:rPr>
      <w:rFonts w:cs="Arial"/>
      <w:sz w:val="21"/>
      <w:szCs w:val="21"/>
    </w:rPr>
  </w:style>
  <w:style w:type="character" w:customStyle="1" w:styleId="CAUTIONHeadingChar">
    <w:name w:val="CAUTION Heading Char"/>
    <w:link w:val="CAUTIONHeading"/>
    <w:rsid w:val="005802A0"/>
    <w:rPr>
      <w:rFonts w:ascii="Book Antiqua" w:eastAsia="黑体" w:hAnsi="Book Antiqua" w:cs="Arial"/>
      <w:bCs/>
      <w:noProof/>
      <w:kern w:val="2"/>
      <w:sz w:val="21"/>
      <w:szCs w:val="21"/>
    </w:rPr>
  </w:style>
  <w:style w:type="character" w:customStyle="1" w:styleId="affff6">
    <w:name w:val="正文首行缩进 字符"/>
    <w:aliases w:val="正文首行缩进 Char1 字符,正文首行缩进 Char Char 字符,正文首行缩进 Char1 Char Char 字符,正文首行缩进 Char Char1 Char Char 字符,正文首行缩进 Char Char Char Char Char Char Char 字符,正文首行缩进 Char Char Char Char1 Char Char 字符,正文首行缩进 Char Char Char Char Char Char Char Char Char Char 字符"/>
    <w:link w:val="affff5"/>
    <w:rsid w:val="005802A0"/>
    <w:rPr>
      <w:rFonts w:cs="Arial"/>
      <w:kern w:val="2"/>
      <w:sz w:val="21"/>
      <w:szCs w:val="21"/>
    </w:rPr>
  </w:style>
  <w:style w:type="character" w:customStyle="1" w:styleId="TableTextChar1">
    <w:name w:val="Table Text Char1"/>
    <w:link w:val="TableText"/>
    <w:rsid w:val="005802A0"/>
    <w:rPr>
      <w:rFonts w:cs="Arial"/>
      <w:snapToGrid w:val="0"/>
      <w:sz w:val="21"/>
      <w:szCs w:val="21"/>
    </w:rPr>
  </w:style>
  <w:style w:type="character" w:customStyle="1" w:styleId="10">
    <w:name w:val="标题 1 字符"/>
    <w:aliases w:val="heading 1 字符,heading 1 Char 字符,H1 字符,PIM 1 字符,h1 字符,标题 11 字符,标书1 字符,L1 字符,boc 字符,Section Head 字符,l1 字符,1 字符,Heading 0 字符,章节 字符,Heading 11 字符,level 1 字符,Level 1 Head 字符,1. heading 1 字符,标准章 字符,Huvudrubrik 字符,h11 字符,h12 字符,h13 字符,h14 字符,h15 字符,h 字符"/>
    <w:link w:val="1"/>
    <w:rsid w:val="005802A0"/>
    <w:rPr>
      <w:rFonts w:ascii="Book Antiqua" w:eastAsia="黑体" w:hAnsi="Book Antiqua" w:cs="Book Antiqua"/>
      <w:b/>
      <w:bCs/>
      <w:kern w:val="2"/>
      <w:sz w:val="44"/>
      <w:szCs w:val="44"/>
    </w:rPr>
  </w:style>
  <w:style w:type="character" w:customStyle="1" w:styleId="32">
    <w:name w:val="标题 3 字符"/>
    <w:aliases w:val="heading 3 字符,标题 3+ 字符,标题 3 Char Char Char 字符,heading 3 Char Char1 Char 字符,heading 3 Char Char Char Char Char Char1 Char 字符,heading 3 Char Char Char Char Char Char Char Char Char 字符,标题 3 Char2 Char Char Char 字符,--F3 字符,标题 3 Cha 字符"/>
    <w:link w:val="31"/>
    <w:rsid w:val="005802A0"/>
    <w:rPr>
      <w:rFonts w:ascii="Book Antiqua" w:eastAsia="黑体" w:hAnsi="Book Antiqua" w:cs="宋体"/>
      <w:noProof/>
      <w:sz w:val="32"/>
      <w:szCs w:val="32"/>
    </w:rPr>
  </w:style>
  <w:style w:type="character" w:customStyle="1" w:styleId="4Char">
    <w:name w:val="标题 4 Char"/>
    <w:aliases w:val="--F4 Char,Heading 4 Char Char,标题 4 Char Char Char1,标题 4 Char Char Char Char1,标题 4 Char Char Char Char Char Char Char Char1,标题 4 Char Char Char Char Char Char Char Char Char Char,标题 4 Char Char Char Char Char Char Char Char Char1,PIM 4 Char"/>
    <w:link w:val="410"/>
    <w:rsid w:val="005802A0"/>
    <w:rPr>
      <w:rFonts w:eastAsia="黑体" w:cs="Arial"/>
      <w:snapToGrid w:val="0"/>
      <w:sz w:val="21"/>
      <w:szCs w:val="21"/>
    </w:rPr>
  </w:style>
  <w:style w:type="paragraph" w:styleId="affffc">
    <w:name w:val="List Paragraph"/>
    <w:basedOn w:val="a2"/>
    <w:uiPriority w:val="34"/>
    <w:qFormat/>
    <w:rsid w:val="005802A0"/>
    <w:pPr>
      <w:ind w:firstLineChars="200" w:firstLine="420"/>
    </w:pPr>
  </w:style>
  <w:style w:type="paragraph" w:customStyle="1" w:styleId="ParaCharCharCharCharCharCharCharCharCharCharCharCharCharCharCharCharChar">
    <w:name w:val="默认段落字体 Para Char Char Char Char Char Char Char Char Char Char Char Char Char Char Char Char Char"/>
    <w:next w:val="a2"/>
    <w:rsid w:val="005802A0"/>
    <w:pPr>
      <w:keepNext/>
      <w:keepLines/>
      <w:tabs>
        <w:tab w:val="left" w:pos="2100"/>
      </w:tabs>
      <w:spacing w:before="240" w:after="240"/>
      <w:ind w:left="2100" w:hanging="420"/>
      <w:outlineLvl w:val="7"/>
    </w:pPr>
    <w:rPr>
      <w:rFonts w:ascii="Arial" w:eastAsia="黑体" w:hAnsi="Arial" w:cs="Arial"/>
      <w:snapToGrid w:val="0"/>
      <w:sz w:val="21"/>
      <w:szCs w:val="21"/>
    </w:rPr>
  </w:style>
  <w:style w:type="paragraph" w:customStyle="1" w:styleId="CharCharCharCharChar1CharCharCharCharChar">
    <w:name w:val="Char Char Char Char Char1 Char Char Char Char Char"/>
    <w:basedOn w:val="a2"/>
    <w:rsid w:val="005802A0"/>
    <w:pPr>
      <w:topLinePunct w:val="0"/>
      <w:adjustRightInd/>
      <w:snapToGrid/>
      <w:spacing w:before="0" w:after="0" w:line="240" w:lineRule="auto"/>
      <w:ind w:left="0"/>
      <w:jc w:val="both"/>
    </w:pPr>
    <w:rPr>
      <w:rFonts w:ascii="Arial" w:hAnsi="Arial"/>
      <w:kern w:val="0"/>
      <w:szCs w:val="20"/>
    </w:rPr>
  </w:style>
  <w:style w:type="paragraph" w:customStyle="1" w:styleId="ParaCharCharCharCharCharCharCharCharChar">
    <w:name w:val="默认段落字体 Para Char Char Char Char Char Char Char Char Char"/>
    <w:basedOn w:val="a2"/>
    <w:rsid w:val="005802A0"/>
    <w:pPr>
      <w:widowControl w:val="0"/>
      <w:topLinePunct w:val="0"/>
      <w:adjustRightInd/>
      <w:snapToGrid/>
      <w:spacing w:before="0" w:after="0" w:line="240" w:lineRule="auto"/>
      <w:ind w:left="0"/>
      <w:jc w:val="both"/>
    </w:pPr>
    <w:rPr>
      <w:rFonts w:ascii="Tahoma" w:eastAsia="Times New Roman" w:hAnsi="Tahoma" w:cs="Times New Roman"/>
      <w:sz w:val="24"/>
      <w:szCs w:val="20"/>
    </w:rPr>
  </w:style>
  <w:style w:type="paragraph" w:customStyle="1" w:styleId="CharChar">
    <w:name w:val="Char Char"/>
    <w:basedOn w:val="a2"/>
    <w:rsid w:val="005802A0"/>
    <w:pPr>
      <w:widowControl w:val="0"/>
      <w:topLinePunct w:val="0"/>
      <w:adjustRightInd/>
      <w:snapToGrid/>
      <w:spacing w:before="0" w:after="0" w:line="240" w:lineRule="auto"/>
      <w:ind w:left="0"/>
      <w:jc w:val="both"/>
    </w:pPr>
    <w:rPr>
      <w:rFonts w:ascii="Arial" w:hAnsi="Arial"/>
      <w:szCs w:val="24"/>
    </w:rPr>
  </w:style>
  <w:style w:type="paragraph" w:customStyle="1" w:styleId="CharChar2Char">
    <w:name w:val="Char Char2 Char"/>
    <w:basedOn w:val="a2"/>
    <w:rsid w:val="005802A0"/>
    <w:pPr>
      <w:keepNext/>
      <w:keepLines/>
      <w:pageBreakBefore/>
      <w:widowControl w:val="0"/>
      <w:topLinePunct w:val="0"/>
      <w:adjustRightInd/>
      <w:snapToGrid/>
      <w:spacing w:before="0" w:after="0" w:line="240" w:lineRule="auto"/>
      <w:ind w:left="855" w:hanging="855"/>
      <w:jc w:val="both"/>
    </w:pPr>
    <w:rPr>
      <w:rFonts w:ascii="Tahoma" w:hAnsi="Tahoma" w:cs="Times New Roman"/>
      <w:sz w:val="24"/>
      <w:szCs w:val="20"/>
    </w:rPr>
  </w:style>
  <w:style w:type="paragraph" w:customStyle="1" w:styleId="CharCharCharCharCharCharCharCharCharCharCharCharCharCharCharCharCharCharCharCharChar">
    <w:name w:val="Char Char Char Char Char Char Char Char Char Char Char Char Char Char Char Char Char Char Char Char Char"/>
    <w:basedOn w:val="a2"/>
    <w:rsid w:val="005802A0"/>
    <w:pPr>
      <w:widowControl w:val="0"/>
      <w:topLinePunct w:val="0"/>
      <w:adjustRightInd/>
      <w:snapToGrid/>
      <w:spacing w:before="0" w:after="0" w:line="360" w:lineRule="auto"/>
      <w:ind w:left="420"/>
      <w:jc w:val="both"/>
      <w:textAlignment w:val="baseline"/>
    </w:pPr>
    <w:rPr>
      <w:rFonts w:ascii="Arial" w:hAnsi="Arial"/>
      <w:szCs w:val="24"/>
    </w:rPr>
  </w:style>
  <w:style w:type="paragraph" w:customStyle="1" w:styleId="410">
    <w:name w:val="标题 41"/>
    <w:basedOn w:val="a2"/>
    <w:next w:val="a2"/>
    <w:link w:val="4Char"/>
    <w:rsid w:val="005802A0"/>
    <w:pPr>
      <w:keepNext/>
      <w:keepLines/>
      <w:tabs>
        <w:tab w:val="num" w:pos="2100"/>
      </w:tabs>
      <w:ind w:left="2100" w:hanging="420"/>
      <w:outlineLvl w:val="3"/>
    </w:pPr>
    <w:rPr>
      <w:rFonts w:eastAsia="黑体" w:hint="eastAsia"/>
      <w:snapToGrid w:val="0"/>
      <w:kern w:val="0"/>
    </w:rPr>
  </w:style>
  <w:style w:type="paragraph" w:customStyle="1" w:styleId="1d">
    <w:name w:val="列出段落1"/>
    <w:basedOn w:val="a2"/>
    <w:rsid w:val="005802A0"/>
    <w:pPr>
      <w:ind w:firstLineChars="200" w:firstLine="420"/>
    </w:pPr>
    <w:rPr>
      <w:rFonts w:hint="eastAsia"/>
    </w:rPr>
  </w:style>
  <w:style w:type="paragraph" w:customStyle="1" w:styleId="INVoice">
    <w:name w:val="IN Voice"/>
    <w:rsid w:val="005802A0"/>
    <w:pPr>
      <w:spacing w:before="60" w:after="60"/>
    </w:pPr>
    <w:rPr>
      <w:rFonts w:ascii="Arial" w:hAnsi="Arial" w:cs="黑体"/>
      <w:sz w:val="15"/>
      <w:szCs w:val="15"/>
    </w:rPr>
  </w:style>
  <w:style w:type="paragraph" w:customStyle="1" w:styleId="ParaCharCharCharCharCharCharCharChar">
    <w:name w:val="默认段落字体 Para Char Char Char Char Char Char Char Char"/>
    <w:basedOn w:val="a2"/>
    <w:rsid w:val="005802A0"/>
    <w:pPr>
      <w:widowControl w:val="0"/>
      <w:topLinePunct w:val="0"/>
      <w:adjustRightInd/>
      <w:snapToGrid/>
      <w:spacing w:before="0" w:after="0" w:line="240" w:lineRule="auto"/>
      <w:ind w:left="0"/>
      <w:jc w:val="both"/>
    </w:pPr>
    <w:rPr>
      <w:rFonts w:ascii="Arial" w:eastAsia="黑体" w:hAnsi="Arial"/>
      <w:snapToGrid w:val="0"/>
      <w:kern w:val="0"/>
    </w:rPr>
  </w:style>
  <w:style w:type="paragraph" w:customStyle="1" w:styleId="ParaChar">
    <w:name w:val="默认段落字体 Para Char"/>
    <w:aliases w:val="Char Char1 Char Char"/>
    <w:basedOn w:val="a2"/>
    <w:rsid w:val="005802A0"/>
    <w:pPr>
      <w:widowControl w:val="0"/>
      <w:topLinePunct w:val="0"/>
      <w:adjustRightInd/>
      <w:snapToGrid/>
      <w:spacing w:before="0" w:after="0" w:line="240" w:lineRule="auto"/>
      <w:ind w:left="0"/>
      <w:jc w:val="both"/>
    </w:pPr>
    <w:rPr>
      <w:szCs w:val="24"/>
    </w:rPr>
  </w:style>
  <w:style w:type="paragraph" w:customStyle="1" w:styleId="Cover20">
    <w:name w:val="Cover2"/>
    <w:rsid w:val="005802A0"/>
    <w:pPr>
      <w:widowControl w:val="0"/>
      <w:adjustRightInd w:val="0"/>
      <w:snapToGrid w:val="0"/>
      <w:spacing w:before="800" w:after="1200"/>
    </w:pPr>
    <w:rPr>
      <w:rFonts w:ascii="Arial" w:eastAsia="黑体" w:hAnsi="Arial" w:cs="Arial"/>
      <w:b/>
      <w:bCs/>
      <w:noProof/>
      <w:sz w:val="36"/>
      <w:szCs w:val="36"/>
      <w:lang w:eastAsia="en-US"/>
    </w:rPr>
  </w:style>
  <w:style w:type="paragraph" w:customStyle="1" w:styleId="3Char">
    <w:name w:val="3 Char"/>
    <w:basedOn w:val="a2"/>
    <w:rsid w:val="005802A0"/>
    <w:pPr>
      <w:topLinePunct w:val="0"/>
      <w:adjustRightInd/>
      <w:snapToGrid/>
      <w:spacing w:before="0" w:after="0" w:line="240" w:lineRule="auto"/>
      <w:ind w:left="0"/>
      <w:jc w:val="both"/>
    </w:pPr>
    <w:rPr>
      <w:rFonts w:ascii="Arial" w:hAnsi="Arial"/>
      <w:szCs w:val="20"/>
    </w:rPr>
  </w:style>
  <w:style w:type="paragraph" w:customStyle="1" w:styleId="ParaCharCharCharCharCharChar1CharChar">
    <w:name w:val="默认段落字体 Para Char Char Char Char Char Char1 Char Char"/>
    <w:aliases w:val="默认段落字体 Para Char Char Char Char Char Char Char Char Char Char1,默认段落字体 Para Char Char Char Char1 Char Char Char Char Char Char Char Char"/>
    <w:basedOn w:val="a2"/>
    <w:rsid w:val="005802A0"/>
    <w:pPr>
      <w:widowControl w:val="0"/>
      <w:topLinePunct w:val="0"/>
      <w:adjustRightInd/>
      <w:snapToGrid/>
      <w:spacing w:before="0" w:after="0" w:line="240" w:lineRule="auto"/>
      <w:ind w:left="0"/>
      <w:jc w:val="both"/>
    </w:pPr>
    <w:rPr>
      <w:rFonts w:cs="Times New Roman"/>
      <w:szCs w:val="24"/>
    </w:rPr>
  </w:style>
  <w:style w:type="paragraph" w:customStyle="1" w:styleId="ParaCharCharCharChar">
    <w:name w:val="默认段落字体 Para Char Char Char Char"/>
    <w:basedOn w:val="a2"/>
    <w:rsid w:val="005802A0"/>
    <w:pPr>
      <w:widowControl w:val="0"/>
      <w:topLinePunct w:val="0"/>
      <w:adjustRightInd/>
      <w:snapToGrid/>
      <w:spacing w:before="0" w:after="0" w:line="240" w:lineRule="auto"/>
      <w:ind w:left="0"/>
      <w:jc w:val="both"/>
    </w:pPr>
    <w:rPr>
      <w:rFonts w:ascii="Arial" w:hAnsi="Arial"/>
      <w:szCs w:val="24"/>
    </w:rPr>
  </w:style>
  <w:style w:type="paragraph" w:customStyle="1" w:styleId="TOC2">
    <w:name w:val="TOC 标题2"/>
    <w:next w:val="11"/>
    <w:rsid w:val="005802A0"/>
    <w:pPr>
      <w:keepNext/>
      <w:snapToGrid w:val="0"/>
      <w:spacing w:before="480" w:after="360"/>
      <w:jc w:val="center"/>
    </w:pPr>
    <w:rPr>
      <w:rFonts w:ascii="Arial" w:eastAsia="黑体" w:hAnsi="Arial" w:cs="Arial"/>
      <w:sz w:val="36"/>
      <w:szCs w:val="36"/>
    </w:rPr>
  </w:style>
  <w:style w:type="character" w:customStyle="1" w:styleId="af8">
    <w:name w:val="批注框文本 字符"/>
    <w:basedOn w:val="a3"/>
    <w:link w:val="af7"/>
    <w:rsid w:val="007C71EC"/>
    <w:rPr>
      <w:rFonts w:cs="Arial"/>
      <w:kern w:val="2"/>
      <w:sz w:val="18"/>
      <w:szCs w:val="18"/>
    </w:rPr>
  </w:style>
  <w:style w:type="character" w:customStyle="1" w:styleId="af0">
    <w:name w:val="页眉 字符"/>
    <w:basedOn w:val="a3"/>
    <w:link w:val="af"/>
    <w:rsid w:val="007C71EC"/>
    <w:rPr>
      <w:rFonts w:cs="Arial"/>
      <w:kern w:val="2"/>
      <w:sz w:val="2"/>
      <w:szCs w:val="2"/>
    </w:rPr>
  </w:style>
  <w:style w:type="character" w:customStyle="1" w:styleId="ae">
    <w:name w:val="页脚 字符"/>
    <w:basedOn w:val="a3"/>
    <w:link w:val="ad"/>
    <w:rsid w:val="007C71EC"/>
    <w:rPr>
      <w:b/>
      <w:bCs/>
      <w:kern w:val="2"/>
      <w:sz w:val="2"/>
      <w:szCs w:val="2"/>
    </w:rPr>
  </w:style>
  <w:style w:type="paragraph" w:styleId="affffd">
    <w:name w:val="No Spacing"/>
    <w:link w:val="affffe"/>
    <w:uiPriority w:val="1"/>
    <w:qFormat/>
    <w:rsid w:val="007C71EC"/>
    <w:rPr>
      <w:rFonts w:asciiTheme="minorHAnsi" w:eastAsiaTheme="minorEastAsia" w:hAnsiTheme="minorHAnsi" w:cstheme="minorBidi"/>
      <w:sz w:val="22"/>
      <w:szCs w:val="22"/>
    </w:rPr>
  </w:style>
  <w:style w:type="character" w:customStyle="1" w:styleId="affffe">
    <w:name w:val="无间隔 字符"/>
    <w:basedOn w:val="a3"/>
    <w:link w:val="affffd"/>
    <w:uiPriority w:val="1"/>
    <w:rsid w:val="007C71EC"/>
    <w:rPr>
      <w:rFonts w:asciiTheme="minorHAnsi" w:eastAsiaTheme="minorEastAsia" w:hAnsiTheme="minorHAnsi" w:cstheme="minorBidi"/>
      <w:sz w:val="22"/>
      <w:szCs w:val="22"/>
    </w:rPr>
  </w:style>
  <w:style w:type="character" w:customStyle="1" w:styleId="52">
    <w:name w:val="标题 5 字符"/>
    <w:basedOn w:val="a3"/>
    <w:link w:val="51"/>
    <w:rsid w:val="007C71EC"/>
    <w:rPr>
      <w:rFonts w:cs="Arial"/>
      <w:b/>
      <w:bCs/>
      <w:kern w:val="2"/>
      <w:sz w:val="28"/>
      <w:szCs w:val="28"/>
    </w:rPr>
  </w:style>
  <w:style w:type="character" w:customStyle="1" w:styleId="60">
    <w:name w:val="标题 6 字符"/>
    <w:basedOn w:val="a3"/>
    <w:link w:val="6"/>
    <w:rsid w:val="007C71EC"/>
    <w:rPr>
      <w:rFonts w:ascii="Arial" w:eastAsia="黑体" w:hAnsi="Arial"/>
      <w:b/>
      <w:bCs/>
      <w:kern w:val="2"/>
      <w:sz w:val="21"/>
      <w:szCs w:val="21"/>
    </w:rPr>
  </w:style>
  <w:style w:type="character" w:customStyle="1" w:styleId="70">
    <w:name w:val="标题 7 字符"/>
    <w:basedOn w:val="a3"/>
    <w:link w:val="7"/>
    <w:rsid w:val="007C71EC"/>
    <w:rPr>
      <w:rFonts w:ascii="Book Antiqua" w:eastAsia="黑体" w:hAnsi="Book Antiqua" w:cs="Book Antiqua"/>
      <w:b/>
      <w:kern w:val="2"/>
      <w:sz w:val="44"/>
      <w:szCs w:val="44"/>
    </w:rPr>
  </w:style>
  <w:style w:type="character" w:customStyle="1" w:styleId="80">
    <w:name w:val="标题 8 字符"/>
    <w:basedOn w:val="a3"/>
    <w:link w:val="8"/>
    <w:rsid w:val="007C71EC"/>
    <w:rPr>
      <w:rFonts w:ascii="Book Antiqua" w:eastAsia="黑体" w:hAnsi="Book Antiqua"/>
      <w:bCs/>
      <w:noProof/>
      <w:sz w:val="36"/>
      <w:szCs w:val="36"/>
      <w:lang w:eastAsia="en-US"/>
    </w:rPr>
  </w:style>
  <w:style w:type="character" w:customStyle="1" w:styleId="90">
    <w:name w:val="标题 9 字符"/>
    <w:aliases w:val="PIM 9 字符,tt 字符,table title 字符,标题 45 字符,Figure Heading 字符,FH 字符,不用9 字符"/>
    <w:basedOn w:val="a3"/>
    <w:link w:val="9"/>
    <w:rsid w:val="007C71EC"/>
    <w:rPr>
      <w:rFonts w:ascii="Book Antiqua" w:eastAsia="黑体" w:hAnsi="Book Antiqua"/>
      <w:noProof/>
      <w:sz w:val="32"/>
      <w:szCs w:val="32"/>
    </w:rPr>
  </w:style>
  <w:style w:type="character" w:customStyle="1" w:styleId="a9">
    <w:name w:val="标题 字符"/>
    <w:basedOn w:val="a3"/>
    <w:link w:val="a8"/>
    <w:rsid w:val="007C71EC"/>
    <w:rPr>
      <w:rFonts w:ascii="Arial" w:hAnsi="Arial" w:cs="Arial"/>
      <w:b/>
      <w:bCs/>
      <w:kern w:val="2"/>
      <w:sz w:val="32"/>
      <w:szCs w:val="32"/>
    </w:rPr>
  </w:style>
  <w:style w:type="character" w:customStyle="1" w:styleId="ac">
    <w:name w:val="文档结构图 字符"/>
    <w:basedOn w:val="a3"/>
    <w:link w:val="ab"/>
    <w:rsid w:val="007C71EC"/>
    <w:rPr>
      <w:rFonts w:cs="Arial"/>
      <w:kern w:val="2"/>
      <w:sz w:val="21"/>
      <w:szCs w:val="21"/>
      <w:shd w:val="clear" w:color="auto" w:fill="000080"/>
    </w:rPr>
  </w:style>
  <w:style w:type="character" w:customStyle="1" w:styleId="af3">
    <w:name w:val="宏文本 字符"/>
    <w:basedOn w:val="a3"/>
    <w:link w:val="af2"/>
    <w:rsid w:val="007C71EC"/>
    <w:rPr>
      <w:rFonts w:ascii="Courier New" w:hAnsi="Courier New" w:cs="Courier New"/>
      <w:kern w:val="2"/>
      <w:sz w:val="24"/>
      <w:szCs w:val="24"/>
    </w:rPr>
  </w:style>
  <w:style w:type="character" w:customStyle="1" w:styleId="af5">
    <w:name w:val="脚注文本 字符"/>
    <w:basedOn w:val="a3"/>
    <w:link w:val="af4"/>
    <w:rsid w:val="007C71EC"/>
    <w:rPr>
      <w:rFonts w:cs="Arial"/>
      <w:kern w:val="2"/>
      <w:sz w:val="18"/>
      <w:szCs w:val="18"/>
    </w:rPr>
  </w:style>
  <w:style w:type="character" w:customStyle="1" w:styleId="afa">
    <w:name w:val="批注文字 字符"/>
    <w:basedOn w:val="a3"/>
    <w:link w:val="af9"/>
    <w:rsid w:val="007C71EC"/>
    <w:rPr>
      <w:rFonts w:cs="Arial"/>
      <w:kern w:val="2"/>
      <w:sz w:val="21"/>
      <w:szCs w:val="21"/>
    </w:rPr>
  </w:style>
  <w:style w:type="character" w:customStyle="1" w:styleId="afd">
    <w:name w:val="批注主题 字符"/>
    <w:basedOn w:val="afa"/>
    <w:link w:val="afc"/>
    <w:rsid w:val="007C71EC"/>
    <w:rPr>
      <w:rFonts w:cs="Arial"/>
      <w:b/>
      <w:bCs/>
      <w:kern w:val="2"/>
      <w:sz w:val="21"/>
      <w:szCs w:val="21"/>
    </w:rPr>
  </w:style>
  <w:style w:type="character" w:customStyle="1" w:styleId="aff1">
    <w:name w:val="尾注文本 字符"/>
    <w:basedOn w:val="a3"/>
    <w:link w:val="aff0"/>
    <w:rsid w:val="007C71EC"/>
    <w:rPr>
      <w:rFonts w:cs="Arial"/>
      <w:kern w:val="2"/>
      <w:sz w:val="21"/>
      <w:szCs w:val="21"/>
    </w:rPr>
  </w:style>
  <w:style w:type="character" w:customStyle="1" w:styleId="HTML3">
    <w:name w:val="HTML 地址 字符"/>
    <w:basedOn w:val="a3"/>
    <w:link w:val="HTML2"/>
    <w:rsid w:val="007C71EC"/>
    <w:rPr>
      <w:rFonts w:cs="Arial"/>
      <w:i/>
      <w:iCs/>
      <w:kern w:val="2"/>
      <w:sz w:val="21"/>
      <w:szCs w:val="21"/>
    </w:rPr>
  </w:style>
  <w:style w:type="character" w:customStyle="1" w:styleId="HTMLa">
    <w:name w:val="HTML 预设格式 字符"/>
    <w:basedOn w:val="a3"/>
    <w:link w:val="HTML9"/>
    <w:rsid w:val="007C71EC"/>
    <w:rPr>
      <w:rFonts w:ascii="Courier New" w:hAnsi="Courier New" w:cs="Courier New"/>
      <w:kern w:val="2"/>
    </w:rPr>
  </w:style>
  <w:style w:type="character" w:customStyle="1" w:styleId="aff7">
    <w:name w:val="称呼 字符"/>
    <w:basedOn w:val="a3"/>
    <w:link w:val="aff6"/>
    <w:rsid w:val="007C71EC"/>
    <w:rPr>
      <w:rFonts w:cs="Arial"/>
      <w:kern w:val="2"/>
      <w:sz w:val="21"/>
      <w:szCs w:val="21"/>
    </w:rPr>
  </w:style>
  <w:style w:type="character" w:customStyle="1" w:styleId="aff9">
    <w:name w:val="纯文本 字符"/>
    <w:basedOn w:val="a3"/>
    <w:link w:val="aff8"/>
    <w:rsid w:val="007C71EC"/>
    <w:rPr>
      <w:rFonts w:ascii="宋体" w:hAnsi="Courier New" w:cs="Courier New"/>
      <w:kern w:val="2"/>
      <w:sz w:val="21"/>
      <w:szCs w:val="21"/>
    </w:rPr>
  </w:style>
  <w:style w:type="character" w:customStyle="1" w:styleId="affc">
    <w:name w:val="电子邮件签名 字符"/>
    <w:basedOn w:val="a3"/>
    <w:link w:val="affb"/>
    <w:rsid w:val="007C71EC"/>
    <w:rPr>
      <w:rFonts w:cs="Arial"/>
      <w:kern w:val="2"/>
      <w:sz w:val="21"/>
      <w:szCs w:val="21"/>
    </w:rPr>
  </w:style>
  <w:style w:type="character" w:customStyle="1" w:styleId="affe">
    <w:name w:val="副标题 字符"/>
    <w:basedOn w:val="a3"/>
    <w:link w:val="affd"/>
    <w:rsid w:val="007C71EC"/>
    <w:rPr>
      <w:rFonts w:ascii="Arial" w:hAnsi="Arial" w:cs="Arial"/>
      <w:b/>
      <w:bCs/>
      <w:kern w:val="28"/>
      <w:sz w:val="32"/>
      <w:szCs w:val="32"/>
    </w:rPr>
  </w:style>
  <w:style w:type="character" w:customStyle="1" w:styleId="afff1">
    <w:name w:val="结束语 字符"/>
    <w:basedOn w:val="a3"/>
    <w:link w:val="afff0"/>
    <w:rsid w:val="007C71EC"/>
    <w:rPr>
      <w:rFonts w:cs="Arial"/>
      <w:kern w:val="2"/>
      <w:sz w:val="21"/>
      <w:szCs w:val="21"/>
    </w:rPr>
  </w:style>
  <w:style w:type="character" w:customStyle="1" w:styleId="afff7">
    <w:name w:val="签名 字符"/>
    <w:basedOn w:val="a3"/>
    <w:link w:val="afff6"/>
    <w:rsid w:val="007C71EC"/>
    <w:rPr>
      <w:rFonts w:cs="Arial"/>
      <w:kern w:val="2"/>
      <w:sz w:val="21"/>
      <w:szCs w:val="21"/>
    </w:rPr>
  </w:style>
  <w:style w:type="character" w:customStyle="1" w:styleId="afffa">
    <w:name w:val="日期 字符"/>
    <w:basedOn w:val="a3"/>
    <w:link w:val="afff9"/>
    <w:rsid w:val="007C71EC"/>
    <w:rPr>
      <w:rFonts w:cs="Arial"/>
      <w:kern w:val="2"/>
      <w:sz w:val="21"/>
      <w:szCs w:val="21"/>
    </w:rPr>
  </w:style>
  <w:style w:type="character" w:customStyle="1" w:styleId="afffe">
    <w:name w:val="信息标题 字符"/>
    <w:basedOn w:val="a3"/>
    <w:link w:val="afffd"/>
    <w:rsid w:val="007C71EC"/>
    <w:rPr>
      <w:rFonts w:ascii="Arial" w:hAnsi="Arial" w:cs="Arial"/>
      <w:kern w:val="2"/>
      <w:sz w:val="21"/>
      <w:szCs w:val="21"/>
      <w:shd w:val="pct20" w:color="auto" w:fill="auto"/>
    </w:rPr>
  </w:style>
  <w:style w:type="character" w:customStyle="1" w:styleId="affff4">
    <w:name w:val="正文文本 字符"/>
    <w:basedOn w:val="a3"/>
    <w:link w:val="affff3"/>
    <w:rsid w:val="007C71EC"/>
    <w:rPr>
      <w:rFonts w:cs="Arial"/>
      <w:kern w:val="2"/>
      <w:sz w:val="21"/>
      <w:szCs w:val="21"/>
    </w:rPr>
  </w:style>
  <w:style w:type="character" w:customStyle="1" w:styleId="affff8">
    <w:name w:val="正文文本缩进 字符"/>
    <w:basedOn w:val="a3"/>
    <w:link w:val="affff7"/>
    <w:rsid w:val="007C71EC"/>
    <w:rPr>
      <w:rFonts w:cs="Arial"/>
      <w:kern w:val="2"/>
      <w:sz w:val="21"/>
      <w:szCs w:val="21"/>
    </w:rPr>
  </w:style>
  <w:style w:type="character" w:customStyle="1" w:styleId="2f1">
    <w:name w:val="正文首行缩进 2 字符"/>
    <w:basedOn w:val="affff8"/>
    <w:link w:val="2f0"/>
    <w:rsid w:val="007C71EC"/>
    <w:rPr>
      <w:rFonts w:cs="Arial"/>
      <w:kern w:val="2"/>
      <w:sz w:val="21"/>
      <w:szCs w:val="21"/>
    </w:rPr>
  </w:style>
  <w:style w:type="character" w:customStyle="1" w:styleId="2f3">
    <w:name w:val="正文文本 2 字符"/>
    <w:basedOn w:val="a3"/>
    <w:link w:val="2f2"/>
    <w:rsid w:val="007C71EC"/>
    <w:rPr>
      <w:rFonts w:cs="Arial"/>
      <w:kern w:val="2"/>
      <w:sz w:val="21"/>
      <w:szCs w:val="21"/>
    </w:rPr>
  </w:style>
  <w:style w:type="character" w:customStyle="1" w:styleId="3f0">
    <w:name w:val="正文文本 3 字符"/>
    <w:basedOn w:val="a3"/>
    <w:link w:val="3f"/>
    <w:rsid w:val="007C71EC"/>
    <w:rPr>
      <w:rFonts w:cs="Arial"/>
      <w:kern w:val="2"/>
      <w:sz w:val="16"/>
      <w:szCs w:val="16"/>
    </w:rPr>
  </w:style>
  <w:style w:type="character" w:customStyle="1" w:styleId="2f5">
    <w:name w:val="正文文本缩进 2 字符"/>
    <w:basedOn w:val="a3"/>
    <w:link w:val="2f4"/>
    <w:rsid w:val="007C71EC"/>
    <w:rPr>
      <w:rFonts w:cs="Arial"/>
      <w:kern w:val="2"/>
      <w:sz w:val="21"/>
      <w:szCs w:val="21"/>
    </w:rPr>
  </w:style>
  <w:style w:type="character" w:customStyle="1" w:styleId="3f2">
    <w:name w:val="正文文本缩进 3 字符"/>
    <w:basedOn w:val="a3"/>
    <w:link w:val="3f1"/>
    <w:rsid w:val="007C71EC"/>
    <w:rPr>
      <w:rFonts w:cs="Arial"/>
      <w:kern w:val="2"/>
      <w:sz w:val="16"/>
      <w:szCs w:val="16"/>
    </w:rPr>
  </w:style>
  <w:style w:type="character" w:customStyle="1" w:styleId="affffb">
    <w:name w:val="注释标题 字符"/>
    <w:basedOn w:val="a3"/>
    <w:link w:val="affffa"/>
    <w:rsid w:val="007C71EC"/>
    <w:rPr>
      <w:rFonts w:cs="Arial"/>
      <w:kern w:val="2"/>
      <w:sz w:val="21"/>
      <w:szCs w:val="21"/>
    </w:rPr>
  </w:style>
  <w:style w:type="character" w:customStyle="1" w:styleId="Char3">
    <w:name w:val="正文首行缩进 Char3"/>
    <w:aliases w:val="正文首行缩进 Char1 Char,正文首行缩进 Char Char Char,正文首行缩进 Char1 Char Char Char,正文首行缩进 Char Char1 Char Char Char,正文首行缩进 Char Char Char Char Char Char Char Char,正文首行缩进 Char Char Char Char1 Char Char Char,正文首行缩进 Char2 Char"/>
    <w:semiHidden/>
    <w:rsid w:val="007C71EC"/>
    <w:rPr>
      <w:rFonts w:ascii="Times New Roman" w:eastAsia="宋体" w:hAnsi="Times New Roman" w:cs="Arial"/>
      <w:szCs w:val="21"/>
    </w:rPr>
  </w:style>
  <w:style w:type="paragraph" w:customStyle="1" w:styleId="0000">
    <w:name w:val="图片0000"/>
    <w:basedOn w:val="FigureDescription"/>
    <w:qFormat/>
    <w:rsid w:val="007C71EC"/>
    <w:pPr>
      <w:numPr>
        <w:ilvl w:val="0"/>
        <w:numId w:val="0"/>
      </w:numPr>
      <w:ind w:left="3360"/>
      <w:outlineLvl w:val="7"/>
    </w:pPr>
  </w:style>
  <w:style w:type="paragraph" w:styleId="TOC">
    <w:name w:val="TOC Heading"/>
    <w:basedOn w:val="1"/>
    <w:next w:val="a2"/>
    <w:uiPriority w:val="39"/>
    <w:semiHidden/>
    <w:unhideWhenUsed/>
    <w:qFormat/>
    <w:rsid w:val="007C71EC"/>
    <w:pPr>
      <w:keepLines/>
      <w:numPr>
        <w:numId w:val="0"/>
      </w:numPr>
      <w:pBdr>
        <w:bottom w:val="none" w:sz="0" w:space="0" w:color="auto"/>
      </w:pBdr>
      <w:topLinePunct w:val="0"/>
      <w:adjustRightInd/>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Notestextlist">
    <w:name w:val="Notes text list"/>
    <w:basedOn w:val="a2"/>
    <w:rsid w:val="007C71EC"/>
    <w:pPr>
      <w:widowControl w:val="0"/>
      <w:numPr>
        <w:numId w:val="23"/>
      </w:numPr>
      <w:tabs>
        <w:tab w:val="clear" w:pos="284"/>
        <w:tab w:val="num" w:pos="360"/>
      </w:tabs>
      <w:topLinePunct w:val="0"/>
      <w:spacing w:before="80" w:after="80"/>
      <w:ind w:left="0" w:firstLine="0"/>
    </w:pPr>
    <w:rPr>
      <w:rFonts w:eastAsia="Arial"/>
      <w:iCs/>
      <w:spacing w:val="-4"/>
      <w:sz w:val="24"/>
      <w:szCs w:val="24"/>
    </w:rPr>
  </w:style>
  <w:style w:type="character" w:styleId="afffff">
    <w:name w:val="Placeholder Text"/>
    <w:basedOn w:val="a3"/>
    <w:uiPriority w:val="99"/>
    <w:semiHidden/>
    <w:rsid w:val="009579DF"/>
    <w:rPr>
      <w:color w:val="808080"/>
    </w:rPr>
  </w:style>
  <w:style w:type="paragraph" w:customStyle="1" w:styleId="afffff0">
    <w:name w:val="图注"/>
    <w:basedOn w:val="aff"/>
    <w:link w:val="Char"/>
    <w:qFormat/>
    <w:rsid w:val="00C43FF9"/>
    <w:pPr>
      <w:keepNext/>
      <w:spacing w:before="0" w:after="0" w:line="360" w:lineRule="auto"/>
      <w:ind w:left="0"/>
      <w:jc w:val="center"/>
    </w:pPr>
    <w:rPr>
      <w:rFonts w:ascii="楷体" w:eastAsia="楷体" w:hAnsi="楷体"/>
      <w:sz w:val="18"/>
      <w:szCs w:val="18"/>
    </w:rPr>
  </w:style>
  <w:style w:type="character" w:customStyle="1" w:styleId="Char">
    <w:name w:val="图注 Char"/>
    <w:basedOn w:val="a3"/>
    <w:link w:val="afffff0"/>
    <w:rsid w:val="00C43FF9"/>
    <w:rPr>
      <w:rFonts w:ascii="楷体" w:eastAsia="楷体" w:hAnsi="楷体" w:cs="Arial"/>
      <w:kern w:val="2"/>
      <w:sz w:val="18"/>
      <w:szCs w:val="18"/>
    </w:rPr>
  </w:style>
  <w:style w:type="paragraph" w:customStyle="1" w:styleId="afffff1">
    <w:name w:val="注释"/>
    <w:basedOn w:val="a2"/>
    <w:link w:val="Char0"/>
    <w:qFormat/>
    <w:rsid w:val="00C43FF9"/>
    <w:pPr>
      <w:widowControl w:val="0"/>
      <w:topLinePunct w:val="0"/>
      <w:adjustRightInd/>
      <w:snapToGrid/>
      <w:spacing w:before="0" w:afterLines="30" w:line="360" w:lineRule="exact"/>
      <w:ind w:left="0" w:firstLineChars="200" w:firstLine="200"/>
      <w:jc w:val="both"/>
    </w:pPr>
    <w:rPr>
      <w:rFonts w:asciiTheme="minorHAnsi" w:eastAsia="华文细黑" w:hAnsiTheme="minorHAnsi" w:cstheme="minorBidi"/>
      <w:color w:val="000000" w:themeColor="text1"/>
      <w:sz w:val="18"/>
      <w:szCs w:val="18"/>
    </w:rPr>
  </w:style>
  <w:style w:type="character" w:customStyle="1" w:styleId="Char0">
    <w:name w:val="注释 Char"/>
    <w:basedOn w:val="a3"/>
    <w:link w:val="afffff1"/>
    <w:rsid w:val="00C43FF9"/>
    <w:rPr>
      <w:rFonts w:asciiTheme="minorHAnsi" w:eastAsia="华文细黑" w:hAnsiTheme="minorHAnsi" w:cstheme="minorBidi"/>
      <w:color w:val="000000" w:themeColor="text1"/>
      <w:kern w:val="2"/>
      <w:sz w:val="18"/>
      <w:szCs w:val="18"/>
    </w:rPr>
  </w:style>
  <w:style w:type="character" w:customStyle="1" w:styleId="3Char1">
    <w:name w:val="标题 3 Char1"/>
    <w:aliases w:val="heading 3 Char,标题 3+ Char,标题 3 Char Char Char Char,heading 3 Char Char1 Char Char,heading 3 Char Char Char Char Char Char1 Char Char,heading 3 Char Char Char Char Char Char Char Char Char Char,标题 3 Char2 Char Char Char Char,--F3 Char"/>
    <w:rsid w:val="008F4960"/>
    <w:rPr>
      <w:rFonts w:ascii="Book Antiqua" w:eastAsia="黑体" w:hAnsi="Book Antiqua" w:cs="宋体"/>
      <w:noProof/>
      <w:sz w:val="32"/>
      <w:szCs w:val="32"/>
    </w:rPr>
  </w:style>
  <w:style w:type="character" w:customStyle="1" w:styleId="font11">
    <w:name w:val="font11"/>
    <w:basedOn w:val="a3"/>
    <w:rsid w:val="004B44CB"/>
    <w:rPr>
      <w:rFonts w:ascii="宋体" w:eastAsia="宋体" w:hAnsi="宋体" w:cs="宋体" w:hint="eastAsia"/>
      <w:color w:val="000000"/>
      <w:sz w:val="21"/>
      <w:szCs w:val="21"/>
      <w:u w:val="none"/>
    </w:rPr>
  </w:style>
  <w:style w:type="character" w:customStyle="1" w:styleId="font21">
    <w:name w:val="font21"/>
    <w:basedOn w:val="a3"/>
    <w:qFormat/>
    <w:rsid w:val="004B44CB"/>
    <w:rPr>
      <w:rFonts w:ascii="Times New Roman" w:hAnsi="Times New Roman" w:cs="Times New Roman" w:hint="default"/>
      <w:color w:val="000000"/>
      <w:sz w:val="21"/>
      <w:szCs w:val="21"/>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687574">
      <w:bodyDiv w:val="1"/>
      <w:marLeft w:val="0"/>
      <w:marRight w:val="0"/>
      <w:marTop w:val="0"/>
      <w:marBottom w:val="0"/>
      <w:divBdr>
        <w:top w:val="none" w:sz="0" w:space="0" w:color="auto"/>
        <w:left w:val="none" w:sz="0" w:space="0" w:color="auto"/>
        <w:bottom w:val="none" w:sz="0" w:space="0" w:color="auto"/>
        <w:right w:val="none" w:sz="0" w:space="0" w:color="auto"/>
      </w:divBdr>
    </w:div>
    <w:div w:id="320626726">
      <w:bodyDiv w:val="1"/>
      <w:marLeft w:val="0"/>
      <w:marRight w:val="0"/>
      <w:marTop w:val="0"/>
      <w:marBottom w:val="0"/>
      <w:divBdr>
        <w:top w:val="none" w:sz="0" w:space="0" w:color="auto"/>
        <w:left w:val="none" w:sz="0" w:space="0" w:color="auto"/>
        <w:bottom w:val="none" w:sz="0" w:space="0" w:color="auto"/>
        <w:right w:val="none" w:sz="0" w:space="0" w:color="auto"/>
      </w:divBdr>
    </w:div>
    <w:div w:id="349531939">
      <w:bodyDiv w:val="1"/>
      <w:marLeft w:val="0"/>
      <w:marRight w:val="0"/>
      <w:marTop w:val="0"/>
      <w:marBottom w:val="0"/>
      <w:divBdr>
        <w:top w:val="none" w:sz="0" w:space="0" w:color="auto"/>
        <w:left w:val="none" w:sz="0" w:space="0" w:color="auto"/>
        <w:bottom w:val="none" w:sz="0" w:space="0" w:color="auto"/>
        <w:right w:val="none" w:sz="0" w:space="0" w:color="auto"/>
      </w:divBdr>
    </w:div>
    <w:div w:id="497814062">
      <w:bodyDiv w:val="1"/>
      <w:marLeft w:val="0"/>
      <w:marRight w:val="0"/>
      <w:marTop w:val="0"/>
      <w:marBottom w:val="0"/>
      <w:divBdr>
        <w:top w:val="none" w:sz="0" w:space="0" w:color="auto"/>
        <w:left w:val="none" w:sz="0" w:space="0" w:color="auto"/>
        <w:bottom w:val="none" w:sz="0" w:space="0" w:color="auto"/>
        <w:right w:val="none" w:sz="0" w:space="0" w:color="auto"/>
      </w:divBdr>
    </w:div>
    <w:div w:id="607661398">
      <w:bodyDiv w:val="1"/>
      <w:marLeft w:val="150"/>
      <w:marRight w:val="150"/>
      <w:marTop w:val="150"/>
      <w:marBottom w:val="150"/>
      <w:divBdr>
        <w:top w:val="none" w:sz="0" w:space="0" w:color="auto"/>
        <w:left w:val="none" w:sz="0" w:space="0" w:color="auto"/>
        <w:bottom w:val="none" w:sz="0" w:space="0" w:color="auto"/>
        <w:right w:val="none" w:sz="0" w:space="0" w:color="auto"/>
      </w:divBdr>
      <w:divsChild>
        <w:div w:id="491676953">
          <w:marLeft w:val="0"/>
          <w:marRight w:val="0"/>
          <w:marTop w:val="0"/>
          <w:marBottom w:val="0"/>
          <w:divBdr>
            <w:top w:val="none" w:sz="0" w:space="0" w:color="auto"/>
            <w:left w:val="none" w:sz="0" w:space="0" w:color="auto"/>
            <w:bottom w:val="none" w:sz="0" w:space="0" w:color="auto"/>
            <w:right w:val="none" w:sz="0" w:space="0" w:color="auto"/>
          </w:divBdr>
        </w:div>
      </w:divsChild>
    </w:div>
    <w:div w:id="963463166">
      <w:bodyDiv w:val="1"/>
      <w:marLeft w:val="0"/>
      <w:marRight w:val="0"/>
      <w:marTop w:val="0"/>
      <w:marBottom w:val="0"/>
      <w:divBdr>
        <w:top w:val="none" w:sz="0" w:space="0" w:color="auto"/>
        <w:left w:val="none" w:sz="0" w:space="0" w:color="auto"/>
        <w:bottom w:val="none" w:sz="0" w:space="0" w:color="auto"/>
        <w:right w:val="none" w:sz="0" w:space="0" w:color="auto"/>
      </w:divBdr>
    </w:div>
    <w:div w:id="1000306775">
      <w:bodyDiv w:val="1"/>
      <w:marLeft w:val="0"/>
      <w:marRight w:val="0"/>
      <w:marTop w:val="0"/>
      <w:marBottom w:val="0"/>
      <w:divBdr>
        <w:top w:val="none" w:sz="0" w:space="0" w:color="auto"/>
        <w:left w:val="none" w:sz="0" w:space="0" w:color="auto"/>
        <w:bottom w:val="none" w:sz="0" w:space="0" w:color="auto"/>
        <w:right w:val="none" w:sz="0" w:space="0" w:color="auto"/>
      </w:divBdr>
    </w:div>
    <w:div w:id="1324090219">
      <w:bodyDiv w:val="1"/>
      <w:marLeft w:val="0"/>
      <w:marRight w:val="0"/>
      <w:marTop w:val="0"/>
      <w:marBottom w:val="0"/>
      <w:divBdr>
        <w:top w:val="none" w:sz="0" w:space="0" w:color="auto"/>
        <w:left w:val="none" w:sz="0" w:space="0" w:color="auto"/>
        <w:bottom w:val="none" w:sz="0" w:space="0" w:color="auto"/>
        <w:right w:val="none" w:sz="0" w:space="0" w:color="auto"/>
      </w:divBdr>
    </w:div>
    <w:div w:id="1392193325">
      <w:bodyDiv w:val="1"/>
      <w:marLeft w:val="0"/>
      <w:marRight w:val="0"/>
      <w:marTop w:val="0"/>
      <w:marBottom w:val="0"/>
      <w:divBdr>
        <w:top w:val="none" w:sz="0" w:space="0" w:color="auto"/>
        <w:left w:val="none" w:sz="0" w:space="0" w:color="auto"/>
        <w:bottom w:val="none" w:sz="0" w:space="0" w:color="auto"/>
        <w:right w:val="none" w:sz="0" w:space="0" w:color="auto"/>
      </w:divBdr>
    </w:div>
    <w:div w:id="1525099187">
      <w:bodyDiv w:val="1"/>
      <w:marLeft w:val="0"/>
      <w:marRight w:val="0"/>
      <w:marTop w:val="0"/>
      <w:marBottom w:val="0"/>
      <w:divBdr>
        <w:top w:val="none" w:sz="0" w:space="0" w:color="auto"/>
        <w:left w:val="none" w:sz="0" w:space="0" w:color="auto"/>
        <w:bottom w:val="none" w:sz="0" w:space="0" w:color="auto"/>
        <w:right w:val="none" w:sz="0" w:space="0" w:color="auto"/>
      </w:divBdr>
      <w:divsChild>
        <w:div w:id="1748263485">
          <w:marLeft w:val="0"/>
          <w:marRight w:val="0"/>
          <w:marTop w:val="0"/>
          <w:marBottom w:val="0"/>
          <w:divBdr>
            <w:top w:val="none" w:sz="0" w:space="0" w:color="auto"/>
            <w:left w:val="none" w:sz="0" w:space="0" w:color="auto"/>
            <w:bottom w:val="none" w:sz="0" w:space="0" w:color="auto"/>
            <w:right w:val="none" w:sz="0" w:space="0" w:color="auto"/>
          </w:divBdr>
          <w:divsChild>
            <w:div w:id="2087877493">
              <w:marLeft w:val="0"/>
              <w:marRight w:val="0"/>
              <w:marTop w:val="0"/>
              <w:marBottom w:val="0"/>
              <w:divBdr>
                <w:top w:val="none" w:sz="0" w:space="0" w:color="auto"/>
                <w:left w:val="none" w:sz="0" w:space="0" w:color="auto"/>
                <w:bottom w:val="none" w:sz="0" w:space="0" w:color="auto"/>
                <w:right w:val="none" w:sz="0" w:space="0" w:color="auto"/>
              </w:divBdr>
              <w:divsChild>
                <w:div w:id="1826431765">
                  <w:marLeft w:val="0"/>
                  <w:marRight w:val="0"/>
                  <w:marTop w:val="0"/>
                  <w:marBottom w:val="0"/>
                  <w:divBdr>
                    <w:top w:val="none" w:sz="0" w:space="0" w:color="auto"/>
                    <w:left w:val="none" w:sz="0" w:space="0" w:color="auto"/>
                    <w:bottom w:val="none" w:sz="0" w:space="0" w:color="auto"/>
                    <w:right w:val="none" w:sz="0" w:space="0" w:color="auto"/>
                  </w:divBdr>
                  <w:divsChild>
                    <w:div w:id="1758214548">
                      <w:marLeft w:val="0"/>
                      <w:marRight w:val="0"/>
                      <w:marTop w:val="0"/>
                      <w:marBottom w:val="0"/>
                      <w:divBdr>
                        <w:top w:val="none" w:sz="0" w:space="0" w:color="auto"/>
                        <w:left w:val="none" w:sz="0" w:space="0" w:color="auto"/>
                        <w:bottom w:val="none" w:sz="0" w:space="0" w:color="auto"/>
                        <w:right w:val="none" w:sz="0" w:space="0" w:color="auto"/>
                      </w:divBdr>
                      <w:divsChild>
                        <w:div w:id="1762413943">
                          <w:marLeft w:val="0"/>
                          <w:marRight w:val="0"/>
                          <w:marTop w:val="0"/>
                          <w:marBottom w:val="0"/>
                          <w:divBdr>
                            <w:top w:val="none" w:sz="0" w:space="0" w:color="auto"/>
                            <w:left w:val="none" w:sz="0" w:space="0" w:color="auto"/>
                            <w:bottom w:val="none" w:sz="0" w:space="0" w:color="auto"/>
                            <w:right w:val="none" w:sz="0" w:space="0" w:color="auto"/>
                          </w:divBdr>
                          <w:divsChild>
                            <w:div w:id="2083527638">
                              <w:marLeft w:val="0"/>
                              <w:marRight w:val="0"/>
                              <w:marTop w:val="0"/>
                              <w:marBottom w:val="0"/>
                              <w:divBdr>
                                <w:top w:val="none" w:sz="0" w:space="0" w:color="auto"/>
                                <w:left w:val="none" w:sz="0" w:space="0" w:color="auto"/>
                                <w:bottom w:val="none" w:sz="0" w:space="0" w:color="auto"/>
                                <w:right w:val="none" w:sz="0" w:space="0" w:color="auto"/>
                              </w:divBdr>
                              <w:divsChild>
                                <w:div w:id="1936399972">
                                  <w:marLeft w:val="0"/>
                                  <w:marRight w:val="0"/>
                                  <w:marTop w:val="0"/>
                                  <w:marBottom w:val="0"/>
                                  <w:divBdr>
                                    <w:top w:val="single" w:sz="6" w:space="0" w:color="D6D6D6"/>
                                    <w:left w:val="single" w:sz="6" w:space="0" w:color="D6D6D6"/>
                                    <w:bottom w:val="single" w:sz="6" w:space="0" w:color="D6D6D6"/>
                                    <w:right w:val="single" w:sz="6" w:space="0" w:color="D6D6D6"/>
                                  </w:divBdr>
                                  <w:divsChild>
                                    <w:div w:id="1789853719">
                                      <w:marLeft w:val="0"/>
                                      <w:marRight w:val="0"/>
                                      <w:marTop w:val="0"/>
                                      <w:marBottom w:val="0"/>
                                      <w:divBdr>
                                        <w:top w:val="none" w:sz="0" w:space="0" w:color="auto"/>
                                        <w:left w:val="none" w:sz="0" w:space="0" w:color="auto"/>
                                        <w:bottom w:val="none" w:sz="0" w:space="0" w:color="auto"/>
                                        <w:right w:val="none" w:sz="0" w:space="0" w:color="auto"/>
                                      </w:divBdr>
                                      <w:divsChild>
                                        <w:div w:id="668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file:///media/CentOS_6.3_Fina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39.png"/><Relationship Id="rId60" Type="http://schemas.openxmlformats.org/officeDocument/2006/relationships/hyperlink" Target="mailto:support@twsm.com.cn" TargetMode="External"/><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23433;&#35013;&#21253;\&#25163;&#20876;&#27169;&#26495;\&#23458;&#25143;&#25991;&#26723;&#27169;&#26495;_01.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1C9D584-BF75-4848-AB17-7AAB5BD9F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客户文档模板_01.dotm</Template>
  <TotalTime>47351</TotalTime>
  <Pages>44</Pages>
  <Words>2017</Words>
  <Characters>11501</Characters>
  <Application>Microsoft Office Word</Application>
  <DocSecurity>0</DocSecurity>
  <Lines>95</Lines>
  <Paragraphs>26</Paragraphs>
  <ScaleCrop>false</ScaleCrop>
  <Company>Huawei Technloogies Co.,Ltd.</Company>
  <LinksUpToDate>false</LinksUpToDate>
  <CharactersWithSpaces>13492</CharactersWithSpaces>
  <SharedDoc>false</SharedDoc>
  <HLinks>
    <vt:vector size="138" baseType="variant">
      <vt:variant>
        <vt:i4>2031666</vt:i4>
      </vt:variant>
      <vt:variant>
        <vt:i4>151</vt:i4>
      </vt:variant>
      <vt:variant>
        <vt:i4>0</vt:i4>
      </vt:variant>
      <vt:variant>
        <vt:i4>5</vt:i4>
      </vt:variant>
      <vt:variant>
        <vt:lpwstr/>
      </vt:variant>
      <vt:variant>
        <vt:lpwstr>_Toc227139422</vt:lpwstr>
      </vt:variant>
      <vt:variant>
        <vt:i4>2031666</vt:i4>
      </vt:variant>
      <vt:variant>
        <vt:i4>145</vt:i4>
      </vt:variant>
      <vt:variant>
        <vt:i4>0</vt:i4>
      </vt:variant>
      <vt:variant>
        <vt:i4>5</vt:i4>
      </vt:variant>
      <vt:variant>
        <vt:lpwstr/>
      </vt:variant>
      <vt:variant>
        <vt:lpwstr>_Toc227139421</vt:lpwstr>
      </vt:variant>
      <vt:variant>
        <vt:i4>1835058</vt:i4>
      </vt:variant>
      <vt:variant>
        <vt:i4>136</vt:i4>
      </vt:variant>
      <vt:variant>
        <vt:i4>0</vt:i4>
      </vt:variant>
      <vt:variant>
        <vt:i4>5</vt:i4>
      </vt:variant>
      <vt:variant>
        <vt:lpwstr/>
      </vt:variant>
      <vt:variant>
        <vt:lpwstr>_Toc227139418</vt:lpwstr>
      </vt:variant>
      <vt:variant>
        <vt:i4>1835058</vt:i4>
      </vt:variant>
      <vt:variant>
        <vt:i4>130</vt:i4>
      </vt:variant>
      <vt:variant>
        <vt:i4>0</vt:i4>
      </vt:variant>
      <vt:variant>
        <vt:i4>5</vt:i4>
      </vt:variant>
      <vt:variant>
        <vt:lpwstr/>
      </vt:variant>
      <vt:variant>
        <vt:lpwstr>_Toc227139417</vt:lpwstr>
      </vt:variant>
      <vt:variant>
        <vt:i4>2031673</vt:i4>
      </vt:variant>
      <vt:variant>
        <vt:i4>121</vt:i4>
      </vt:variant>
      <vt:variant>
        <vt:i4>0</vt:i4>
      </vt:variant>
      <vt:variant>
        <vt:i4>5</vt:i4>
      </vt:variant>
      <vt:variant>
        <vt:lpwstr/>
      </vt:variant>
      <vt:variant>
        <vt:lpwstr>_Toc227654989</vt:lpwstr>
      </vt:variant>
      <vt:variant>
        <vt:i4>2031673</vt:i4>
      </vt:variant>
      <vt:variant>
        <vt:i4>115</vt:i4>
      </vt:variant>
      <vt:variant>
        <vt:i4>0</vt:i4>
      </vt:variant>
      <vt:variant>
        <vt:i4>5</vt:i4>
      </vt:variant>
      <vt:variant>
        <vt:lpwstr/>
      </vt:variant>
      <vt:variant>
        <vt:lpwstr>_Toc227654988</vt:lpwstr>
      </vt:variant>
      <vt:variant>
        <vt:i4>2031673</vt:i4>
      </vt:variant>
      <vt:variant>
        <vt:i4>109</vt:i4>
      </vt:variant>
      <vt:variant>
        <vt:i4>0</vt:i4>
      </vt:variant>
      <vt:variant>
        <vt:i4>5</vt:i4>
      </vt:variant>
      <vt:variant>
        <vt:lpwstr/>
      </vt:variant>
      <vt:variant>
        <vt:lpwstr>_Toc227654987</vt:lpwstr>
      </vt:variant>
      <vt:variant>
        <vt:i4>2031673</vt:i4>
      </vt:variant>
      <vt:variant>
        <vt:i4>103</vt:i4>
      </vt:variant>
      <vt:variant>
        <vt:i4>0</vt:i4>
      </vt:variant>
      <vt:variant>
        <vt:i4>5</vt:i4>
      </vt:variant>
      <vt:variant>
        <vt:lpwstr/>
      </vt:variant>
      <vt:variant>
        <vt:lpwstr>_Toc227654986</vt:lpwstr>
      </vt:variant>
      <vt:variant>
        <vt:i4>2031673</vt:i4>
      </vt:variant>
      <vt:variant>
        <vt:i4>97</vt:i4>
      </vt:variant>
      <vt:variant>
        <vt:i4>0</vt:i4>
      </vt:variant>
      <vt:variant>
        <vt:i4>5</vt:i4>
      </vt:variant>
      <vt:variant>
        <vt:lpwstr/>
      </vt:variant>
      <vt:variant>
        <vt:lpwstr>_Toc227654985</vt:lpwstr>
      </vt:variant>
      <vt:variant>
        <vt:i4>2031673</vt:i4>
      </vt:variant>
      <vt:variant>
        <vt:i4>91</vt:i4>
      </vt:variant>
      <vt:variant>
        <vt:i4>0</vt:i4>
      </vt:variant>
      <vt:variant>
        <vt:i4>5</vt:i4>
      </vt:variant>
      <vt:variant>
        <vt:lpwstr/>
      </vt:variant>
      <vt:variant>
        <vt:lpwstr>_Toc227654984</vt:lpwstr>
      </vt:variant>
      <vt:variant>
        <vt:i4>2031673</vt:i4>
      </vt:variant>
      <vt:variant>
        <vt:i4>85</vt:i4>
      </vt:variant>
      <vt:variant>
        <vt:i4>0</vt:i4>
      </vt:variant>
      <vt:variant>
        <vt:i4>5</vt:i4>
      </vt:variant>
      <vt:variant>
        <vt:lpwstr/>
      </vt:variant>
      <vt:variant>
        <vt:lpwstr>_Toc227654983</vt:lpwstr>
      </vt:variant>
      <vt:variant>
        <vt:i4>2031673</vt:i4>
      </vt:variant>
      <vt:variant>
        <vt:i4>79</vt:i4>
      </vt:variant>
      <vt:variant>
        <vt:i4>0</vt:i4>
      </vt:variant>
      <vt:variant>
        <vt:i4>5</vt:i4>
      </vt:variant>
      <vt:variant>
        <vt:lpwstr/>
      </vt:variant>
      <vt:variant>
        <vt:lpwstr>_Toc227654982</vt:lpwstr>
      </vt:variant>
      <vt:variant>
        <vt:i4>2031673</vt:i4>
      </vt:variant>
      <vt:variant>
        <vt:i4>73</vt:i4>
      </vt:variant>
      <vt:variant>
        <vt:i4>0</vt:i4>
      </vt:variant>
      <vt:variant>
        <vt:i4>5</vt:i4>
      </vt:variant>
      <vt:variant>
        <vt:lpwstr/>
      </vt:variant>
      <vt:variant>
        <vt:lpwstr>_Toc227654981</vt:lpwstr>
      </vt:variant>
      <vt:variant>
        <vt:i4>2031673</vt:i4>
      </vt:variant>
      <vt:variant>
        <vt:i4>67</vt:i4>
      </vt:variant>
      <vt:variant>
        <vt:i4>0</vt:i4>
      </vt:variant>
      <vt:variant>
        <vt:i4>5</vt:i4>
      </vt:variant>
      <vt:variant>
        <vt:lpwstr/>
      </vt:variant>
      <vt:variant>
        <vt:lpwstr>_Toc227654980</vt:lpwstr>
      </vt:variant>
      <vt:variant>
        <vt:i4>1048633</vt:i4>
      </vt:variant>
      <vt:variant>
        <vt:i4>61</vt:i4>
      </vt:variant>
      <vt:variant>
        <vt:i4>0</vt:i4>
      </vt:variant>
      <vt:variant>
        <vt:i4>5</vt:i4>
      </vt:variant>
      <vt:variant>
        <vt:lpwstr/>
      </vt:variant>
      <vt:variant>
        <vt:lpwstr>_Toc227654979</vt:lpwstr>
      </vt:variant>
      <vt:variant>
        <vt:i4>1048633</vt:i4>
      </vt:variant>
      <vt:variant>
        <vt:i4>55</vt:i4>
      </vt:variant>
      <vt:variant>
        <vt:i4>0</vt:i4>
      </vt:variant>
      <vt:variant>
        <vt:i4>5</vt:i4>
      </vt:variant>
      <vt:variant>
        <vt:lpwstr/>
      </vt:variant>
      <vt:variant>
        <vt:lpwstr>_Toc227654978</vt:lpwstr>
      </vt:variant>
      <vt:variant>
        <vt:i4>1048633</vt:i4>
      </vt:variant>
      <vt:variant>
        <vt:i4>49</vt:i4>
      </vt:variant>
      <vt:variant>
        <vt:i4>0</vt:i4>
      </vt:variant>
      <vt:variant>
        <vt:i4>5</vt:i4>
      </vt:variant>
      <vt:variant>
        <vt:lpwstr/>
      </vt:variant>
      <vt:variant>
        <vt:lpwstr>_Toc227654977</vt:lpwstr>
      </vt:variant>
      <vt:variant>
        <vt:i4>1048633</vt:i4>
      </vt:variant>
      <vt:variant>
        <vt:i4>43</vt:i4>
      </vt:variant>
      <vt:variant>
        <vt:i4>0</vt:i4>
      </vt:variant>
      <vt:variant>
        <vt:i4>5</vt:i4>
      </vt:variant>
      <vt:variant>
        <vt:lpwstr/>
      </vt:variant>
      <vt:variant>
        <vt:lpwstr>_Toc227654976</vt:lpwstr>
      </vt:variant>
      <vt:variant>
        <vt:i4>1048633</vt:i4>
      </vt:variant>
      <vt:variant>
        <vt:i4>37</vt:i4>
      </vt:variant>
      <vt:variant>
        <vt:i4>0</vt:i4>
      </vt:variant>
      <vt:variant>
        <vt:i4>5</vt:i4>
      </vt:variant>
      <vt:variant>
        <vt:lpwstr/>
      </vt:variant>
      <vt:variant>
        <vt:lpwstr>_Toc227654975</vt:lpwstr>
      </vt:variant>
      <vt:variant>
        <vt:i4>1048633</vt:i4>
      </vt:variant>
      <vt:variant>
        <vt:i4>31</vt:i4>
      </vt:variant>
      <vt:variant>
        <vt:i4>0</vt:i4>
      </vt:variant>
      <vt:variant>
        <vt:i4>5</vt:i4>
      </vt:variant>
      <vt:variant>
        <vt:lpwstr/>
      </vt:variant>
      <vt:variant>
        <vt:lpwstr>_Toc227654974</vt:lpwstr>
      </vt:variant>
      <vt:variant>
        <vt:i4>1048633</vt:i4>
      </vt:variant>
      <vt:variant>
        <vt:i4>25</vt:i4>
      </vt:variant>
      <vt:variant>
        <vt:i4>0</vt:i4>
      </vt:variant>
      <vt:variant>
        <vt:i4>5</vt:i4>
      </vt:variant>
      <vt:variant>
        <vt:lpwstr/>
      </vt:variant>
      <vt:variant>
        <vt:lpwstr>_Toc227654973</vt:lpwstr>
      </vt:variant>
      <vt:variant>
        <vt:i4>5701749</vt:i4>
      </vt:variant>
      <vt:variant>
        <vt:i4>20</vt:i4>
      </vt:variant>
      <vt:variant>
        <vt:i4>0</vt:i4>
      </vt:variant>
      <vt:variant>
        <vt:i4>5</vt:i4>
      </vt:variant>
      <vt:variant>
        <vt:lpwstr>mailto:Support@huawei.com</vt:lpwstr>
      </vt:variant>
      <vt:variant>
        <vt:lpwstr/>
      </vt:variant>
      <vt:variant>
        <vt:i4>2687029</vt:i4>
      </vt:variant>
      <vt:variant>
        <vt:i4>17</vt:i4>
      </vt:variant>
      <vt:variant>
        <vt:i4>0</vt:i4>
      </vt:variant>
      <vt:variant>
        <vt:i4>5</vt:i4>
      </vt:variant>
      <vt:variant>
        <vt:lpwstr>http://www.huawei.com/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版本说明书</dc:title>
  <dc:subject>安装指导</dc:subject>
  <dc:creator>Lenovo User</dc:creator>
  <cp:lastModifiedBy>黄 宗璐</cp:lastModifiedBy>
  <cp:revision>2107</cp:revision>
  <cp:lastPrinted>2014-03-07T05:58:00Z</cp:lastPrinted>
  <dcterms:created xsi:type="dcterms:W3CDTF">2012-03-05T03:53:00Z</dcterms:created>
  <dcterms:modified xsi:type="dcterms:W3CDTF">2018-05-28T03:07:00Z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
  </property>
  <property fmtid="{D5CDD505-2E9C-101B-9397-08002B2CF9AE}" pid="3" name="ReleaseDate">
    <vt:lpwstr>2018-05-30</vt:lpwstr>
  </property>
  <property fmtid="{D5CDD505-2E9C-101B-9397-08002B2CF9AE}" pid="4" name="ProductVersion">
    <vt:lpwstr>V001R001C01</vt:lpwstr>
  </property>
  <property fmtid="{D5CDD505-2E9C-101B-9397-08002B2CF9AE}" pid="5" name="DocumentName">
    <vt:lpwstr>安装指导</vt:lpwstr>
  </property>
  <property fmtid="{D5CDD505-2E9C-101B-9397-08002B2CF9AE}" pid="6" name="Product&amp;Project Name">
    <vt:lpwstr>天闻ECO数据交换平台</vt:lpwstr>
  </property>
  <property fmtid="{D5CDD505-2E9C-101B-9397-08002B2CF9AE}" pid="7" name="DocumentVersion">
    <vt:lpwstr>01</vt:lpwstr>
  </property>
  <property fmtid="{D5CDD505-2E9C-101B-9397-08002B2CF9AE}" pid="8" name="Confidential">
    <vt:lpwstr/>
  </property>
  <property fmtid="{D5CDD505-2E9C-101B-9397-08002B2CF9AE}" pid="9" name="slevel">
    <vt:lpwstr>5</vt:lpwstr>
  </property>
  <property fmtid="{D5CDD505-2E9C-101B-9397-08002B2CF9AE}" pid="10" name="slevelui">
    <vt:lpwstr>0</vt:lpwstr>
  </property>
  <property fmtid="{D5CDD505-2E9C-101B-9397-08002B2CF9AE}" pid="11" name="sflag">
    <vt:lpwstr>1307677776</vt:lpwstr>
  </property>
  <property fmtid="{D5CDD505-2E9C-101B-9397-08002B2CF9AE}" pid="12" name="SoftwareVersion">
    <vt:lpwstr>V001R001C01</vt:lpwstr>
  </property>
</Properties>
</file>